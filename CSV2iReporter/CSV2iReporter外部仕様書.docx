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59564" w14:textId="77777777" w:rsidR="006E0F12" w:rsidRPr="002F44DE" w:rsidRDefault="006E0F12" w:rsidP="00385371">
      <w:pPr>
        <w:rPr>
          <w:rStyle w:val="afff0"/>
        </w:rPr>
      </w:pPr>
    </w:p>
    <w:p w14:paraId="4D110B2C" w14:textId="77777777" w:rsidR="006E0F12" w:rsidRPr="00123315" w:rsidRDefault="006E0F12">
      <w:pPr>
        <w:rPr>
          <w:rFonts w:ascii="ＭＳ 明朝" w:hAnsi="ＭＳ 明朝"/>
        </w:rPr>
      </w:pPr>
    </w:p>
    <w:p w14:paraId="21E67BEA" w14:textId="77777777" w:rsidR="006E0F12" w:rsidRPr="00123315" w:rsidRDefault="006E0F12">
      <w:pPr>
        <w:rPr>
          <w:rFonts w:ascii="ＭＳ 明朝" w:hAnsi="ＭＳ 明朝"/>
        </w:rPr>
      </w:pPr>
    </w:p>
    <w:p w14:paraId="222C8D30" w14:textId="77777777" w:rsidR="006E0F12" w:rsidRPr="00123315" w:rsidRDefault="006E0F12">
      <w:pPr>
        <w:rPr>
          <w:rFonts w:ascii="ＭＳ 明朝" w:hAnsi="ＭＳ 明朝"/>
        </w:rPr>
      </w:pPr>
    </w:p>
    <w:p w14:paraId="2231215D" w14:textId="77777777" w:rsidR="006E0F12" w:rsidRPr="00123315" w:rsidRDefault="006E0F12">
      <w:pPr>
        <w:rPr>
          <w:rFonts w:ascii="ＭＳ 明朝" w:hAnsi="ＭＳ 明朝"/>
        </w:rPr>
      </w:pPr>
    </w:p>
    <w:p w14:paraId="51D9A5BB" w14:textId="77777777" w:rsidR="006E0F12" w:rsidRPr="00123315" w:rsidRDefault="006E0F12">
      <w:pPr>
        <w:rPr>
          <w:rFonts w:ascii="ＭＳ 明朝" w:hAnsi="ＭＳ 明朝"/>
        </w:rPr>
      </w:pPr>
    </w:p>
    <w:p w14:paraId="25B7D293" w14:textId="77777777" w:rsidR="006E0F12" w:rsidRPr="00123315" w:rsidRDefault="006E0F12">
      <w:pPr>
        <w:rPr>
          <w:rFonts w:ascii="ＭＳ 明朝" w:hAnsi="ＭＳ 明朝"/>
        </w:rPr>
      </w:pPr>
    </w:p>
    <w:p w14:paraId="18160A80" w14:textId="77777777" w:rsidR="006E0F12" w:rsidRPr="00123315" w:rsidRDefault="006E0F12">
      <w:pPr>
        <w:rPr>
          <w:rFonts w:ascii="ＭＳ 明朝" w:hAnsi="ＭＳ 明朝"/>
        </w:rPr>
      </w:pPr>
    </w:p>
    <w:p w14:paraId="354A5D42" w14:textId="0F15C11C" w:rsidR="00B45006" w:rsidRPr="00123315" w:rsidRDefault="00B45006" w:rsidP="00B45006">
      <w:pPr>
        <w:jc w:val="center"/>
        <w:rPr>
          <w:rFonts w:ascii="ＭＳ 明朝" w:hAnsi="ＭＳ 明朝"/>
          <w:sz w:val="32"/>
          <w:szCs w:val="40"/>
          <w:u w:val="single"/>
        </w:rPr>
      </w:pPr>
      <w:r>
        <w:rPr>
          <w:rFonts w:ascii="ＭＳ 明朝" w:hAnsi="ＭＳ 明朝" w:hint="eastAsia"/>
          <w:sz w:val="32"/>
          <w:szCs w:val="40"/>
          <w:u w:val="single"/>
        </w:rPr>
        <w:t>ｉ－Ｒｅｐｏｒｔｅｒ自動帳票</w:t>
      </w:r>
      <w:r w:rsidR="00BF76E4">
        <w:rPr>
          <w:rFonts w:ascii="ＭＳ 明朝" w:hAnsi="ＭＳ 明朝" w:hint="eastAsia"/>
          <w:sz w:val="32"/>
          <w:szCs w:val="40"/>
          <w:u w:val="single"/>
        </w:rPr>
        <w:t>作成</w:t>
      </w:r>
      <w:r w:rsidR="0047523C">
        <w:rPr>
          <w:rFonts w:ascii="ＭＳ 明朝" w:hAnsi="ＭＳ 明朝" w:hint="eastAsia"/>
          <w:sz w:val="32"/>
          <w:szCs w:val="40"/>
          <w:u w:val="single"/>
        </w:rPr>
        <w:t>ソフト</w:t>
      </w:r>
    </w:p>
    <w:p w14:paraId="7D374F49" w14:textId="77777777" w:rsidR="006E0F12" w:rsidRPr="00123315" w:rsidRDefault="006E0F12">
      <w:pPr>
        <w:spacing w:line="320" w:lineRule="atLeast"/>
        <w:textAlignment w:val="center"/>
        <w:rPr>
          <w:rFonts w:ascii="ＭＳ 明朝" w:hAnsi="ＭＳ 明朝"/>
          <w:sz w:val="32"/>
          <w:u w:val="single"/>
        </w:rPr>
      </w:pPr>
    </w:p>
    <w:p w14:paraId="700A1A07" w14:textId="58BBCD84" w:rsidR="009C7F4C" w:rsidRPr="00B45006" w:rsidRDefault="00B45006" w:rsidP="00B45006">
      <w:pPr>
        <w:spacing w:line="320" w:lineRule="atLeast"/>
        <w:jc w:val="center"/>
        <w:textAlignment w:val="center"/>
        <w:rPr>
          <w:rFonts w:ascii="ＭＳ 明朝" w:hAnsi="ＭＳ 明朝"/>
        </w:rPr>
      </w:pPr>
      <w:r>
        <w:rPr>
          <w:rFonts w:ascii="ＭＳ 明朝" w:hAnsi="ＭＳ 明朝" w:hint="eastAsia"/>
          <w:sz w:val="32"/>
          <w:u w:val="single"/>
        </w:rPr>
        <w:t>外部仕様書</w:t>
      </w:r>
    </w:p>
    <w:p w14:paraId="7C943631" w14:textId="77777777" w:rsidR="00413C4B" w:rsidRPr="00123315" w:rsidRDefault="00413C4B" w:rsidP="00165C5E">
      <w:pPr>
        <w:rPr>
          <w:rFonts w:ascii="ＭＳ 明朝" w:hAnsi="ＭＳ 明朝"/>
        </w:rPr>
      </w:pPr>
    </w:p>
    <w:p w14:paraId="5CEFF195" w14:textId="77777777" w:rsidR="00C72D30" w:rsidRPr="00123315" w:rsidRDefault="00C72D30" w:rsidP="00165C5E">
      <w:pPr>
        <w:rPr>
          <w:rFonts w:ascii="ＭＳ 明朝" w:hAnsi="ＭＳ 明朝"/>
        </w:rPr>
      </w:pPr>
    </w:p>
    <w:p w14:paraId="7C13BDA9" w14:textId="77777777" w:rsidR="006E0F12" w:rsidRPr="00123315" w:rsidRDefault="006E0F12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1C60091D" w14:textId="77777777" w:rsidR="008B1DDB" w:rsidRPr="00123315" w:rsidRDefault="008B1DDB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2B4A55CF" w14:textId="77777777" w:rsidR="008B1DDB" w:rsidRPr="00123315" w:rsidRDefault="008B1DDB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5DCAA97C" w14:textId="77777777" w:rsidR="008B1DDB" w:rsidRPr="00123315" w:rsidRDefault="008B1DDB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42D4D83B" w14:textId="77777777" w:rsidR="008B1DDB" w:rsidRPr="00123315" w:rsidRDefault="008B1DDB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7A7835A2" w14:textId="77777777" w:rsidR="008B1DDB" w:rsidRPr="00123315" w:rsidRDefault="008B1DDB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70AE7EC3" w14:textId="77777777" w:rsidR="008B1DDB" w:rsidRPr="00123315" w:rsidRDefault="008B1DDB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7141E2DE" w14:textId="77777777" w:rsidR="008B1DDB" w:rsidRPr="00123315" w:rsidRDefault="008B1DDB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07A94B60" w14:textId="77777777" w:rsidR="008B1DDB" w:rsidRPr="001A1EDB" w:rsidRDefault="008B1DDB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04BD4492" w14:textId="77777777" w:rsidR="008B1DDB" w:rsidRPr="00123315" w:rsidRDefault="008B1DDB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6BFC4C55" w14:textId="77777777" w:rsidR="008B1DDB" w:rsidRPr="00123315" w:rsidRDefault="008B1DDB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49095B07" w14:textId="77777777" w:rsidR="00E86BC7" w:rsidRPr="00123315" w:rsidRDefault="00E86BC7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06F60904" w14:textId="77777777" w:rsidR="003262DD" w:rsidRPr="00123315" w:rsidRDefault="003262DD" w:rsidP="003262DD">
      <w:pPr>
        <w:jc w:val="left"/>
        <w:textAlignment w:val="center"/>
        <w:rPr>
          <w:rFonts w:ascii="ＭＳ 明朝" w:hAnsi="ＭＳ 明朝"/>
          <w:sz w:val="18"/>
        </w:rPr>
      </w:pPr>
    </w:p>
    <w:p w14:paraId="27C4A064" w14:textId="0B42E800" w:rsidR="006E0F12" w:rsidRPr="00123315" w:rsidRDefault="002B7694" w:rsidP="00245427">
      <w:pPr>
        <w:ind w:left="7088" w:hanging="3"/>
        <w:jc w:val="right"/>
        <w:textAlignment w:val="center"/>
        <w:rPr>
          <w:rFonts w:ascii="ＭＳ 明朝" w:hAnsi="ＭＳ 明朝"/>
          <w:sz w:val="18"/>
        </w:rPr>
      </w:pPr>
      <w:r w:rsidRPr="00123315">
        <w:rPr>
          <w:rFonts w:ascii="ＭＳ 明朝" w:hAnsi="ＭＳ 明朝" w:hint="eastAsia"/>
          <w:sz w:val="18"/>
        </w:rPr>
        <w:t>作成</w:t>
      </w:r>
      <w:r w:rsidR="00D4594B" w:rsidRPr="00123315">
        <w:rPr>
          <w:rFonts w:ascii="ＭＳ 明朝" w:hAnsi="ＭＳ 明朝" w:hint="eastAsia"/>
          <w:sz w:val="18"/>
        </w:rPr>
        <w:t xml:space="preserve">　</w:t>
      </w:r>
      <w:r w:rsidRPr="00123315">
        <w:rPr>
          <w:rFonts w:ascii="ＭＳ 明朝" w:hAnsi="ＭＳ 明朝" w:hint="eastAsia"/>
          <w:sz w:val="18"/>
        </w:rPr>
        <w:t xml:space="preserve">　２０</w:t>
      </w:r>
      <w:r w:rsidR="00726850">
        <w:rPr>
          <w:rFonts w:ascii="ＭＳ 明朝" w:hAnsi="ＭＳ 明朝" w:hint="eastAsia"/>
          <w:sz w:val="18"/>
        </w:rPr>
        <w:t>２</w:t>
      </w:r>
      <w:r w:rsidR="00B45006">
        <w:rPr>
          <w:rFonts w:ascii="ＭＳ 明朝" w:hAnsi="ＭＳ 明朝" w:hint="eastAsia"/>
          <w:sz w:val="18"/>
        </w:rPr>
        <w:t>３</w:t>
      </w:r>
      <w:r w:rsidR="006C3BCC" w:rsidRPr="00123315">
        <w:rPr>
          <w:rFonts w:ascii="ＭＳ 明朝" w:hAnsi="ＭＳ 明朝" w:hint="eastAsia"/>
          <w:sz w:val="18"/>
        </w:rPr>
        <w:t>年</w:t>
      </w:r>
      <w:r w:rsidR="003D1376">
        <w:rPr>
          <w:rFonts w:ascii="ＭＳ 明朝" w:hAnsi="ＭＳ 明朝" w:hint="eastAsia"/>
          <w:sz w:val="18"/>
        </w:rPr>
        <w:t>５</w:t>
      </w:r>
      <w:r w:rsidR="006C3BCC" w:rsidRPr="00123315">
        <w:rPr>
          <w:rFonts w:ascii="ＭＳ 明朝" w:hAnsi="ＭＳ 明朝" w:hint="eastAsia"/>
          <w:sz w:val="18"/>
        </w:rPr>
        <w:t>月</w:t>
      </w:r>
      <w:r w:rsidR="003D1376">
        <w:rPr>
          <w:rFonts w:ascii="ＭＳ 明朝" w:hAnsi="ＭＳ 明朝" w:hint="eastAsia"/>
          <w:sz w:val="18"/>
        </w:rPr>
        <w:t>１６</w:t>
      </w:r>
      <w:r w:rsidR="00D968D1" w:rsidRPr="00123315">
        <w:rPr>
          <w:rFonts w:ascii="ＭＳ 明朝" w:hAnsi="ＭＳ 明朝" w:hint="eastAsia"/>
          <w:sz w:val="18"/>
        </w:rPr>
        <w:t>日</w:t>
      </w:r>
    </w:p>
    <w:p w14:paraId="3D49F02C" w14:textId="77777777" w:rsidR="006B1158" w:rsidRPr="00123315" w:rsidRDefault="006B1158" w:rsidP="00245427">
      <w:pPr>
        <w:ind w:left="7088" w:hanging="3"/>
        <w:jc w:val="right"/>
        <w:textAlignment w:val="center"/>
        <w:rPr>
          <w:rFonts w:ascii="ＭＳ 明朝" w:hAnsi="ＭＳ 明朝"/>
          <w:sz w:val="18"/>
        </w:rPr>
      </w:pPr>
    </w:p>
    <w:tbl>
      <w:tblPr>
        <w:tblW w:w="3465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55"/>
        <w:gridCol w:w="1155"/>
        <w:gridCol w:w="1155"/>
      </w:tblGrid>
      <w:tr w:rsidR="00125118" w:rsidRPr="00123315" w14:paraId="3C5E4749" w14:textId="77777777">
        <w:trPr>
          <w:jc w:val="right"/>
        </w:trPr>
        <w:tc>
          <w:tcPr>
            <w:tcW w:w="1155" w:type="dxa"/>
          </w:tcPr>
          <w:p w14:paraId="588FABA3" w14:textId="77777777" w:rsidR="00125118" w:rsidRPr="00123315" w:rsidRDefault="00125118" w:rsidP="003A1DDA">
            <w:pPr>
              <w:jc w:val="center"/>
              <w:textAlignment w:val="center"/>
              <w:rPr>
                <w:rFonts w:ascii="ＭＳ 明朝" w:hAnsi="ＭＳ 明朝"/>
                <w:sz w:val="18"/>
              </w:rPr>
            </w:pPr>
            <w:r w:rsidRPr="00123315">
              <w:rPr>
                <w:rFonts w:ascii="ＭＳ 明朝" w:hAnsi="ＭＳ 明朝" w:hint="eastAsia"/>
                <w:sz w:val="18"/>
              </w:rPr>
              <w:t>検認</w:t>
            </w:r>
          </w:p>
        </w:tc>
        <w:tc>
          <w:tcPr>
            <w:tcW w:w="1155" w:type="dxa"/>
          </w:tcPr>
          <w:p w14:paraId="1AB87C63" w14:textId="77777777" w:rsidR="00125118" w:rsidRPr="00123315" w:rsidRDefault="00125118" w:rsidP="003A1DDA">
            <w:pPr>
              <w:jc w:val="center"/>
              <w:textAlignment w:val="center"/>
              <w:rPr>
                <w:rFonts w:ascii="ＭＳ 明朝" w:hAnsi="ＭＳ 明朝"/>
                <w:sz w:val="18"/>
              </w:rPr>
            </w:pPr>
            <w:r w:rsidRPr="00123315">
              <w:rPr>
                <w:rFonts w:ascii="ＭＳ 明朝" w:hAnsi="ＭＳ 明朝" w:hint="eastAsia"/>
                <w:sz w:val="18"/>
              </w:rPr>
              <w:t>照査</w:t>
            </w:r>
          </w:p>
        </w:tc>
        <w:tc>
          <w:tcPr>
            <w:tcW w:w="1155" w:type="dxa"/>
          </w:tcPr>
          <w:p w14:paraId="32889238" w14:textId="77777777" w:rsidR="00125118" w:rsidRPr="00123315" w:rsidRDefault="00125118" w:rsidP="003A1DDA">
            <w:pPr>
              <w:jc w:val="center"/>
              <w:textAlignment w:val="center"/>
              <w:rPr>
                <w:rFonts w:ascii="ＭＳ 明朝" w:hAnsi="ＭＳ 明朝"/>
                <w:sz w:val="18"/>
              </w:rPr>
            </w:pPr>
            <w:r w:rsidRPr="00123315">
              <w:rPr>
                <w:rFonts w:ascii="ＭＳ 明朝" w:hAnsi="ＭＳ 明朝" w:hint="eastAsia"/>
                <w:sz w:val="18"/>
              </w:rPr>
              <w:t>作成</w:t>
            </w:r>
          </w:p>
        </w:tc>
      </w:tr>
      <w:tr w:rsidR="00F13D25" w:rsidRPr="00123315" w14:paraId="0E2E0DA5" w14:textId="77777777">
        <w:trPr>
          <w:trHeight w:val="1183"/>
          <w:jc w:val="right"/>
        </w:trPr>
        <w:tc>
          <w:tcPr>
            <w:tcW w:w="1155" w:type="dxa"/>
            <w:vAlign w:val="center"/>
          </w:tcPr>
          <w:p w14:paraId="07E1864D" w14:textId="544F362E" w:rsidR="00F13D25" w:rsidRPr="00123315" w:rsidRDefault="00F13D25" w:rsidP="00D1575C">
            <w:pPr>
              <w:jc w:val="center"/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155" w:type="dxa"/>
            <w:vAlign w:val="center"/>
          </w:tcPr>
          <w:p w14:paraId="71E9F616" w14:textId="7DDE6CBB" w:rsidR="00F13D25" w:rsidRPr="00123315" w:rsidRDefault="00F13D25" w:rsidP="00547D39">
            <w:pPr>
              <w:jc w:val="center"/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155" w:type="dxa"/>
            <w:vAlign w:val="center"/>
          </w:tcPr>
          <w:p w14:paraId="37929A16" w14:textId="343C68C7" w:rsidR="00F13D25" w:rsidRPr="00123315" w:rsidRDefault="00997009" w:rsidP="006056F6">
            <w:pPr>
              <w:jc w:val="center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神田</w:t>
            </w:r>
          </w:p>
        </w:tc>
      </w:tr>
    </w:tbl>
    <w:p w14:paraId="17CE29A4" w14:textId="77777777" w:rsidR="00997009" w:rsidRDefault="006E0F12" w:rsidP="00730FDC">
      <w:pPr>
        <w:rPr>
          <w:rFonts w:ascii="ＭＳ 明朝" w:hAnsi="ＭＳ 明朝"/>
        </w:rPr>
      </w:pPr>
      <w:r w:rsidRPr="00123315">
        <w:rPr>
          <w:rFonts w:ascii="ＭＳ 明朝" w:hAnsi="ＭＳ 明朝"/>
        </w:rPr>
        <w:br w:type="page"/>
      </w:r>
    </w:p>
    <w:p w14:paraId="5B2042FB" w14:textId="77777777" w:rsidR="00730FDC" w:rsidRDefault="00997009" w:rsidP="00730FDC">
      <w:pPr>
        <w:rPr>
          <w:rFonts w:ascii="ＭＳ 明朝" w:hAnsi="ＭＳ 明朝"/>
        </w:rPr>
      </w:pPr>
      <w:r>
        <w:rPr>
          <w:rFonts w:ascii="ＭＳ 明朝" w:hAnsi="ＭＳ 明朝" w:hint="eastAsia"/>
        </w:rPr>
        <w:lastRenderedPageBreak/>
        <w:t>【改訂履歴】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77"/>
        <w:gridCol w:w="821"/>
        <w:gridCol w:w="5914"/>
        <w:gridCol w:w="2509"/>
      </w:tblGrid>
      <w:tr w:rsidR="00997009" w:rsidRPr="00554970" w14:paraId="5285693A" w14:textId="77777777" w:rsidTr="00554970">
        <w:tc>
          <w:tcPr>
            <w:tcW w:w="817" w:type="dxa"/>
            <w:shd w:val="clear" w:color="auto" w:fill="auto"/>
          </w:tcPr>
          <w:p w14:paraId="7FB67F2E" w14:textId="77777777" w:rsidR="00997009" w:rsidRPr="00554970" w:rsidRDefault="00997009" w:rsidP="00554970">
            <w:pPr>
              <w:jc w:val="center"/>
              <w:rPr>
                <w:rFonts w:ascii="ＭＳ 明朝" w:hAnsi="ＭＳ 明朝"/>
                <w:caps/>
              </w:rPr>
            </w:pPr>
            <w:r w:rsidRPr="00554970">
              <w:rPr>
                <w:rFonts w:ascii="ＭＳ 明朝" w:hAnsi="ＭＳ 明朝" w:hint="eastAsia"/>
                <w:caps/>
              </w:rPr>
              <w:t>日付</w:t>
            </w:r>
          </w:p>
        </w:tc>
        <w:tc>
          <w:tcPr>
            <w:tcW w:w="851" w:type="dxa"/>
            <w:shd w:val="clear" w:color="auto" w:fill="auto"/>
          </w:tcPr>
          <w:p w14:paraId="173A0C69" w14:textId="77777777" w:rsidR="00997009" w:rsidRPr="00554970" w:rsidRDefault="00997009" w:rsidP="00554970">
            <w:pPr>
              <w:jc w:val="center"/>
              <w:rPr>
                <w:rFonts w:ascii="ＭＳ 明朝" w:hAnsi="ＭＳ 明朝"/>
                <w:caps/>
              </w:rPr>
            </w:pPr>
            <w:r w:rsidRPr="00554970">
              <w:rPr>
                <w:rFonts w:ascii="ＭＳ 明朝" w:hAnsi="ＭＳ 明朝" w:hint="eastAsia"/>
                <w:caps/>
              </w:rPr>
              <w:t>版</w:t>
            </w:r>
          </w:p>
        </w:tc>
        <w:tc>
          <w:tcPr>
            <w:tcW w:w="6330" w:type="dxa"/>
            <w:shd w:val="clear" w:color="auto" w:fill="auto"/>
          </w:tcPr>
          <w:p w14:paraId="28FAE5FF" w14:textId="77777777" w:rsidR="00997009" w:rsidRPr="00554970" w:rsidRDefault="00997009" w:rsidP="00554970">
            <w:pPr>
              <w:jc w:val="center"/>
              <w:rPr>
                <w:rFonts w:ascii="ＭＳ 明朝" w:hAnsi="ＭＳ 明朝"/>
                <w:caps/>
              </w:rPr>
            </w:pPr>
            <w:r w:rsidRPr="00554970">
              <w:rPr>
                <w:rFonts w:ascii="ＭＳ 明朝" w:hAnsi="ＭＳ 明朝" w:hint="eastAsia"/>
                <w:caps/>
              </w:rPr>
              <w:t>改定内容</w:t>
            </w:r>
          </w:p>
        </w:tc>
        <w:tc>
          <w:tcPr>
            <w:tcW w:w="2667" w:type="dxa"/>
            <w:shd w:val="clear" w:color="auto" w:fill="auto"/>
          </w:tcPr>
          <w:p w14:paraId="3C5636E9" w14:textId="77777777" w:rsidR="00997009" w:rsidRPr="00554970" w:rsidRDefault="00997009" w:rsidP="00554970">
            <w:pPr>
              <w:jc w:val="center"/>
              <w:rPr>
                <w:rFonts w:ascii="ＭＳ 明朝" w:hAnsi="ＭＳ 明朝"/>
                <w:caps/>
              </w:rPr>
            </w:pPr>
            <w:r w:rsidRPr="00554970">
              <w:rPr>
                <w:rFonts w:ascii="ＭＳ 明朝" w:hAnsi="ＭＳ 明朝" w:hint="eastAsia"/>
                <w:caps/>
              </w:rPr>
              <w:t>作成者</w:t>
            </w:r>
          </w:p>
        </w:tc>
      </w:tr>
      <w:tr w:rsidR="00997009" w:rsidRPr="00554970" w14:paraId="1766B762" w14:textId="77777777" w:rsidTr="00554970">
        <w:tc>
          <w:tcPr>
            <w:tcW w:w="817" w:type="dxa"/>
            <w:shd w:val="clear" w:color="auto" w:fill="auto"/>
          </w:tcPr>
          <w:p w14:paraId="6322B514" w14:textId="5DCA0069" w:rsidR="00997009" w:rsidRPr="00554970" w:rsidRDefault="00997009" w:rsidP="00730FDC">
            <w:pPr>
              <w:rPr>
                <w:rFonts w:ascii="ＭＳ 明朝" w:hAnsi="ＭＳ 明朝"/>
              </w:rPr>
            </w:pPr>
            <w:r w:rsidRPr="00554970">
              <w:rPr>
                <w:rFonts w:ascii="ＭＳ 明朝" w:hAnsi="ＭＳ 明朝" w:hint="eastAsia"/>
              </w:rPr>
              <w:t>2</w:t>
            </w:r>
            <w:r w:rsidRPr="00554970">
              <w:rPr>
                <w:rFonts w:ascii="ＭＳ 明朝" w:hAnsi="ＭＳ 明朝"/>
              </w:rPr>
              <w:t>02</w:t>
            </w:r>
            <w:r w:rsidR="00B45006">
              <w:rPr>
                <w:rFonts w:ascii="ＭＳ 明朝" w:hAnsi="ＭＳ 明朝" w:hint="eastAsia"/>
              </w:rPr>
              <w:t>3</w:t>
            </w:r>
            <w:r w:rsidRPr="00554970">
              <w:rPr>
                <w:rFonts w:ascii="ＭＳ 明朝" w:hAnsi="ＭＳ 明朝"/>
              </w:rPr>
              <w:t>/</w:t>
            </w:r>
            <w:r w:rsidR="003D1376">
              <w:rPr>
                <w:rFonts w:ascii="ＭＳ 明朝" w:hAnsi="ＭＳ 明朝"/>
              </w:rPr>
              <w:t>5</w:t>
            </w:r>
            <w:r w:rsidRPr="00554970">
              <w:rPr>
                <w:rFonts w:ascii="ＭＳ 明朝" w:hAnsi="ＭＳ 明朝"/>
              </w:rPr>
              <w:t>/</w:t>
            </w:r>
            <w:r w:rsidR="003D1376">
              <w:rPr>
                <w:rFonts w:ascii="ＭＳ 明朝" w:hAnsi="ＭＳ 明朝"/>
              </w:rPr>
              <w:t>16</w:t>
            </w:r>
          </w:p>
        </w:tc>
        <w:tc>
          <w:tcPr>
            <w:tcW w:w="851" w:type="dxa"/>
            <w:shd w:val="clear" w:color="auto" w:fill="auto"/>
          </w:tcPr>
          <w:p w14:paraId="4589A665" w14:textId="77777777" w:rsidR="00997009" w:rsidRPr="00554970" w:rsidRDefault="00997009" w:rsidP="00DB0598">
            <w:pPr>
              <w:jc w:val="center"/>
              <w:rPr>
                <w:rFonts w:ascii="ＭＳ 明朝" w:hAnsi="ＭＳ 明朝"/>
              </w:rPr>
            </w:pPr>
            <w:r w:rsidRPr="00554970">
              <w:rPr>
                <w:rFonts w:ascii="ＭＳ 明朝" w:hAnsi="ＭＳ 明朝" w:hint="eastAsia"/>
              </w:rPr>
              <w:t>１</w:t>
            </w:r>
          </w:p>
        </w:tc>
        <w:tc>
          <w:tcPr>
            <w:tcW w:w="6330" w:type="dxa"/>
            <w:shd w:val="clear" w:color="auto" w:fill="auto"/>
          </w:tcPr>
          <w:p w14:paraId="4CC13A45" w14:textId="77777777" w:rsidR="00997009" w:rsidRPr="00554970" w:rsidRDefault="00997009" w:rsidP="00730FDC">
            <w:pPr>
              <w:rPr>
                <w:rFonts w:ascii="ＭＳ 明朝" w:hAnsi="ＭＳ 明朝"/>
              </w:rPr>
            </w:pPr>
            <w:r w:rsidRPr="00554970">
              <w:rPr>
                <w:rFonts w:ascii="ＭＳ 明朝" w:hAnsi="ＭＳ 明朝" w:hint="eastAsia"/>
              </w:rPr>
              <w:t>初版</w:t>
            </w:r>
          </w:p>
        </w:tc>
        <w:tc>
          <w:tcPr>
            <w:tcW w:w="2667" w:type="dxa"/>
            <w:shd w:val="clear" w:color="auto" w:fill="auto"/>
          </w:tcPr>
          <w:p w14:paraId="2BE55125" w14:textId="77777777" w:rsidR="00997009" w:rsidRPr="00554970" w:rsidRDefault="00997009" w:rsidP="00730FDC">
            <w:pPr>
              <w:rPr>
                <w:rFonts w:ascii="ＭＳ 明朝" w:hAnsi="ＭＳ 明朝"/>
              </w:rPr>
            </w:pPr>
            <w:r w:rsidRPr="00554970">
              <w:rPr>
                <w:rFonts w:ascii="ＭＳ 明朝" w:hAnsi="ＭＳ 明朝" w:hint="eastAsia"/>
              </w:rPr>
              <w:t>立花エレテック　神田</w:t>
            </w:r>
          </w:p>
        </w:tc>
      </w:tr>
      <w:tr w:rsidR="00997009" w:rsidRPr="00554970" w14:paraId="3781AE40" w14:textId="77777777" w:rsidTr="00554970">
        <w:tc>
          <w:tcPr>
            <w:tcW w:w="817" w:type="dxa"/>
            <w:shd w:val="clear" w:color="auto" w:fill="auto"/>
          </w:tcPr>
          <w:p w14:paraId="5A95F441" w14:textId="77777777" w:rsidR="00997009" w:rsidRPr="00554970" w:rsidRDefault="00997009" w:rsidP="00730FDC">
            <w:pPr>
              <w:rPr>
                <w:rFonts w:ascii="ＭＳ 明朝" w:hAnsi="ＭＳ 明朝"/>
              </w:rPr>
            </w:pPr>
          </w:p>
        </w:tc>
        <w:tc>
          <w:tcPr>
            <w:tcW w:w="851" w:type="dxa"/>
            <w:shd w:val="clear" w:color="auto" w:fill="auto"/>
          </w:tcPr>
          <w:p w14:paraId="45C850A8" w14:textId="77777777" w:rsidR="00997009" w:rsidRPr="00554970" w:rsidRDefault="00997009" w:rsidP="00730FDC">
            <w:pPr>
              <w:rPr>
                <w:rFonts w:ascii="ＭＳ 明朝" w:hAnsi="ＭＳ 明朝"/>
              </w:rPr>
            </w:pPr>
          </w:p>
        </w:tc>
        <w:tc>
          <w:tcPr>
            <w:tcW w:w="6330" w:type="dxa"/>
            <w:shd w:val="clear" w:color="auto" w:fill="auto"/>
          </w:tcPr>
          <w:p w14:paraId="30CB1E37" w14:textId="77777777" w:rsidR="00997009" w:rsidRPr="00554970" w:rsidRDefault="00997009" w:rsidP="00730FDC">
            <w:pPr>
              <w:rPr>
                <w:rFonts w:ascii="ＭＳ 明朝" w:hAnsi="ＭＳ 明朝"/>
              </w:rPr>
            </w:pPr>
          </w:p>
        </w:tc>
        <w:tc>
          <w:tcPr>
            <w:tcW w:w="2667" w:type="dxa"/>
            <w:shd w:val="clear" w:color="auto" w:fill="auto"/>
          </w:tcPr>
          <w:p w14:paraId="7B52EE02" w14:textId="77777777" w:rsidR="00997009" w:rsidRPr="00554970" w:rsidRDefault="00997009" w:rsidP="00730FDC">
            <w:pPr>
              <w:rPr>
                <w:rFonts w:ascii="ＭＳ 明朝" w:hAnsi="ＭＳ 明朝"/>
              </w:rPr>
            </w:pPr>
          </w:p>
        </w:tc>
      </w:tr>
      <w:tr w:rsidR="00997009" w:rsidRPr="00554970" w14:paraId="6FC8E888" w14:textId="77777777" w:rsidTr="00554970">
        <w:tc>
          <w:tcPr>
            <w:tcW w:w="817" w:type="dxa"/>
            <w:shd w:val="clear" w:color="auto" w:fill="auto"/>
          </w:tcPr>
          <w:p w14:paraId="050699E8" w14:textId="77777777" w:rsidR="00997009" w:rsidRPr="00554970" w:rsidRDefault="00997009" w:rsidP="00730FDC">
            <w:pPr>
              <w:rPr>
                <w:rFonts w:ascii="ＭＳ 明朝" w:hAnsi="ＭＳ 明朝"/>
              </w:rPr>
            </w:pPr>
          </w:p>
        </w:tc>
        <w:tc>
          <w:tcPr>
            <w:tcW w:w="851" w:type="dxa"/>
            <w:shd w:val="clear" w:color="auto" w:fill="auto"/>
          </w:tcPr>
          <w:p w14:paraId="694B05C9" w14:textId="77777777" w:rsidR="00997009" w:rsidRPr="00554970" w:rsidRDefault="00997009" w:rsidP="00730FDC">
            <w:pPr>
              <w:rPr>
                <w:rFonts w:ascii="ＭＳ 明朝" w:hAnsi="ＭＳ 明朝"/>
              </w:rPr>
            </w:pPr>
          </w:p>
        </w:tc>
        <w:tc>
          <w:tcPr>
            <w:tcW w:w="6330" w:type="dxa"/>
            <w:shd w:val="clear" w:color="auto" w:fill="auto"/>
          </w:tcPr>
          <w:p w14:paraId="7E29EC2C" w14:textId="77777777" w:rsidR="00997009" w:rsidRPr="00554970" w:rsidRDefault="00997009" w:rsidP="00730FDC">
            <w:pPr>
              <w:rPr>
                <w:rFonts w:ascii="ＭＳ 明朝" w:hAnsi="ＭＳ 明朝"/>
              </w:rPr>
            </w:pPr>
          </w:p>
        </w:tc>
        <w:tc>
          <w:tcPr>
            <w:tcW w:w="2667" w:type="dxa"/>
            <w:shd w:val="clear" w:color="auto" w:fill="auto"/>
          </w:tcPr>
          <w:p w14:paraId="2956535D" w14:textId="77777777" w:rsidR="00997009" w:rsidRPr="00554970" w:rsidRDefault="00997009" w:rsidP="00730FDC">
            <w:pPr>
              <w:rPr>
                <w:rFonts w:ascii="ＭＳ 明朝" w:hAnsi="ＭＳ 明朝"/>
              </w:rPr>
            </w:pPr>
          </w:p>
        </w:tc>
      </w:tr>
    </w:tbl>
    <w:p w14:paraId="098D89C5" w14:textId="77777777" w:rsidR="00997009" w:rsidRDefault="00997009" w:rsidP="00730FDC">
      <w:pPr>
        <w:rPr>
          <w:rFonts w:ascii="ＭＳ 明朝" w:hAnsi="ＭＳ 明朝"/>
        </w:rPr>
      </w:pPr>
    </w:p>
    <w:p w14:paraId="15EAEE76" w14:textId="77777777" w:rsidR="00997009" w:rsidRDefault="00997009" w:rsidP="00730FDC">
      <w:pPr>
        <w:rPr>
          <w:rFonts w:ascii="ＭＳ 明朝" w:hAnsi="ＭＳ 明朝"/>
        </w:rPr>
      </w:pPr>
      <w:r>
        <w:rPr>
          <w:rFonts w:ascii="ＭＳ 明朝" w:hAnsi="ＭＳ 明朝"/>
        </w:rPr>
        <w:br w:type="page"/>
      </w:r>
    </w:p>
    <w:p w14:paraId="70CAD891" w14:textId="77777777" w:rsidR="00730FDC" w:rsidRPr="00123315" w:rsidRDefault="00730FDC" w:rsidP="00730FDC">
      <w:pPr>
        <w:pStyle w:val="ab"/>
        <w:jc w:val="center"/>
        <w:rPr>
          <w:rFonts w:ascii="ＭＳ 明朝" w:hAnsi="ＭＳ 明朝"/>
          <w:sz w:val="28"/>
        </w:rPr>
      </w:pPr>
      <w:r w:rsidRPr="00123315">
        <w:rPr>
          <w:rFonts w:ascii="ＭＳ 明朝" w:hAnsi="ＭＳ 明朝" w:hint="eastAsia"/>
          <w:sz w:val="28"/>
        </w:rPr>
        <w:lastRenderedPageBreak/>
        <w:t>目次</w:t>
      </w:r>
    </w:p>
    <w:p w14:paraId="2E9C38DE" w14:textId="21FE8827" w:rsidR="00B56CD5" w:rsidRDefault="00730FDC">
      <w:pPr>
        <w:pStyle w:val="13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123315">
        <w:rPr>
          <w:rFonts w:ascii="ＭＳ 明朝" w:hAnsi="ＭＳ 明朝"/>
        </w:rPr>
        <w:fldChar w:fldCharType="begin"/>
      </w:r>
      <w:r w:rsidRPr="00123315">
        <w:rPr>
          <w:rFonts w:ascii="ＭＳ 明朝" w:hAnsi="ＭＳ 明朝"/>
        </w:rPr>
        <w:instrText xml:space="preserve"> </w:instrText>
      </w:r>
      <w:r w:rsidRPr="00123315">
        <w:rPr>
          <w:rFonts w:ascii="ＭＳ 明朝" w:hAnsi="ＭＳ 明朝" w:hint="eastAsia"/>
        </w:rPr>
        <w:instrText>TOC \o "1-3" \h \z \u</w:instrText>
      </w:r>
      <w:r w:rsidRPr="00123315">
        <w:rPr>
          <w:rFonts w:ascii="ＭＳ 明朝" w:hAnsi="ＭＳ 明朝"/>
        </w:rPr>
        <w:instrText xml:space="preserve"> </w:instrText>
      </w:r>
      <w:r w:rsidRPr="00123315">
        <w:rPr>
          <w:rFonts w:ascii="ＭＳ 明朝" w:hAnsi="ＭＳ 明朝"/>
        </w:rPr>
        <w:fldChar w:fldCharType="separate"/>
      </w:r>
      <w:hyperlink w:anchor="_Toc135143797" w:history="1">
        <w:r w:rsidR="00B56CD5" w:rsidRPr="009167EA">
          <w:rPr>
            <w:rStyle w:val="aa"/>
            <w:rFonts w:eastAsia="ＭＳ ゴシック" w:hAnsi="ＭＳ 明朝"/>
            <w:b/>
            <w:noProof/>
          </w:rPr>
          <w:t>1.</w:t>
        </w:r>
        <w:r w:rsidR="00B56CD5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B56CD5" w:rsidRPr="009167EA">
          <w:rPr>
            <w:rStyle w:val="aa"/>
            <w:rFonts w:ascii="ＭＳ 明朝" w:hAnsi="ＭＳ 明朝"/>
            <w:b/>
            <w:noProof/>
          </w:rPr>
          <w:t>概要</w:t>
        </w:r>
        <w:r w:rsidR="00B56CD5">
          <w:rPr>
            <w:noProof/>
            <w:webHidden/>
          </w:rPr>
          <w:tab/>
        </w:r>
        <w:r w:rsidR="00B56CD5">
          <w:rPr>
            <w:noProof/>
            <w:webHidden/>
          </w:rPr>
          <w:fldChar w:fldCharType="begin"/>
        </w:r>
        <w:r w:rsidR="00B56CD5">
          <w:rPr>
            <w:noProof/>
            <w:webHidden/>
          </w:rPr>
          <w:instrText xml:space="preserve"> PAGEREF _Toc135143797 \h </w:instrText>
        </w:r>
        <w:r w:rsidR="00B56CD5">
          <w:rPr>
            <w:noProof/>
            <w:webHidden/>
          </w:rPr>
        </w:r>
        <w:r w:rsidR="00B56CD5">
          <w:rPr>
            <w:noProof/>
            <w:webHidden/>
          </w:rPr>
          <w:fldChar w:fldCharType="separate"/>
        </w:r>
        <w:r w:rsidR="00907DB4">
          <w:rPr>
            <w:noProof/>
            <w:webHidden/>
          </w:rPr>
          <w:t>4</w:t>
        </w:r>
        <w:r w:rsidR="00B56CD5">
          <w:rPr>
            <w:noProof/>
            <w:webHidden/>
          </w:rPr>
          <w:fldChar w:fldCharType="end"/>
        </w:r>
      </w:hyperlink>
    </w:p>
    <w:p w14:paraId="3A3E67F4" w14:textId="1310ED46" w:rsidR="00B56CD5" w:rsidRDefault="00C31C74">
      <w:pPr>
        <w:pStyle w:val="13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35143798" w:history="1">
        <w:r w:rsidR="00B56CD5" w:rsidRPr="009167EA">
          <w:rPr>
            <w:rStyle w:val="aa"/>
            <w:rFonts w:eastAsia="ＭＳ ゴシック" w:hAnsi="ＭＳ 明朝"/>
            <w:b/>
            <w:noProof/>
          </w:rPr>
          <w:t>2.</w:t>
        </w:r>
        <w:r w:rsidR="00B56CD5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B56CD5" w:rsidRPr="009167EA">
          <w:rPr>
            <w:rStyle w:val="aa"/>
            <w:rFonts w:ascii="ＭＳ 明朝" w:hAnsi="ＭＳ 明朝"/>
            <w:b/>
            <w:noProof/>
          </w:rPr>
          <w:t>使い方</w:t>
        </w:r>
        <w:r w:rsidR="00B56CD5">
          <w:rPr>
            <w:noProof/>
            <w:webHidden/>
          </w:rPr>
          <w:tab/>
        </w:r>
        <w:r w:rsidR="00B56CD5">
          <w:rPr>
            <w:noProof/>
            <w:webHidden/>
          </w:rPr>
          <w:fldChar w:fldCharType="begin"/>
        </w:r>
        <w:r w:rsidR="00B56CD5">
          <w:rPr>
            <w:noProof/>
            <w:webHidden/>
          </w:rPr>
          <w:instrText xml:space="preserve"> PAGEREF _Toc135143798 \h </w:instrText>
        </w:r>
        <w:r w:rsidR="00B56CD5">
          <w:rPr>
            <w:noProof/>
            <w:webHidden/>
          </w:rPr>
        </w:r>
        <w:r w:rsidR="00B56CD5">
          <w:rPr>
            <w:noProof/>
            <w:webHidden/>
          </w:rPr>
          <w:fldChar w:fldCharType="separate"/>
        </w:r>
        <w:r w:rsidR="00907DB4">
          <w:rPr>
            <w:noProof/>
            <w:webHidden/>
          </w:rPr>
          <w:t>5</w:t>
        </w:r>
        <w:r w:rsidR="00B56CD5">
          <w:rPr>
            <w:noProof/>
            <w:webHidden/>
          </w:rPr>
          <w:fldChar w:fldCharType="end"/>
        </w:r>
      </w:hyperlink>
    </w:p>
    <w:p w14:paraId="0726C42D" w14:textId="2D4CE2F9" w:rsidR="00B56CD5" w:rsidRDefault="00C31C74">
      <w:pPr>
        <w:pStyle w:val="13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35143799" w:history="1">
        <w:r w:rsidR="00B56CD5" w:rsidRPr="009167EA">
          <w:rPr>
            <w:rStyle w:val="aa"/>
            <w:rFonts w:eastAsia="ＭＳ ゴシック" w:hAnsi="ＭＳ 明朝"/>
            <w:b/>
            <w:noProof/>
          </w:rPr>
          <w:t>3.</w:t>
        </w:r>
        <w:r w:rsidR="00B56CD5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B56CD5" w:rsidRPr="009167EA">
          <w:rPr>
            <w:rStyle w:val="aa"/>
            <w:rFonts w:ascii="ＭＳ 明朝" w:hAnsi="ＭＳ 明朝"/>
            <w:b/>
            <w:noProof/>
          </w:rPr>
          <w:t>設定ファイルパラメータ</w:t>
        </w:r>
        <w:r w:rsidR="00B56CD5">
          <w:rPr>
            <w:noProof/>
            <w:webHidden/>
          </w:rPr>
          <w:tab/>
        </w:r>
        <w:r w:rsidR="00B56CD5">
          <w:rPr>
            <w:noProof/>
            <w:webHidden/>
          </w:rPr>
          <w:fldChar w:fldCharType="begin"/>
        </w:r>
        <w:r w:rsidR="00B56CD5">
          <w:rPr>
            <w:noProof/>
            <w:webHidden/>
          </w:rPr>
          <w:instrText xml:space="preserve"> PAGEREF _Toc135143799 \h </w:instrText>
        </w:r>
        <w:r w:rsidR="00B56CD5">
          <w:rPr>
            <w:noProof/>
            <w:webHidden/>
          </w:rPr>
        </w:r>
        <w:r w:rsidR="00B56CD5">
          <w:rPr>
            <w:noProof/>
            <w:webHidden/>
          </w:rPr>
          <w:fldChar w:fldCharType="separate"/>
        </w:r>
        <w:r w:rsidR="00907DB4">
          <w:rPr>
            <w:noProof/>
            <w:webHidden/>
          </w:rPr>
          <w:t>6</w:t>
        </w:r>
        <w:r w:rsidR="00B56CD5">
          <w:rPr>
            <w:noProof/>
            <w:webHidden/>
          </w:rPr>
          <w:fldChar w:fldCharType="end"/>
        </w:r>
      </w:hyperlink>
    </w:p>
    <w:p w14:paraId="3FCBCAB0" w14:textId="75409F3A" w:rsidR="00730FDC" w:rsidRPr="00123315" w:rsidRDefault="00730FDC" w:rsidP="00730FDC">
      <w:pPr>
        <w:rPr>
          <w:rFonts w:ascii="ＭＳ 明朝" w:hAnsi="ＭＳ 明朝"/>
        </w:rPr>
      </w:pPr>
      <w:r w:rsidRPr="00123315">
        <w:rPr>
          <w:rFonts w:ascii="ＭＳ 明朝" w:hAnsi="ＭＳ 明朝"/>
        </w:rPr>
        <w:fldChar w:fldCharType="end"/>
      </w:r>
    </w:p>
    <w:p w14:paraId="082B9C88" w14:textId="0D0C4DD1" w:rsidR="00730FDC" w:rsidRPr="00123315" w:rsidRDefault="00730FDC" w:rsidP="00730FDC">
      <w:pPr>
        <w:pStyle w:val="1"/>
        <w:numPr>
          <w:ilvl w:val="0"/>
          <w:numId w:val="1"/>
        </w:numPr>
        <w:rPr>
          <w:rFonts w:ascii="ＭＳ 明朝" w:hAnsi="ＭＳ 明朝"/>
          <w:b/>
          <w:sz w:val="24"/>
          <w:szCs w:val="24"/>
        </w:rPr>
      </w:pPr>
      <w:bookmarkStart w:id="0" w:name="_Toc264397765"/>
      <w:r w:rsidRPr="00123315">
        <w:rPr>
          <w:rFonts w:ascii="ＭＳ 明朝" w:hAnsi="ＭＳ 明朝"/>
          <w:b/>
        </w:rPr>
        <w:br w:type="page"/>
      </w:r>
      <w:bookmarkStart w:id="1" w:name="_Toc135143797"/>
      <w:r w:rsidR="00E96BA8">
        <w:rPr>
          <w:rFonts w:ascii="ＭＳ 明朝" w:hAnsi="ＭＳ 明朝" w:hint="eastAsia"/>
          <w:b/>
        </w:rPr>
        <w:lastRenderedPageBreak/>
        <w:t>概要</w:t>
      </w:r>
      <w:bookmarkEnd w:id="0"/>
      <w:bookmarkEnd w:id="1"/>
    </w:p>
    <w:p w14:paraId="6D45622E" w14:textId="77777777" w:rsidR="004B391A" w:rsidRDefault="004B391A" w:rsidP="003F46E9">
      <w:pPr>
        <w:ind w:leftChars="66" w:left="141" w:firstLineChars="66" w:firstLine="141"/>
        <w:rPr>
          <w:rFonts w:ascii="ＭＳ 明朝" w:hAnsi="ＭＳ 明朝"/>
        </w:rPr>
      </w:pPr>
    </w:p>
    <w:p w14:paraId="3365EBFF" w14:textId="6E829C47" w:rsidR="00B45006" w:rsidRPr="00123315" w:rsidRDefault="00B45006" w:rsidP="00B45006">
      <w:pPr>
        <w:ind w:leftChars="66" w:left="141" w:firstLineChars="66" w:firstLine="141"/>
        <w:rPr>
          <w:rFonts w:ascii="ＭＳ 明朝" w:hAnsi="ＭＳ 明朝"/>
        </w:rPr>
      </w:pPr>
      <w:r>
        <w:rPr>
          <w:rFonts w:ascii="ＭＳ 明朝" w:hAnsi="ＭＳ 明朝" w:hint="eastAsia"/>
        </w:rPr>
        <w:t>本ソフトウェアは、</w:t>
      </w:r>
      <w:r w:rsidR="000A7E70">
        <w:rPr>
          <w:rFonts w:ascii="ＭＳ 明朝" w:hAnsi="ＭＳ 明朝" w:hint="eastAsia"/>
        </w:rPr>
        <w:t>ユーザー独自のフォーマットによる</w:t>
      </w:r>
      <w:r w:rsidR="003800F9">
        <w:rPr>
          <w:rFonts w:ascii="ＭＳ 明朝" w:hAnsi="ＭＳ 明朝" w:hint="eastAsia"/>
        </w:rPr>
        <w:t>CSV</w:t>
      </w:r>
      <w:r w:rsidR="000A7E70">
        <w:rPr>
          <w:rFonts w:ascii="ＭＳ 明朝" w:hAnsi="ＭＳ 明朝" w:hint="eastAsia"/>
        </w:rPr>
        <w:t>ファイルからi</w:t>
      </w:r>
      <w:r w:rsidR="000A7E70">
        <w:rPr>
          <w:rFonts w:ascii="ＭＳ 明朝" w:hAnsi="ＭＳ 明朝"/>
        </w:rPr>
        <w:t>-Reporter</w:t>
      </w:r>
      <w:r w:rsidR="000A7E70">
        <w:rPr>
          <w:rFonts w:ascii="ＭＳ 明朝" w:hAnsi="ＭＳ 明朝" w:hint="eastAsia"/>
        </w:rPr>
        <w:t>の自動帳票作成フォーマットに変換を行います。</w:t>
      </w:r>
      <w:r w:rsidR="000A7E70">
        <w:rPr>
          <w:rFonts w:ascii="ＭＳ 明朝" w:hAnsi="ＭＳ 明朝"/>
        </w:rPr>
        <w:t>I-Reporter</w:t>
      </w:r>
      <w:r w:rsidR="000A7E70">
        <w:rPr>
          <w:rFonts w:ascii="ＭＳ 明朝" w:hAnsi="ＭＳ 明朝" w:hint="eastAsia"/>
        </w:rPr>
        <w:t>サーバにオプションのW</w:t>
      </w:r>
      <w:r w:rsidR="000A7E70">
        <w:rPr>
          <w:rFonts w:ascii="ＭＳ 明朝" w:hAnsi="ＭＳ 明朝"/>
        </w:rPr>
        <w:t xml:space="preserve">eb </w:t>
      </w:r>
      <w:r w:rsidR="000A7E70">
        <w:rPr>
          <w:rFonts w:ascii="ＭＳ 明朝" w:hAnsi="ＭＳ 明朝" w:hint="eastAsia"/>
        </w:rPr>
        <w:t>APIオプションを導入する事で、W</w:t>
      </w:r>
      <w:r w:rsidR="000A7E70">
        <w:rPr>
          <w:rFonts w:ascii="ＭＳ 明朝" w:hAnsi="ＭＳ 明朝"/>
        </w:rPr>
        <w:t xml:space="preserve">eb </w:t>
      </w:r>
      <w:r w:rsidR="000A7E70">
        <w:rPr>
          <w:rFonts w:ascii="ＭＳ 明朝" w:hAnsi="ＭＳ 明朝" w:hint="eastAsia"/>
        </w:rPr>
        <w:t>APIを経由してダイレクトに帳票作成を行う事も可能です。</w:t>
      </w:r>
    </w:p>
    <w:p w14:paraId="058118C7" w14:textId="77C11A5F" w:rsidR="00B45006" w:rsidRDefault="00B45006" w:rsidP="00730FDC">
      <w:pPr>
        <w:ind w:leftChars="264" w:left="564"/>
      </w:pPr>
    </w:p>
    <w:p w14:paraId="509FB50F" w14:textId="369AEE1D" w:rsidR="00B45006" w:rsidRDefault="005F5B2F" w:rsidP="00730FDC">
      <w:pPr>
        <w:ind w:leftChars="264" w:left="564"/>
      </w:pPr>
      <w:r>
        <w:rPr>
          <w:rFonts w:ascii="ＭＳ 明朝" w:hAnsi="ＭＳ 明朝"/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5B268DD" wp14:editId="51ED535D">
                <wp:simplePos x="0" y="0"/>
                <wp:positionH relativeFrom="column">
                  <wp:posOffset>4105275</wp:posOffset>
                </wp:positionH>
                <wp:positionV relativeFrom="paragraph">
                  <wp:posOffset>137795</wp:posOffset>
                </wp:positionV>
                <wp:extent cx="1385570" cy="281940"/>
                <wp:effectExtent l="0" t="4445" r="0" b="0"/>
                <wp:wrapNone/>
                <wp:docPr id="13" name="Text Box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557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05DAF5" w14:textId="262B2CA7" w:rsidR="004E1876" w:rsidRPr="00A12FE9" w:rsidRDefault="004E1876" w:rsidP="00A12F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作業指示保存フォルダ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B268DD" id="_x0000_t202" coordsize="21600,21600" o:spt="202" path="m,l,21600r21600,l21600,xe">
                <v:stroke joinstyle="miter"/>
                <v:path gradientshapeok="t" o:connecttype="rect"/>
              </v:shapetype>
              <v:shape id="Text Box 350" o:spid="_x0000_s1026" type="#_x0000_t202" style="position:absolute;left:0;text-align:left;margin-left:323.25pt;margin-top:10.85pt;width:109.1pt;height:22.2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" filled="f" stroked="f">
                <v:textbox style="mso-fit-shape-to-text:t">
                  <w:txbxContent>
                    <w:p w14:paraId="6505DAF5" w14:textId="262B2CA7" w:rsidR="004E1876" w:rsidRPr="00A12FE9" w:rsidRDefault="004E1876" w:rsidP="00A12F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作業指示保存フォルダ</w:t>
                      </w:r>
                    </w:p>
                  </w:txbxContent>
                </v:textbox>
              </v:shape>
            </w:pict>
          </mc:Fallback>
        </mc:AlternateContent>
      </w:r>
    </w:p>
    <w:p w14:paraId="6FF0E7CD" w14:textId="5CB67EB6" w:rsidR="00B45006" w:rsidRDefault="00B45006" w:rsidP="00730FDC">
      <w:pPr>
        <w:ind w:leftChars="264" w:left="564"/>
      </w:pPr>
    </w:p>
    <w:p w14:paraId="0BA7BC9A" w14:textId="7D27B06D" w:rsidR="00B45006" w:rsidRDefault="005F5B2F" w:rsidP="00730FDC">
      <w:pPr>
        <w:ind w:leftChars="264" w:left="564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0395320D" wp14:editId="322E4857">
            <wp:simplePos x="0" y="0"/>
            <wp:positionH relativeFrom="column">
              <wp:posOffset>1303020</wp:posOffset>
            </wp:positionH>
            <wp:positionV relativeFrom="paragraph">
              <wp:posOffset>93345</wp:posOffset>
            </wp:positionV>
            <wp:extent cx="1200150" cy="1117600"/>
            <wp:effectExtent l="0" t="0" r="0" b="0"/>
            <wp:wrapNone/>
            <wp:docPr id="337" name="図 337" descr="複数のPCサーバーのイラスト | 無料イラスト素材のilla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複数のPCサーバーのイラスト | 無料イラスト素材のillale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11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794C9105" wp14:editId="0A1AA9AA">
            <wp:simplePos x="0" y="0"/>
            <wp:positionH relativeFrom="column">
              <wp:posOffset>4006215</wp:posOffset>
            </wp:positionH>
            <wp:positionV relativeFrom="paragraph">
              <wp:posOffset>93345</wp:posOffset>
            </wp:positionV>
            <wp:extent cx="1595120" cy="1095375"/>
            <wp:effectExtent l="0" t="0" r="0" b="0"/>
            <wp:wrapNone/>
            <wp:docPr id="338" name="図 338" descr="フォルダーイラスト／無料イラストなら「イラストAC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フォルダーイラスト／無料イラストなら「イラストAC」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561CBB" w14:textId="58E99578" w:rsidR="00B45006" w:rsidRDefault="005F5B2F" w:rsidP="00730FDC">
      <w:pPr>
        <w:ind w:leftChars="264" w:left="564"/>
      </w:pPr>
      <w:r>
        <w:rPr>
          <w:rFonts w:ascii="ＭＳ 明朝" w:hAnsi="ＭＳ 明朝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7AC717" wp14:editId="76A08EA1">
                <wp:simplePos x="0" y="0"/>
                <wp:positionH relativeFrom="column">
                  <wp:posOffset>2691765</wp:posOffset>
                </wp:positionH>
                <wp:positionV relativeFrom="paragraph">
                  <wp:posOffset>185420</wp:posOffset>
                </wp:positionV>
                <wp:extent cx="1002030" cy="485775"/>
                <wp:effectExtent l="5715" t="19050" r="20955" b="9525"/>
                <wp:wrapNone/>
                <wp:docPr id="12" name="AutoShap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2030" cy="485775"/>
                        </a:xfrm>
                        <a:prstGeom prst="rightArrow">
                          <a:avLst>
                            <a:gd name="adj1" fmla="val 50000"/>
                            <a:gd name="adj2" fmla="val 5156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28312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339" o:spid="_x0000_s1026" type="#_x0000_t13" style="position:absolute;left:0;text-align:left;margin-left:211.95pt;margin-top:14.6pt;width:78.9pt;height:3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">
                <v:textbox inset="5.85pt,.7pt,5.85pt,.7pt"/>
              </v:shape>
            </w:pict>
          </mc:Fallback>
        </mc:AlternateContent>
      </w:r>
    </w:p>
    <w:p w14:paraId="2D468C11" w14:textId="5E7D244B" w:rsidR="00B45006" w:rsidRDefault="005F5B2F" w:rsidP="00730FDC">
      <w:pPr>
        <w:ind w:leftChars="264" w:left="564"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6541CE3F" wp14:editId="62D53134">
            <wp:simplePos x="0" y="0"/>
            <wp:positionH relativeFrom="column">
              <wp:posOffset>4565650</wp:posOffset>
            </wp:positionH>
            <wp:positionV relativeFrom="paragraph">
              <wp:posOffset>102870</wp:posOffset>
            </wp:positionV>
            <wp:extent cx="518795" cy="518795"/>
            <wp:effectExtent l="0" t="0" r="0" b="0"/>
            <wp:wrapNone/>
            <wp:docPr id="342" name="図 342" descr="csv」アイコンのフリー素材（商用可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csv」アイコンのフリー素材（商用可）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" cy="518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282C0D" w14:textId="1E45CA94" w:rsidR="00B45006" w:rsidRDefault="00B45006" w:rsidP="00730FDC">
      <w:pPr>
        <w:ind w:leftChars="264" w:left="564"/>
      </w:pPr>
    </w:p>
    <w:p w14:paraId="0F2A1C70" w14:textId="2C5FC550" w:rsidR="000E4682" w:rsidRDefault="000E4682" w:rsidP="00730FDC">
      <w:pPr>
        <w:ind w:leftChars="264" w:left="564"/>
        <w:rPr>
          <w:rFonts w:ascii="ＭＳ 明朝" w:hAnsi="ＭＳ 明朝"/>
        </w:rPr>
      </w:pPr>
    </w:p>
    <w:p w14:paraId="3B5CBD5B" w14:textId="6088CE8E" w:rsidR="000E4682" w:rsidRDefault="005F5B2F" w:rsidP="00730FDC">
      <w:pPr>
        <w:ind w:leftChars="264" w:left="564"/>
        <w:rPr>
          <w:rFonts w:ascii="ＭＳ 明朝" w:hAnsi="ＭＳ 明朝"/>
        </w:rPr>
      </w:pPr>
      <w:r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7AC717" wp14:editId="08137DCE">
                <wp:simplePos x="0" y="0"/>
                <wp:positionH relativeFrom="column">
                  <wp:posOffset>4429760</wp:posOffset>
                </wp:positionH>
                <wp:positionV relativeFrom="paragraph">
                  <wp:posOffset>290830</wp:posOffset>
                </wp:positionV>
                <wp:extent cx="781050" cy="485775"/>
                <wp:effectExtent l="24130" t="5715" r="23495" b="13335"/>
                <wp:wrapNone/>
                <wp:docPr id="10" name="AutoShap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81050" cy="485775"/>
                        </a:xfrm>
                        <a:prstGeom prst="rightArrow">
                          <a:avLst>
                            <a:gd name="adj1" fmla="val 50000"/>
                            <a:gd name="adj2" fmla="val 4019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A505C" id="AutoShape 345" o:spid="_x0000_s1026" type="#_x0000_t13" style="position:absolute;left:0;text-align:left;margin-left:348.8pt;margin-top:22.9pt;width:61.5pt;height:38.2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">
                <v:textbox inset="5.85pt,.7pt,5.85pt,.7pt"/>
              </v:shape>
            </w:pict>
          </mc:Fallback>
        </mc:AlternateContent>
      </w:r>
    </w:p>
    <w:p w14:paraId="793C3277" w14:textId="73D04BB3" w:rsidR="000E4682" w:rsidRDefault="000E4682" w:rsidP="00730FDC">
      <w:pPr>
        <w:ind w:leftChars="264" w:left="564"/>
        <w:rPr>
          <w:rFonts w:ascii="ＭＳ 明朝" w:hAnsi="ＭＳ 明朝"/>
        </w:rPr>
      </w:pPr>
    </w:p>
    <w:p w14:paraId="71139607" w14:textId="2362F029" w:rsidR="000E4682" w:rsidRDefault="000E4682" w:rsidP="00730FDC">
      <w:pPr>
        <w:ind w:leftChars="264" w:left="564"/>
        <w:rPr>
          <w:rFonts w:ascii="ＭＳ 明朝" w:hAnsi="ＭＳ 明朝"/>
        </w:rPr>
      </w:pPr>
    </w:p>
    <w:p w14:paraId="2B6FE70D" w14:textId="2C2BF535" w:rsidR="000E4682" w:rsidRDefault="000E4682" w:rsidP="00730FDC">
      <w:pPr>
        <w:ind w:leftChars="264" w:left="564"/>
        <w:rPr>
          <w:rFonts w:ascii="ＭＳ 明朝" w:hAnsi="ＭＳ 明朝"/>
        </w:rPr>
      </w:pPr>
    </w:p>
    <w:p w14:paraId="318B53FF" w14:textId="7C64EDA3" w:rsidR="000E4682" w:rsidRDefault="005F5B2F" w:rsidP="00730FDC">
      <w:pPr>
        <w:ind w:leftChars="264" w:left="564"/>
        <w:rPr>
          <w:rFonts w:ascii="ＭＳ 明朝" w:hAnsi="ＭＳ 明朝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27C4CE60" wp14:editId="0617D443">
            <wp:simplePos x="0" y="0"/>
            <wp:positionH relativeFrom="column">
              <wp:posOffset>4271645</wp:posOffset>
            </wp:positionH>
            <wp:positionV relativeFrom="paragraph">
              <wp:posOffset>187325</wp:posOffset>
            </wp:positionV>
            <wp:extent cx="1083945" cy="1083945"/>
            <wp:effectExtent l="0" t="0" r="0" b="0"/>
            <wp:wrapNone/>
            <wp:docPr id="380" name="図 380" descr="歯車のアイコン素材 | 無料のアイコンイラスト集 icon-p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歯車のアイコン素材 | 無料のアイコンイラスト集 icon-pi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945" cy="1083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998251" wp14:editId="40C52319">
                <wp:simplePos x="0" y="0"/>
                <wp:positionH relativeFrom="column">
                  <wp:posOffset>3982085</wp:posOffset>
                </wp:positionH>
                <wp:positionV relativeFrom="paragraph">
                  <wp:posOffset>158750</wp:posOffset>
                </wp:positionV>
                <wp:extent cx="1668145" cy="1163320"/>
                <wp:effectExtent l="29210" t="30480" r="26670" b="34925"/>
                <wp:wrapNone/>
                <wp:docPr id="9" name="AutoShape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8145" cy="1163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508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6DAF53" id="AutoShape 382" o:spid="_x0000_s1026" style="position:absolute;left:0;text-align:left;margin-left:313.55pt;margin-top:12.5pt;width:131.35pt;height:91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" filled="f" strokecolor="red" strokeweight="4pt">
                <v:textbox inset="5.85pt,.7pt,5.85pt,.7pt"/>
              </v:roundrect>
            </w:pict>
          </mc:Fallback>
        </mc:AlternateContent>
      </w:r>
    </w:p>
    <w:p w14:paraId="3F75237A" w14:textId="5E52BCFA" w:rsidR="000E4682" w:rsidRDefault="00D45650" w:rsidP="00730FDC">
      <w:pPr>
        <w:ind w:leftChars="264" w:left="564"/>
        <w:rPr>
          <w:rFonts w:ascii="ＭＳ 明朝" w:hAnsi="ＭＳ 明朝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5CE7DCFF" wp14:editId="6E5AC934">
            <wp:simplePos x="0" y="0"/>
            <wp:positionH relativeFrom="column">
              <wp:posOffset>1337833</wp:posOffset>
            </wp:positionH>
            <wp:positionV relativeFrom="paragraph">
              <wp:posOffset>89535</wp:posOffset>
            </wp:positionV>
            <wp:extent cx="1050924" cy="1050924"/>
            <wp:effectExtent l="0" t="0" r="0" b="0"/>
            <wp:wrapNone/>
            <wp:docPr id="348" name="図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4" cy="10509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B2F">
        <w:rPr>
          <w:rFonts w:ascii="ＭＳ 明朝" w:hAnsi="ＭＳ 明朝"/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5B268DD" wp14:editId="4D79CBF1">
                <wp:simplePos x="0" y="0"/>
                <wp:positionH relativeFrom="column">
                  <wp:posOffset>2373630</wp:posOffset>
                </wp:positionH>
                <wp:positionV relativeFrom="paragraph">
                  <wp:posOffset>80010</wp:posOffset>
                </wp:positionV>
                <wp:extent cx="1385570" cy="281940"/>
                <wp:effectExtent l="3810" t="0" r="1270" b="0"/>
                <wp:wrapSquare wrapText="bothSides"/>
                <wp:docPr id="8" name="Text Box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557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77FE66" w14:textId="77777777" w:rsidR="004E1876" w:rsidRPr="00A12FE9" w:rsidRDefault="004E1876" w:rsidP="002558E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変換設定ファイル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B268DD" id="Text Box 353" o:spid="_x0000_s1027" type="#_x0000_t202" style="position:absolute;left:0;text-align:left;margin-left:186.9pt;margin-top:6.3pt;width:109.1pt;height:22.2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" filled="f" stroked="f">
                <v:textbox style="mso-fit-shape-to-text:t">
                  <w:txbxContent>
                    <w:p w14:paraId="5677FE66" w14:textId="77777777" w:rsidR="004E1876" w:rsidRPr="00A12FE9" w:rsidRDefault="004E1876" w:rsidP="002558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変換設定ファイル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5A8A45" w14:textId="233F8C58" w:rsidR="000E4682" w:rsidRDefault="00D45650" w:rsidP="00730FDC">
      <w:pPr>
        <w:ind w:leftChars="264" w:left="564"/>
        <w:rPr>
          <w:rFonts w:ascii="ＭＳ 明朝" w:hAnsi="ＭＳ 明朝"/>
        </w:rPr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09034F7A" wp14:editId="50425592">
            <wp:simplePos x="0" y="0"/>
            <wp:positionH relativeFrom="column">
              <wp:posOffset>2771775</wp:posOffset>
            </wp:positionH>
            <wp:positionV relativeFrom="paragraph">
              <wp:posOffset>114300</wp:posOffset>
            </wp:positionV>
            <wp:extent cx="560070" cy="560070"/>
            <wp:effectExtent l="0" t="0" r="0" b="0"/>
            <wp:wrapNone/>
            <wp:docPr id="15" name="図 15" descr="Web の json ファイル アイコンのモダンなフラット デザイン | プレミアムベクタ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eb の json ファイル アイコンのモダンなフラット デザイン | プレミアムベクター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6709" b="90735" l="9585" r="89617">
                                  <a14:foregroundMark x1="24760" y1="10064" x2="53674" y2="13419"/>
                                  <a14:foregroundMark x1="53674" y1="13419" x2="70927" y2="24441"/>
                                  <a14:foregroundMark x1="70927" y1="24441" x2="79233" y2="34984"/>
                                  <a14:foregroundMark x1="79233" y1="34984" x2="81150" y2="78754"/>
                                  <a14:foregroundMark x1="81150" y1="78754" x2="69968" y2="89137"/>
                                  <a14:foregroundMark x1="69968" y1="89137" x2="40096" y2="88818"/>
                                  <a14:foregroundMark x1="40096" y1="88818" x2="29872" y2="29553"/>
                                  <a14:foregroundMark x1="29872" y1="29553" x2="17572" y2="23962"/>
                                  <a14:foregroundMark x1="17572" y1="23962" x2="27316" y2="19329"/>
                                  <a14:foregroundMark x1="39137" y1="20607" x2="62620" y2="36422"/>
                                  <a14:foregroundMark x1="62620" y1="36422" x2="45847" y2="41054"/>
                                  <a14:foregroundMark x1="45847" y1="41054" x2="65815" y2="41374"/>
                                  <a14:foregroundMark x1="65815" y1="41374" x2="65974" y2="42812"/>
                                  <a14:foregroundMark x1="47923" y1="48243" x2="56070" y2="65495"/>
                                  <a14:foregroundMark x1="56070" y1="65495" x2="54153" y2="52077"/>
                                  <a14:foregroundMark x1="54153" y1="52077" x2="51757" y2="72684"/>
                                  <a14:foregroundMark x1="51757" y1="72684" x2="46486" y2="65815"/>
                                  <a14:foregroundMark x1="63259" y1="54473" x2="65016" y2="72204"/>
                                  <a14:foregroundMark x1="65016" y1="72204" x2="65016" y2="70128"/>
                                  <a14:foregroundMark x1="53355" y1="24760" x2="52556" y2="23163"/>
                                  <a14:foregroundMark x1="56230" y1="18530" x2="45687" y2="25879"/>
                                  <a14:foregroundMark x1="45687" y1="25879" x2="45687" y2="26198"/>
                                  <a14:foregroundMark x1="67412" y1="8786" x2="85304" y2="24920"/>
                                  <a14:foregroundMark x1="66933" y1="6869" x2="49681" y2="6869"/>
                                  <a14:foregroundMark x1="25399" y1="34026" x2="26198" y2="36422"/>
                                  <a14:foregroundMark x1="25719" y1="35942" x2="28115" y2="89297"/>
                                  <a14:foregroundMark x1="21725" y1="89457" x2="35942" y2="90735"/>
                                  <a14:foregroundMark x1="35942" y1="90735" x2="52077" y2="90735"/>
                                  <a14:foregroundMark x1="52077" y1="90735" x2="77476" y2="9073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B2F">
        <w:rPr>
          <w:rFonts w:ascii="ＭＳ 明朝" w:hAnsi="ＭＳ 明朝"/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7AC717" wp14:editId="794417F4">
                <wp:simplePos x="0" y="0"/>
                <wp:positionH relativeFrom="column">
                  <wp:posOffset>2562225</wp:posOffset>
                </wp:positionH>
                <wp:positionV relativeFrom="paragraph">
                  <wp:posOffset>118110</wp:posOffset>
                </wp:positionV>
                <wp:extent cx="1131570" cy="485775"/>
                <wp:effectExtent l="0" t="19050" r="30480" b="47625"/>
                <wp:wrapNone/>
                <wp:docPr id="7" name="AutoShap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1570" cy="485775"/>
                        </a:xfrm>
                        <a:prstGeom prst="rightArrow">
                          <a:avLst>
                            <a:gd name="adj1" fmla="val 50000"/>
                            <a:gd name="adj2" fmla="val 5156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FE1107" id="AutoShape 361" o:spid="_x0000_s1026" type="#_x0000_t13" style="position:absolute;left:0;text-align:left;margin-left:201.75pt;margin-top:9.3pt;width:89.1pt;height:38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" adj="16818">
                <v:textbox inset="5.85pt,.7pt,5.85pt,.7pt"/>
              </v:shape>
            </w:pict>
          </mc:Fallback>
        </mc:AlternateContent>
      </w:r>
    </w:p>
    <w:p w14:paraId="75813512" w14:textId="448FAD25" w:rsidR="000E4682" w:rsidRDefault="000E4682" w:rsidP="00730FDC">
      <w:pPr>
        <w:ind w:leftChars="264" w:left="564"/>
        <w:rPr>
          <w:rFonts w:ascii="ＭＳ 明朝" w:hAnsi="ＭＳ 明朝"/>
        </w:rPr>
      </w:pPr>
    </w:p>
    <w:p w14:paraId="7663ABC4" w14:textId="182285B6" w:rsidR="000E4682" w:rsidRDefault="000E4682" w:rsidP="00730FDC">
      <w:pPr>
        <w:ind w:leftChars="264" w:left="564"/>
        <w:rPr>
          <w:rFonts w:ascii="ＭＳ 明朝" w:hAnsi="ＭＳ 明朝"/>
        </w:rPr>
      </w:pPr>
    </w:p>
    <w:p w14:paraId="5E1BDB91" w14:textId="26ABCAD1" w:rsidR="000E4682" w:rsidRDefault="005F5B2F" w:rsidP="00730FDC">
      <w:pPr>
        <w:ind w:leftChars="264" w:left="564"/>
        <w:rPr>
          <w:rFonts w:ascii="ＭＳ 明朝" w:hAnsi="ＭＳ 明朝"/>
        </w:rPr>
      </w:pPr>
      <w:r>
        <w:rPr>
          <w:rFonts w:ascii="ＭＳ 明朝" w:hAnsi="ＭＳ 明朝"/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5B268DD" wp14:editId="1B5E3A76">
                <wp:simplePos x="0" y="0"/>
                <wp:positionH relativeFrom="column">
                  <wp:posOffset>4255770</wp:posOffset>
                </wp:positionH>
                <wp:positionV relativeFrom="paragraph">
                  <wp:posOffset>112395</wp:posOffset>
                </wp:positionV>
                <wp:extent cx="1133475" cy="281940"/>
                <wp:effectExtent l="0" t="3175" r="1905" b="635"/>
                <wp:wrapNone/>
                <wp:docPr id="6" name="Text Box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C689CE" w14:textId="2AEBBDBD" w:rsidR="007E0657" w:rsidRPr="00A12FE9" w:rsidRDefault="007E0657" w:rsidP="007E065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変換アプリ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B268DD" id="Text Box 381" o:spid="_x0000_s1028" type="#_x0000_t202" style="position:absolute;left:0;text-align:left;margin-left:335.1pt;margin-top:8.85pt;width:89.25pt;height:22.2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" filled="f" stroked="f">
                <v:textbox style="mso-fit-shape-to-text:t">
                  <w:txbxContent>
                    <w:p w14:paraId="7CC689CE" w14:textId="2AEBBDBD" w:rsidR="007E0657" w:rsidRPr="00A12FE9" w:rsidRDefault="007E0657" w:rsidP="007E065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変換アプリ</w:t>
                      </w:r>
                    </w:p>
                  </w:txbxContent>
                </v:textbox>
              </v:shape>
            </w:pict>
          </mc:Fallback>
        </mc:AlternateContent>
      </w:r>
    </w:p>
    <w:p w14:paraId="7494D556" w14:textId="033FB434" w:rsidR="000E4682" w:rsidRDefault="000E4682" w:rsidP="00730FDC">
      <w:pPr>
        <w:ind w:leftChars="264" w:left="564"/>
        <w:rPr>
          <w:rFonts w:ascii="ＭＳ 明朝" w:hAnsi="ＭＳ 明朝"/>
        </w:rPr>
      </w:pPr>
    </w:p>
    <w:p w14:paraId="1C7107E9" w14:textId="33A4C50C" w:rsidR="000E4682" w:rsidRDefault="005F5B2F" w:rsidP="00730FDC">
      <w:pPr>
        <w:ind w:leftChars="264" w:left="564"/>
        <w:rPr>
          <w:rFonts w:ascii="ＭＳ 明朝" w:hAnsi="ＭＳ 明朝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3731532A" wp14:editId="6BC7F252">
            <wp:simplePos x="0" y="0"/>
            <wp:positionH relativeFrom="column">
              <wp:posOffset>4603115</wp:posOffset>
            </wp:positionH>
            <wp:positionV relativeFrom="paragraph">
              <wp:posOffset>190500</wp:posOffset>
            </wp:positionV>
            <wp:extent cx="414655" cy="412115"/>
            <wp:effectExtent l="0" t="0" r="0" b="0"/>
            <wp:wrapNone/>
            <wp:docPr id="352" name="図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412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7AC717" wp14:editId="0A7F0635">
                <wp:simplePos x="0" y="0"/>
                <wp:positionH relativeFrom="column">
                  <wp:posOffset>4345940</wp:posOffset>
                </wp:positionH>
                <wp:positionV relativeFrom="paragraph">
                  <wp:posOffset>238760</wp:posOffset>
                </wp:positionV>
                <wp:extent cx="929640" cy="485775"/>
                <wp:effectExtent l="24130" t="12700" r="23495" b="19685"/>
                <wp:wrapNone/>
                <wp:docPr id="5" name="AutoShap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29640" cy="485775"/>
                        </a:xfrm>
                        <a:prstGeom prst="rightArrow">
                          <a:avLst>
                            <a:gd name="adj1" fmla="val 50000"/>
                            <a:gd name="adj2" fmla="val 4784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A0EFF" id="AutoShape 351" o:spid="_x0000_s1026" type="#_x0000_t13" style="position:absolute;left:0;text-align:left;margin-left:342.2pt;margin-top:18.8pt;width:73.2pt;height:38.2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">
                <v:textbox inset="5.85pt,.7pt,5.85pt,.7p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9440" behindDoc="0" locked="0" layoutInCell="1" allowOverlap="1" wp14:anchorId="1779187C" wp14:editId="5D1FA4DE">
            <wp:simplePos x="0" y="0"/>
            <wp:positionH relativeFrom="column">
              <wp:posOffset>2858770</wp:posOffset>
            </wp:positionH>
            <wp:positionV relativeFrom="paragraph">
              <wp:posOffset>402590</wp:posOffset>
            </wp:positionV>
            <wp:extent cx="593090" cy="413385"/>
            <wp:effectExtent l="0" t="0" r="0" b="0"/>
            <wp:wrapNone/>
            <wp:docPr id="355" name="図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" cy="413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ＭＳ 明朝" w:hAnsi="ＭＳ 明朝"/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5B268DD" wp14:editId="715E2955">
                <wp:simplePos x="0" y="0"/>
                <wp:positionH relativeFrom="column">
                  <wp:posOffset>2503170</wp:posOffset>
                </wp:positionH>
                <wp:positionV relativeFrom="paragraph">
                  <wp:posOffset>210820</wp:posOffset>
                </wp:positionV>
                <wp:extent cx="1385570" cy="281940"/>
                <wp:effectExtent l="0" t="2540" r="0" b="1270"/>
                <wp:wrapSquare wrapText="bothSides"/>
                <wp:docPr id="4" name="Text Box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557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A794D6" w14:textId="58A9C252" w:rsidR="004E1876" w:rsidRPr="00A12FE9" w:rsidRDefault="004E1876" w:rsidP="002558E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帳票定義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B268DD" id="Text Box 357" o:spid="_x0000_s1029" type="#_x0000_t202" style="position:absolute;left:0;text-align:left;margin-left:197.1pt;margin-top:16.6pt;width:109.1pt;height:22.2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" filled="f" stroked="f">
                <v:textbox style="mso-fit-shape-to-text:t">
                  <w:txbxContent>
                    <w:p w14:paraId="48A794D6" w14:textId="58A9C252" w:rsidR="004E1876" w:rsidRPr="00A12FE9" w:rsidRDefault="004E1876" w:rsidP="002558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帳票定義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ACA590" w14:textId="01B0D027" w:rsidR="000E4682" w:rsidRDefault="005F5B2F" w:rsidP="00730FDC">
      <w:pPr>
        <w:ind w:leftChars="264" w:left="564"/>
        <w:rPr>
          <w:rFonts w:ascii="ＭＳ 明朝" w:hAnsi="ＭＳ 明朝"/>
        </w:rPr>
      </w:pPr>
      <w:r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7AC717" wp14:editId="48845B2B">
                <wp:simplePos x="0" y="0"/>
                <wp:positionH relativeFrom="column">
                  <wp:posOffset>2377440</wp:posOffset>
                </wp:positionH>
                <wp:positionV relativeFrom="paragraph">
                  <wp:posOffset>139700</wp:posOffset>
                </wp:positionV>
                <wp:extent cx="1604645" cy="485775"/>
                <wp:effectExtent l="0" t="344805" r="0" b="245745"/>
                <wp:wrapNone/>
                <wp:docPr id="3" name="AutoShap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154792">
                          <a:off x="0" y="0"/>
                          <a:ext cx="1604645" cy="485775"/>
                        </a:xfrm>
                        <a:prstGeom prst="rightArrow">
                          <a:avLst>
                            <a:gd name="adj1" fmla="val 50000"/>
                            <a:gd name="adj2" fmla="val 8258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27F0D" id="AutoShape 356" o:spid="_x0000_s1026" type="#_x0000_t13" style="position:absolute;left:0;text-align:left;margin-left:187.2pt;margin-top:11pt;width:126.35pt;height:38.25pt;rotation:2353607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">
                <v:textbox inset="5.85pt,.7pt,5.85pt,.7pt"/>
              </v:shape>
            </w:pict>
          </mc:Fallback>
        </mc:AlternateContent>
      </w:r>
    </w:p>
    <w:p w14:paraId="16C9800F" w14:textId="7781DB06" w:rsidR="000E4682" w:rsidRDefault="000E4682" w:rsidP="00730FDC">
      <w:pPr>
        <w:ind w:leftChars="264" w:left="564"/>
        <w:rPr>
          <w:rFonts w:ascii="ＭＳ 明朝" w:hAnsi="ＭＳ 明朝"/>
        </w:rPr>
      </w:pPr>
    </w:p>
    <w:p w14:paraId="503134E8" w14:textId="607C371F" w:rsidR="000E4682" w:rsidRDefault="000E4682" w:rsidP="00730FDC">
      <w:pPr>
        <w:ind w:leftChars="264" w:left="564"/>
        <w:rPr>
          <w:rFonts w:ascii="ＭＳ 明朝" w:hAnsi="ＭＳ 明朝"/>
        </w:rPr>
      </w:pPr>
    </w:p>
    <w:p w14:paraId="22A3F343" w14:textId="32AAD0B6" w:rsidR="000E4682" w:rsidRDefault="005F5B2F" w:rsidP="00730FDC">
      <w:pPr>
        <w:ind w:leftChars="264" w:left="564"/>
        <w:rPr>
          <w:rFonts w:ascii="ＭＳ 明朝" w:hAnsi="ＭＳ 明朝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2D4A6EAB" wp14:editId="6C37C5C4">
            <wp:simplePos x="0" y="0"/>
            <wp:positionH relativeFrom="column">
              <wp:posOffset>4255770</wp:posOffset>
            </wp:positionH>
            <wp:positionV relativeFrom="paragraph">
              <wp:posOffset>184785</wp:posOffset>
            </wp:positionV>
            <wp:extent cx="1235075" cy="297180"/>
            <wp:effectExtent l="0" t="0" r="0" b="0"/>
            <wp:wrapNone/>
            <wp:docPr id="335" name="図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297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EA5A8E" w14:textId="73CA00C4" w:rsidR="000E4682" w:rsidRDefault="005F5B2F" w:rsidP="00730FDC">
      <w:pPr>
        <w:ind w:leftChars="264" w:left="564"/>
        <w:rPr>
          <w:rFonts w:ascii="ＭＳ 明朝" w:hAnsi="ＭＳ 明朝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45B124A8" wp14:editId="7DF67A97">
            <wp:simplePos x="0" y="0"/>
            <wp:positionH relativeFrom="column">
              <wp:posOffset>4030980</wp:posOffset>
            </wp:positionH>
            <wp:positionV relativeFrom="paragraph">
              <wp:posOffset>156210</wp:posOffset>
            </wp:positionV>
            <wp:extent cx="1591945" cy="1591945"/>
            <wp:effectExtent l="0" t="0" r="0" b="0"/>
            <wp:wrapNone/>
            <wp:docPr id="336" name="図 336" descr="サーバー」アイコン・イラストのフリー素材（商用可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サーバー」アイコン・イラストのフリー素材（商用可）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945" cy="159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DA7449" w14:textId="7A2D4D40" w:rsidR="000E4682" w:rsidRDefault="005F5B2F" w:rsidP="00730FDC">
      <w:pPr>
        <w:ind w:leftChars="264" w:left="564"/>
        <w:rPr>
          <w:rFonts w:ascii="ＭＳ 明朝" w:hAnsi="ＭＳ 明朝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7CC346CC" wp14:editId="4101B944">
            <wp:simplePos x="0" y="0"/>
            <wp:positionH relativeFrom="column">
              <wp:posOffset>1774825</wp:posOffset>
            </wp:positionH>
            <wp:positionV relativeFrom="paragraph">
              <wp:posOffset>271145</wp:posOffset>
            </wp:positionV>
            <wp:extent cx="602615" cy="602615"/>
            <wp:effectExtent l="0" t="0" r="0" b="0"/>
            <wp:wrapNone/>
            <wp:docPr id="354" name="図 354" descr="マイクロソフト クリップアート 復刻: パワポマン（建設作業員・男性/男子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マイクロソフト クリップアート 復刻: パワポマン（建設作業員・男性/男子）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" cy="602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ＭＳ 明朝" w:hAnsi="ＭＳ 明朝"/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5B268DD" wp14:editId="002AF89D">
                <wp:simplePos x="0" y="0"/>
                <wp:positionH relativeFrom="column">
                  <wp:posOffset>1331595</wp:posOffset>
                </wp:positionH>
                <wp:positionV relativeFrom="paragraph">
                  <wp:posOffset>845185</wp:posOffset>
                </wp:positionV>
                <wp:extent cx="1385570" cy="281940"/>
                <wp:effectExtent l="0" t="2540" r="0" b="1270"/>
                <wp:wrapSquare wrapText="bothSides"/>
                <wp:docPr id="2" name="Text Box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557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4D8F07" w14:textId="1AA5C652" w:rsidR="004E1876" w:rsidRPr="00A12FE9" w:rsidRDefault="004E1876" w:rsidP="000A7E7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帳票入力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B268DD" id="Text Box 360" o:spid="_x0000_s1030" type="#_x0000_t202" style="position:absolute;left:0;text-align:left;margin-left:104.85pt;margin-top:66.55pt;width:109.1pt;height:22.2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" filled="f" stroked="f">
                <v:textbox style="mso-fit-shape-to-text:t">
                  <w:txbxContent>
                    <w:p w14:paraId="0E4D8F07" w14:textId="1AA5C652" w:rsidR="004E1876" w:rsidRPr="00A12FE9" w:rsidRDefault="004E1876" w:rsidP="000A7E7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帳票入力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4560" behindDoc="0" locked="0" layoutInCell="1" allowOverlap="1" wp14:anchorId="70053D0F" wp14:editId="5D06FF43">
            <wp:simplePos x="0" y="0"/>
            <wp:positionH relativeFrom="column">
              <wp:posOffset>1263015</wp:posOffset>
            </wp:positionH>
            <wp:positionV relativeFrom="paragraph">
              <wp:posOffset>187960</wp:posOffset>
            </wp:positionV>
            <wp:extent cx="633730" cy="425450"/>
            <wp:effectExtent l="0" t="0" r="0" b="0"/>
            <wp:wrapNone/>
            <wp:docPr id="359" name="図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" cy="42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770186" w14:textId="0125E24D" w:rsidR="000E4682" w:rsidRDefault="005F5B2F" w:rsidP="00730FDC">
      <w:pPr>
        <w:ind w:leftChars="264" w:left="564"/>
        <w:rPr>
          <w:rFonts w:ascii="ＭＳ 明朝" w:hAnsi="ＭＳ 明朝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7AC717" wp14:editId="42884758">
                <wp:simplePos x="0" y="0"/>
                <wp:positionH relativeFrom="column">
                  <wp:posOffset>2691765</wp:posOffset>
                </wp:positionH>
                <wp:positionV relativeFrom="paragraph">
                  <wp:posOffset>191770</wp:posOffset>
                </wp:positionV>
                <wp:extent cx="1002030" cy="485775"/>
                <wp:effectExtent l="15240" t="25400" r="11430" b="22225"/>
                <wp:wrapNone/>
                <wp:docPr id="1" name="AutoShape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002030" cy="485775"/>
                        </a:xfrm>
                        <a:prstGeom prst="rightArrow">
                          <a:avLst>
                            <a:gd name="adj1" fmla="val 50000"/>
                            <a:gd name="adj2" fmla="val 5156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8BDE6B" id="AutoShape 362" o:spid="_x0000_s1026" type="#_x0000_t13" style="position:absolute;left:0;text-align:left;margin-left:211.95pt;margin-top:15.1pt;width:78.9pt;height:38.25pt;rotation:18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">
                <v:textbox inset="5.85pt,.7pt,5.85pt,.7pt"/>
              </v:shape>
            </w:pict>
          </mc:Fallback>
        </mc:AlternateContent>
      </w:r>
    </w:p>
    <w:p w14:paraId="36B8F9A6" w14:textId="73337F3F" w:rsidR="000E4682" w:rsidRDefault="000E4682" w:rsidP="00730FDC">
      <w:pPr>
        <w:ind w:leftChars="264" w:left="564"/>
        <w:rPr>
          <w:rFonts w:ascii="ＭＳ 明朝" w:hAnsi="ＭＳ 明朝"/>
        </w:rPr>
      </w:pPr>
    </w:p>
    <w:p w14:paraId="5B5FFF0F" w14:textId="2B8B1AEE" w:rsidR="000E4682" w:rsidRDefault="000E4682" w:rsidP="00730FDC">
      <w:pPr>
        <w:ind w:leftChars="264" w:left="564"/>
        <w:rPr>
          <w:rFonts w:ascii="ＭＳ 明朝" w:hAnsi="ＭＳ 明朝"/>
        </w:rPr>
      </w:pPr>
    </w:p>
    <w:p w14:paraId="0BD53598" w14:textId="52481883" w:rsidR="000E4682" w:rsidRDefault="000E4682" w:rsidP="00730FDC">
      <w:pPr>
        <w:ind w:leftChars="264" w:left="564"/>
        <w:rPr>
          <w:rFonts w:ascii="ＭＳ 明朝" w:hAnsi="ＭＳ 明朝"/>
        </w:rPr>
      </w:pPr>
    </w:p>
    <w:p w14:paraId="32E1353A" w14:textId="7416FB73" w:rsidR="002558E6" w:rsidRDefault="002558E6" w:rsidP="00730FDC">
      <w:pPr>
        <w:ind w:leftChars="264" w:left="564"/>
        <w:rPr>
          <w:rFonts w:ascii="ＭＳ 明朝" w:hAnsi="ＭＳ 明朝"/>
        </w:rPr>
      </w:pPr>
    </w:p>
    <w:p w14:paraId="674A119D" w14:textId="4710F283" w:rsidR="002558E6" w:rsidRDefault="002558E6" w:rsidP="00730FDC">
      <w:pPr>
        <w:ind w:leftChars="264" w:left="564"/>
        <w:rPr>
          <w:rFonts w:ascii="ＭＳ 明朝" w:hAnsi="ＭＳ 明朝"/>
        </w:rPr>
      </w:pPr>
    </w:p>
    <w:p w14:paraId="67E2AA87" w14:textId="7DB4F41A" w:rsidR="000A7E70" w:rsidRDefault="000A7E70" w:rsidP="00730FDC">
      <w:pPr>
        <w:ind w:leftChars="264" w:left="564"/>
        <w:rPr>
          <w:rFonts w:ascii="ＭＳ 明朝" w:hAnsi="ＭＳ 明朝"/>
        </w:rPr>
      </w:pPr>
    </w:p>
    <w:p w14:paraId="22057B57" w14:textId="1723B364" w:rsidR="000A7E70" w:rsidRDefault="000A7E70" w:rsidP="00730FDC">
      <w:pPr>
        <w:ind w:leftChars="264" w:left="564"/>
        <w:rPr>
          <w:rFonts w:ascii="ＭＳ 明朝" w:hAnsi="ＭＳ 明朝"/>
        </w:rPr>
      </w:pPr>
    </w:p>
    <w:p w14:paraId="7B40409D" w14:textId="4D12FAC6" w:rsidR="00E96BA8" w:rsidRPr="00123315" w:rsidRDefault="000A7E70" w:rsidP="00E96BA8">
      <w:pPr>
        <w:pStyle w:val="1"/>
        <w:numPr>
          <w:ilvl w:val="0"/>
          <w:numId w:val="1"/>
        </w:numPr>
        <w:rPr>
          <w:rFonts w:ascii="ＭＳ 明朝" w:hAnsi="ＭＳ 明朝"/>
          <w:b/>
          <w:sz w:val="24"/>
          <w:szCs w:val="24"/>
        </w:rPr>
      </w:pPr>
      <w:r>
        <w:rPr>
          <w:rFonts w:ascii="ＭＳ 明朝" w:hAnsi="ＭＳ 明朝"/>
        </w:rPr>
        <w:br w:type="page"/>
      </w:r>
      <w:bookmarkStart w:id="2" w:name="_Toc135143798"/>
      <w:r w:rsidR="00E96BA8">
        <w:rPr>
          <w:rFonts w:ascii="ＭＳ 明朝" w:hAnsi="ＭＳ 明朝" w:hint="eastAsia"/>
          <w:b/>
          <w:sz w:val="24"/>
          <w:szCs w:val="24"/>
        </w:rPr>
        <w:lastRenderedPageBreak/>
        <w:t>使い方</w:t>
      </w:r>
      <w:bookmarkEnd w:id="2"/>
    </w:p>
    <w:p w14:paraId="4FA5C869" w14:textId="55DE1A83" w:rsidR="000A7E70" w:rsidRDefault="000A7E70" w:rsidP="00730FDC">
      <w:pPr>
        <w:ind w:leftChars="264" w:left="564"/>
        <w:rPr>
          <w:rFonts w:ascii="ＭＳ 明朝" w:hAnsi="ＭＳ 明朝"/>
        </w:rPr>
      </w:pPr>
    </w:p>
    <w:p w14:paraId="07873409" w14:textId="474AFDE6" w:rsidR="000A7E70" w:rsidRDefault="000A7E70" w:rsidP="00FB41F1">
      <w:pPr>
        <w:ind w:leftChars="264" w:left="564"/>
        <w:rPr>
          <w:rFonts w:ascii="ＭＳ 明朝" w:hAnsi="ＭＳ 明朝"/>
        </w:rPr>
      </w:pPr>
      <w:r>
        <w:rPr>
          <w:rFonts w:ascii="ＭＳ 明朝" w:hAnsi="ＭＳ 明朝" w:hint="eastAsia"/>
        </w:rPr>
        <w:t>【実行ファイル】</w:t>
      </w:r>
    </w:p>
    <w:p w14:paraId="22FB4B54" w14:textId="77777777" w:rsidR="00FB41F1" w:rsidRDefault="00FB41F1" w:rsidP="00FB41F1">
      <w:pPr>
        <w:ind w:leftChars="264" w:left="564"/>
        <w:rPr>
          <w:rFonts w:ascii="ＭＳ 明朝" w:hAnsi="ＭＳ 明朝"/>
        </w:rPr>
      </w:pPr>
    </w:p>
    <w:p w14:paraId="2BB67277" w14:textId="2C142B9F" w:rsidR="00FB41F1" w:rsidRDefault="00E4761C" w:rsidP="00FD1890">
      <w:pPr>
        <w:ind w:leftChars="264" w:left="564" w:firstLine="288"/>
        <w:rPr>
          <w:rFonts w:ascii="ＭＳ 明朝" w:hAnsi="ＭＳ 明朝"/>
        </w:rPr>
      </w:pPr>
      <w:r>
        <w:rPr>
          <w:rFonts w:ascii="ＭＳ 明朝" w:hAnsi="ＭＳ 明朝" w:hint="eastAsia"/>
        </w:rPr>
        <w:t>CSV2iReporter</w:t>
      </w:r>
      <w:r w:rsidR="000A7E70">
        <w:rPr>
          <w:rFonts w:ascii="ＭＳ 明朝" w:hAnsi="ＭＳ 明朝"/>
        </w:rPr>
        <w:t>.exe</w:t>
      </w:r>
      <w:r w:rsidR="00FD1890">
        <w:rPr>
          <w:rFonts w:ascii="ＭＳ 明朝" w:hAnsi="ＭＳ 明朝" w:hint="eastAsia"/>
        </w:rPr>
        <w:t xml:space="preserve">　＜オプション＞</w:t>
      </w:r>
    </w:p>
    <w:p w14:paraId="7D282203" w14:textId="3D9A54C7" w:rsidR="00FB41F1" w:rsidRDefault="00FB41F1" w:rsidP="00FB41F1">
      <w:pPr>
        <w:ind w:leftChars="264" w:left="564"/>
        <w:rPr>
          <w:rFonts w:ascii="ＭＳ 明朝" w:hAnsi="ＭＳ 明朝"/>
        </w:rPr>
      </w:pPr>
    </w:p>
    <w:p w14:paraId="64B3354D" w14:textId="77777777" w:rsidR="00E96BA8" w:rsidRDefault="00E96BA8" w:rsidP="00FB41F1">
      <w:pPr>
        <w:ind w:leftChars="264" w:left="564"/>
        <w:rPr>
          <w:rFonts w:ascii="ＭＳ 明朝" w:hAnsi="ＭＳ 明朝"/>
        </w:rPr>
      </w:pPr>
    </w:p>
    <w:p w14:paraId="742CD41E" w14:textId="430DFE23" w:rsidR="000A7E70" w:rsidRDefault="00D37A2F" w:rsidP="00730FDC">
      <w:pPr>
        <w:ind w:leftChars="264" w:left="564"/>
        <w:rPr>
          <w:rFonts w:ascii="ＭＳ 明朝" w:hAnsi="ＭＳ 明朝"/>
        </w:rPr>
      </w:pPr>
      <w:r>
        <w:rPr>
          <w:rFonts w:ascii="ＭＳ 明朝" w:hAnsi="ＭＳ 明朝" w:hint="eastAsia"/>
        </w:rPr>
        <w:t>【オプション】</w:t>
      </w:r>
    </w:p>
    <w:p w14:paraId="1C269BCB" w14:textId="77777777" w:rsidR="00E96BA8" w:rsidRDefault="00E96BA8" w:rsidP="00730FDC">
      <w:pPr>
        <w:ind w:leftChars="264" w:left="564"/>
        <w:rPr>
          <w:rFonts w:ascii="ＭＳ 明朝" w:hAnsi="ＭＳ 明朝"/>
        </w:rPr>
      </w:pPr>
    </w:p>
    <w:tbl>
      <w:tblPr>
        <w:tblStyle w:val="af4"/>
        <w:tblW w:w="0" w:type="auto"/>
        <w:tblInd w:w="564" w:type="dxa"/>
        <w:tblLook w:val="04A0" w:firstRow="1" w:lastRow="0" w:firstColumn="1" w:lastColumn="0" w:noHBand="0" w:noVBand="1"/>
      </w:tblPr>
      <w:tblGrid>
        <w:gridCol w:w="2179"/>
        <w:gridCol w:w="4382"/>
        <w:gridCol w:w="3332"/>
      </w:tblGrid>
      <w:tr w:rsidR="00D37A2F" w14:paraId="719C9F33" w14:textId="77777777" w:rsidTr="00FD16E8">
        <w:tc>
          <w:tcPr>
            <w:tcW w:w="2238" w:type="dxa"/>
            <w:shd w:val="clear" w:color="auto" w:fill="D0CECE" w:themeFill="background2" w:themeFillShade="E6"/>
          </w:tcPr>
          <w:p w14:paraId="3347A7D4" w14:textId="4280F971" w:rsidR="00D37A2F" w:rsidRDefault="00D37A2F" w:rsidP="00FB41F1">
            <w:pPr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オプション</w:t>
            </w:r>
          </w:p>
        </w:tc>
        <w:tc>
          <w:tcPr>
            <w:tcW w:w="4516" w:type="dxa"/>
            <w:shd w:val="clear" w:color="auto" w:fill="D0CECE" w:themeFill="background2" w:themeFillShade="E6"/>
          </w:tcPr>
          <w:p w14:paraId="5EFE5072" w14:textId="7EF795D0" w:rsidR="00D37A2F" w:rsidRDefault="00D37A2F" w:rsidP="00FB41F1">
            <w:pPr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説明</w:t>
            </w:r>
          </w:p>
        </w:tc>
        <w:tc>
          <w:tcPr>
            <w:tcW w:w="3365" w:type="dxa"/>
            <w:shd w:val="clear" w:color="auto" w:fill="D0CECE" w:themeFill="background2" w:themeFillShade="E6"/>
          </w:tcPr>
          <w:p w14:paraId="5D611CD9" w14:textId="04F5A3B6" w:rsidR="00D37A2F" w:rsidRDefault="00DF6124" w:rsidP="00FB41F1">
            <w:pPr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省略時</w:t>
            </w:r>
          </w:p>
        </w:tc>
      </w:tr>
      <w:tr w:rsidR="00FD16E8" w14:paraId="12603445" w14:textId="77777777" w:rsidTr="00577E53">
        <w:tc>
          <w:tcPr>
            <w:tcW w:w="2238" w:type="dxa"/>
          </w:tcPr>
          <w:p w14:paraId="5F5E50CB" w14:textId="583B4D03" w:rsidR="00FD16E8" w:rsidRPr="00FD1890" w:rsidRDefault="00FD16E8" w:rsidP="00577E53">
            <w:pPr>
              <w:rPr>
                <w:rFonts w:ascii="ＭＳ 明朝" w:hAnsi="ＭＳ 明朝"/>
                <w:sz w:val="16"/>
                <w:szCs w:val="16"/>
              </w:rPr>
            </w:pPr>
            <w:r w:rsidRPr="00FD1890">
              <w:rPr>
                <w:rFonts w:ascii="ＭＳ 明朝" w:hAnsi="ＭＳ 明朝" w:hint="eastAsia"/>
                <w:sz w:val="16"/>
                <w:szCs w:val="16"/>
              </w:rPr>
              <w:t>-</w:t>
            </w:r>
            <w:r w:rsidR="003D1376">
              <w:rPr>
                <w:rFonts w:ascii="ＭＳ 明朝" w:hAnsi="ＭＳ 明朝" w:hint="eastAsia"/>
                <w:sz w:val="16"/>
                <w:szCs w:val="16"/>
              </w:rPr>
              <w:t>p</w:t>
            </w:r>
            <w:r w:rsidR="003D1376">
              <w:rPr>
                <w:rFonts w:ascii="ＭＳ 明朝" w:hAnsi="ＭＳ 明朝"/>
                <w:sz w:val="16"/>
                <w:szCs w:val="16"/>
              </w:rPr>
              <w:t>f</w:t>
            </w:r>
          </w:p>
        </w:tc>
        <w:tc>
          <w:tcPr>
            <w:tcW w:w="4516" w:type="dxa"/>
          </w:tcPr>
          <w:p w14:paraId="404E6B17" w14:textId="77777777" w:rsidR="00FD16E8" w:rsidRPr="00FD1890" w:rsidRDefault="00FD16E8" w:rsidP="00577E53">
            <w:pPr>
              <w:rPr>
                <w:rFonts w:ascii="ＭＳ 明朝" w:hAnsi="ＭＳ 明朝"/>
                <w:sz w:val="16"/>
                <w:szCs w:val="16"/>
              </w:rPr>
            </w:pPr>
            <w:r w:rsidRPr="00FD1890">
              <w:rPr>
                <w:rFonts w:ascii="ＭＳ 明朝" w:hAnsi="ＭＳ 明朝" w:hint="eastAsia"/>
                <w:sz w:val="16"/>
                <w:szCs w:val="16"/>
              </w:rPr>
              <w:t>パラメータファイルを指定します</w:t>
            </w:r>
          </w:p>
        </w:tc>
        <w:tc>
          <w:tcPr>
            <w:tcW w:w="3365" w:type="dxa"/>
          </w:tcPr>
          <w:p w14:paraId="1B6F280D" w14:textId="020C9D75" w:rsidR="00FD16E8" w:rsidRPr="00FD1890" w:rsidRDefault="00D45650" w:rsidP="00577E53">
            <w:pPr>
              <w:rPr>
                <w:rFonts w:ascii="ＭＳ 明朝" w:hAnsi="ＭＳ 明朝"/>
                <w:sz w:val="16"/>
                <w:szCs w:val="16"/>
              </w:rPr>
            </w:pPr>
            <w:r>
              <w:rPr>
                <w:rFonts w:ascii="ＭＳ 明朝" w:hAnsi="ＭＳ 明朝"/>
              </w:rPr>
              <w:t>.\</w:t>
            </w:r>
            <w:r w:rsidR="003800F9">
              <w:rPr>
                <w:rFonts w:ascii="ＭＳ 明朝" w:hAnsi="ＭＳ 明朝"/>
              </w:rPr>
              <w:t>CSV2iReporter</w:t>
            </w:r>
            <w:r>
              <w:rPr>
                <w:rFonts w:ascii="ＭＳ 明朝" w:hAnsi="ＭＳ 明朝"/>
              </w:rPr>
              <w:t>.</w:t>
            </w:r>
            <w:r>
              <w:rPr>
                <w:rFonts w:ascii="ＭＳ 明朝" w:hAnsi="ＭＳ 明朝" w:hint="eastAsia"/>
              </w:rPr>
              <w:t>json</w:t>
            </w:r>
          </w:p>
        </w:tc>
      </w:tr>
    </w:tbl>
    <w:p w14:paraId="77CE376C" w14:textId="76064A0C" w:rsidR="000E4682" w:rsidRDefault="000E4682" w:rsidP="00730FDC">
      <w:pPr>
        <w:ind w:leftChars="264" w:left="564"/>
        <w:rPr>
          <w:rFonts w:ascii="ＭＳ 明朝" w:hAnsi="ＭＳ 明朝"/>
        </w:rPr>
      </w:pPr>
    </w:p>
    <w:p w14:paraId="6A53A605" w14:textId="03DD4599" w:rsidR="003D1376" w:rsidRDefault="003D1376" w:rsidP="00730FDC">
      <w:pPr>
        <w:ind w:leftChars="264" w:left="564"/>
        <w:rPr>
          <w:rFonts w:ascii="ＭＳ 明朝" w:hAnsi="ＭＳ 明朝"/>
        </w:rPr>
      </w:pPr>
      <w:r>
        <w:rPr>
          <w:rFonts w:ascii="ＭＳ 明朝" w:hAnsi="ＭＳ 明朝" w:hint="eastAsia"/>
        </w:rPr>
        <w:t>例）</w:t>
      </w:r>
    </w:p>
    <w:p w14:paraId="1113CF2C" w14:textId="57801FBF" w:rsidR="003D1376" w:rsidRDefault="003D1376" w:rsidP="00730FDC">
      <w:pPr>
        <w:ind w:leftChars="264" w:left="564"/>
        <w:rPr>
          <w:rFonts w:ascii="ＭＳ 明朝" w:hAnsi="ＭＳ 明朝"/>
        </w:rPr>
      </w:pPr>
      <w:r>
        <w:rPr>
          <w:rFonts w:ascii="ＭＳ 明朝" w:hAnsi="ＭＳ 明朝"/>
        </w:rPr>
        <w:tab/>
      </w:r>
      <w:proofErr w:type="spellStart"/>
      <w:r>
        <w:rPr>
          <w:rFonts w:ascii="ＭＳ 明朝" w:hAnsi="ＭＳ 明朝"/>
        </w:rPr>
        <w:t>Parameter.json</w:t>
      </w:r>
      <w:proofErr w:type="spellEnd"/>
      <w:r>
        <w:rPr>
          <w:rFonts w:ascii="ＭＳ 明朝" w:hAnsi="ＭＳ 明朝"/>
        </w:rPr>
        <w:t xml:space="preserve"> </w:t>
      </w:r>
      <w:r>
        <w:rPr>
          <w:rFonts w:ascii="ＭＳ 明朝" w:hAnsi="ＭＳ 明朝" w:hint="eastAsia"/>
        </w:rPr>
        <w:t>ファイルに従って実行する場合</w:t>
      </w:r>
    </w:p>
    <w:p w14:paraId="228F9995" w14:textId="77777777" w:rsidR="003D1376" w:rsidRDefault="003D1376" w:rsidP="003D1376">
      <w:pPr>
        <w:rPr>
          <w:rFonts w:ascii="ＭＳ 明朝" w:hAnsi="ＭＳ 明朝"/>
        </w:rPr>
      </w:pPr>
    </w:p>
    <w:p w14:paraId="06D5D3EE" w14:textId="56E01F8B" w:rsidR="003D1376" w:rsidRDefault="00E4761C" w:rsidP="003D1376">
      <w:pPr>
        <w:ind w:leftChars="264" w:left="564" w:firstLine="288"/>
        <w:rPr>
          <w:rFonts w:ascii="ＭＳ 明朝" w:hAnsi="ＭＳ 明朝"/>
        </w:rPr>
      </w:pPr>
      <w:r>
        <w:rPr>
          <w:rFonts w:ascii="ＭＳ 明朝" w:hAnsi="ＭＳ 明朝" w:hint="eastAsia"/>
        </w:rPr>
        <w:t>CSV2iReporter</w:t>
      </w:r>
      <w:r w:rsidR="003D1376">
        <w:rPr>
          <w:rFonts w:ascii="ＭＳ 明朝" w:hAnsi="ＭＳ 明朝"/>
        </w:rPr>
        <w:t xml:space="preserve">.exe -pf </w:t>
      </w:r>
      <w:proofErr w:type="spellStart"/>
      <w:r w:rsidR="003D1376">
        <w:rPr>
          <w:rFonts w:ascii="ＭＳ 明朝" w:hAnsi="ＭＳ 明朝"/>
        </w:rPr>
        <w:t>parameter.json</w:t>
      </w:r>
      <w:proofErr w:type="spellEnd"/>
    </w:p>
    <w:p w14:paraId="7DF526A2" w14:textId="7F5AD145" w:rsidR="00E96BA8" w:rsidRDefault="00DF65E9" w:rsidP="00E96BA8">
      <w:pPr>
        <w:pStyle w:val="1"/>
        <w:numPr>
          <w:ilvl w:val="0"/>
          <w:numId w:val="1"/>
        </w:numPr>
        <w:rPr>
          <w:rFonts w:ascii="ＭＳ 明朝" w:hAnsi="ＭＳ 明朝"/>
          <w:b/>
          <w:sz w:val="24"/>
          <w:szCs w:val="24"/>
        </w:rPr>
      </w:pPr>
      <w:r>
        <w:rPr>
          <w:rFonts w:ascii="ＭＳ 明朝" w:hAnsi="ＭＳ 明朝"/>
        </w:rPr>
        <w:br w:type="page"/>
      </w:r>
      <w:bookmarkStart w:id="3" w:name="_Toc135143799"/>
      <w:r w:rsidR="00E96BA8">
        <w:rPr>
          <w:rFonts w:ascii="ＭＳ 明朝" w:hAnsi="ＭＳ 明朝" w:hint="eastAsia"/>
          <w:b/>
          <w:sz w:val="24"/>
          <w:szCs w:val="24"/>
        </w:rPr>
        <w:lastRenderedPageBreak/>
        <w:t>設定ファイルパラメータ</w:t>
      </w:r>
      <w:bookmarkEnd w:id="3"/>
    </w:p>
    <w:p w14:paraId="60CCE54A" w14:textId="2F852937" w:rsidR="00BD3157" w:rsidRDefault="00BD3157" w:rsidP="00D45650">
      <w:pPr>
        <w:spacing w:line="240" w:lineRule="exact"/>
      </w:pPr>
    </w:p>
    <w:p w14:paraId="228AFAF3" w14:textId="694EBD6C" w:rsidR="00BD3157" w:rsidRDefault="00BD3157" w:rsidP="00BD3157">
      <w:pPr>
        <w:ind w:left="425"/>
      </w:pPr>
      <w:r>
        <w:rPr>
          <w:rFonts w:hint="eastAsia"/>
        </w:rPr>
        <w:t>【記述形式】</w:t>
      </w:r>
    </w:p>
    <w:p w14:paraId="01A68F1A" w14:textId="77777777" w:rsidR="00023F8B" w:rsidRDefault="00023F8B" w:rsidP="00023F8B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>{</w:t>
      </w:r>
    </w:p>
    <w:p w14:paraId="6DCC906A" w14:textId="77777777" w:rsidR="00023F8B" w:rsidRDefault="00023F8B" w:rsidP="00023F8B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ConMasWeb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: {</w:t>
      </w:r>
    </w:p>
    <w:p w14:paraId="5BCD26A5" w14:textId="51805ADA" w:rsidR="00023F8B" w:rsidRDefault="00023F8B" w:rsidP="00023F8B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Url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"https://ircloud-trial1.conmas-i-reporter.com/XXXXXXXX/Rests/APIExecute.aspx"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68508226" w14:textId="692E7165" w:rsidR="00023F8B" w:rsidRDefault="00023F8B" w:rsidP="00023F8B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"User"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"admin"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739DCF75" w14:textId="367E3A13" w:rsidR="00023F8B" w:rsidRDefault="00023F8B" w:rsidP="00023F8B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Passsord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"password"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082CABAD" w14:textId="45526736" w:rsidR="00023F8B" w:rsidRDefault="00023F8B" w:rsidP="00023F8B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ProxyServer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34C2BC2D" w14:textId="67AE8C8B" w:rsidR="00023F8B" w:rsidRDefault="00023F8B" w:rsidP="00023F8B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ProxyUserName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2DB9EA42" w14:textId="755BF4C8" w:rsidR="00023F8B" w:rsidRDefault="00023F8B" w:rsidP="00023F8B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ProxyPassword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505CACA2" w14:textId="3B90B61E" w:rsidR="00023F8B" w:rsidRDefault="00023F8B" w:rsidP="00023F8B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ProxyDomain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""</w:t>
      </w:r>
    </w:p>
    <w:p w14:paraId="0E57A7B5" w14:textId="4132962E" w:rsidR="00023F8B" w:rsidRDefault="00023F8B" w:rsidP="00023F8B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},</w:t>
      </w:r>
    </w:p>
    <w:p w14:paraId="53C990F6" w14:textId="7FE09B2F" w:rsidR="00023F8B" w:rsidRDefault="00023F8B" w:rsidP="00023F8B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"Log"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: {</w:t>
      </w:r>
    </w:p>
    <w:p w14:paraId="76CB0EC5" w14:textId="054E6ED1" w:rsidR="00023F8B" w:rsidRDefault="00DF754E" w:rsidP="00023F8B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050A516" wp14:editId="01683391">
                <wp:simplePos x="0" y="0"/>
                <wp:positionH relativeFrom="margin">
                  <wp:posOffset>3028950</wp:posOffset>
                </wp:positionH>
                <wp:positionV relativeFrom="paragraph">
                  <wp:posOffset>15875</wp:posOffset>
                </wp:positionV>
                <wp:extent cx="3705225" cy="2038350"/>
                <wp:effectExtent l="1104900" t="19050" r="47625" b="38100"/>
                <wp:wrapNone/>
                <wp:docPr id="11" name="吹き出し: 円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2038350"/>
                        </a:xfrm>
                        <a:prstGeom prst="wedgeEllipseCallout">
                          <a:avLst>
                            <a:gd name="adj1" fmla="val -82016"/>
                            <a:gd name="adj2" fmla="val -4264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0DFF8" w14:textId="77777777" w:rsidR="00DF754E" w:rsidRPr="00DF754E" w:rsidRDefault="00DF754E" w:rsidP="00DF754E">
                            <w:pPr>
                              <w:rPr>
                                <w:rFonts w:hint="eastAsia"/>
                              </w:rPr>
                            </w:pPr>
                            <w:r w:rsidRPr="00DF754E">
                              <w:rPr>
                                <w:rFonts w:hint="eastAsia"/>
                              </w:rPr>
                              <w:t>設定ファイルは</w:t>
                            </w:r>
                            <w:r w:rsidRPr="00DF754E">
                              <w:t>JSON</w:t>
                            </w:r>
                            <w:r w:rsidRPr="00DF754E">
                              <w:rPr>
                                <w:rFonts w:hint="eastAsia"/>
                              </w:rPr>
                              <w:t>フォーマットとなっているため、</w:t>
                            </w:r>
                            <w:r w:rsidRPr="00DF754E">
                              <w:t>\</w:t>
                            </w:r>
                            <w:r w:rsidRPr="00DF754E">
                              <w:rPr>
                                <w:rFonts w:hint="eastAsia"/>
                              </w:rPr>
                              <w:t>マークはエスケープ文字になります。そのため、ファイルパスの区切りなどは</w:t>
                            </w:r>
                            <w:r w:rsidRPr="00DF754E">
                              <w:rPr>
                                <w:rFonts w:hint="eastAsia"/>
                              </w:rPr>
                              <w:t>\</w:t>
                            </w:r>
                            <w:r w:rsidRPr="00DF754E">
                              <w:t>\</w:t>
                            </w:r>
                            <w:r w:rsidRPr="00DF754E">
                              <w:rPr>
                                <w:rFonts w:hint="eastAsia"/>
                              </w:rPr>
                              <w:t>で記述します</w:t>
                            </w:r>
                          </w:p>
                          <w:p w14:paraId="1DE08EF3" w14:textId="77777777" w:rsidR="00DF754E" w:rsidRPr="00DF754E" w:rsidRDefault="00DF754E" w:rsidP="00DF75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0A516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吹き出し: 円形 11" o:spid="_x0000_s1031" type="#_x0000_t63" style="position:absolute;margin-left:238.5pt;margin-top:1.25pt;width:291.75pt;height:160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" adj="-6915,1590" fillcolor="#4472c4 [3204]" strokecolor="#1f3763 [1604]" strokeweight="1pt">
                <v:textbox>
                  <w:txbxContent>
                    <w:p w14:paraId="66B0DFF8" w14:textId="77777777" w:rsidR="00DF754E" w:rsidRPr="00DF754E" w:rsidRDefault="00DF754E" w:rsidP="00DF754E">
                      <w:pPr>
                        <w:rPr>
                          <w:rFonts w:hint="eastAsia"/>
                        </w:rPr>
                      </w:pPr>
                      <w:r w:rsidRPr="00DF754E">
                        <w:rPr>
                          <w:rFonts w:hint="eastAsia"/>
                        </w:rPr>
                        <w:t>設定ファイルは</w:t>
                      </w:r>
                      <w:r w:rsidRPr="00DF754E">
                        <w:t>JSON</w:t>
                      </w:r>
                      <w:r w:rsidRPr="00DF754E">
                        <w:rPr>
                          <w:rFonts w:hint="eastAsia"/>
                        </w:rPr>
                        <w:t>フォーマットとなっているため、</w:t>
                      </w:r>
                      <w:r w:rsidRPr="00DF754E">
                        <w:t>\</w:t>
                      </w:r>
                      <w:r w:rsidRPr="00DF754E">
                        <w:rPr>
                          <w:rFonts w:hint="eastAsia"/>
                        </w:rPr>
                        <w:t>マークはエスケープ文字になります。そのため、ファイルパスの区切りなどは</w:t>
                      </w:r>
                      <w:r w:rsidRPr="00DF754E">
                        <w:rPr>
                          <w:rFonts w:hint="eastAsia"/>
                        </w:rPr>
                        <w:t>\</w:t>
                      </w:r>
                      <w:r w:rsidRPr="00DF754E">
                        <w:t>\</w:t>
                      </w:r>
                      <w:r w:rsidRPr="00DF754E">
                        <w:rPr>
                          <w:rFonts w:hint="eastAsia"/>
                        </w:rPr>
                        <w:t>で記述します</w:t>
                      </w:r>
                    </w:p>
                    <w:p w14:paraId="1DE08EF3" w14:textId="77777777" w:rsidR="00DF754E" w:rsidRPr="00DF754E" w:rsidRDefault="00DF754E" w:rsidP="00DF754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23F8B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 w:rsidR="00023F8B"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 w:rsidR="00023F8B">
        <w:rPr>
          <w:rFonts w:ascii="ＭＳ ゴシック" w:eastAsia="ＭＳ ゴシック" w:cs="ＭＳ ゴシック"/>
          <w:color w:val="2E75B6"/>
          <w:sz w:val="19"/>
          <w:szCs w:val="19"/>
        </w:rPr>
        <w:t>OutputPath</w:t>
      </w:r>
      <w:proofErr w:type="spellEnd"/>
      <w:r w:rsidR="00023F8B"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 w:rsidR="00023F8B"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 w:rsidR="00023F8B">
        <w:rPr>
          <w:rFonts w:ascii="ＭＳ ゴシック" w:eastAsia="ＭＳ ゴシック" w:cs="ＭＳ ゴシック"/>
          <w:color w:val="A31515"/>
          <w:sz w:val="19"/>
          <w:szCs w:val="19"/>
        </w:rPr>
        <w:t>".\\LOG\\LOG.txt"</w:t>
      </w:r>
      <w:r w:rsidR="00023F8B"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6702A0DD" w14:textId="221E80F2" w:rsidR="00023F8B" w:rsidRDefault="00023F8B" w:rsidP="00023F8B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"Level"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"I"</w:t>
      </w:r>
    </w:p>
    <w:p w14:paraId="6AE21D84" w14:textId="1F2CC0BE" w:rsidR="00023F8B" w:rsidRDefault="00023F8B" w:rsidP="00023F8B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},</w:t>
      </w:r>
    </w:p>
    <w:p w14:paraId="7F934BFB" w14:textId="34C7A3E9" w:rsidR="00023F8B" w:rsidRDefault="00023F8B" w:rsidP="00023F8B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iRepoLink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: {</w:t>
      </w:r>
    </w:p>
    <w:p w14:paraId="50D6E647" w14:textId="6569F1FC" w:rsidR="00023F8B" w:rsidRDefault="00023F8B" w:rsidP="00023F8B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Def</w:t>
      </w:r>
      <w:r w:rsidR="0077746F">
        <w:rPr>
          <w:rFonts w:ascii="ＭＳ ゴシック" w:eastAsia="ＭＳ ゴシック" w:cs="ＭＳ ゴシック"/>
          <w:color w:val="2E75B6"/>
          <w:sz w:val="19"/>
          <w:szCs w:val="19"/>
        </w:rPr>
        <w:t>Top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Name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</w:t>
      </w:r>
      <w:r>
        <w:rPr>
          <w:rFonts w:ascii="ＭＳ ゴシック" w:eastAsia="ＭＳ ゴシック" w:cs="ＭＳ ゴシック" w:hint="eastAsia"/>
          <w:color w:val="A31515"/>
          <w:sz w:val="19"/>
          <w:szCs w:val="19"/>
        </w:rPr>
        <w:t>誤投入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5F4D02A4" w14:textId="77777777" w:rsidR="00023F8B" w:rsidRDefault="00023F8B" w:rsidP="00023F8B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SourceFileFolder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".\\Request"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286B270B" w14:textId="77777777" w:rsidR="00023F8B" w:rsidRDefault="00023F8B" w:rsidP="00023F8B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SourceFileName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"*.csv"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31C5A631" w14:textId="77777777" w:rsidR="00023F8B" w:rsidRDefault="00023F8B" w:rsidP="00023F8B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SuccessFileForder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".\\Success"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06856D70" w14:textId="66B1CC2C" w:rsidR="00023F8B" w:rsidRDefault="00023F8B" w:rsidP="00023F8B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 w:rsidR="005678A9">
        <w:rPr>
          <w:rFonts w:ascii="ＭＳ ゴシック" w:eastAsia="ＭＳ ゴシック" w:cs="ＭＳ ゴシック" w:hint="eastAsia"/>
          <w:color w:val="2E75B6"/>
          <w:sz w:val="19"/>
          <w:szCs w:val="19"/>
        </w:rPr>
        <w:t>Error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FileFolder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".\\</w:t>
      </w:r>
      <w:r w:rsidR="005678A9">
        <w:rPr>
          <w:rFonts w:ascii="ＭＳ ゴシック" w:eastAsia="ＭＳ ゴシック" w:cs="ＭＳ ゴシック" w:hint="eastAsia"/>
          <w:color w:val="A31515"/>
          <w:sz w:val="19"/>
          <w:szCs w:val="19"/>
        </w:rPr>
        <w:t>Error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47C407AD" w14:textId="758BF54A" w:rsidR="00023F8B" w:rsidRDefault="00023F8B" w:rsidP="00023F8B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"Encode"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"UTF-8"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46675535" w14:textId="5AEC2B8E" w:rsidR="00023F8B" w:rsidRDefault="00023F8B" w:rsidP="00023F8B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HeaderRowCount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: 1,</w:t>
      </w:r>
    </w:p>
    <w:p w14:paraId="053CB889" w14:textId="32A2908B" w:rsidR="00023F8B" w:rsidRDefault="00023F8B" w:rsidP="00023F8B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RepTopName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"{7}_{4}_{1}"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058010ED" w14:textId="77777777" w:rsidR="00023F8B" w:rsidRDefault="00023F8B" w:rsidP="00023F8B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LabelName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</w:t>
      </w:r>
      <w:r>
        <w:rPr>
          <w:rFonts w:ascii="ＭＳ ゴシック" w:eastAsia="ＭＳ ゴシック" w:cs="ＭＳ ゴシック" w:hint="eastAsia"/>
          <w:color w:val="A31515"/>
          <w:sz w:val="19"/>
          <w:szCs w:val="19"/>
        </w:rPr>
        <w:t>配合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/{4}/{7}/{1}"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1D160D92" w14:textId="7D51B4C4" w:rsidR="00023F8B" w:rsidRDefault="00023F8B" w:rsidP="00023F8B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"Separat</w:t>
      </w:r>
      <w:r w:rsidR="005678A9">
        <w:rPr>
          <w:rFonts w:ascii="ＭＳ ゴシック" w:eastAsia="ＭＳ ゴシック" w:cs="ＭＳ ゴシック" w:hint="eastAsia"/>
          <w:color w:val="2E75B6"/>
          <w:sz w:val="19"/>
          <w:szCs w:val="19"/>
        </w:rPr>
        <w:t>o</w:t>
      </w:r>
      <w:r w:rsidR="005678A9">
        <w:rPr>
          <w:rFonts w:ascii="ＭＳ ゴシック" w:eastAsia="ＭＳ ゴシック" w:cs="ＭＳ ゴシック"/>
          <w:color w:val="2E75B6"/>
          <w:sz w:val="19"/>
          <w:szCs w:val="19"/>
        </w:rPr>
        <w:t>r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"AUTO"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721359BA" w14:textId="77777777" w:rsidR="00023F8B" w:rsidRDefault="00023F8B" w:rsidP="00023F8B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FromTo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: [</w:t>
      </w:r>
    </w:p>
    <w:p w14:paraId="6B661D8B" w14:textId="77777777" w:rsidR="00023F8B" w:rsidRDefault="00023F8B" w:rsidP="00023F8B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{</w:t>
      </w:r>
    </w:p>
    <w:p w14:paraId="478849C4" w14:textId="77777777" w:rsidR="00023F8B" w:rsidRDefault="00023F8B" w:rsidP="00023F8B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"Column"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"1"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5282D02D" w14:textId="233B83EA" w:rsidR="00023F8B" w:rsidRDefault="00023F8B" w:rsidP="00023F8B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SheetNo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"3"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7F791E5E" w14:textId="410A4FA8" w:rsidR="00023F8B" w:rsidRDefault="00023F8B" w:rsidP="00023F8B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ClusterID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"0"</w:t>
      </w:r>
    </w:p>
    <w:p w14:paraId="648EFC0D" w14:textId="77777777" w:rsidR="00023F8B" w:rsidRDefault="00023F8B" w:rsidP="00023F8B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},</w:t>
      </w:r>
    </w:p>
    <w:p w14:paraId="5C685AF5" w14:textId="20853BB8" w:rsidR="00023F8B" w:rsidRDefault="00023F8B" w:rsidP="00023F8B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{</w:t>
      </w:r>
    </w:p>
    <w:p w14:paraId="2A7659D9" w14:textId="77777777" w:rsidR="00023F8B" w:rsidRDefault="00023F8B" w:rsidP="00023F8B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"Column"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"2"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1961A271" w14:textId="3F32DE3E" w:rsidR="00023F8B" w:rsidRDefault="00023F8B" w:rsidP="00023F8B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SheetNo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"3"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51A17CE7" w14:textId="77777777" w:rsidR="00023F8B" w:rsidRDefault="00023F8B" w:rsidP="00023F8B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ClusterID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"1"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3B417812" w14:textId="77777777" w:rsidR="00023F8B" w:rsidRDefault="00023F8B" w:rsidP="00023F8B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FromFormat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A31515"/>
          <w:sz w:val="19"/>
          <w:szCs w:val="19"/>
        </w:rPr>
        <w:t>yyMMddHHmmss</w:t>
      </w:r>
      <w:proofErr w:type="spellEnd"/>
      <w:r>
        <w:rPr>
          <w:rFonts w:ascii="ＭＳ ゴシック" w:eastAsia="ＭＳ ゴシック" w:cs="ＭＳ ゴシック"/>
          <w:color w:val="A31515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59A80F52" w14:textId="3A5B6B72" w:rsidR="00023F8B" w:rsidRDefault="00023F8B" w:rsidP="00023F8B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ToFormat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A31515"/>
          <w:sz w:val="19"/>
          <w:szCs w:val="19"/>
        </w:rPr>
        <w:t>yyMMdd</w:t>
      </w:r>
      <w:proofErr w:type="spellEnd"/>
      <w:r>
        <w:rPr>
          <w:rFonts w:ascii="ＭＳ ゴシック" w:eastAsia="ＭＳ ゴシック" w:cs="ＭＳ ゴシック"/>
          <w:color w:val="A31515"/>
          <w:sz w:val="19"/>
          <w:szCs w:val="19"/>
        </w:rPr>
        <w:t>"</w:t>
      </w:r>
    </w:p>
    <w:p w14:paraId="1F60B341" w14:textId="77777777" w:rsidR="00023F8B" w:rsidRDefault="00023F8B" w:rsidP="00023F8B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},</w:t>
      </w:r>
    </w:p>
    <w:p w14:paraId="5BC97EC2" w14:textId="77777777" w:rsidR="00023F8B" w:rsidRDefault="00023F8B" w:rsidP="00023F8B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{</w:t>
      </w:r>
    </w:p>
    <w:p w14:paraId="5C10B084" w14:textId="77777777" w:rsidR="00023F8B" w:rsidRDefault="00023F8B" w:rsidP="00023F8B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"Column"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"3"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0750A235" w14:textId="723788E6" w:rsidR="00023F8B" w:rsidRDefault="00023F8B" w:rsidP="00023F8B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SheetNo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"3"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3B6B6E19" w14:textId="504A7F63" w:rsidR="00023F8B" w:rsidRDefault="00023F8B" w:rsidP="00023F8B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ClusterID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"2"</w:t>
      </w:r>
    </w:p>
    <w:p w14:paraId="236B7A51" w14:textId="0E72B87C" w:rsidR="00023F8B" w:rsidRDefault="00023F8B" w:rsidP="00023F8B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lastRenderedPageBreak/>
        <w:t xml:space="preserve">            },</w:t>
      </w:r>
    </w:p>
    <w:p w14:paraId="6D4048F8" w14:textId="77777777" w:rsidR="00023F8B" w:rsidRDefault="00023F8B" w:rsidP="00023F8B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{</w:t>
      </w:r>
    </w:p>
    <w:p w14:paraId="563C403D" w14:textId="18CA121E" w:rsidR="00023F8B" w:rsidRDefault="00023F8B" w:rsidP="00023F8B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 w:rsidRPr="00DF754E">
        <w:rPr>
          <w:rFonts w:ascii="ＭＳ ゴシック" w:eastAsia="ＭＳ ゴシック" w:cs="ＭＳ ゴシック"/>
          <w:color w:val="000000"/>
          <w:sz w:val="19"/>
          <w:szCs w:val="19"/>
        </w:rPr>
        <w:t>"Column"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 w:rsidRPr="00DF754E">
        <w:rPr>
          <w:rFonts w:ascii="ＭＳ ゴシック" w:eastAsia="ＭＳ ゴシック" w:cs="ＭＳ ゴシック"/>
          <w:color w:val="000000"/>
          <w:sz w:val="19"/>
          <w:szCs w:val="19"/>
        </w:rPr>
        <w:t>"4"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60793E99" w14:textId="77777777" w:rsidR="00023F8B" w:rsidRDefault="00023F8B" w:rsidP="00023F8B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 w:rsidRPr="00DF754E">
        <w:rPr>
          <w:rFonts w:ascii="ＭＳ ゴシック" w:eastAsia="ＭＳ ゴシック" w:cs="ＭＳ ゴシック"/>
          <w:color w:val="000000"/>
          <w:sz w:val="19"/>
          <w:szCs w:val="19"/>
        </w:rPr>
        <w:t>"</w:t>
      </w:r>
      <w:proofErr w:type="spellStart"/>
      <w:r w:rsidRPr="00DF754E">
        <w:rPr>
          <w:rFonts w:ascii="ＭＳ ゴシック" w:eastAsia="ＭＳ ゴシック" w:cs="ＭＳ ゴシック"/>
          <w:color w:val="000000"/>
          <w:sz w:val="19"/>
          <w:szCs w:val="19"/>
        </w:rPr>
        <w:t>SheetNo</w:t>
      </w:r>
      <w:proofErr w:type="spellEnd"/>
      <w:r w:rsidRPr="00DF754E">
        <w:rPr>
          <w:rFonts w:ascii="ＭＳ ゴシック" w:eastAsia="ＭＳ ゴシック" w:cs="ＭＳ ゴシック"/>
          <w:color w:val="000000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 w:rsidRPr="00DF754E">
        <w:rPr>
          <w:rFonts w:ascii="ＭＳ ゴシック" w:eastAsia="ＭＳ ゴシック" w:cs="ＭＳ ゴシック"/>
          <w:color w:val="000000"/>
          <w:sz w:val="19"/>
          <w:szCs w:val="19"/>
        </w:rPr>
        <w:t>"3"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266356A4" w14:textId="77777777" w:rsidR="00023F8B" w:rsidRDefault="00023F8B" w:rsidP="00023F8B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 w:rsidRPr="00DF754E">
        <w:rPr>
          <w:rFonts w:ascii="ＭＳ ゴシック" w:eastAsia="ＭＳ ゴシック" w:cs="ＭＳ ゴシック"/>
          <w:color w:val="000000"/>
          <w:sz w:val="19"/>
          <w:szCs w:val="19"/>
        </w:rPr>
        <w:t>"</w:t>
      </w:r>
      <w:proofErr w:type="spellStart"/>
      <w:r w:rsidRPr="00DF754E">
        <w:rPr>
          <w:rFonts w:ascii="ＭＳ ゴシック" w:eastAsia="ＭＳ ゴシック" w:cs="ＭＳ ゴシック"/>
          <w:color w:val="000000"/>
          <w:sz w:val="19"/>
          <w:szCs w:val="19"/>
        </w:rPr>
        <w:t>ClusterID</w:t>
      </w:r>
      <w:proofErr w:type="spellEnd"/>
      <w:r w:rsidRPr="00DF754E">
        <w:rPr>
          <w:rFonts w:ascii="ＭＳ ゴシック" w:eastAsia="ＭＳ ゴシック" w:cs="ＭＳ ゴシック"/>
          <w:color w:val="000000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 w:rsidRPr="00DF754E">
        <w:rPr>
          <w:rFonts w:ascii="ＭＳ ゴシック" w:eastAsia="ＭＳ ゴシック" w:cs="ＭＳ ゴシック"/>
          <w:color w:val="000000"/>
          <w:sz w:val="19"/>
          <w:szCs w:val="19"/>
        </w:rPr>
        <w:t>"3"</w:t>
      </w:r>
    </w:p>
    <w:p w14:paraId="4BFF8A00" w14:textId="187DAB61" w:rsidR="00023F8B" w:rsidRDefault="00023F8B" w:rsidP="00023F8B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}</w:t>
      </w:r>
    </w:p>
    <w:p w14:paraId="255DF339" w14:textId="77777777" w:rsidR="00023F8B" w:rsidRDefault="00023F8B" w:rsidP="00023F8B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]</w:t>
      </w:r>
    </w:p>
    <w:p w14:paraId="2048A7A7" w14:textId="77777777" w:rsidR="00023F8B" w:rsidRDefault="00023F8B" w:rsidP="00023F8B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}</w:t>
      </w:r>
    </w:p>
    <w:p w14:paraId="0EFFFE7B" w14:textId="001EFA5C" w:rsidR="00023F8B" w:rsidRDefault="00023F8B" w:rsidP="00DF754E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>}</w:t>
      </w:r>
    </w:p>
    <w:p w14:paraId="5FA753E3" w14:textId="28660D92" w:rsidR="00023F8B" w:rsidRDefault="00023F8B">
      <w:pPr>
        <w:widowControl/>
        <w:adjustRightInd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br w:type="page"/>
      </w:r>
    </w:p>
    <w:p w14:paraId="05710748" w14:textId="0DD280E4" w:rsidR="00FD1890" w:rsidRDefault="00FD1890" w:rsidP="00023F8B">
      <w:pPr>
        <w:ind w:left="425"/>
      </w:pPr>
      <w:r>
        <w:rPr>
          <w:rFonts w:hint="eastAsia"/>
        </w:rPr>
        <w:lastRenderedPageBreak/>
        <w:t>【</w:t>
      </w:r>
      <w:r w:rsidR="006C0410">
        <w:rPr>
          <w:rFonts w:hint="eastAsia"/>
        </w:rPr>
        <w:t>設定ファイル項目説明</w:t>
      </w:r>
      <w:r>
        <w:rPr>
          <w:rFonts w:hint="eastAsia"/>
        </w:rPr>
        <w:t>】</w:t>
      </w:r>
    </w:p>
    <w:p w14:paraId="631F0022" w14:textId="3754FF14" w:rsidR="00B56CD5" w:rsidRDefault="00B56CD5" w:rsidP="00FD1890">
      <w:pPr>
        <w:ind w:left="425"/>
      </w:pPr>
    </w:p>
    <w:p w14:paraId="52CA7D3A" w14:textId="71D1A1D6" w:rsidR="00B56CD5" w:rsidRDefault="00B56CD5" w:rsidP="00B56CD5">
      <w:pPr>
        <w:ind w:left="567" w:firstLineChars="66" w:firstLine="141"/>
      </w:pPr>
      <w:r>
        <w:rPr>
          <w:rFonts w:hint="eastAsia"/>
        </w:rPr>
        <w:t>以下に、設定用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rPr>
          <w:rFonts w:hint="eastAsia"/>
        </w:rPr>
        <w:t>ファイルの記述方法を記載いたします。フォルダ区切りに使用する“</w:t>
      </w:r>
      <w:r>
        <w:t>\</w:t>
      </w:r>
      <w:r>
        <w:rPr>
          <w:rFonts w:hint="eastAsia"/>
        </w:rPr>
        <w:t>”マークは、“</w:t>
      </w:r>
      <w:r>
        <w:rPr>
          <w:rFonts w:hint="eastAsia"/>
        </w:rPr>
        <w:t>\</w:t>
      </w:r>
      <w:r>
        <w:t>\</w:t>
      </w:r>
      <w:r>
        <w:rPr>
          <w:rFonts w:hint="eastAsia"/>
        </w:rPr>
        <w:t>”と記述する必要がございますので、ご注意ください。</w:t>
      </w:r>
    </w:p>
    <w:p w14:paraId="6E30D89F" w14:textId="5537E5CA" w:rsidR="00A55C3B" w:rsidRDefault="00A55C3B" w:rsidP="00A55C3B">
      <w:pPr>
        <w:ind w:firstLine="425"/>
      </w:pPr>
    </w:p>
    <w:tbl>
      <w:tblPr>
        <w:tblW w:w="9085" w:type="dxa"/>
        <w:tblInd w:w="988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23"/>
        <w:gridCol w:w="709"/>
        <w:gridCol w:w="425"/>
        <w:gridCol w:w="4185"/>
        <w:gridCol w:w="1343"/>
      </w:tblGrid>
      <w:tr w:rsidR="008F4643" w:rsidRPr="00CD7FE5" w14:paraId="04C9A1D5" w14:textId="77777777" w:rsidTr="00482E43">
        <w:trPr>
          <w:trHeight w:val="375"/>
          <w:tblHeader/>
        </w:trPr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0F65AE36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項目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B023526" w14:textId="66CA1B8E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データ型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EBDE405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必須</w:t>
            </w:r>
          </w:p>
        </w:tc>
        <w:tc>
          <w:tcPr>
            <w:tcW w:w="4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5E17F43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説明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6DC1976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規定値</w:t>
            </w:r>
          </w:p>
        </w:tc>
      </w:tr>
      <w:tr w:rsidR="008F4643" w:rsidRPr="00CD7FE5" w14:paraId="1024C76B" w14:textId="77777777" w:rsidTr="00482E43">
        <w:trPr>
          <w:trHeight w:val="375"/>
        </w:trPr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01541A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proofErr w:type="spellStart"/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ConMasWeb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BC0F9" w14:textId="1AE14AEA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6F34A" w14:textId="0720D749" w:rsidR="008F4643" w:rsidRPr="006C0410" w:rsidRDefault="00F74AD9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〇</w:t>
            </w:r>
          </w:p>
        </w:tc>
        <w:tc>
          <w:tcPr>
            <w:tcW w:w="4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027C4" w14:textId="5B37D888" w:rsidR="008F4643" w:rsidRPr="006C0410" w:rsidRDefault="00F74AD9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i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-Reporter API 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サーバに関する設定ブロック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2416E" w14:textId="7224E5AD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F4643" w:rsidRPr="00CD7FE5" w14:paraId="1832EF7C" w14:textId="77777777" w:rsidTr="00482E43">
        <w:trPr>
          <w:trHeight w:val="375"/>
        </w:trPr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031F06" w14:textId="58BC20CE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 w:rsidR="00023F8B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Url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3BC5A" w14:textId="37EB6B26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DA828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〇</w:t>
            </w:r>
          </w:p>
        </w:tc>
        <w:tc>
          <w:tcPr>
            <w:tcW w:w="4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8C9BE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Web API サーバのサーバ名またはIPアドレス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0553D" w14:textId="0C8C0D58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F4643" w:rsidRPr="00CD7FE5" w14:paraId="53291B93" w14:textId="77777777" w:rsidTr="00482E43">
        <w:trPr>
          <w:trHeight w:val="375"/>
        </w:trPr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1A384B" w14:textId="3FC896F2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U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ser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082D2" w14:textId="3C938B0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79292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〇</w:t>
            </w:r>
          </w:p>
        </w:tc>
        <w:tc>
          <w:tcPr>
            <w:tcW w:w="4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ED49D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Web API サーバへのログインユーザ名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F6241" w14:textId="73E8A73B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F4643" w:rsidRPr="00CD7FE5" w14:paraId="3F11BBD6" w14:textId="77777777" w:rsidTr="00482E43">
        <w:trPr>
          <w:trHeight w:val="375"/>
        </w:trPr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13A693" w14:textId="72B79E2F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P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ass</w:t>
            </w:r>
            <w:r w:rsidR="00023F8B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word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89299" w14:textId="30D77CE1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CE67B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〇</w:t>
            </w:r>
          </w:p>
        </w:tc>
        <w:tc>
          <w:tcPr>
            <w:tcW w:w="4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2A990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Web API サーバへのログインパスワード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FF1F3" w14:textId="3F6480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F4643" w:rsidRPr="00CD7FE5" w14:paraId="4498D3F3" w14:textId="77777777" w:rsidTr="00482E43">
        <w:trPr>
          <w:trHeight w:val="375"/>
        </w:trPr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13920B" w14:textId="4D4F9340" w:rsidR="008F4643" w:rsidRPr="006C0410" w:rsidRDefault="008F4643" w:rsidP="008F4643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P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roxyServer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C771D" w14:textId="57252CE4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26F66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A8F01" w14:textId="32988EE7" w:rsidR="008F4643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プロキシサーバを経由する場合に記述。アドレスとポート番号</w:t>
            </w:r>
          </w:p>
          <w:p w14:paraId="14386A0F" w14:textId="0352867C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例)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 123.4.5.6:7890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9784C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F4643" w:rsidRPr="00CD7FE5" w14:paraId="4F8A0151" w14:textId="77777777" w:rsidTr="00482E43">
        <w:trPr>
          <w:trHeight w:val="375"/>
        </w:trPr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7635898" w14:textId="6E6CE19E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P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roxyUsername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0F1F4" w14:textId="270E56D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EFA8E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ED60D" w14:textId="22BA8904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プロキシサーバを経由する場合に記述。認証するユーザ名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6A0F7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F4643" w:rsidRPr="00CD7FE5" w14:paraId="76334BE6" w14:textId="77777777" w:rsidTr="00482E43">
        <w:trPr>
          <w:trHeight w:val="375"/>
        </w:trPr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B5E2D8" w14:textId="232B7668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P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roxyPassword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1A62D" w14:textId="101B9F09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0FE63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C0757" w14:textId="6AAAE24C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プロキシサーバを経由する場合に記述。認証するパスワード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25353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F4643" w:rsidRPr="00CD7FE5" w14:paraId="0C5A9116" w14:textId="77777777" w:rsidTr="00482E43">
        <w:trPr>
          <w:trHeight w:val="375"/>
        </w:trPr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F8A2B1A" w14:textId="2DFDD13A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P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roxyDomain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F6691" w14:textId="315AD5D5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E9FE5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8D827" w14:textId="46ED3416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プロキシサーバを経由する場合に記述。認証するドメイン名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92057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F4643" w:rsidRPr="00CD7FE5" w14:paraId="4B9C7D7D" w14:textId="77777777" w:rsidTr="00482E43">
        <w:trPr>
          <w:trHeight w:val="375"/>
        </w:trPr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5FE24D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Log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42D64" w14:textId="5B25F8A2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E5C59" w14:textId="75191183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9A875" w14:textId="608D3BDE" w:rsidR="008F4643" w:rsidRPr="006C0410" w:rsidRDefault="00F74AD9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ログファイルに関する設定ブロック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08073" w14:textId="0DA11CCA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F4643" w:rsidRPr="00CD7FE5" w14:paraId="1AD721E5" w14:textId="77777777" w:rsidTr="00482E43">
        <w:trPr>
          <w:trHeight w:val="375"/>
        </w:trPr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8709B6" w14:textId="4756F118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 w:rsidR="00522F26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O</w:t>
            </w:r>
            <w:r w:rsidR="00023F8B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utput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P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ath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E21DF" w14:textId="1E5F4C8A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65868" w14:textId="5DC1CA98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A52F1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ログファイルの保存先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CB421" w14:textId="60CEF281" w:rsidR="008F4643" w:rsidRPr="006C0410" w:rsidRDefault="009F6F61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="008F4643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.\\LOG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</w:p>
        </w:tc>
      </w:tr>
      <w:tr w:rsidR="008F4643" w:rsidRPr="00CD7FE5" w14:paraId="3ED4EC8C" w14:textId="77777777" w:rsidTr="00482E43">
        <w:trPr>
          <w:trHeight w:val="1055"/>
        </w:trPr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3C01BE" w14:textId="2ADFD32F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Level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88506" w14:textId="55C9769D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42C4C" w14:textId="6E861ABC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40F7C" w14:textId="5B351F33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ログファイルの出力レベルを設定します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br/>
            </w:r>
            <w:r w:rsidR="009F6F61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E</w:t>
            </w:r>
            <w:r w:rsidR="009F6F61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”: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エラーのみ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br/>
            </w:r>
            <w:r w:rsidR="009F6F61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W</w:t>
            </w:r>
            <w:r w:rsidR="009F6F61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”: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エラー、警告のみ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br/>
            </w:r>
            <w:r w:rsidR="009F6F61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I</w:t>
            </w:r>
            <w:r w:rsidR="009F6F61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”: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エラー、警告、情報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br/>
            </w:r>
            <w:r w:rsidR="009F6F61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N</w:t>
            </w:r>
            <w:r w:rsidR="009F6F61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”: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ログファイルを出力しない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30ADF" w14:textId="1295B6A0" w:rsidR="008F4643" w:rsidRPr="006C0410" w:rsidRDefault="009F6F61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="008F4643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I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</w:p>
        </w:tc>
      </w:tr>
      <w:tr w:rsidR="00DF754E" w:rsidRPr="00CD7FE5" w14:paraId="29347529" w14:textId="77777777" w:rsidTr="00482E43">
        <w:trPr>
          <w:trHeight w:val="1055"/>
        </w:trPr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99F7954" w14:textId="041DDB64" w:rsidR="00DF754E" w:rsidRPr="006C0410" w:rsidRDefault="00DF754E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   </w:t>
            </w: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AllowConsole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E521A" w14:textId="77777777" w:rsidR="00DF754E" w:rsidRPr="006C0410" w:rsidRDefault="00DF754E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066F7" w14:textId="77777777" w:rsidR="00DF754E" w:rsidRPr="006C0410" w:rsidRDefault="00DF754E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C3D51" w14:textId="77777777" w:rsidR="00DF754E" w:rsidRDefault="00DF754E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ログを画面に出力するかを示す</w:t>
            </w:r>
          </w:p>
          <w:p w14:paraId="3A374C75" w14:textId="37CA0FB0" w:rsidR="001A4FC4" w:rsidRDefault="001A4FC4" w:rsidP="001A4FC4">
            <w:pPr>
              <w:widowControl/>
              <w:adjustRightInd/>
              <w:spacing w:line="240" w:lineRule="auto"/>
              <w:ind w:leftChars="100" w:left="214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false”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：ファイルのみにログ出力を行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います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br/>
              <w:t>“True”: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ファイルと画面にログ出力を行います</w:t>
            </w:r>
          </w:p>
          <w:p w14:paraId="1C9B026D" w14:textId="172BDB09" w:rsidR="001A4FC4" w:rsidRPr="006C0410" w:rsidRDefault="001A4FC4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8CA45" w14:textId="1DA30831" w:rsidR="00DF754E" w:rsidRDefault="00DF754E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“False”</w:t>
            </w:r>
          </w:p>
        </w:tc>
      </w:tr>
      <w:tr w:rsidR="008F4643" w:rsidRPr="00CD7FE5" w14:paraId="544BB972" w14:textId="77777777" w:rsidTr="00482E43">
        <w:trPr>
          <w:trHeight w:val="375"/>
        </w:trPr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83810B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proofErr w:type="spellStart"/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iRepoLink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5DD44" w14:textId="01B4093D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66CB8" w14:textId="7E3A389E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5A1B7" w14:textId="1E9A40CE" w:rsidR="008F4643" w:rsidRPr="006C0410" w:rsidRDefault="00F74AD9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i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-Reporter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設定情報ブロック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9BF45" w14:textId="78DA36C3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F4643" w:rsidRPr="00CD7FE5" w14:paraId="7BB19F9C" w14:textId="77777777" w:rsidTr="00482E43">
        <w:trPr>
          <w:trHeight w:val="375"/>
        </w:trPr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421AAD" w14:textId="272CBB06" w:rsidR="008F4643" w:rsidRPr="006C0410" w:rsidRDefault="008F4643" w:rsidP="00497856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 w:rsidR="0077746F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D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ef</w:t>
            </w:r>
            <w:r w:rsidR="0077746F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Top</w:t>
            </w:r>
            <w:r w:rsidR="000F45CA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D22FD" w14:textId="222406E9" w:rsidR="008F4643" w:rsidRPr="006C0410" w:rsidRDefault="000F45CA" w:rsidP="00497856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3F417" w14:textId="09F25F77" w:rsidR="008F4643" w:rsidRPr="006C0410" w:rsidRDefault="000F45CA" w:rsidP="00497856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△</w:t>
            </w:r>
          </w:p>
        </w:tc>
        <w:tc>
          <w:tcPr>
            <w:tcW w:w="4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7E854" w14:textId="2DF50E2C" w:rsidR="008F4643" w:rsidRPr="006C0410" w:rsidRDefault="008F4643" w:rsidP="00497856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作成される帳票の元になる帳票定義</w:t>
            </w:r>
            <w:r w:rsidR="000F45CA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名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8AD6B" w14:textId="77777777" w:rsidR="008F4643" w:rsidRPr="006C0410" w:rsidRDefault="008F4643" w:rsidP="00497856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0F45CA" w:rsidRPr="00CD7FE5" w14:paraId="6CE8304B" w14:textId="77777777" w:rsidTr="00482E43">
        <w:trPr>
          <w:trHeight w:val="375"/>
        </w:trPr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E462BF" w14:textId="45DCCE72" w:rsidR="000F45CA" w:rsidRPr="006C0410" w:rsidRDefault="000F45CA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 w:rsidR="0077746F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D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efTopId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D1985" w14:textId="0D830939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数値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8F5E2" w14:textId="1455EF3F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△</w:t>
            </w:r>
          </w:p>
        </w:tc>
        <w:tc>
          <w:tcPr>
            <w:tcW w:w="4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DAE87" w14:textId="7EDAABA2" w:rsidR="000F45CA" w:rsidRPr="006C0410" w:rsidRDefault="000F45CA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作成される帳票の元になる帳票定義ID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。（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d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efName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の設定があっても優先されます）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D3933" w14:textId="77777777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F4643" w:rsidRPr="00CD7FE5" w14:paraId="6427FD15" w14:textId="77777777" w:rsidTr="00482E43">
        <w:trPr>
          <w:trHeight w:val="375"/>
        </w:trPr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161C28" w14:textId="5CA53766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ourceFileFolder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554DE" w14:textId="61B44D88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5A2B8" w14:textId="3F6ABC40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01DB2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変換元ファイルが保存されたフォルダ名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01FFC" w14:textId="0B11FC5C" w:rsidR="008F4643" w:rsidRPr="006C0410" w:rsidRDefault="009F6F61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="008F4643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.\\Request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</w:p>
        </w:tc>
      </w:tr>
      <w:tr w:rsidR="008F4643" w:rsidRPr="00CD7FE5" w14:paraId="3BD3071F" w14:textId="77777777" w:rsidTr="00482E43">
        <w:trPr>
          <w:trHeight w:val="534"/>
        </w:trPr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24F641" w14:textId="5ABB34FA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ourceFileName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3C720" w14:textId="2BF51F51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AEAFE" w14:textId="12296EC5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60058" w14:textId="27F4B2C9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変換元ファイル名を指定します。（ワイルドカード可）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8034B" w14:textId="044D878D" w:rsidR="008F4643" w:rsidRPr="006C0410" w:rsidRDefault="009F6F61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="008F4643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*.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csv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</w:p>
        </w:tc>
      </w:tr>
      <w:tr w:rsidR="008F4643" w:rsidRPr="00CD7FE5" w14:paraId="06A47F33" w14:textId="77777777" w:rsidTr="00482E43">
        <w:trPr>
          <w:trHeight w:val="600"/>
        </w:trPr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C516EA" w14:textId="7DAE1FE3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 w:rsidR="00522F26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 w:rsidR="00522F26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uucessFileMove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Folder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D6897" w14:textId="44E90430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250C8" w14:textId="236E8354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1E006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変換正常終了後のExcelファイル移動先(</w:t>
            </w:r>
            <w:proofErr w:type="spellStart"/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SourceFileFolder</w:t>
            </w:r>
            <w:proofErr w:type="spellEnd"/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と同じ場合は移動しません)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C1814" w14:textId="3C5C2754" w:rsidR="008F4643" w:rsidRPr="006C0410" w:rsidRDefault="009F6F61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="008F4643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.\\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Success”</w:t>
            </w:r>
          </w:p>
        </w:tc>
      </w:tr>
      <w:tr w:rsidR="008F4643" w:rsidRPr="00CD7FE5" w14:paraId="0856A7BE" w14:textId="77777777" w:rsidTr="00482E43">
        <w:trPr>
          <w:trHeight w:val="750"/>
        </w:trPr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B08963" w14:textId="54332235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E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rrorFile</w:t>
            </w:r>
            <w:r w:rsidR="00522F26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Move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Folder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348D1" w14:textId="06FE3A18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D514B" w14:textId="61B104CE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47C25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変換異常終了後のExcelファイル移動先(</w:t>
            </w:r>
            <w:proofErr w:type="spellStart"/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SourceFileFolder</w:t>
            </w:r>
            <w:proofErr w:type="spellEnd"/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と同じ場合は移動しません)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B5F60" w14:textId="1359194A" w:rsidR="008F4643" w:rsidRPr="006C0410" w:rsidRDefault="009F6F61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="008F4643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.\\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Error”</w:t>
            </w:r>
          </w:p>
        </w:tc>
      </w:tr>
      <w:tr w:rsidR="008F4643" w:rsidRPr="00CD7FE5" w14:paraId="70D505BC" w14:textId="77777777" w:rsidTr="00482E43">
        <w:trPr>
          <w:trHeight w:val="750"/>
        </w:trPr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4781DC" w14:textId="577AA2B3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Encode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3AD43" w14:textId="7299FA0F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AB3CF" w14:textId="5ACC720A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70BA0" w14:textId="77777777" w:rsidR="009F6F61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CSVファイルのエンコード形式</w:t>
            </w:r>
          </w:p>
          <w:p w14:paraId="1057CAD9" w14:textId="0BDF984E" w:rsidR="009F6F61" w:rsidRDefault="009F6F61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“Shift-</w:t>
            </w: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jis</w:t>
            </w:r>
            <w:proofErr w:type="spellEnd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シフトJ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IS</w:t>
            </w:r>
          </w:p>
          <w:p w14:paraId="741B72EC" w14:textId="35438F12" w:rsidR="008F4643" w:rsidRDefault="009F6F61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“utf-8”       :UTF-8</w:t>
            </w:r>
          </w:p>
          <w:p w14:paraId="14188942" w14:textId="0C82E126" w:rsidR="009F6F61" w:rsidRDefault="009F6F61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unicode</w:t>
            </w:r>
            <w:proofErr w:type="spellEnd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  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U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nicode</w:t>
            </w:r>
          </w:p>
          <w:p w14:paraId="2176AB4D" w14:textId="0B830711" w:rsidR="009F6F61" w:rsidRDefault="009F6F61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euc-jp</w:t>
            </w:r>
            <w:proofErr w:type="spellEnd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   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E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UC</w:t>
            </w:r>
          </w:p>
          <w:p w14:paraId="0140B394" w14:textId="3C417D31" w:rsidR="009F6F61" w:rsidRPr="006C0410" w:rsidRDefault="009F6F61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“iso-2022-jp” 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: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JIS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5E669" w14:textId="3D57C233" w:rsidR="008F4643" w:rsidRPr="006C0410" w:rsidRDefault="009F6F61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="008F4643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hift-</w:t>
            </w:r>
            <w:proofErr w:type="spellStart"/>
            <w:r w:rsidR="00482E43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jis</w:t>
            </w:r>
            <w:proofErr w:type="spellEnd"/>
            <w:r w:rsidR="00482E43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</w:p>
        </w:tc>
      </w:tr>
      <w:tr w:rsidR="008F4643" w:rsidRPr="00CD7FE5" w14:paraId="765EA021" w14:textId="77777777" w:rsidTr="00482E43">
        <w:trPr>
          <w:trHeight w:val="375"/>
        </w:trPr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49F1EC" w14:textId="0C6E645A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lastRenderedPageBreak/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H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eaderRowCount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97E12" w14:textId="5E8FE74C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数値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6669D" w14:textId="703FD17B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B4211" w14:textId="3BA300F7" w:rsidR="008F4643" w:rsidRPr="006C0410" w:rsidRDefault="00482E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C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SV</w:t>
            </w:r>
            <w:r w:rsidR="008F4643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ファイルのヘッダ行数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26663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0</w:t>
            </w:r>
          </w:p>
        </w:tc>
      </w:tr>
      <w:tr w:rsidR="008F4643" w:rsidRPr="00CD7FE5" w14:paraId="21B4BAE6" w14:textId="77777777" w:rsidTr="00482E43">
        <w:trPr>
          <w:trHeight w:val="428"/>
        </w:trPr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D9FB5A" w14:textId="7C673868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 w:rsidR="000F45CA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R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epTopName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5CB7E" w14:textId="635060A0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C7B6F" w14:textId="26DDC63F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7876F" w14:textId="77777777" w:rsidR="008F4643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生成される帳票名称。</w:t>
            </w:r>
            <w:r w:rsidR="000F45CA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帳票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名称には</w:t>
            </w:r>
            <w:r w:rsidRPr="00CD7FE5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別表の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変換パラメータを利用する事が可能</w:t>
            </w:r>
          </w:p>
          <w:p w14:paraId="3F384949" w14:textId="2AB928A0" w:rsidR="0077746F" w:rsidRPr="006C0410" w:rsidRDefault="0077746F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例） 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{</w:t>
            </w:r>
            <w:proofErr w:type="spellStart"/>
            <w:r w:rsidR="00EE0EF3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Def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TopName</w:t>
            </w:r>
            <w:proofErr w:type="spellEnd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}_{1}_{2}_{</w:t>
            </w: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yyyy</w:t>
            </w:r>
            <w:proofErr w:type="spellEnd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}</w:t>
            </w:r>
            <w:r w:rsidR="00EE0EF3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{MM}{dd}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047F0" w14:textId="0632C58E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F4643" w:rsidRPr="00CD7FE5" w14:paraId="5EA7DB1A" w14:textId="77777777" w:rsidTr="00482E43">
        <w:trPr>
          <w:trHeight w:val="428"/>
        </w:trPr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89F4883" w14:textId="2DC09944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 w:rsidR="000F45CA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LabelName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27B53" w14:textId="52C59146" w:rsidR="008F4643" w:rsidRPr="006C0410" w:rsidRDefault="000F45CA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1DC5E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54EF4" w14:textId="77777777" w:rsidR="008F4643" w:rsidRDefault="000F45CA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生成される帳票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のラベル名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。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ラベル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称には</w:t>
            </w:r>
            <w:r w:rsidRPr="00CD7FE5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別表の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変換パラメータを利用する事が可能</w:t>
            </w:r>
          </w:p>
          <w:p w14:paraId="5F5FEB59" w14:textId="19D4D573" w:rsidR="0077746F" w:rsidRPr="006C0410" w:rsidRDefault="0077746F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例)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配合/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{1}/{2}/{3}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49011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0F45CA" w:rsidRPr="00CD7FE5" w14:paraId="60A69047" w14:textId="77777777" w:rsidTr="00482E43">
        <w:trPr>
          <w:trHeight w:val="375"/>
        </w:trPr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801A51" w14:textId="1164CB92" w:rsidR="000F45CA" w:rsidRPr="006C0410" w:rsidRDefault="000F45CA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   Separator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DADAE" w14:textId="42C25A0B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CDF60" w14:textId="7C56BEAC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BF856" w14:textId="034B7896" w:rsidR="000F45CA" w:rsidRDefault="00482E43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“,”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カンマ区切り</w:t>
            </w:r>
          </w:p>
          <w:p w14:paraId="144A770F" w14:textId="28A9B198" w:rsidR="00482E43" w:rsidRDefault="00482E43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“tab”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タブ区切り</w:t>
            </w:r>
          </w:p>
          <w:p w14:paraId="68A246C1" w14:textId="4611CFB3" w:rsidR="00482E43" w:rsidRPr="005D46ED" w:rsidRDefault="00482E43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“auto”: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自動識別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154FF" w14:textId="1CC8A2C4" w:rsidR="000F45CA" w:rsidRPr="006C0410" w:rsidRDefault="00482E43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auto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</w:p>
        </w:tc>
      </w:tr>
      <w:tr w:rsidR="000F45CA" w:rsidRPr="00CD7FE5" w14:paraId="44B62F74" w14:textId="77777777" w:rsidTr="00482E43">
        <w:trPr>
          <w:trHeight w:val="375"/>
        </w:trPr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72D502" w14:textId="7CD93A06" w:rsidR="000F45CA" w:rsidRPr="006C0410" w:rsidRDefault="000F45CA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F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romTo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63D2B" w14:textId="60823EAE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配列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56DA5" w14:textId="3EBDB46A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C1050" w14:textId="2B6396DE" w:rsidR="000F45CA" w:rsidRPr="006C0410" w:rsidRDefault="000F45CA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E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XCEL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からクラスタへのマッピング情報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A7779" w14:textId="64D1943A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0F45CA" w:rsidRPr="00CD7FE5" w14:paraId="60C96179" w14:textId="77777777" w:rsidTr="00482E43">
        <w:trPr>
          <w:trHeight w:val="375"/>
        </w:trPr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474E75" w14:textId="7963B675" w:rsidR="000F45CA" w:rsidRPr="006C0410" w:rsidRDefault="000F45CA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C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oulmn</w:t>
            </w:r>
            <w:r w:rsidR="00924CD8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No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0AD3B" w14:textId="701EA33F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数値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2A2DA" w14:textId="77777777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〇</w:t>
            </w:r>
          </w:p>
        </w:tc>
        <w:tc>
          <w:tcPr>
            <w:tcW w:w="4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E46AF" w14:textId="0784A152" w:rsidR="000F45CA" w:rsidRPr="006C0410" w:rsidRDefault="00924CD8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転送元C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SV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ファイル</w:t>
            </w:r>
            <w:r w:rsidR="000F45CA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内の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対象</w:t>
            </w:r>
            <w:r w:rsidR="000F45CA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列番号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1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～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A77FA" w14:textId="57306563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0F45CA" w:rsidRPr="00CD7FE5" w14:paraId="10FB5F4E" w14:textId="77777777" w:rsidTr="00482E43">
        <w:trPr>
          <w:trHeight w:val="375"/>
        </w:trPr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CF1F010" w14:textId="46C3C02A" w:rsidR="000F45CA" w:rsidRPr="006C0410" w:rsidRDefault="000F45CA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heetNo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26F7A" w14:textId="05EA3F94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数値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B8D83" w14:textId="1DBDAD7B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〇</w:t>
            </w:r>
          </w:p>
        </w:tc>
        <w:tc>
          <w:tcPr>
            <w:tcW w:w="4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0AD89" w14:textId="38625A21" w:rsidR="000F45CA" w:rsidRPr="006C0410" w:rsidRDefault="00924CD8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i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Reporter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帳票の転送先</w:t>
            </w:r>
            <w:r w:rsidR="000F45CA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シートN</w:t>
            </w:r>
            <w:r w:rsidR="000F45CA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o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 1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～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E3D88" w14:textId="77777777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0F45CA" w:rsidRPr="00CD7FE5" w14:paraId="68449127" w14:textId="77777777" w:rsidTr="00482E43">
        <w:trPr>
          <w:trHeight w:val="375"/>
        </w:trPr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AD4CE2" w14:textId="72110325" w:rsidR="000F45CA" w:rsidRPr="006C0410" w:rsidRDefault="000F45CA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C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lusterID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7AA5D" w14:textId="3A26353D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数値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F6677" w14:textId="77777777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〇</w:t>
            </w:r>
          </w:p>
        </w:tc>
        <w:tc>
          <w:tcPr>
            <w:tcW w:w="4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A8AF1" w14:textId="1EA869B4" w:rsidR="000F45CA" w:rsidRPr="006C0410" w:rsidRDefault="00924CD8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i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Reporter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帳票の転送先</w:t>
            </w:r>
            <w:r w:rsidR="000F45CA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クラスタID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123BC" w14:textId="76AE6B84" w:rsidR="000F45CA" w:rsidRPr="006C0410" w:rsidRDefault="000F45CA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924CD8" w:rsidRPr="00CD7FE5" w14:paraId="3F7A8593" w14:textId="77777777" w:rsidTr="00482E43">
        <w:trPr>
          <w:trHeight w:val="375"/>
        </w:trPr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471AE95" w14:textId="2A6731C6" w:rsidR="00924CD8" w:rsidRPr="006C0410" w:rsidRDefault="00924CD8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       </w:t>
            </w: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FromDateFormat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33FB5" w14:textId="20411D20" w:rsidR="00924CD8" w:rsidRPr="006C0410" w:rsidRDefault="00924CD8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FB15B" w14:textId="77777777" w:rsidR="00924CD8" w:rsidRPr="006C0410" w:rsidRDefault="00924CD8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13E76" w14:textId="77777777" w:rsidR="0077746F" w:rsidRDefault="0077746F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CSV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ファイルに保存された日付フォーマット</w:t>
            </w:r>
          </w:p>
          <w:p w14:paraId="5F279325" w14:textId="033B8EC8" w:rsidR="0077746F" w:rsidRDefault="0077746F" w:rsidP="0077746F">
            <w:pPr>
              <w:widowControl/>
              <w:adjustRightInd/>
              <w:spacing w:line="240" w:lineRule="auto"/>
              <w:ind w:firstLineChars="100" w:firstLine="164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yyyy</w:t>
            </w:r>
            <w:proofErr w:type="spellEnd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西暦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4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桁</w:t>
            </w:r>
          </w:p>
          <w:p w14:paraId="6CF37B6E" w14:textId="2CBC26EC" w:rsidR="0077746F" w:rsidRDefault="0077746F" w:rsidP="0077746F">
            <w:pPr>
              <w:widowControl/>
              <w:adjustRightInd/>
              <w:spacing w:line="240" w:lineRule="auto"/>
              <w:ind w:firstLineChars="100" w:firstLine="164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y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y</w:t>
            </w:r>
            <w:proofErr w:type="spellEnd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西暦2桁</w:t>
            </w:r>
          </w:p>
          <w:p w14:paraId="492DF577" w14:textId="28970C1D" w:rsidR="0077746F" w:rsidRDefault="0077746F" w:rsidP="0077746F">
            <w:pPr>
              <w:widowControl/>
              <w:adjustRightInd/>
              <w:spacing w:line="240" w:lineRule="auto"/>
              <w:ind w:firstLineChars="100" w:firstLine="164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M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M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月2桁</w:t>
            </w:r>
          </w:p>
          <w:p w14:paraId="45B87ABE" w14:textId="2373C273" w:rsidR="0077746F" w:rsidRDefault="0077746F" w:rsidP="0077746F">
            <w:pPr>
              <w:widowControl/>
              <w:adjustRightInd/>
              <w:spacing w:line="240" w:lineRule="auto"/>
              <w:ind w:firstLineChars="100" w:firstLine="164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dd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日2桁</w:t>
            </w:r>
          </w:p>
          <w:p w14:paraId="2AF77565" w14:textId="1C577C4B" w:rsidR="0077746F" w:rsidRDefault="0077746F" w:rsidP="0077746F">
            <w:pPr>
              <w:widowControl/>
              <w:adjustRightInd/>
              <w:spacing w:line="240" w:lineRule="auto"/>
              <w:ind w:firstLineChars="100" w:firstLine="164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H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H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時間2桁</w:t>
            </w:r>
          </w:p>
          <w:p w14:paraId="63480124" w14:textId="1E13EE5F" w:rsidR="0077746F" w:rsidRDefault="0077746F" w:rsidP="0077746F">
            <w:pPr>
              <w:widowControl/>
              <w:adjustRightInd/>
              <w:spacing w:line="240" w:lineRule="auto"/>
              <w:ind w:firstLineChars="100" w:firstLine="164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mm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分2桁</w:t>
            </w:r>
          </w:p>
          <w:p w14:paraId="52832894" w14:textId="40EA45E2" w:rsidR="0077746F" w:rsidRDefault="0077746F" w:rsidP="0077746F">
            <w:pPr>
              <w:widowControl/>
              <w:adjustRightInd/>
              <w:spacing w:line="240" w:lineRule="auto"/>
              <w:ind w:firstLineChars="100" w:firstLine="164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s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秒2桁</w:t>
            </w:r>
          </w:p>
          <w:p w14:paraId="7687BB73" w14:textId="71A8D3FD" w:rsidR="0077746F" w:rsidRDefault="0077746F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その他は下記サイトを参照</w:t>
            </w:r>
          </w:p>
          <w:p w14:paraId="1473EF84" w14:textId="16A5512B" w:rsidR="00924CD8" w:rsidRDefault="0077746F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77746F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https://learn.microsoft.com/ja-jp/dotnet/standard/base-types/custom-date-and-time-format-strings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84D4E" w14:textId="77777777" w:rsidR="00924CD8" w:rsidRPr="006C0410" w:rsidRDefault="00924CD8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924CD8" w:rsidRPr="00CD7FE5" w14:paraId="55A31FFF" w14:textId="77777777" w:rsidTr="00482E43">
        <w:trPr>
          <w:trHeight w:val="375"/>
        </w:trPr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03B3B5C" w14:textId="724AE14B" w:rsidR="00924CD8" w:rsidRDefault="00924CD8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       </w:t>
            </w: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ToDateFormat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0FFC2" w14:textId="2E274551" w:rsidR="00924CD8" w:rsidRDefault="00924CD8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文字列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065F4" w14:textId="77777777" w:rsidR="00924CD8" w:rsidRPr="006C0410" w:rsidRDefault="00924CD8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1E2FE" w14:textId="5375AD2F" w:rsidR="0077746F" w:rsidRDefault="0077746F" w:rsidP="0077746F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レポートに保存する日付フォーマット</w:t>
            </w:r>
          </w:p>
          <w:p w14:paraId="334E1D5D" w14:textId="77777777" w:rsidR="0077746F" w:rsidRDefault="0077746F" w:rsidP="0077746F">
            <w:pPr>
              <w:widowControl/>
              <w:adjustRightInd/>
              <w:spacing w:line="240" w:lineRule="auto"/>
              <w:ind w:firstLineChars="100" w:firstLine="164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yyyy</w:t>
            </w:r>
            <w:proofErr w:type="spellEnd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西暦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4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桁</w:t>
            </w:r>
          </w:p>
          <w:p w14:paraId="56C952A0" w14:textId="77777777" w:rsidR="0077746F" w:rsidRDefault="0077746F" w:rsidP="0077746F">
            <w:pPr>
              <w:widowControl/>
              <w:adjustRightInd/>
              <w:spacing w:line="240" w:lineRule="auto"/>
              <w:ind w:firstLineChars="100" w:firstLine="164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y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y</w:t>
            </w:r>
            <w:proofErr w:type="spellEnd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西暦2桁</w:t>
            </w:r>
          </w:p>
          <w:p w14:paraId="047395CD" w14:textId="77777777" w:rsidR="0077746F" w:rsidRDefault="0077746F" w:rsidP="0077746F">
            <w:pPr>
              <w:widowControl/>
              <w:adjustRightInd/>
              <w:spacing w:line="240" w:lineRule="auto"/>
              <w:ind w:firstLineChars="100" w:firstLine="164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M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M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月2桁</w:t>
            </w:r>
          </w:p>
          <w:p w14:paraId="61468C7F" w14:textId="77777777" w:rsidR="0077746F" w:rsidRDefault="0077746F" w:rsidP="0077746F">
            <w:pPr>
              <w:widowControl/>
              <w:adjustRightInd/>
              <w:spacing w:line="240" w:lineRule="auto"/>
              <w:ind w:firstLineChars="100" w:firstLine="164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dd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日2桁</w:t>
            </w:r>
          </w:p>
          <w:p w14:paraId="6A88D8B9" w14:textId="77777777" w:rsidR="0077746F" w:rsidRDefault="0077746F" w:rsidP="0077746F">
            <w:pPr>
              <w:widowControl/>
              <w:adjustRightInd/>
              <w:spacing w:line="240" w:lineRule="auto"/>
              <w:ind w:firstLineChars="100" w:firstLine="164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H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H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時間2桁</w:t>
            </w:r>
          </w:p>
          <w:p w14:paraId="1EEF2353" w14:textId="77777777" w:rsidR="0077746F" w:rsidRDefault="0077746F" w:rsidP="0077746F">
            <w:pPr>
              <w:widowControl/>
              <w:adjustRightInd/>
              <w:spacing w:line="240" w:lineRule="auto"/>
              <w:ind w:firstLineChars="100" w:firstLine="164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mm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分2桁</w:t>
            </w:r>
          </w:p>
          <w:p w14:paraId="572AF321" w14:textId="77777777" w:rsidR="0077746F" w:rsidRDefault="0077746F" w:rsidP="0077746F">
            <w:pPr>
              <w:widowControl/>
              <w:adjustRightInd/>
              <w:spacing w:line="240" w:lineRule="auto"/>
              <w:ind w:firstLineChars="100" w:firstLine="164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s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秒2桁</w:t>
            </w:r>
          </w:p>
          <w:p w14:paraId="25BE19DF" w14:textId="77777777" w:rsidR="0077746F" w:rsidRDefault="0077746F" w:rsidP="0077746F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その他は下記サイトを参照</w:t>
            </w:r>
          </w:p>
          <w:p w14:paraId="08942F7D" w14:textId="08F35489" w:rsidR="00924CD8" w:rsidRDefault="0077746F" w:rsidP="0077746F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77746F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https://learn.microsoft.com/ja-jp/dotnet/standard/base-types/custom-date-and-time-format-strings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E8CFA" w14:textId="77D8F5E6" w:rsidR="00924CD8" w:rsidRPr="006C0410" w:rsidRDefault="00924CD8" w:rsidP="000F45CA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924CD8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"</w:t>
            </w:r>
            <w:proofErr w:type="spellStart"/>
            <w:r w:rsidRPr="00924CD8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yyyy</w:t>
            </w:r>
            <w:proofErr w:type="spellEnd"/>
            <w:r w:rsidRPr="00924CD8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/MM/dd </w:t>
            </w:r>
            <w:proofErr w:type="spellStart"/>
            <w:r w:rsidRPr="00924CD8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HH:mm:ss</w:t>
            </w:r>
            <w:proofErr w:type="spellEnd"/>
            <w:r w:rsidRPr="00924CD8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"</w:t>
            </w:r>
          </w:p>
        </w:tc>
      </w:tr>
    </w:tbl>
    <w:p w14:paraId="36667D37" w14:textId="444749CF" w:rsidR="0077746F" w:rsidRDefault="0077746F" w:rsidP="00F74AD9"/>
    <w:p w14:paraId="7DE775DE" w14:textId="77777777" w:rsidR="0077746F" w:rsidRDefault="0077746F">
      <w:pPr>
        <w:widowControl/>
        <w:adjustRightInd/>
        <w:spacing w:line="240" w:lineRule="auto"/>
        <w:jc w:val="left"/>
        <w:textAlignment w:val="auto"/>
      </w:pPr>
      <w:r>
        <w:br w:type="page"/>
      </w:r>
    </w:p>
    <w:p w14:paraId="6267D445" w14:textId="77777777" w:rsidR="006C0410" w:rsidRDefault="006C0410" w:rsidP="00F74AD9"/>
    <w:p w14:paraId="2EA162B6" w14:textId="6C3081B3" w:rsidR="006C0410" w:rsidRDefault="006C0410" w:rsidP="006C0410">
      <w:pPr>
        <w:ind w:left="425"/>
      </w:pPr>
      <w:r>
        <w:rPr>
          <w:rFonts w:hint="eastAsia"/>
        </w:rPr>
        <w:t>【変換パラメータ】</w:t>
      </w:r>
    </w:p>
    <w:p w14:paraId="3B983B66" w14:textId="1BECB1E1" w:rsidR="006C0410" w:rsidRDefault="006C0410">
      <w:pPr>
        <w:widowControl/>
        <w:adjustRightInd/>
        <w:spacing w:line="240" w:lineRule="auto"/>
        <w:jc w:val="left"/>
        <w:textAlignment w:val="auto"/>
      </w:pPr>
    </w:p>
    <w:p w14:paraId="6270D655" w14:textId="75544B7A" w:rsidR="006C0410" w:rsidRDefault="006C0410" w:rsidP="000F45CA">
      <w:pPr>
        <w:widowControl/>
        <w:adjustRightInd/>
        <w:spacing w:line="240" w:lineRule="auto"/>
        <w:ind w:left="852" w:firstLineChars="131" w:firstLine="280"/>
        <w:jc w:val="left"/>
        <w:textAlignment w:val="auto"/>
      </w:pPr>
      <w:r>
        <w:rPr>
          <w:rFonts w:hint="eastAsia"/>
        </w:rPr>
        <w:t>生成される帳票</w:t>
      </w:r>
      <w:r w:rsidR="000F45CA">
        <w:rPr>
          <w:rFonts w:hint="eastAsia"/>
        </w:rPr>
        <w:t>の</w:t>
      </w:r>
      <w:r>
        <w:rPr>
          <w:rFonts w:hint="eastAsia"/>
        </w:rPr>
        <w:t>名称</w:t>
      </w:r>
      <w:r w:rsidR="000F45CA">
        <w:rPr>
          <w:rFonts w:hint="eastAsia"/>
        </w:rPr>
        <w:t>（</w:t>
      </w:r>
      <w:proofErr w:type="spellStart"/>
      <w:r w:rsidR="000F45CA">
        <w:rPr>
          <w:rFonts w:hint="eastAsia"/>
        </w:rPr>
        <w:t>R</w:t>
      </w:r>
      <w:r w:rsidR="000F45CA">
        <w:t>epTopName</w:t>
      </w:r>
      <w:proofErr w:type="spellEnd"/>
      <w:r w:rsidR="000F45CA">
        <w:rPr>
          <w:rFonts w:hint="eastAsia"/>
        </w:rPr>
        <w:t>）や設定するラベル名（</w:t>
      </w:r>
      <w:proofErr w:type="spellStart"/>
      <w:r w:rsidR="000F45CA">
        <w:rPr>
          <w:rFonts w:hint="eastAsia"/>
        </w:rPr>
        <w:t>Label</w:t>
      </w:r>
      <w:r w:rsidR="000F45CA">
        <w:t>Name</w:t>
      </w:r>
      <w:proofErr w:type="spellEnd"/>
      <w:r w:rsidR="000F45CA">
        <w:rPr>
          <w:rFonts w:hint="eastAsia"/>
        </w:rPr>
        <w:t>）</w:t>
      </w:r>
      <w:r>
        <w:rPr>
          <w:rFonts w:hint="eastAsia"/>
        </w:rPr>
        <w:t>には以下に示す変換パラメータを利用可能です</w:t>
      </w:r>
    </w:p>
    <w:p w14:paraId="06F1131C" w14:textId="77777777" w:rsidR="006C0410" w:rsidRPr="006C0410" w:rsidRDefault="006C0410">
      <w:pPr>
        <w:widowControl/>
        <w:adjustRightInd/>
        <w:spacing w:line="240" w:lineRule="auto"/>
        <w:jc w:val="left"/>
        <w:textAlignment w:val="auto"/>
      </w:pPr>
    </w:p>
    <w:tbl>
      <w:tblPr>
        <w:tblStyle w:val="af4"/>
        <w:tblW w:w="0" w:type="auto"/>
        <w:tblInd w:w="2125" w:type="dxa"/>
        <w:tblLook w:val="04A0" w:firstRow="1" w:lastRow="0" w:firstColumn="1" w:lastColumn="0" w:noHBand="0" w:noVBand="1"/>
      </w:tblPr>
      <w:tblGrid>
        <w:gridCol w:w="1432"/>
        <w:gridCol w:w="6"/>
        <w:gridCol w:w="5504"/>
      </w:tblGrid>
      <w:tr w:rsidR="006C0410" w:rsidRPr="00CD7FE5" w14:paraId="0D1D951E" w14:textId="77777777" w:rsidTr="006C0410">
        <w:tc>
          <w:tcPr>
            <w:tcW w:w="1438" w:type="dxa"/>
            <w:gridSpan w:val="2"/>
            <w:shd w:val="clear" w:color="auto" w:fill="D0CECE"/>
          </w:tcPr>
          <w:p w14:paraId="4483B60A" w14:textId="77777777" w:rsidR="006C0410" w:rsidRPr="00CD7FE5" w:rsidRDefault="006C0410" w:rsidP="00B96E36">
            <w:pPr>
              <w:jc w:val="center"/>
              <w:rPr>
                <w:rFonts w:ascii="ＭＳ ゴシック" w:eastAsia="ＭＳ ゴシック" w:hAnsi="ＭＳ ゴシック"/>
                <w:sz w:val="16"/>
                <w:szCs w:val="16"/>
              </w:rPr>
            </w:pPr>
            <w:r w:rsidRPr="00CD7FE5">
              <w:rPr>
                <w:rFonts w:ascii="ＭＳ ゴシック" w:eastAsia="ＭＳ ゴシック" w:hAnsi="ＭＳ ゴシック" w:hint="eastAsia"/>
                <w:sz w:val="16"/>
                <w:szCs w:val="16"/>
              </w:rPr>
              <w:t>変換パラメータ</w:t>
            </w:r>
          </w:p>
        </w:tc>
        <w:tc>
          <w:tcPr>
            <w:tcW w:w="5504" w:type="dxa"/>
            <w:shd w:val="clear" w:color="auto" w:fill="D0CECE"/>
          </w:tcPr>
          <w:p w14:paraId="0BEB7800" w14:textId="77777777" w:rsidR="006C0410" w:rsidRPr="00CD7FE5" w:rsidRDefault="006C0410" w:rsidP="00B96E36">
            <w:pPr>
              <w:jc w:val="center"/>
              <w:rPr>
                <w:rFonts w:ascii="ＭＳ ゴシック" w:eastAsia="ＭＳ ゴシック" w:hAnsi="ＭＳ ゴシック"/>
                <w:sz w:val="16"/>
                <w:szCs w:val="16"/>
              </w:rPr>
            </w:pPr>
            <w:r w:rsidRPr="00CD7FE5">
              <w:rPr>
                <w:rFonts w:ascii="ＭＳ ゴシック" w:eastAsia="ＭＳ ゴシック" w:hAnsi="ＭＳ ゴシック" w:hint="eastAsia"/>
                <w:sz w:val="16"/>
                <w:szCs w:val="16"/>
              </w:rPr>
              <w:t>説明</w:t>
            </w:r>
          </w:p>
        </w:tc>
      </w:tr>
      <w:tr w:rsidR="000F45CA" w:rsidRPr="00CD7FE5" w14:paraId="77EB548B" w14:textId="77777777" w:rsidTr="006C0410">
        <w:tc>
          <w:tcPr>
            <w:tcW w:w="1438" w:type="dxa"/>
            <w:gridSpan w:val="2"/>
          </w:tcPr>
          <w:p w14:paraId="56078A18" w14:textId="7E3AD273" w:rsidR="000F45CA" w:rsidRPr="00CD7FE5" w:rsidRDefault="000F45CA" w:rsidP="00B96E36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{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1}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～{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n}</w:t>
            </w:r>
          </w:p>
        </w:tc>
        <w:tc>
          <w:tcPr>
            <w:tcW w:w="5504" w:type="dxa"/>
          </w:tcPr>
          <w:p w14:paraId="7A49AFD4" w14:textId="2EDA24A4" w:rsidR="000F45CA" w:rsidRPr="00CD7FE5" w:rsidRDefault="000F45CA" w:rsidP="00B96E36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C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SV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ファイルの1～n番目の値</w:t>
            </w:r>
          </w:p>
        </w:tc>
      </w:tr>
      <w:tr w:rsidR="00246ED7" w:rsidRPr="00CD7FE5" w14:paraId="45D38103" w14:textId="77777777" w:rsidTr="006C0410">
        <w:tc>
          <w:tcPr>
            <w:tcW w:w="1438" w:type="dxa"/>
            <w:gridSpan w:val="2"/>
          </w:tcPr>
          <w:p w14:paraId="6DAD99F4" w14:textId="583E3684" w:rsidR="00246ED7" w:rsidRDefault="00246ED7" w:rsidP="00B96E36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{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Filename}</w:t>
            </w:r>
          </w:p>
        </w:tc>
        <w:tc>
          <w:tcPr>
            <w:tcW w:w="5504" w:type="dxa"/>
          </w:tcPr>
          <w:p w14:paraId="37F825EB" w14:textId="3E33F293" w:rsidR="00246ED7" w:rsidRDefault="00246ED7" w:rsidP="00B96E36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C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SV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ファイル名</w:t>
            </w:r>
          </w:p>
        </w:tc>
      </w:tr>
      <w:tr w:rsidR="00246ED7" w:rsidRPr="00CD7FE5" w14:paraId="390FC064" w14:textId="77777777" w:rsidTr="006C0410">
        <w:tc>
          <w:tcPr>
            <w:tcW w:w="1438" w:type="dxa"/>
            <w:gridSpan w:val="2"/>
          </w:tcPr>
          <w:p w14:paraId="26FD9076" w14:textId="1B783E89" w:rsidR="00246ED7" w:rsidRDefault="00246ED7" w:rsidP="00B96E36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FileDate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>}</w:t>
            </w:r>
          </w:p>
        </w:tc>
        <w:tc>
          <w:tcPr>
            <w:tcW w:w="5504" w:type="dxa"/>
          </w:tcPr>
          <w:p w14:paraId="689BB8DC" w14:textId="232C2B66" w:rsidR="00246ED7" w:rsidRDefault="00246ED7" w:rsidP="00B96E36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C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SV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 xml:space="preserve">ファイルの更新日付 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yyMMdd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形式</w:t>
            </w:r>
          </w:p>
        </w:tc>
      </w:tr>
      <w:tr w:rsidR="00246ED7" w:rsidRPr="00CD7FE5" w14:paraId="226CB01D" w14:textId="77777777" w:rsidTr="006C0410">
        <w:tc>
          <w:tcPr>
            <w:tcW w:w="1438" w:type="dxa"/>
            <w:gridSpan w:val="2"/>
          </w:tcPr>
          <w:p w14:paraId="1CFAEC79" w14:textId="73E0B751" w:rsidR="00246ED7" w:rsidRDefault="00246ED7" w:rsidP="00246ED7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FileTime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>}</w:t>
            </w:r>
          </w:p>
        </w:tc>
        <w:tc>
          <w:tcPr>
            <w:tcW w:w="5504" w:type="dxa"/>
          </w:tcPr>
          <w:p w14:paraId="614EADC1" w14:textId="43520217" w:rsidR="00246ED7" w:rsidRDefault="00246ED7" w:rsidP="00246ED7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C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SV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 xml:space="preserve">ファイルの更新時刻 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HHmmss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形式</w:t>
            </w:r>
          </w:p>
        </w:tc>
      </w:tr>
      <w:tr w:rsidR="00E260D2" w:rsidRPr="00CD7FE5" w14:paraId="6403C99C" w14:textId="77777777" w:rsidTr="00E260D2">
        <w:tc>
          <w:tcPr>
            <w:tcW w:w="1432" w:type="dxa"/>
          </w:tcPr>
          <w:p w14:paraId="4558DB74" w14:textId="77777777" w:rsidR="00E260D2" w:rsidRDefault="00E260D2" w:rsidP="00DA7BFD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FileDateTime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>}</w:t>
            </w:r>
          </w:p>
        </w:tc>
        <w:tc>
          <w:tcPr>
            <w:tcW w:w="5510" w:type="dxa"/>
            <w:gridSpan w:val="2"/>
          </w:tcPr>
          <w:p w14:paraId="7CE7CF2C" w14:textId="77777777" w:rsidR="00E260D2" w:rsidRDefault="00E260D2" w:rsidP="00DA7BFD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C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SV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 xml:space="preserve">ファイルの更新日時 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yyMMddHHmmss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形式</w:t>
            </w:r>
          </w:p>
        </w:tc>
      </w:tr>
      <w:tr w:rsidR="00246ED7" w:rsidRPr="00CD7FE5" w14:paraId="030E8380" w14:textId="77777777" w:rsidTr="006C0410">
        <w:tc>
          <w:tcPr>
            <w:tcW w:w="1438" w:type="dxa"/>
            <w:gridSpan w:val="2"/>
          </w:tcPr>
          <w:p w14:paraId="1AE59C4A" w14:textId="005B7C12" w:rsidR="00246ED7" w:rsidRDefault="00246ED7" w:rsidP="00246ED7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{</w:t>
            </w:r>
            <w:r w:rsidR="00E260D2">
              <w:rPr>
                <w:rFonts w:ascii="ＭＳ ゴシック" w:eastAsia="ＭＳ ゴシック" w:hAnsi="ＭＳ ゴシック" w:hint="eastAsia"/>
                <w:sz w:val="16"/>
                <w:szCs w:val="16"/>
              </w:rPr>
              <w:t>D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ate}</w:t>
            </w:r>
          </w:p>
        </w:tc>
        <w:tc>
          <w:tcPr>
            <w:tcW w:w="5504" w:type="dxa"/>
          </w:tcPr>
          <w:p w14:paraId="75A982DE" w14:textId="0CFAABEF" w:rsidR="00246ED7" w:rsidRDefault="00E260D2" w:rsidP="00246ED7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自動帳票作成</w:t>
            </w:r>
            <w:r w:rsidR="00246ED7">
              <w:rPr>
                <w:rFonts w:ascii="ＭＳ ゴシック" w:eastAsia="ＭＳ ゴシック" w:hAnsi="ＭＳ ゴシック" w:hint="eastAsia"/>
                <w:sz w:val="16"/>
                <w:szCs w:val="16"/>
              </w:rPr>
              <w:t>処理日付</w:t>
            </w:r>
          </w:p>
        </w:tc>
      </w:tr>
      <w:tr w:rsidR="00246ED7" w:rsidRPr="00CD7FE5" w14:paraId="02524426" w14:textId="77777777" w:rsidTr="006C0410">
        <w:tc>
          <w:tcPr>
            <w:tcW w:w="1438" w:type="dxa"/>
            <w:gridSpan w:val="2"/>
          </w:tcPr>
          <w:p w14:paraId="42EE4A62" w14:textId="0A37A14B" w:rsidR="00246ED7" w:rsidRPr="00CD7FE5" w:rsidRDefault="00246ED7" w:rsidP="00246ED7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/>
                <w:sz w:val="16"/>
                <w:szCs w:val="16"/>
              </w:rPr>
              <w:t>{</w:t>
            </w:r>
            <w:r w:rsidR="00E260D2">
              <w:rPr>
                <w:rFonts w:ascii="ＭＳ ゴシック" w:eastAsia="ＭＳ ゴシック" w:hAnsi="ＭＳ ゴシック" w:hint="eastAsia"/>
                <w:sz w:val="16"/>
                <w:szCs w:val="16"/>
              </w:rPr>
              <w:t>T</w:t>
            </w:r>
            <w:r w:rsidR="00E260D2">
              <w:rPr>
                <w:rFonts w:ascii="ＭＳ ゴシック" w:eastAsia="ＭＳ ゴシック" w:hAnsi="ＭＳ ゴシック"/>
                <w:sz w:val="16"/>
                <w:szCs w:val="16"/>
              </w:rPr>
              <w:t>ime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}</w:t>
            </w:r>
          </w:p>
        </w:tc>
        <w:tc>
          <w:tcPr>
            <w:tcW w:w="5504" w:type="dxa"/>
          </w:tcPr>
          <w:p w14:paraId="4AA86B11" w14:textId="30285F83" w:rsidR="00246ED7" w:rsidRPr="00CD7FE5" w:rsidRDefault="00E260D2" w:rsidP="00246ED7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自動帳票作成処理時刻</w:t>
            </w:r>
          </w:p>
        </w:tc>
      </w:tr>
      <w:tr w:rsidR="00E260D2" w:rsidRPr="00CD7FE5" w14:paraId="47510DCE" w14:textId="77777777" w:rsidTr="006C0410">
        <w:tc>
          <w:tcPr>
            <w:tcW w:w="1438" w:type="dxa"/>
            <w:gridSpan w:val="2"/>
          </w:tcPr>
          <w:p w14:paraId="290D0BCC" w14:textId="5A0C5A1F" w:rsidR="00E260D2" w:rsidRPr="00CD7FE5" w:rsidRDefault="00E260D2" w:rsidP="00E260D2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/>
                <w:sz w:val="16"/>
                <w:szCs w:val="16"/>
              </w:rPr>
              <w:t>{</w:t>
            </w:r>
            <w:proofErr w:type="spellStart"/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DateTime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>}</w:t>
            </w:r>
          </w:p>
        </w:tc>
        <w:tc>
          <w:tcPr>
            <w:tcW w:w="5504" w:type="dxa"/>
          </w:tcPr>
          <w:p w14:paraId="748A481B" w14:textId="5AACB0B7" w:rsidR="00E260D2" w:rsidRPr="00CD7FE5" w:rsidRDefault="00E260D2" w:rsidP="00E260D2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自動帳票作成処理日時</w:t>
            </w:r>
          </w:p>
        </w:tc>
      </w:tr>
      <w:tr w:rsidR="00246ED7" w:rsidRPr="00CD7FE5" w14:paraId="0BBC0DFA" w14:textId="77777777" w:rsidTr="006C0410">
        <w:tc>
          <w:tcPr>
            <w:tcW w:w="1438" w:type="dxa"/>
            <w:gridSpan w:val="2"/>
          </w:tcPr>
          <w:p w14:paraId="27B26A47" w14:textId="04CCE468" w:rsidR="00246ED7" w:rsidRPr="00CD7FE5" w:rsidRDefault="00246ED7" w:rsidP="00246ED7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/>
                <w:sz w:val="16"/>
                <w:szCs w:val="16"/>
              </w:rPr>
              <w:t>{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D</w:t>
            </w:r>
            <w:r w:rsidRPr="00CD7FE5">
              <w:rPr>
                <w:rFonts w:ascii="ＭＳ ゴシック" w:eastAsia="ＭＳ ゴシック" w:hAnsi="ＭＳ ゴシック"/>
                <w:sz w:val="16"/>
                <w:szCs w:val="16"/>
              </w:rPr>
              <w:t>efTopName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>}</w:t>
            </w:r>
          </w:p>
        </w:tc>
        <w:tc>
          <w:tcPr>
            <w:tcW w:w="5504" w:type="dxa"/>
          </w:tcPr>
          <w:p w14:paraId="02A3F6CB" w14:textId="77777777" w:rsidR="00246ED7" w:rsidRPr="00CD7FE5" w:rsidRDefault="00246ED7" w:rsidP="00246ED7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 w:rsidRPr="00CD7FE5">
              <w:rPr>
                <w:rFonts w:ascii="ＭＳ ゴシック" w:eastAsia="ＭＳ ゴシック" w:hAnsi="ＭＳ ゴシック" w:hint="eastAsia"/>
                <w:sz w:val="16"/>
                <w:szCs w:val="16"/>
              </w:rPr>
              <w:t>帳票定義名</w:t>
            </w:r>
          </w:p>
        </w:tc>
      </w:tr>
      <w:tr w:rsidR="00246ED7" w:rsidRPr="00CD7FE5" w14:paraId="182CCCC2" w14:textId="77777777" w:rsidTr="006C0410">
        <w:tc>
          <w:tcPr>
            <w:tcW w:w="1438" w:type="dxa"/>
            <w:gridSpan w:val="2"/>
          </w:tcPr>
          <w:p w14:paraId="46D68692" w14:textId="7C24F2C0" w:rsidR="00246ED7" w:rsidRDefault="00246ED7" w:rsidP="00246ED7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DefTopId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>}</w:t>
            </w:r>
          </w:p>
        </w:tc>
        <w:tc>
          <w:tcPr>
            <w:tcW w:w="5504" w:type="dxa"/>
          </w:tcPr>
          <w:p w14:paraId="2EF56B94" w14:textId="5205106D" w:rsidR="00246ED7" w:rsidRPr="00CD7FE5" w:rsidRDefault="00246ED7" w:rsidP="00246ED7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帳票</w:t>
            </w:r>
            <w:r w:rsidR="008F5ABA">
              <w:rPr>
                <w:rFonts w:ascii="ＭＳ ゴシック" w:eastAsia="ＭＳ ゴシック" w:hAnsi="ＭＳ ゴシック" w:hint="eastAsia"/>
                <w:sz w:val="16"/>
                <w:szCs w:val="16"/>
              </w:rPr>
              <w:t>定義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I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D</w:t>
            </w:r>
          </w:p>
        </w:tc>
      </w:tr>
      <w:tr w:rsidR="00246ED7" w:rsidRPr="00CD7FE5" w14:paraId="5608D8E5" w14:textId="77777777" w:rsidTr="006C0410">
        <w:tc>
          <w:tcPr>
            <w:tcW w:w="1438" w:type="dxa"/>
            <w:gridSpan w:val="2"/>
          </w:tcPr>
          <w:p w14:paraId="4977CEE6" w14:textId="3BF28205" w:rsidR="00246ED7" w:rsidRDefault="00246ED7" w:rsidP="00246ED7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RowNo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>}</w:t>
            </w:r>
          </w:p>
        </w:tc>
        <w:tc>
          <w:tcPr>
            <w:tcW w:w="5504" w:type="dxa"/>
          </w:tcPr>
          <w:p w14:paraId="14492B25" w14:textId="3BAA4EB6" w:rsidR="00246ED7" w:rsidRDefault="00246ED7" w:rsidP="00246ED7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C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SV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の処理行番号</w:t>
            </w:r>
          </w:p>
        </w:tc>
      </w:tr>
    </w:tbl>
    <w:p w14:paraId="008298F9" w14:textId="04A20F4F" w:rsidR="006C0410" w:rsidRDefault="006C0410">
      <w:pPr>
        <w:widowControl/>
        <w:adjustRightInd/>
        <w:spacing w:line="240" w:lineRule="auto"/>
        <w:jc w:val="left"/>
        <w:textAlignment w:val="auto"/>
      </w:pPr>
    </w:p>
    <w:sectPr w:rsidR="006C0410" w:rsidSect="0013304E">
      <w:headerReference w:type="default" r:id="rId24"/>
      <w:footerReference w:type="default" r:id="rId25"/>
      <w:type w:val="continuous"/>
      <w:pgSz w:w="11907" w:h="16840" w:code="9"/>
      <w:pgMar w:top="720" w:right="720" w:bottom="720" w:left="720" w:header="573" w:footer="590" w:gutter="0"/>
      <w:cols w:space="425"/>
      <w:docGrid w:type="linesAndChars" w:linePitch="286" w:charSpace="7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BEE0F" w14:textId="77777777" w:rsidR="00C31C74" w:rsidRDefault="00C31C74">
      <w:r>
        <w:separator/>
      </w:r>
    </w:p>
  </w:endnote>
  <w:endnote w:type="continuationSeparator" w:id="0">
    <w:p w14:paraId="5F6FF26D" w14:textId="77777777" w:rsidR="00C31C74" w:rsidRDefault="00C31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75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714"/>
      <w:gridCol w:w="4701"/>
      <w:gridCol w:w="4127"/>
      <w:gridCol w:w="933"/>
    </w:tblGrid>
    <w:tr w:rsidR="004E1876" w14:paraId="1642D47C" w14:textId="77777777" w:rsidTr="00971695">
      <w:trPr>
        <w:trHeight w:val="50"/>
      </w:trPr>
      <w:tc>
        <w:tcPr>
          <w:tcW w:w="714" w:type="dxa"/>
          <w:tcBorders>
            <w:top w:val="single" w:sz="12" w:space="0" w:color="auto"/>
            <w:left w:val="single" w:sz="12" w:space="0" w:color="auto"/>
            <w:bottom w:val="single" w:sz="6" w:space="0" w:color="auto"/>
          </w:tcBorders>
        </w:tcPr>
        <w:p w14:paraId="124C0FFC" w14:textId="77777777" w:rsidR="004E1876" w:rsidRDefault="004E1876" w:rsidP="00C72D30">
          <w:pPr>
            <w:spacing w:line="160" w:lineRule="exact"/>
            <w:jc w:val="center"/>
            <w:rPr>
              <w:rFonts w:ascii="ＭＳ ゴシック" w:eastAsia="ＭＳ ゴシック"/>
              <w:sz w:val="12"/>
            </w:rPr>
          </w:pPr>
          <w:r>
            <w:rPr>
              <w:rFonts w:ascii="ＭＳ ゴシック" w:eastAsia="ＭＳ ゴシック" w:hint="eastAsia"/>
              <w:sz w:val="12"/>
            </w:rPr>
            <w:t>区分コード</w:t>
          </w:r>
        </w:p>
      </w:tc>
      <w:tc>
        <w:tcPr>
          <w:tcW w:w="4701" w:type="dxa"/>
          <w:tcBorders>
            <w:top w:val="single" w:sz="12" w:space="0" w:color="auto"/>
            <w:left w:val="single" w:sz="12" w:space="0" w:color="auto"/>
          </w:tcBorders>
        </w:tcPr>
        <w:p w14:paraId="0B0E042D" w14:textId="77777777" w:rsidR="004E1876" w:rsidRDefault="004E1876" w:rsidP="00C72D30">
          <w:pPr>
            <w:spacing w:line="160" w:lineRule="exact"/>
            <w:jc w:val="right"/>
          </w:pPr>
        </w:p>
      </w:tc>
      <w:tc>
        <w:tcPr>
          <w:tcW w:w="4127" w:type="dxa"/>
          <w:tcBorders>
            <w:top w:val="single" w:sz="12" w:space="0" w:color="auto"/>
            <w:left w:val="single" w:sz="6" w:space="0" w:color="auto"/>
          </w:tcBorders>
        </w:tcPr>
        <w:p w14:paraId="33C2ECB8" w14:textId="77777777" w:rsidR="004E1876" w:rsidRDefault="004E1876" w:rsidP="00C72D30">
          <w:pPr>
            <w:spacing w:line="160" w:lineRule="exact"/>
            <w:jc w:val="right"/>
          </w:pPr>
        </w:p>
      </w:tc>
      <w:tc>
        <w:tcPr>
          <w:tcW w:w="933" w:type="dxa"/>
          <w:tcBorders>
            <w:top w:val="single" w:sz="12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</w:tcPr>
        <w:p w14:paraId="5800156D" w14:textId="77777777" w:rsidR="004E1876" w:rsidRDefault="004E1876" w:rsidP="00C72D30">
          <w:pPr>
            <w:spacing w:line="160" w:lineRule="exact"/>
            <w:jc w:val="center"/>
            <w:rPr>
              <w:rFonts w:ascii="ＭＳ ゴシック" w:eastAsia="ＭＳ ゴシック"/>
              <w:sz w:val="12"/>
            </w:rPr>
          </w:pPr>
          <w:r>
            <w:rPr>
              <w:rFonts w:ascii="ＭＳ ゴシック" w:eastAsia="ＭＳ ゴシック" w:hint="eastAsia"/>
              <w:sz w:val="12"/>
            </w:rPr>
            <w:t>ページ数</w:t>
          </w:r>
        </w:p>
      </w:tc>
    </w:tr>
    <w:tr w:rsidR="004E1876" w14:paraId="6BFB49A3" w14:textId="77777777" w:rsidTr="00971695">
      <w:trPr>
        <w:trHeight w:val="519"/>
      </w:trPr>
      <w:tc>
        <w:tcPr>
          <w:tcW w:w="714" w:type="dxa"/>
          <w:tcBorders>
            <w:left w:val="single" w:sz="12" w:space="0" w:color="auto"/>
            <w:bottom w:val="single" w:sz="12" w:space="0" w:color="auto"/>
          </w:tcBorders>
        </w:tcPr>
        <w:p w14:paraId="1CDE6361" w14:textId="77777777" w:rsidR="004E1876" w:rsidRDefault="004E1876" w:rsidP="00C72D30"/>
      </w:tc>
      <w:tc>
        <w:tcPr>
          <w:tcW w:w="4701" w:type="dxa"/>
          <w:tcBorders>
            <w:left w:val="single" w:sz="12" w:space="0" w:color="auto"/>
            <w:bottom w:val="single" w:sz="12" w:space="0" w:color="auto"/>
          </w:tcBorders>
          <w:vAlign w:val="center"/>
        </w:tcPr>
        <w:p w14:paraId="1A973AE9" w14:textId="2AE1B859" w:rsidR="004E1876" w:rsidRDefault="00BF76E4" w:rsidP="000B1025">
          <w:pPr>
            <w:spacing w:line="280" w:lineRule="atLeast"/>
            <w:jc w:val="center"/>
            <w:rPr>
              <w:rFonts w:ascii="ＭＳ ゴシック" w:eastAsia="ＭＳ ゴシック"/>
              <w:spacing w:val="8"/>
              <w:sz w:val="24"/>
            </w:rPr>
          </w:pPr>
          <w:r>
            <w:rPr>
              <w:rFonts w:ascii="ＭＳ ゴシック"/>
              <w:sz w:val="24"/>
              <w:szCs w:val="24"/>
            </w:rPr>
            <w:t>i-Reporter</w:t>
          </w:r>
          <w:r>
            <w:rPr>
              <w:rFonts w:ascii="ＭＳ ゴシック" w:hint="eastAsia"/>
              <w:sz w:val="24"/>
              <w:szCs w:val="24"/>
            </w:rPr>
            <w:t>自動帳票作成ソフト外部仕様書</w:t>
          </w:r>
        </w:p>
      </w:tc>
      <w:tc>
        <w:tcPr>
          <w:tcW w:w="4127" w:type="dxa"/>
          <w:tcBorders>
            <w:left w:val="single" w:sz="6" w:space="0" w:color="auto"/>
            <w:bottom w:val="single" w:sz="12" w:space="0" w:color="auto"/>
          </w:tcBorders>
          <w:vAlign w:val="center"/>
        </w:tcPr>
        <w:p w14:paraId="36BBB8BD" w14:textId="77777777" w:rsidR="004E1876" w:rsidRPr="00BC31DE" w:rsidRDefault="004E1876" w:rsidP="00CA6BD7">
          <w:pPr>
            <w:jc w:val="center"/>
            <w:rPr>
              <w:sz w:val="18"/>
            </w:rPr>
          </w:pPr>
        </w:p>
      </w:tc>
      <w:tc>
        <w:tcPr>
          <w:tcW w:w="933" w:type="dxa"/>
          <w:tcBorders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AAAF80F" w14:textId="77777777" w:rsidR="004E1876" w:rsidRDefault="004E1876" w:rsidP="00C72D30">
          <w:pPr>
            <w:spacing w:line="360" w:lineRule="atLeast"/>
            <w:ind w:rightChars="33" w:right="69"/>
            <w:jc w:val="center"/>
            <w:rPr>
              <w:rFonts w:ascii="ＭＳ 明朝"/>
              <w:sz w:val="20"/>
            </w:rPr>
          </w:pP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</w:rPr>
            <w:instrText>NUMPAGES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noProof/>
            </w:rPr>
            <w:t>29</w:t>
          </w:r>
          <w:r>
            <w:rPr>
              <w:b/>
              <w:sz w:val="24"/>
              <w:szCs w:val="24"/>
            </w:rPr>
            <w:fldChar w:fldCharType="end"/>
          </w:r>
        </w:p>
      </w:tc>
    </w:tr>
  </w:tbl>
  <w:p w14:paraId="2244EB87" w14:textId="77777777" w:rsidR="004E1876" w:rsidRDefault="004E1876">
    <w:pPr>
      <w:pStyle w:val="a6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 xml:space="preserve"> PAGE  </w:instrText>
    </w:r>
    <w:r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  <w:noProof/>
      </w:rPr>
      <w:t>29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45EDF" w14:textId="77777777" w:rsidR="00C31C74" w:rsidRDefault="00C31C74">
      <w:r>
        <w:rPr>
          <w:rFonts w:hint="eastAsia"/>
        </w:rPr>
        <w:separator/>
      </w:r>
    </w:p>
  </w:footnote>
  <w:footnote w:type="continuationSeparator" w:id="0">
    <w:p w14:paraId="15FAA2AD" w14:textId="77777777" w:rsidR="00C31C74" w:rsidRDefault="00C31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6BB4A" w14:textId="77777777" w:rsidR="004E1876" w:rsidRDefault="004E1876" w:rsidP="00760EB2">
    <w:pPr>
      <w:spacing w:after="112"/>
      <w:ind w:left="1712" w:hangingChars="609" w:hanging="1712"/>
      <w:jc w:val="center"/>
      <w:rPr>
        <w:rFonts w:ascii="ＭＳ ゴシック" w:eastAsia="ＭＳ ゴシック"/>
        <w:b/>
        <w:sz w:val="28"/>
      </w:rPr>
    </w:pPr>
    <w:r>
      <w:rPr>
        <w:rFonts w:ascii="ＭＳ ゴシック" w:eastAsia="ＭＳ ゴシック" w:hint="eastAsia"/>
        <w:b/>
        <w:sz w:val="28"/>
      </w:rPr>
      <w:t>株 式 会 社 立 花 エ レ テ ッ ク</w:t>
    </w:r>
  </w:p>
  <w:tbl>
    <w:tblPr>
      <w:tblpPr w:leftFromText="142" w:rightFromText="142" w:vertAnchor="text" w:horzAnchor="margin" w:tblpY="1"/>
      <w:tblOverlap w:val="never"/>
      <w:tblW w:w="10433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580"/>
      <w:gridCol w:w="573"/>
      <w:gridCol w:w="1418"/>
      <w:gridCol w:w="425"/>
      <w:gridCol w:w="285"/>
      <w:gridCol w:w="1542"/>
      <w:gridCol w:w="321"/>
      <w:gridCol w:w="1498"/>
      <w:gridCol w:w="321"/>
      <w:gridCol w:w="1470"/>
    </w:tblGrid>
    <w:tr w:rsidR="004E1876" w14:paraId="0E3B2F22" w14:textId="77777777" w:rsidTr="00971695">
      <w:trPr>
        <w:cantSplit/>
      </w:trPr>
      <w:tc>
        <w:tcPr>
          <w:tcW w:w="2580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8929234" w14:textId="194570F5" w:rsidR="004E1876" w:rsidRPr="0035204F" w:rsidRDefault="004E1876" w:rsidP="00971695">
          <w:pPr>
            <w:spacing w:line="280" w:lineRule="atLeast"/>
            <w:jc w:val="center"/>
            <w:rPr>
              <w:rFonts w:ascii="ＭＳ ゴシック"/>
              <w:sz w:val="24"/>
              <w:szCs w:val="24"/>
            </w:rPr>
          </w:pPr>
          <w:r>
            <w:rPr>
              <w:rFonts w:ascii="ＭＳ ゴシック"/>
              <w:sz w:val="24"/>
              <w:szCs w:val="24"/>
            </w:rPr>
            <w:t>i-Reporter</w:t>
          </w:r>
          <w:r>
            <w:rPr>
              <w:rFonts w:ascii="ＭＳ ゴシック" w:hint="eastAsia"/>
              <w:sz w:val="24"/>
              <w:szCs w:val="24"/>
            </w:rPr>
            <w:t>自動帳票作成ソフト外部仕様書</w: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</w:tcPr>
        <w:p w14:paraId="29FFC37D" w14:textId="77777777" w:rsidR="004E1876" w:rsidRDefault="004E1876" w:rsidP="00971695">
          <w:pPr>
            <w:spacing w:line="280" w:lineRule="atLeast"/>
            <w:jc w:val="center"/>
            <w:rPr>
              <w:rFonts w:ascii="ＭＳ 明朝"/>
              <w:spacing w:val="20"/>
              <w:sz w:val="18"/>
            </w:rPr>
          </w:pPr>
          <w:r>
            <w:rPr>
              <w:rFonts w:ascii="ＭＳ 明朝" w:hint="eastAsia"/>
              <w:spacing w:val="20"/>
              <w:sz w:val="18"/>
            </w:rPr>
            <w:t>作成</w:t>
          </w:r>
        </w:p>
      </w:tc>
      <w:tc>
        <w:tcPr>
          <w:tcW w:w="1418" w:type="dxa"/>
          <w:tcBorders>
            <w:top w:val="single" w:sz="12" w:space="0" w:color="auto"/>
            <w:left w:val="single" w:sz="6" w:space="0" w:color="auto"/>
          </w:tcBorders>
        </w:tcPr>
        <w:p w14:paraId="53FB49C8" w14:textId="77777777" w:rsidR="004E1876" w:rsidRDefault="004E1876" w:rsidP="00971695">
          <w:pPr>
            <w:spacing w:line="280" w:lineRule="atLeast"/>
            <w:rPr>
              <w:rFonts w:ascii="ＭＳ 明朝"/>
              <w:sz w:val="18"/>
            </w:rPr>
          </w:pPr>
          <w:r>
            <w:rPr>
              <w:rFonts w:ascii="ＭＳ 明朝" w:hint="eastAsia"/>
              <w:sz w:val="18"/>
            </w:rPr>
            <w:t>神田</w:t>
          </w:r>
        </w:p>
      </w:tc>
      <w:tc>
        <w:tcPr>
          <w:tcW w:w="425" w:type="dxa"/>
          <w:vMerge w:val="restart"/>
          <w:tcBorders>
            <w:top w:val="single" w:sz="12" w:space="0" w:color="auto"/>
            <w:left w:val="single" w:sz="12" w:space="0" w:color="auto"/>
            <w:right w:val="single" w:sz="6" w:space="0" w:color="auto"/>
          </w:tcBorders>
          <w:vAlign w:val="center"/>
        </w:tcPr>
        <w:p w14:paraId="6A4A6069" w14:textId="77777777" w:rsidR="004E1876" w:rsidRDefault="004E1876" w:rsidP="00971695">
          <w:pPr>
            <w:spacing w:line="280" w:lineRule="atLeast"/>
            <w:jc w:val="center"/>
            <w:rPr>
              <w:rFonts w:ascii="ＭＳ 明朝"/>
              <w:sz w:val="18"/>
            </w:rPr>
          </w:pPr>
          <w:r>
            <w:rPr>
              <w:rFonts w:ascii="ＭＳ 明朝" w:hint="eastAsia"/>
              <w:sz w:val="18"/>
            </w:rPr>
            <w:t>改</w:t>
          </w:r>
        </w:p>
        <w:p w14:paraId="4261856B" w14:textId="77777777" w:rsidR="004E1876" w:rsidRDefault="004E1876" w:rsidP="00971695">
          <w:pPr>
            <w:spacing w:line="280" w:lineRule="atLeast"/>
            <w:jc w:val="center"/>
            <w:rPr>
              <w:rFonts w:ascii="ＭＳ 明朝"/>
              <w:sz w:val="18"/>
            </w:rPr>
          </w:pPr>
          <w:r>
            <w:rPr>
              <w:rFonts w:ascii="ＭＳ 明朝" w:hint="eastAsia"/>
              <w:sz w:val="18"/>
            </w:rPr>
            <w:t>訂</w:t>
          </w:r>
        </w:p>
      </w:tc>
      <w:tc>
        <w:tcPr>
          <w:tcW w:w="285" w:type="dxa"/>
          <w:tcBorders>
            <w:top w:val="single" w:sz="12" w:space="0" w:color="auto"/>
            <w:left w:val="single" w:sz="6" w:space="0" w:color="auto"/>
            <w:bottom w:val="single" w:sz="4" w:space="0" w:color="auto"/>
            <w:right w:val="single" w:sz="6" w:space="0" w:color="auto"/>
          </w:tcBorders>
        </w:tcPr>
        <w:p w14:paraId="32483B94" w14:textId="77777777" w:rsidR="004E1876" w:rsidRDefault="004E1876" w:rsidP="00971695">
          <w:pPr>
            <w:spacing w:line="280" w:lineRule="atLeast"/>
            <w:rPr>
              <w:rFonts w:ascii="ＭＳ ゴシック"/>
              <w:sz w:val="20"/>
            </w:rPr>
          </w:pPr>
        </w:p>
      </w:tc>
      <w:tc>
        <w:tcPr>
          <w:tcW w:w="1542" w:type="dxa"/>
          <w:tcBorders>
            <w:top w:val="single" w:sz="12" w:space="0" w:color="auto"/>
            <w:left w:val="single" w:sz="6" w:space="0" w:color="auto"/>
            <w:bottom w:val="single" w:sz="4" w:space="0" w:color="auto"/>
          </w:tcBorders>
        </w:tcPr>
        <w:p w14:paraId="18227136" w14:textId="77777777" w:rsidR="004E1876" w:rsidRDefault="004E1876" w:rsidP="00971695">
          <w:pPr>
            <w:spacing w:line="280" w:lineRule="atLeast"/>
            <w:rPr>
              <w:rFonts w:ascii="ＭＳ 明朝"/>
              <w:sz w:val="18"/>
            </w:rPr>
          </w:pPr>
        </w:p>
      </w:tc>
      <w:tc>
        <w:tcPr>
          <w:tcW w:w="321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6" w:space="0" w:color="auto"/>
          </w:tcBorders>
        </w:tcPr>
        <w:p w14:paraId="7C5DF34A" w14:textId="77777777" w:rsidR="004E1876" w:rsidRDefault="004E1876" w:rsidP="00971695">
          <w:pPr>
            <w:spacing w:line="280" w:lineRule="atLeast"/>
            <w:rPr>
              <w:sz w:val="20"/>
            </w:rPr>
          </w:pPr>
        </w:p>
      </w:tc>
      <w:tc>
        <w:tcPr>
          <w:tcW w:w="1498" w:type="dxa"/>
          <w:tcBorders>
            <w:top w:val="single" w:sz="12" w:space="0" w:color="auto"/>
            <w:left w:val="single" w:sz="6" w:space="0" w:color="auto"/>
            <w:bottom w:val="single" w:sz="4" w:space="0" w:color="auto"/>
          </w:tcBorders>
        </w:tcPr>
        <w:p w14:paraId="3B4B5372" w14:textId="77777777" w:rsidR="004E1876" w:rsidRDefault="004E1876" w:rsidP="00971695">
          <w:pPr>
            <w:spacing w:line="280" w:lineRule="atLeast"/>
            <w:rPr>
              <w:sz w:val="18"/>
            </w:rPr>
          </w:pPr>
        </w:p>
      </w:tc>
      <w:tc>
        <w:tcPr>
          <w:tcW w:w="321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6" w:space="0" w:color="auto"/>
          </w:tcBorders>
        </w:tcPr>
        <w:p w14:paraId="53CD161A" w14:textId="77777777" w:rsidR="004E1876" w:rsidRDefault="004E1876" w:rsidP="00971695">
          <w:pPr>
            <w:spacing w:line="280" w:lineRule="atLeast"/>
            <w:rPr>
              <w:sz w:val="20"/>
            </w:rPr>
          </w:pPr>
        </w:p>
      </w:tc>
      <w:tc>
        <w:tcPr>
          <w:tcW w:w="1470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7DD5CD8A" w14:textId="77777777" w:rsidR="004E1876" w:rsidRDefault="004E1876" w:rsidP="00971695">
          <w:pPr>
            <w:spacing w:line="280" w:lineRule="atLeast"/>
            <w:rPr>
              <w:sz w:val="18"/>
            </w:rPr>
          </w:pPr>
        </w:p>
      </w:tc>
    </w:tr>
    <w:tr w:rsidR="004E1876" w14:paraId="147A3C77" w14:textId="77777777" w:rsidTr="00971695">
      <w:trPr>
        <w:cantSplit/>
      </w:trPr>
      <w:tc>
        <w:tcPr>
          <w:tcW w:w="2580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F8BD28B" w14:textId="77777777" w:rsidR="004E1876" w:rsidRDefault="004E1876" w:rsidP="00971695">
          <w:pPr>
            <w:spacing w:line="280" w:lineRule="atLeast"/>
            <w:jc w:val="center"/>
            <w:rPr>
              <w:rFonts w:ascii="ＭＳ ゴシック"/>
              <w:sz w:val="24"/>
            </w:rPr>
          </w:pPr>
        </w:p>
      </w:tc>
      <w:tc>
        <w:tcPr>
          <w:tcW w:w="573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14:paraId="0218D1E7" w14:textId="77777777" w:rsidR="004E1876" w:rsidRDefault="004E1876" w:rsidP="00971695">
          <w:pPr>
            <w:spacing w:line="280" w:lineRule="atLeast"/>
            <w:jc w:val="center"/>
            <w:rPr>
              <w:rFonts w:ascii="ＭＳ 明朝"/>
              <w:spacing w:val="20"/>
              <w:sz w:val="18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12" w:space="0" w:color="auto"/>
          </w:tcBorders>
        </w:tcPr>
        <w:p w14:paraId="0D392F43" w14:textId="77777777" w:rsidR="004E1876" w:rsidRDefault="004E1876" w:rsidP="00971695">
          <w:pPr>
            <w:spacing w:line="280" w:lineRule="atLeast"/>
            <w:rPr>
              <w:rFonts w:ascii="ＭＳ 明朝"/>
              <w:sz w:val="20"/>
            </w:rPr>
          </w:pPr>
        </w:p>
      </w:tc>
      <w:tc>
        <w:tcPr>
          <w:tcW w:w="425" w:type="dxa"/>
          <w:vMerge/>
          <w:tcBorders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14:paraId="65D6D47D" w14:textId="77777777" w:rsidR="004E1876" w:rsidRDefault="004E1876" w:rsidP="00971695">
          <w:pPr>
            <w:spacing w:line="280" w:lineRule="atLeast"/>
            <w:jc w:val="center"/>
            <w:rPr>
              <w:rFonts w:ascii="ＭＳ 明朝"/>
              <w:sz w:val="18"/>
            </w:rPr>
          </w:pPr>
        </w:p>
      </w:tc>
      <w:tc>
        <w:tcPr>
          <w:tcW w:w="285" w:type="dxa"/>
          <w:tcBorders>
            <w:top w:val="single" w:sz="4" w:space="0" w:color="auto"/>
            <w:left w:val="single" w:sz="6" w:space="0" w:color="auto"/>
            <w:bottom w:val="single" w:sz="12" w:space="0" w:color="auto"/>
            <w:right w:val="single" w:sz="6" w:space="0" w:color="auto"/>
          </w:tcBorders>
        </w:tcPr>
        <w:p w14:paraId="7DA2A440" w14:textId="77777777" w:rsidR="004E1876" w:rsidRDefault="004E1876" w:rsidP="00971695">
          <w:pPr>
            <w:spacing w:line="280" w:lineRule="atLeast"/>
            <w:rPr>
              <w:rFonts w:ascii="ＭＳ ゴシック"/>
              <w:sz w:val="20"/>
            </w:rPr>
          </w:pPr>
        </w:p>
      </w:tc>
      <w:tc>
        <w:tcPr>
          <w:tcW w:w="1542" w:type="dxa"/>
          <w:tcBorders>
            <w:top w:val="single" w:sz="4" w:space="0" w:color="auto"/>
            <w:left w:val="single" w:sz="6" w:space="0" w:color="auto"/>
            <w:bottom w:val="single" w:sz="12" w:space="0" w:color="auto"/>
          </w:tcBorders>
        </w:tcPr>
        <w:p w14:paraId="63842EE6" w14:textId="77777777" w:rsidR="004E1876" w:rsidRDefault="004E1876" w:rsidP="00971695">
          <w:pPr>
            <w:spacing w:line="280" w:lineRule="atLeast"/>
            <w:rPr>
              <w:rFonts w:ascii="ＭＳ 明朝"/>
              <w:sz w:val="18"/>
            </w:rPr>
          </w:pPr>
        </w:p>
      </w:tc>
      <w:tc>
        <w:tcPr>
          <w:tcW w:w="321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14:paraId="61080CF0" w14:textId="77777777" w:rsidR="004E1876" w:rsidRDefault="004E1876" w:rsidP="00971695">
          <w:pPr>
            <w:spacing w:line="280" w:lineRule="atLeast"/>
            <w:rPr>
              <w:sz w:val="20"/>
            </w:rPr>
          </w:pPr>
        </w:p>
      </w:tc>
      <w:tc>
        <w:tcPr>
          <w:tcW w:w="1498" w:type="dxa"/>
          <w:tcBorders>
            <w:top w:val="single" w:sz="4" w:space="0" w:color="auto"/>
            <w:left w:val="single" w:sz="6" w:space="0" w:color="auto"/>
            <w:bottom w:val="single" w:sz="12" w:space="0" w:color="auto"/>
          </w:tcBorders>
        </w:tcPr>
        <w:p w14:paraId="0CE535CC" w14:textId="77777777" w:rsidR="004E1876" w:rsidRDefault="004E1876" w:rsidP="00971695">
          <w:pPr>
            <w:spacing w:line="280" w:lineRule="atLeast"/>
            <w:rPr>
              <w:sz w:val="18"/>
            </w:rPr>
          </w:pPr>
        </w:p>
      </w:tc>
      <w:tc>
        <w:tcPr>
          <w:tcW w:w="321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14:paraId="504D8815" w14:textId="77777777" w:rsidR="004E1876" w:rsidRDefault="004E1876" w:rsidP="00971695">
          <w:pPr>
            <w:spacing w:line="280" w:lineRule="atLeast"/>
            <w:rPr>
              <w:sz w:val="20"/>
            </w:rPr>
          </w:pPr>
        </w:p>
      </w:tc>
      <w:tc>
        <w:tcPr>
          <w:tcW w:w="1470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</w:tcPr>
        <w:p w14:paraId="496A7794" w14:textId="77777777" w:rsidR="004E1876" w:rsidRDefault="004E1876" w:rsidP="00971695">
          <w:pPr>
            <w:spacing w:line="280" w:lineRule="atLeast"/>
            <w:rPr>
              <w:sz w:val="18"/>
            </w:rPr>
          </w:pPr>
        </w:p>
      </w:tc>
    </w:tr>
  </w:tbl>
  <w:p w14:paraId="13165C8B" w14:textId="77777777" w:rsidR="004E1876" w:rsidRPr="00760EB2" w:rsidRDefault="004E1876" w:rsidP="00D4565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EA20B8"/>
    <w:lvl w:ilvl="0">
      <w:start w:val="1"/>
      <w:numFmt w:val="decimal"/>
      <w:pStyle w:val="5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9666745C"/>
    <w:lvl w:ilvl="0">
      <w:start w:val="1"/>
      <w:numFmt w:val="decimal"/>
      <w:pStyle w:val="4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2F2ACDCC"/>
    <w:lvl w:ilvl="0">
      <w:start w:val="1"/>
      <w:numFmt w:val="decimal"/>
      <w:pStyle w:val="3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D3424616"/>
    <w:lvl w:ilvl="0">
      <w:start w:val="1"/>
      <w:numFmt w:val="decimal"/>
      <w:pStyle w:val="2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4CB04AEC"/>
    <w:lvl w:ilvl="0">
      <w:start w:val="1"/>
      <w:numFmt w:val="bullet"/>
      <w:pStyle w:val="50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F5E75A2"/>
    <w:lvl w:ilvl="0">
      <w:start w:val="1"/>
      <w:numFmt w:val="bullet"/>
      <w:pStyle w:val="40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1184E94"/>
    <w:lvl w:ilvl="0">
      <w:start w:val="1"/>
      <w:numFmt w:val="bullet"/>
      <w:pStyle w:val="30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16202E2"/>
    <w:lvl w:ilvl="0">
      <w:start w:val="1"/>
      <w:numFmt w:val="bullet"/>
      <w:pStyle w:val="20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06C600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00016652"/>
    <w:multiLevelType w:val="hybridMultilevel"/>
    <w:tmpl w:val="34E251FA"/>
    <w:lvl w:ilvl="0" w:tplc="AA5C04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01664DE8"/>
    <w:multiLevelType w:val="multilevel"/>
    <w:tmpl w:val="5C98B19A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3.%2."/>
      <w:lvlJc w:val="left"/>
      <w:rPr>
        <w:rFonts w:hint="eastAsia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11" w15:restartNumberingAfterBreak="0">
    <w:nsid w:val="01E55E9F"/>
    <w:multiLevelType w:val="multilevel"/>
    <w:tmpl w:val="6068F7F4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rPr>
        <w:rFonts w:hint="eastAsia"/>
        <w:b w:val="0"/>
        <w:bCs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/>
        <w:bCs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12" w15:restartNumberingAfterBreak="0">
    <w:nsid w:val="02193AEB"/>
    <w:multiLevelType w:val="multilevel"/>
    <w:tmpl w:val="5C98B19A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3.%2."/>
      <w:lvlJc w:val="left"/>
      <w:rPr>
        <w:rFonts w:hint="eastAsia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13" w15:restartNumberingAfterBreak="0">
    <w:nsid w:val="0AB27F53"/>
    <w:multiLevelType w:val="hybridMultilevel"/>
    <w:tmpl w:val="9BEEA940"/>
    <w:lvl w:ilvl="0" w:tplc="A26ECDC2">
      <w:start w:val="1"/>
      <w:numFmt w:val="decimalEnclosedCircle"/>
      <w:lvlText w:val="%1"/>
      <w:lvlJc w:val="left"/>
      <w:pPr>
        <w:ind w:left="360" w:hanging="360"/>
      </w:pPr>
      <w:rPr>
        <w:rFonts w:ascii="Century" w:hAnsi="Century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5D55057"/>
    <w:multiLevelType w:val="hybridMultilevel"/>
    <w:tmpl w:val="9BEEA940"/>
    <w:lvl w:ilvl="0" w:tplc="A26ECDC2">
      <w:start w:val="1"/>
      <w:numFmt w:val="decimalEnclosedCircle"/>
      <w:lvlText w:val="%1"/>
      <w:lvlJc w:val="left"/>
      <w:pPr>
        <w:ind w:left="360" w:hanging="360"/>
      </w:pPr>
      <w:rPr>
        <w:rFonts w:ascii="Century" w:hAnsi="Century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193F3F49"/>
    <w:multiLevelType w:val="hybridMultilevel"/>
    <w:tmpl w:val="5C1E656C"/>
    <w:lvl w:ilvl="0" w:tplc="FD58DE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1D58705E"/>
    <w:multiLevelType w:val="multilevel"/>
    <w:tmpl w:val="3230BC32"/>
    <w:lvl w:ilvl="0">
      <w:start w:val="3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rPr>
        <w:rFonts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17" w15:restartNumberingAfterBreak="0">
    <w:nsid w:val="228755F2"/>
    <w:multiLevelType w:val="multilevel"/>
    <w:tmpl w:val="C5583928"/>
    <w:lvl w:ilvl="0">
      <w:start w:val="3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rPr>
        <w:rFonts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18" w15:restartNumberingAfterBreak="0">
    <w:nsid w:val="23D963E2"/>
    <w:multiLevelType w:val="multilevel"/>
    <w:tmpl w:val="6068F7F4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rPr>
        <w:rFonts w:hint="eastAsia"/>
        <w:b w:val="0"/>
        <w:bCs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/>
        <w:bCs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19" w15:restartNumberingAfterBreak="0">
    <w:nsid w:val="26746A94"/>
    <w:multiLevelType w:val="hybridMultilevel"/>
    <w:tmpl w:val="F976A972"/>
    <w:lvl w:ilvl="0" w:tplc="299215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279003E3"/>
    <w:multiLevelType w:val="hybridMultilevel"/>
    <w:tmpl w:val="C9F2F76C"/>
    <w:lvl w:ilvl="0" w:tplc="9E8852B8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21" w15:restartNumberingAfterBreak="0">
    <w:nsid w:val="2B5460AF"/>
    <w:multiLevelType w:val="multilevel"/>
    <w:tmpl w:val="16702668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4.%2."/>
      <w:lvlJc w:val="left"/>
      <w:rPr>
        <w:rFonts w:hint="eastAsia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22" w15:restartNumberingAfterBreak="0">
    <w:nsid w:val="32551FB1"/>
    <w:multiLevelType w:val="multilevel"/>
    <w:tmpl w:val="6068F7F4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rPr>
        <w:rFonts w:hint="eastAsia"/>
        <w:b w:val="0"/>
        <w:bCs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/>
        <w:bCs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23" w15:restartNumberingAfterBreak="0">
    <w:nsid w:val="38E90FFC"/>
    <w:multiLevelType w:val="multilevel"/>
    <w:tmpl w:val="5C98B19A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3.%2."/>
      <w:lvlJc w:val="left"/>
      <w:rPr>
        <w:rFonts w:hint="eastAsia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24" w15:restartNumberingAfterBreak="0">
    <w:nsid w:val="3A6D1DD3"/>
    <w:multiLevelType w:val="multilevel"/>
    <w:tmpl w:val="5C98B19A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3.%2."/>
      <w:lvlJc w:val="left"/>
      <w:rPr>
        <w:rFonts w:hint="eastAsia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25" w15:restartNumberingAfterBreak="0">
    <w:nsid w:val="3E8A62B5"/>
    <w:multiLevelType w:val="hybridMultilevel"/>
    <w:tmpl w:val="8DE876D6"/>
    <w:lvl w:ilvl="0" w:tplc="27E002C4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26" w15:restartNumberingAfterBreak="0">
    <w:nsid w:val="43611318"/>
    <w:multiLevelType w:val="multilevel"/>
    <w:tmpl w:val="5C98B19A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3.%2."/>
      <w:lvlJc w:val="left"/>
      <w:rPr>
        <w:rFonts w:hint="eastAsia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27" w15:restartNumberingAfterBreak="0">
    <w:nsid w:val="45D37849"/>
    <w:multiLevelType w:val="hybridMultilevel"/>
    <w:tmpl w:val="61985FF0"/>
    <w:lvl w:ilvl="0" w:tplc="8FB0B6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46B8336F"/>
    <w:multiLevelType w:val="hybridMultilevel"/>
    <w:tmpl w:val="86E21168"/>
    <w:lvl w:ilvl="0" w:tplc="FD58DE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481F0A53"/>
    <w:multiLevelType w:val="multilevel"/>
    <w:tmpl w:val="A5FC482A"/>
    <w:lvl w:ilvl="0">
      <w:start w:val="1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lvlText w:val="%1.%2."/>
      <w:lvlJc w:val="left"/>
      <w:rPr>
        <w:rFonts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30" w15:restartNumberingAfterBreak="0">
    <w:nsid w:val="49976AD2"/>
    <w:multiLevelType w:val="hybridMultilevel"/>
    <w:tmpl w:val="AA5275B4"/>
    <w:lvl w:ilvl="0" w:tplc="ADF29820">
      <w:start w:val="1"/>
      <w:numFmt w:val="decimalEnclosedCircle"/>
      <w:lvlText w:val="%1"/>
      <w:lvlJc w:val="left"/>
      <w:pPr>
        <w:ind w:left="394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74" w:hanging="420"/>
      </w:pPr>
    </w:lvl>
    <w:lvl w:ilvl="2" w:tplc="04090011" w:tentative="1">
      <w:start w:val="1"/>
      <w:numFmt w:val="decimalEnclosedCircle"/>
      <w:lvlText w:val="%3"/>
      <w:lvlJc w:val="left"/>
      <w:pPr>
        <w:ind w:left="1294" w:hanging="420"/>
      </w:pPr>
    </w:lvl>
    <w:lvl w:ilvl="3" w:tplc="0409000F" w:tentative="1">
      <w:start w:val="1"/>
      <w:numFmt w:val="decimal"/>
      <w:lvlText w:val="%4."/>
      <w:lvlJc w:val="left"/>
      <w:pPr>
        <w:ind w:left="1714" w:hanging="420"/>
      </w:pPr>
    </w:lvl>
    <w:lvl w:ilvl="4" w:tplc="04090017" w:tentative="1">
      <w:start w:val="1"/>
      <w:numFmt w:val="aiueoFullWidth"/>
      <w:lvlText w:val="(%5)"/>
      <w:lvlJc w:val="left"/>
      <w:pPr>
        <w:ind w:left="2134" w:hanging="420"/>
      </w:pPr>
    </w:lvl>
    <w:lvl w:ilvl="5" w:tplc="04090011" w:tentative="1">
      <w:start w:val="1"/>
      <w:numFmt w:val="decimalEnclosedCircle"/>
      <w:lvlText w:val="%6"/>
      <w:lvlJc w:val="left"/>
      <w:pPr>
        <w:ind w:left="2554" w:hanging="420"/>
      </w:pPr>
    </w:lvl>
    <w:lvl w:ilvl="6" w:tplc="0409000F" w:tentative="1">
      <w:start w:val="1"/>
      <w:numFmt w:val="decimal"/>
      <w:lvlText w:val="%7."/>
      <w:lvlJc w:val="left"/>
      <w:pPr>
        <w:ind w:left="2974" w:hanging="420"/>
      </w:pPr>
    </w:lvl>
    <w:lvl w:ilvl="7" w:tplc="04090017" w:tentative="1">
      <w:start w:val="1"/>
      <w:numFmt w:val="aiueoFullWidth"/>
      <w:lvlText w:val="(%8)"/>
      <w:lvlJc w:val="left"/>
      <w:pPr>
        <w:ind w:left="3394" w:hanging="420"/>
      </w:pPr>
    </w:lvl>
    <w:lvl w:ilvl="8" w:tplc="04090011" w:tentative="1">
      <w:start w:val="1"/>
      <w:numFmt w:val="decimalEnclosedCircle"/>
      <w:lvlText w:val="%9"/>
      <w:lvlJc w:val="left"/>
      <w:pPr>
        <w:ind w:left="3814" w:hanging="420"/>
      </w:pPr>
    </w:lvl>
  </w:abstractNum>
  <w:abstractNum w:abstractNumId="31" w15:restartNumberingAfterBreak="0">
    <w:nsid w:val="4DED3BD0"/>
    <w:multiLevelType w:val="multilevel"/>
    <w:tmpl w:val="6068F7F4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rPr>
        <w:rFonts w:hint="eastAsia"/>
        <w:b w:val="0"/>
        <w:bCs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/>
        <w:bCs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32" w15:restartNumberingAfterBreak="0">
    <w:nsid w:val="4EC801F1"/>
    <w:multiLevelType w:val="multilevel"/>
    <w:tmpl w:val="5C98B19A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3.%2."/>
      <w:lvlJc w:val="left"/>
      <w:rPr>
        <w:rFonts w:hint="eastAsia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33" w15:restartNumberingAfterBreak="0">
    <w:nsid w:val="544F2191"/>
    <w:multiLevelType w:val="multilevel"/>
    <w:tmpl w:val="5C98B19A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3.%2."/>
      <w:lvlJc w:val="left"/>
      <w:rPr>
        <w:rFonts w:hint="eastAsia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34" w15:restartNumberingAfterBreak="0">
    <w:nsid w:val="57B50593"/>
    <w:multiLevelType w:val="hybridMultilevel"/>
    <w:tmpl w:val="6BDC6CEE"/>
    <w:lvl w:ilvl="0" w:tplc="4EE881BC">
      <w:start w:val="1"/>
      <w:numFmt w:val="decimalFullWidth"/>
      <w:lvlText w:val="%1）"/>
      <w:lvlJc w:val="left"/>
      <w:pPr>
        <w:ind w:left="857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35" w15:restartNumberingAfterBreak="0">
    <w:nsid w:val="5C032E5E"/>
    <w:multiLevelType w:val="hybridMultilevel"/>
    <w:tmpl w:val="8DE876D6"/>
    <w:lvl w:ilvl="0" w:tplc="27E002C4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36" w15:restartNumberingAfterBreak="0">
    <w:nsid w:val="5C130A6B"/>
    <w:multiLevelType w:val="hybridMultilevel"/>
    <w:tmpl w:val="CBCA94F4"/>
    <w:lvl w:ilvl="0" w:tplc="E33C24B6">
      <w:start w:val="1"/>
      <w:numFmt w:val="decimal"/>
      <w:lvlText w:val="%1)"/>
      <w:lvlJc w:val="left"/>
      <w:pPr>
        <w:ind w:left="64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2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2" w:hanging="420"/>
      </w:pPr>
    </w:lvl>
    <w:lvl w:ilvl="3" w:tplc="0409000F" w:tentative="1">
      <w:start w:val="1"/>
      <w:numFmt w:val="decimal"/>
      <w:lvlText w:val="%4."/>
      <w:lvlJc w:val="left"/>
      <w:pPr>
        <w:ind w:left="1962" w:hanging="420"/>
      </w:pPr>
    </w:lvl>
    <w:lvl w:ilvl="4" w:tplc="04090017" w:tentative="1">
      <w:start w:val="1"/>
      <w:numFmt w:val="aiueoFullWidth"/>
      <w:lvlText w:val="(%5)"/>
      <w:lvlJc w:val="left"/>
      <w:pPr>
        <w:ind w:left="2382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2" w:hanging="420"/>
      </w:pPr>
    </w:lvl>
    <w:lvl w:ilvl="6" w:tplc="0409000F" w:tentative="1">
      <w:start w:val="1"/>
      <w:numFmt w:val="decimal"/>
      <w:lvlText w:val="%7."/>
      <w:lvlJc w:val="left"/>
      <w:pPr>
        <w:ind w:left="3222" w:hanging="420"/>
      </w:pPr>
    </w:lvl>
    <w:lvl w:ilvl="7" w:tplc="04090017" w:tentative="1">
      <w:start w:val="1"/>
      <w:numFmt w:val="aiueoFullWidth"/>
      <w:lvlText w:val="(%8)"/>
      <w:lvlJc w:val="left"/>
      <w:pPr>
        <w:ind w:left="3642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2" w:hanging="420"/>
      </w:pPr>
    </w:lvl>
  </w:abstractNum>
  <w:abstractNum w:abstractNumId="37" w15:restartNumberingAfterBreak="0">
    <w:nsid w:val="621A52CF"/>
    <w:multiLevelType w:val="hybridMultilevel"/>
    <w:tmpl w:val="9BEEA940"/>
    <w:lvl w:ilvl="0" w:tplc="A26ECDC2">
      <w:start w:val="1"/>
      <w:numFmt w:val="decimalEnclosedCircle"/>
      <w:lvlText w:val="%1"/>
      <w:lvlJc w:val="left"/>
      <w:pPr>
        <w:ind w:left="360" w:hanging="360"/>
      </w:pPr>
      <w:rPr>
        <w:rFonts w:ascii="Century" w:hAnsi="Century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65443666"/>
    <w:multiLevelType w:val="multilevel"/>
    <w:tmpl w:val="B482801A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3"/>
      <w:numFmt w:val="decimal"/>
      <w:lvlText w:val="%1.%2."/>
      <w:lvlJc w:val="left"/>
      <w:rPr>
        <w:rFonts w:hint="eastAsia"/>
        <w:b w:val="0"/>
        <w:bCs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/>
        <w:bCs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39" w15:restartNumberingAfterBreak="0">
    <w:nsid w:val="6BD633EA"/>
    <w:multiLevelType w:val="multilevel"/>
    <w:tmpl w:val="5C98B19A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3.%2."/>
      <w:lvlJc w:val="left"/>
      <w:rPr>
        <w:rFonts w:hint="eastAsia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40" w15:restartNumberingAfterBreak="0">
    <w:nsid w:val="6F834171"/>
    <w:multiLevelType w:val="hybridMultilevel"/>
    <w:tmpl w:val="44748892"/>
    <w:lvl w:ilvl="0" w:tplc="FD58DE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E0BABB3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1" w15:restartNumberingAfterBreak="0">
    <w:nsid w:val="75F21B6D"/>
    <w:multiLevelType w:val="hybridMultilevel"/>
    <w:tmpl w:val="7BC6FC80"/>
    <w:lvl w:ilvl="0" w:tplc="9E8852B8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F4063580">
      <w:start w:val="1"/>
      <w:numFmt w:val="decimalEnclosedCircle"/>
      <w:lvlText w:val="%2"/>
      <w:lvlJc w:val="left"/>
      <w:pPr>
        <w:ind w:left="1205" w:hanging="360"/>
      </w:pPr>
      <w:rPr>
        <w:rFonts w:hint="default"/>
      </w:rPr>
    </w:lvl>
    <w:lvl w:ilvl="2" w:tplc="7BB8DCF4">
      <w:start w:val="1"/>
      <w:numFmt w:val="decimal"/>
      <w:lvlText w:val="%3"/>
      <w:lvlJc w:val="left"/>
      <w:pPr>
        <w:ind w:left="1625" w:hanging="360"/>
      </w:pPr>
      <w:rPr>
        <w:rFonts w:ascii="Century" w:hAnsi="Century" w:hint="default"/>
      </w:r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42" w15:restartNumberingAfterBreak="0">
    <w:nsid w:val="794E6B17"/>
    <w:multiLevelType w:val="hybridMultilevel"/>
    <w:tmpl w:val="1A8E26AA"/>
    <w:lvl w:ilvl="0" w:tplc="A26ECDC2">
      <w:start w:val="1"/>
      <w:numFmt w:val="decimalEnclosedCircle"/>
      <w:lvlText w:val="%1"/>
      <w:lvlJc w:val="left"/>
      <w:pPr>
        <w:ind w:left="360" w:hanging="360"/>
      </w:pPr>
      <w:rPr>
        <w:rFonts w:ascii="Century" w:hAnsi="Century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 w15:restartNumberingAfterBreak="0">
    <w:nsid w:val="7A9A3F54"/>
    <w:multiLevelType w:val="hybridMultilevel"/>
    <w:tmpl w:val="CBCA94F4"/>
    <w:lvl w:ilvl="0" w:tplc="E33C24B6">
      <w:start w:val="1"/>
      <w:numFmt w:val="decimal"/>
      <w:lvlText w:val="%1)"/>
      <w:lvlJc w:val="left"/>
      <w:pPr>
        <w:ind w:left="64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2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2" w:hanging="420"/>
      </w:pPr>
    </w:lvl>
    <w:lvl w:ilvl="3" w:tplc="0409000F" w:tentative="1">
      <w:start w:val="1"/>
      <w:numFmt w:val="decimal"/>
      <w:lvlText w:val="%4."/>
      <w:lvlJc w:val="left"/>
      <w:pPr>
        <w:ind w:left="1962" w:hanging="420"/>
      </w:pPr>
    </w:lvl>
    <w:lvl w:ilvl="4" w:tplc="04090017" w:tentative="1">
      <w:start w:val="1"/>
      <w:numFmt w:val="aiueoFullWidth"/>
      <w:lvlText w:val="(%5)"/>
      <w:lvlJc w:val="left"/>
      <w:pPr>
        <w:ind w:left="2382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2" w:hanging="420"/>
      </w:pPr>
    </w:lvl>
    <w:lvl w:ilvl="6" w:tplc="0409000F" w:tentative="1">
      <w:start w:val="1"/>
      <w:numFmt w:val="decimal"/>
      <w:lvlText w:val="%7."/>
      <w:lvlJc w:val="left"/>
      <w:pPr>
        <w:ind w:left="3222" w:hanging="420"/>
      </w:pPr>
    </w:lvl>
    <w:lvl w:ilvl="7" w:tplc="04090017" w:tentative="1">
      <w:start w:val="1"/>
      <w:numFmt w:val="aiueoFullWidth"/>
      <w:lvlText w:val="(%8)"/>
      <w:lvlJc w:val="left"/>
      <w:pPr>
        <w:ind w:left="3642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2" w:hanging="420"/>
      </w:pPr>
    </w:lvl>
  </w:abstractNum>
  <w:num w:numId="1">
    <w:abstractNumId w:val="2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34"/>
  </w:num>
  <w:num w:numId="13">
    <w:abstractNumId w:val="39"/>
  </w:num>
  <w:num w:numId="14">
    <w:abstractNumId w:val="21"/>
  </w:num>
  <w:num w:numId="15">
    <w:abstractNumId w:val="26"/>
  </w:num>
  <w:num w:numId="16">
    <w:abstractNumId w:val="23"/>
  </w:num>
  <w:num w:numId="17">
    <w:abstractNumId w:val="32"/>
  </w:num>
  <w:num w:numId="18">
    <w:abstractNumId w:val="36"/>
  </w:num>
  <w:num w:numId="19">
    <w:abstractNumId w:val="43"/>
  </w:num>
  <w:num w:numId="20">
    <w:abstractNumId w:val="30"/>
  </w:num>
  <w:num w:numId="21">
    <w:abstractNumId w:val="33"/>
  </w:num>
  <w:num w:numId="22">
    <w:abstractNumId w:val="12"/>
  </w:num>
  <w:num w:numId="23">
    <w:abstractNumId w:val="24"/>
  </w:num>
  <w:num w:numId="24">
    <w:abstractNumId w:val="10"/>
  </w:num>
  <w:num w:numId="25">
    <w:abstractNumId w:val="41"/>
  </w:num>
  <w:num w:numId="26">
    <w:abstractNumId w:val="25"/>
  </w:num>
  <w:num w:numId="27">
    <w:abstractNumId w:val="35"/>
  </w:num>
  <w:num w:numId="28">
    <w:abstractNumId w:val="20"/>
  </w:num>
  <w:num w:numId="29">
    <w:abstractNumId w:val="42"/>
  </w:num>
  <w:num w:numId="30">
    <w:abstractNumId w:val="17"/>
  </w:num>
  <w:num w:numId="31">
    <w:abstractNumId w:val="14"/>
  </w:num>
  <w:num w:numId="32">
    <w:abstractNumId w:val="16"/>
  </w:num>
  <w:num w:numId="33">
    <w:abstractNumId w:val="19"/>
  </w:num>
  <w:num w:numId="34">
    <w:abstractNumId w:val="27"/>
  </w:num>
  <w:num w:numId="35">
    <w:abstractNumId w:val="13"/>
  </w:num>
  <w:num w:numId="36">
    <w:abstractNumId w:val="37"/>
  </w:num>
  <w:num w:numId="37">
    <w:abstractNumId w:val="9"/>
  </w:num>
  <w:num w:numId="38">
    <w:abstractNumId w:val="22"/>
  </w:num>
  <w:num w:numId="39">
    <w:abstractNumId w:val="15"/>
  </w:num>
  <w:num w:numId="40">
    <w:abstractNumId w:val="40"/>
  </w:num>
  <w:num w:numId="41">
    <w:abstractNumId w:val="11"/>
  </w:num>
  <w:num w:numId="42">
    <w:abstractNumId w:val="31"/>
  </w:num>
  <w:num w:numId="43">
    <w:abstractNumId w:val="38"/>
  </w:num>
  <w:num w:numId="44">
    <w:abstractNumId w:val="2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proofState w:spelling="clean" w:grammar="dirty"/>
  <w:attachedTemplate r:id="rId1"/>
  <w:defaultTabStop w:val="852"/>
  <w:drawingGridHorizontalSpacing w:val="107"/>
  <w:drawingGridVerticalSpacing w:val="143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50">
      <v:textbox inset="5.85pt,.7pt,5.85pt,.7pt"/>
      <o:colormru v:ext="edit" colors="#fbd4b4,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Lay" w:val="YES"/>
    <w:docVar w:name="ValidCPLLPP" w:val="0"/>
    <w:docVar w:name="ViewGrid" w:val="0"/>
  </w:docVars>
  <w:rsids>
    <w:rsidRoot w:val="00A238DF"/>
    <w:rsid w:val="00000B2F"/>
    <w:rsid w:val="00000F22"/>
    <w:rsid w:val="0000106C"/>
    <w:rsid w:val="00001385"/>
    <w:rsid w:val="00001717"/>
    <w:rsid w:val="00001905"/>
    <w:rsid w:val="00002480"/>
    <w:rsid w:val="000025C1"/>
    <w:rsid w:val="0000297A"/>
    <w:rsid w:val="00002CE3"/>
    <w:rsid w:val="000035EB"/>
    <w:rsid w:val="0000411E"/>
    <w:rsid w:val="000046DD"/>
    <w:rsid w:val="00004A61"/>
    <w:rsid w:val="0000532A"/>
    <w:rsid w:val="00005532"/>
    <w:rsid w:val="0000602C"/>
    <w:rsid w:val="000065D5"/>
    <w:rsid w:val="000076E0"/>
    <w:rsid w:val="00007D49"/>
    <w:rsid w:val="000100C3"/>
    <w:rsid w:val="000100DD"/>
    <w:rsid w:val="000105D6"/>
    <w:rsid w:val="0001169A"/>
    <w:rsid w:val="000121D2"/>
    <w:rsid w:val="00012875"/>
    <w:rsid w:val="000134FC"/>
    <w:rsid w:val="000138F8"/>
    <w:rsid w:val="00014300"/>
    <w:rsid w:val="00014877"/>
    <w:rsid w:val="000148DA"/>
    <w:rsid w:val="00014EC5"/>
    <w:rsid w:val="00015E7B"/>
    <w:rsid w:val="00016261"/>
    <w:rsid w:val="00016497"/>
    <w:rsid w:val="000164B8"/>
    <w:rsid w:val="0001679E"/>
    <w:rsid w:val="000168FA"/>
    <w:rsid w:val="000170D2"/>
    <w:rsid w:val="00017E33"/>
    <w:rsid w:val="0002004A"/>
    <w:rsid w:val="0002015B"/>
    <w:rsid w:val="0002039D"/>
    <w:rsid w:val="00020712"/>
    <w:rsid w:val="00020AF6"/>
    <w:rsid w:val="000213F7"/>
    <w:rsid w:val="00021505"/>
    <w:rsid w:val="00021C73"/>
    <w:rsid w:val="0002278D"/>
    <w:rsid w:val="000227B0"/>
    <w:rsid w:val="000229A4"/>
    <w:rsid w:val="000235D3"/>
    <w:rsid w:val="00023633"/>
    <w:rsid w:val="00023BF9"/>
    <w:rsid w:val="00023F49"/>
    <w:rsid w:val="00023F8B"/>
    <w:rsid w:val="00024014"/>
    <w:rsid w:val="000241E8"/>
    <w:rsid w:val="00024206"/>
    <w:rsid w:val="0002452A"/>
    <w:rsid w:val="0002468B"/>
    <w:rsid w:val="00024D24"/>
    <w:rsid w:val="00025139"/>
    <w:rsid w:val="000253AF"/>
    <w:rsid w:val="00025732"/>
    <w:rsid w:val="000257E6"/>
    <w:rsid w:val="0002594D"/>
    <w:rsid w:val="00025DE3"/>
    <w:rsid w:val="000260C6"/>
    <w:rsid w:val="0002658B"/>
    <w:rsid w:val="00026AA8"/>
    <w:rsid w:val="00027B6E"/>
    <w:rsid w:val="00027C34"/>
    <w:rsid w:val="000300CC"/>
    <w:rsid w:val="00030A97"/>
    <w:rsid w:val="00030B4A"/>
    <w:rsid w:val="00030E34"/>
    <w:rsid w:val="00031C71"/>
    <w:rsid w:val="0003206F"/>
    <w:rsid w:val="0003229B"/>
    <w:rsid w:val="00032658"/>
    <w:rsid w:val="00032789"/>
    <w:rsid w:val="00033A0E"/>
    <w:rsid w:val="000348C4"/>
    <w:rsid w:val="00034F0F"/>
    <w:rsid w:val="00035132"/>
    <w:rsid w:val="0003526D"/>
    <w:rsid w:val="0003574F"/>
    <w:rsid w:val="00035D29"/>
    <w:rsid w:val="00036882"/>
    <w:rsid w:val="00037153"/>
    <w:rsid w:val="0004089C"/>
    <w:rsid w:val="00040A74"/>
    <w:rsid w:val="00040BB5"/>
    <w:rsid w:val="00040D52"/>
    <w:rsid w:val="00040E20"/>
    <w:rsid w:val="00041181"/>
    <w:rsid w:val="00041494"/>
    <w:rsid w:val="000418F3"/>
    <w:rsid w:val="00041DA7"/>
    <w:rsid w:val="000420B6"/>
    <w:rsid w:val="00042F53"/>
    <w:rsid w:val="00043243"/>
    <w:rsid w:val="000434E6"/>
    <w:rsid w:val="00043ADE"/>
    <w:rsid w:val="00043FA6"/>
    <w:rsid w:val="00044C70"/>
    <w:rsid w:val="00044F4D"/>
    <w:rsid w:val="000450B5"/>
    <w:rsid w:val="0004545E"/>
    <w:rsid w:val="000458BB"/>
    <w:rsid w:val="00046984"/>
    <w:rsid w:val="00046D45"/>
    <w:rsid w:val="00047062"/>
    <w:rsid w:val="00047085"/>
    <w:rsid w:val="00047FEB"/>
    <w:rsid w:val="0005097A"/>
    <w:rsid w:val="00051794"/>
    <w:rsid w:val="0005195C"/>
    <w:rsid w:val="00051A0C"/>
    <w:rsid w:val="00051D5D"/>
    <w:rsid w:val="00051E33"/>
    <w:rsid w:val="0005217F"/>
    <w:rsid w:val="000527A1"/>
    <w:rsid w:val="00052C46"/>
    <w:rsid w:val="00053430"/>
    <w:rsid w:val="00053FB2"/>
    <w:rsid w:val="00054AF5"/>
    <w:rsid w:val="00054FAE"/>
    <w:rsid w:val="000554C7"/>
    <w:rsid w:val="00055CF9"/>
    <w:rsid w:val="00056384"/>
    <w:rsid w:val="00056EBF"/>
    <w:rsid w:val="00057FC2"/>
    <w:rsid w:val="000609F7"/>
    <w:rsid w:val="00062DC0"/>
    <w:rsid w:val="00063267"/>
    <w:rsid w:val="00063A32"/>
    <w:rsid w:val="00063CFB"/>
    <w:rsid w:val="00064459"/>
    <w:rsid w:val="00064861"/>
    <w:rsid w:val="00064AFB"/>
    <w:rsid w:val="00064F8D"/>
    <w:rsid w:val="00065118"/>
    <w:rsid w:val="00065435"/>
    <w:rsid w:val="00065C73"/>
    <w:rsid w:val="00065CD6"/>
    <w:rsid w:val="00065FD6"/>
    <w:rsid w:val="000664E4"/>
    <w:rsid w:val="00066672"/>
    <w:rsid w:val="00066822"/>
    <w:rsid w:val="0006701F"/>
    <w:rsid w:val="00067B0C"/>
    <w:rsid w:val="00067D2B"/>
    <w:rsid w:val="00070698"/>
    <w:rsid w:val="00070E72"/>
    <w:rsid w:val="00071209"/>
    <w:rsid w:val="00071580"/>
    <w:rsid w:val="000715DD"/>
    <w:rsid w:val="000718CA"/>
    <w:rsid w:val="00071B85"/>
    <w:rsid w:val="00071CA3"/>
    <w:rsid w:val="00072C76"/>
    <w:rsid w:val="00072DE4"/>
    <w:rsid w:val="00073344"/>
    <w:rsid w:val="00073619"/>
    <w:rsid w:val="00073857"/>
    <w:rsid w:val="00074001"/>
    <w:rsid w:val="000742F8"/>
    <w:rsid w:val="000748EE"/>
    <w:rsid w:val="000749FB"/>
    <w:rsid w:val="00075397"/>
    <w:rsid w:val="00075D34"/>
    <w:rsid w:val="000767C4"/>
    <w:rsid w:val="00076E80"/>
    <w:rsid w:val="00077B23"/>
    <w:rsid w:val="00077BC5"/>
    <w:rsid w:val="00077D01"/>
    <w:rsid w:val="00077DF0"/>
    <w:rsid w:val="00077E39"/>
    <w:rsid w:val="00077E8D"/>
    <w:rsid w:val="0008026B"/>
    <w:rsid w:val="000805B8"/>
    <w:rsid w:val="0008060A"/>
    <w:rsid w:val="00080D85"/>
    <w:rsid w:val="0008176A"/>
    <w:rsid w:val="00082803"/>
    <w:rsid w:val="000828B0"/>
    <w:rsid w:val="000828B3"/>
    <w:rsid w:val="00082A82"/>
    <w:rsid w:val="00082FCC"/>
    <w:rsid w:val="00082FED"/>
    <w:rsid w:val="000831AE"/>
    <w:rsid w:val="0008327E"/>
    <w:rsid w:val="00083298"/>
    <w:rsid w:val="000834AA"/>
    <w:rsid w:val="00083509"/>
    <w:rsid w:val="00086F6A"/>
    <w:rsid w:val="000872E0"/>
    <w:rsid w:val="00087398"/>
    <w:rsid w:val="00087409"/>
    <w:rsid w:val="00087E1A"/>
    <w:rsid w:val="00090606"/>
    <w:rsid w:val="0009063D"/>
    <w:rsid w:val="000910C7"/>
    <w:rsid w:val="00091AF9"/>
    <w:rsid w:val="00091B94"/>
    <w:rsid w:val="00091CB4"/>
    <w:rsid w:val="00091EFC"/>
    <w:rsid w:val="00092744"/>
    <w:rsid w:val="0009279A"/>
    <w:rsid w:val="00092FE4"/>
    <w:rsid w:val="000930D6"/>
    <w:rsid w:val="00094533"/>
    <w:rsid w:val="0009486B"/>
    <w:rsid w:val="000949DD"/>
    <w:rsid w:val="00096A00"/>
    <w:rsid w:val="000A01D0"/>
    <w:rsid w:val="000A0474"/>
    <w:rsid w:val="000A0E14"/>
    <w:rsid w:val="000A18E8"/>
    <w:rsid w:val="000A1EB3"/>
    <w:rsid w:val="000A216C"/>
    <w:rsid w:val="000A27B3"/>
    <w:rsid w:val="000A29D6"/>
    <w:rsid w:val="000A2A33"/>
    <w:rsid w:val="000A3A21"/>
    <w:rsid w:val="000A3A55"/>
    <w:rsid w:val="000A476A"/>
    <w:rsid w:val="000A4E98"/>
    <w:rsid w:val="000A503E"/>
    <w:rsid w:val="000A57BF"/>
    <w:rsid w:val="000A5AF4"/>
    <w:rsid w:val="000A5B95"/>
    <w:rsid w:val="000A5DC4"/>
    <w:rsid w:val="000A6D03"/>
    <w:rsid w:val="000A714F"/>
    <w:rsid w:val="000A7CDE"/>
    <w:rsid w:val="000A7E70"/>
    <w:rsid w:val="000B07FD"/>
    <w:rsid w:val="000B0E9B"/>
    <w:rsid w:val="000B1025"/>
    <w:rsid w:val="000B10E7"/>
    <w:rsid w:val="000B130C"/>
    <w:rsid w:val="000B1346"/>
    <w:rsid w:val="000B2885"/>
    <w:rsid w:val="000B2E88"/>
    <w:rsid w:val="000B412D"/>
    <w:rsid w:val="000B4581"/>
    <w:rsid w:val="000B4C28"/>
    <w:rsid w:val="000B4C8F"/>
    <w:rsid w:val="000B4EA4"/>
    <w:rsid w:val="000B5457"/>
    <w:rsid w:val="000B55AB"/>
    <w:rsid w:val="000B56CB"/>
    <w:rsid w:val="000B62C2"/>
    <w:rsid w:val="000B753B"/>
    <w:rsid w:val="000B786D"/>
    <w:rsid w:val="000C0058"/>
    <w:rsid w:val="000C2B4B"/>
    <w:rsid w:val="000C2CAF"/>
    <w:rsid w:val="000C2DEE"/>
    <w:rsid w:val="000C3255"/>
    <w:rsid w:val="000C3700"/>
    <w:rsid w:val="000C3E37"/>
    <w:rsid w:val="000C4056"/>
    <w:rsid w:val="000C45F1"/>
    <w:rsid w:val="000C4926"/>
    <w:rsid w:val="000C52B6"/>
    <w:rsid w:val="000C5C94"/>
    <w:rsid w:val="000C5E62"/>
    <w:rsid w:val="000C627E"/>
    <w:rsid w:val="000C69A9"/>
    <w:rsid w:val="000C7152"/>
    <w:rsid w:val="000C7365"/>
    <w:rsid w:val="000D07CE"/>
    <w:rsid w:val="000D0D91"/>
    <w:rsid w:val="000D191A"/>
    <w:rsid w:val="000D1B80"/>
    <w:rsid w:val="000D26EE"/>
    <w:rsid w:val="000D2FA4"/>
    <w:rsid w:val="000D3DB3"/>
    <w:rsid w:val="000D3EE3"/>
    <w:rsid w:val="000D482F"/>
    <w:rsid w:val="000D4CBE"/>
    <w:rsid w:val="000D50F4"/>
    <w:rsid w:val="000D5FEC"/>
    <w:rsid w:val="000D6F99"/>
    <w:rsid w:val="000D719D"/>
    <w:rsid w:val="000D72BA"/>
    <w:rsid w:val="000D791E"/>
    <w:rsid w:val="000E059C"/>
    <w:rsid w:val="000E06BD"/>
    <w:rsid w:val="000E0727"/>
    <w:rsid w:val="000E122C"/>
    <w:rsid w:val="000E12A4"/>
    <w:rsid w:val="000E385A"/>
    <w:rsid w:val="000E4682"/>
    <w:rsid w:val="000E5229"/>
    <w:rsid w:val="000E5ACB"/>
    <w:rsid w:val="000E65A0"/>
    <w:rsid w:val="000E66FF"/>
    <w:rsid w:val="000E6820"/>
    <w:rsid w:val="000E6EF1"/>
    <w:rsid w:val="000E7142"/>
    <w:rsid w:val="000E7685"/>
    <w:rsid w:val="000E7869"/>
    <w:rsid w:val="000F19B9"/>
    <w:rsid w:val="000F1A53"/>
    <w:rsid w:val="000F1B40"/>
    <w:rsid w:val="000F235F"/>
    <w:rsid w:val="000F2637"/>
    <w:rsid w:val="000F2919"/>
    <w:rsid w:val="000F2B04"/>
    <w:rsid w:val="000F2CBC"/>
    <w:rsid w:val="000F31FA"/>
    <w:rsid w:val="000F335E"/>
    <w:rsid w:val="000F35E5"/>
    <w:rsid w:val="000F45CA"/>
    <w:rsid w:val="000F4646"/>
    <w:rsid w:val="000F5971"/>
    <w:rsid w:val="000F598C"/>
    <w:rsid w:val="000F5A39"/>
    <w:rsid w:val="000F6169"/>
    <w:rsid w:val="000F6952"/>
    <w:rsid w:val="000F7E92"/>
    <w:rsid w:val="00100AD1"/>
    <w:rsid w:val="0010109C"/>
    <w:rsid w:val="00101615"/>
    <w:rsid w:val="00101BE2"/>
    <w:rsid w:val="001022BE"/>
    <w:rsid w:val="0010230A"/>
    <w:rsid w:val="001023B9"/>
    <w:rsid w:val="001028B5"/>
    <w:rsid w:val="00102B08"/>
    <w:rsid w:val="00102C7E"/>
    <w:rsid w:val="001031A0"/>
    <w:rsid w:val="001039AC"/>
    <w:rsid w:val="00103F02"/>
    <w:rsid w:val="00104AFD"/>
    <w:rsid w:val="00104E67"/>
    <w:rsid w:val="001058FF"/>
    <w:rsid w:val="00105A9C"/>
    <w:rsid w:val="00105D5A"/>
    <w:rsid w:val="00105F23"/>
    <w:rsid w:val="001064C6"/>
    <w:rsid w:val="00106D24"/>
    <w:rsid w:val="00107901"/>
    <w:rsid w:val="00107B32"/>
    <w:rsid w:val="0011154E"/>
    <w:rsid w:val="00111817"/>
    <w:rsid w:val="00112739"/>
    <w:rsid w:val="001129D5"/>
    <w:rsid w:val="00112CC8"/>
    <w:rsid w:val="00113CCE"/>
    <w:rsid w:val="00113F89"/>
    <w:rsid w:val="001141BB"/>
    <w:rsid w:val="00114A52"/>
    <w:rsid w:val="00114C7A"/>
    <w:rsid w:val="00114E92"/>
    <w:rsid w:val="00115344"/>
    <w:rsid w:val="001158C3"/>
    <w:rsid w:val="00115B94"/>
    <w:rsid w:val="00115C77"/>
    <w:rsid w:val="00115F09"/>
    <w:rsid w:val="001162F4"/>
    <w:rsid w:val="00116365"/>
    <w:rsid w:val="00116888"/>
    <w:rsid w:val="0011692C"/>
    <w:rsid w:val="00116F54"/>
    <w:rsid w:val="00117547"/>
    <w:rsid w:val="0011782F"/>
    <w:rsid w:val="00117EAF"/>
    <w:rsid w:val="001200E4"/>
    <w:rsid w:val="001204B1"/>
    <w:rsid w:val="00120526"/>
    <w:rsid w:val="001213DF"/>
    <w:rsid w:val="001215E0"/>
    <w:rsid w:val="00121BC9"/>
    <w:rsid w:val="001220A1"/>
    <w:rsid w:val="001230E5"/>
    <w:rsid w:val="001231ED"/>
    <w:rsid w:val="00123315"/>
    <w:rsid w:val="0012352F"/>
    <w:rsid w:val="001240A0"/>
    <w:rsid w:val="00124321"/>
    <w:rsid w:val="0012437A"/>
    <w:rsid w:val="001247F5"/>
    <w:rsid w:val="001249B5"/>
    <w:rsid w:val="00125118"/>
    <w:rsid w:val="0012676A"/>
    <w:rsid w:val="001306A8"/>
    <w:rsid w:val="001315AE"/>
    <w:rsid w:val="00131FCF"/>
    <w:rsid w:val="001324AD"/>
    <w:rsid w:val="001328DF"/>
    <w:rsid w:val="00132959"/>
    <w:rsid w:val="00132BBE"/>
    <w:rsid w:val="00132CD3"/>
    <w:rsid w:val="00132F8F"/>
    <w:rsid w:val="0013304E"/>
    <w:rsid w:val="00133821"/>
    <w:rsid w:val="00133889"/>
    <w:rsid w:val="00134187"/>
    <w:rsid w:val="00134556"/>
    <w:rsid w:val="0013467C"/>
    <w:rsid w:val="00134772"/>
    <w:rsid w:val="001347AD"/>
    <w:rsid w:val="00134B40"/>
    <w:rsid w:val="00134D32"/>
    <w:rsid w:val="001351A5"/>
    <w:rsid w:val="00136374"/>
    <w:rsid w:val="0013709A"/>
    <w:rsid w:val="00137DDB"/>
    <w:rsid w:val="00137EC7"/>
    <w:rsid w:val="00141038"/>
    <w:rsid w:val="001410A5"/>
    <w:rsid w:val="00141475"/>
    <w:rsid w:val="00141A5B"/>
    <w:rsid w:val="00141E3E"/>
    <w:rsid w:val="001421FF"/>
    <w:rsid w:val="0014287D"/>
    <w:rsid w:val="00142CBF"/>
    <w:rsid w:val="00142F4B"/>
    <w:rsid w:val="001439D8"/>
    <w:rsid w:val="00143A75"/>
    <w:rsid w:val="001446F3"/>
    <w:rsid w:val="001448FA"/>
    <w:rsid w:val="00144DFE"/>
    <w:rsid w:val="00145A0F"/>
    <w:rsid w:val="00145DE6"/>
    <w:rsid w:val="0014638D"/>
    <w:rsid w:val="00146714"/>
    <w:rsid w:val="00146FB0"/>
    <w:rsid w:val="0014703E"/>
    <w:rsid w:val="00147D30"/>
    <w:rsid w:val="00147EBF"/>
    <w:rsid w:val="00150831"/>
    <w:rsid w:val="001508E9"/>
    <w:rsid w:val="00150A64"/>
    <w:rsid w:val="001513B8"/>
    <w:rsid w:val="001517DD"/>
    <w:rsid w:val="0015224F"/>
    <w:rsid w:val="001527A7"/>
    <w:rsid w:val="001533E5"/>
    <w:rsid w:val="00153458"/>
    <w:rsid w:val="001540BE"/>
    <w:rsid w:val="001541B8"/>
    <w:rsid w:val="001543A2"/>
    <w:rsid w:val="001545D3"/>
    <w:rsid w:val="001546DE"/>
    <w:rsid w:val="0015488B"/>
    <w:rsid w:val="001549DA"/>
    <w:rsid w:val="00154A7F"/>
    <w:rsid w:val="00154B36"/>
    <w:rsid w:val="0015693A"/>
    <w:rsid w:val="00156BA3"/>
    <w:rsid w:val="00156BD9"/>
    <w:rsid w:val="00156DFD"/>
    <w:rsid w:val="001574AE"/>
    <w:rsid w:val="00157E46"/>
    <w:rsid w:val="00157F21"/>
    <w:rsid w:val="00157FE8"/>
    <w:rsid w:val="00160DD1"/>
    <w:rsid w:val="00162993"/>
    <w:rsid w:val="00162C93"/>
    <w:rsid w:val="00162C95"/>
    <w:rsid w:val="00163B8E"/>
    <w:rsid w:val="00163BC5"/>
    <w:rsid w:val="00164F0D"/>
    <w:rsid w:val="00165284"/>
    <w:rsid w:val="00165478"/>
    <w:rsid w:val="00165A28"/>
    <w:rsid w:val="00165C5E"/>
    <w:rsid w:val="00166632"/>
    <w:rsid w:val="001667AE"/>
    <w:rsid w:val="001669C6"/>
    <w:rsid w:val="00166B97"/>
    <w:rsid w:val="00167812"/>
    <w:rsid w:val="00167892"/>
    <w:rsid w:val="001679A5"/>
    <w:rsid w:val="00167BD4"/>
    <w:rsid w:val="00167C9A"/>
    <w:rsid w:val="00167EDD"/>
    <w:rsid w:val="00167FFD"/>
    <w:rsid w:val="0017003A"/>
    <w:rsid w:val="0017042D"/>
    <w:rsid w:val="00170515"/>
    <w:rsid w:val="001707E0"/>
    <w:rsid w:val="00170D50"/>
    <w:rsid w:val="00171D3F"/>
    <w:rsid w:val="00172571"/>
    <w:rsid w:val="00172870"/>
    <w:rsid w:val="00172B9B"/>
    <w:rsid w:val="001731E1"/>
    <w:rsid w:val="001735B0"/>
    <w:rsid w:val="00173828"/>
    <w:rsid w:val="001745B5"/>
    <w:rsid w:val="001750EF"/>
    <w:rsid w:val="0017566B"/>
    <w:rsid w:val="0017573D"/>
    <w:rsid w:val="00175B4A"/>
    <w:rsid w:val="00175BB8"/>
    <w:rsid w:val="00176B28"/>
    <w:rsid w:val="00176B3C"/>
    <w:rsid w:val="00177080"/>
    <w:rsid w:val="001771D2"/>
    <w:rsid w:val="0017734F"/>
    <w:rsid w:val="00177901"/>
    <w:rsid w:val="00177ABF"/>
    <w:rsid w:val="001819D7"/>
    <w:rsid w:val="00181C39"/>
    <w:rsid w:val="00181CA1"/>
    <w:rsid w:val="00182D44"/>
    <w:rsid w:val="001830C3"/>
    <w:rsid w:val="001832B9"/>
    <w:rsid w:val="00183898"/>
    <w:rsid w:val="00183F4B"/>
    <w:rsid w:val="00183F84"/>
    <w:rsid w:val="00184039"/>
    <w:rsid w:val="00184DFD"/>
    <w:rsid w:val="001853EB"/>
    <w:rsid w:val="00185408"/>
    <w:rsid w:val="001857A2"/>
    <w:rsid w:val="00185C41"/>
    <w:rsid w:val="00186408"/>
    <w:rsid w:val="00187516"/>
    <w:rsid w:val="00187733"/>
    <w:rsid w:val="001901EE"/>
    <w:rsid w:val="001909FE"/>
    <w:rsid w:val="00190B78"/>
    <w:rsid w:val="00190B89"/>
    <w:rsid w:val="001914ED"/>
    <w:rsid w:val="001915F8"/>
    <w:rsid w:val="0019168C"/>
    <w:rsid w:val="00191AA1"/>
    <w:rsid w:val="00191FA6"/>
    <w:rsid w:val="00192345"/>
    <w:rsid w:val="00192556"/>
    <w:rsid w:val="00192B4E"/>
    <w:rsid w:val="00193AA4"/>
    <w:rsid w:val="00194192"/>
    <w:rsid w:val="00194394"/>
    <w:rsid w:val="00194707"/>
    <w:rsid w:val="001951B4"/>
    <w:rsid w:val="00195A49"/>
    <w:rsid w:val="00196493"/>
    <w:rsid w:val="001967E3"/>
    <w:rsid w:val="00197843"/>
    <w:rsid w:val="00197C91"/>
    <w:rsid w:val="001A00B7"/>
    <w:rsid w:val="001A0423"/>
    <w:rsid w:val="001A056A"/>
    <w:rsid w:val="001A05F9"/>
    <w:rsid w:val="001A11B4"/>
    <w:rsid w:val="001A1378"/>
    <w:rsid w:val="001A15FB"/>
    <w:rsid w:val="001A16AB"/>
    <w:rsid w:val="001A1CE8"/>
    <w:rsid w:val="001A1EDB"/>
    <w:rsid w:val="001A223E"/>
    <w:rsid w:val="001A24C8"/>
    <w:rsid w:val="001A2A35"/>
    <w:rsid w:val="001A3359"/>
    <w:rsid w:val="001A3BD5"/>
    <w:rsid w:val="001A3F91"/>
    <w:rsid w:val="001A401B"/>
    <w:rsid w:val="001A4460"/>
    <w:rsid w:val="001A4805"/>
    <w:rsid w:val="001A4DAD"/>
    <w:rsid w:val="001A4F3F"/>
    <w:rsid w:val="001A4FC4"/>
    <w:rsid w:val="001A50A5"/>
    <w:rsid w:val="001A5920"/>
    <w:rsid w:val="001A6598"/>
    <w:rsid w:val="001A6CA7"/>
    <w:rsid w:val="001A745A"/>
    <w:rsid w:val="001A74FC"/>
    <w:rsid w:val="001A7534"/>
    <w:rsid w:val="001A7A86"/>
    <w:rsid w:val="001A7F54"/>
    <w:rsid w:val="001B0848"/>
    <w:rsid w:val="001B2BA7"/>
    <w:rsid w:val="001B2E81"/>
    <w:rsid w:val="001B327A"/>
    <w:rsid w:val="001B3DB5"/>
    <w:rsid w:val="001B401D"/>
    <w:rsid w:val="001B4587"/>
    <w:rsid w:val="001B5A1F"/>
    <w:rsid w:val="001B6206"/>
    <w:rsid w:val="001B6606"/>
    <w:rsid w:val="001B6B17"/>
    <w:rsid w:val="001B6C2E"/>
    <w:rsid w:val="001B6D4E"/>
    <w:rsid w:val="001B70C5"/>
    <w:rsid w:val="001B7807"/>
    <w:rsid w:val="001B7F8A"/>
    <w:rsid w:val="001B7FCC"/>
    <w:rsid w:val="001C084E"/>
    <w:rsid w:val="001C0C5A"/>
    <w:rsid w:val="001C1289"/>
    <w:rsid w:val="001C1B8F"/>
    <w:rsid w:val="001C1C43"/>
    <w:rsid w:val="001C1D31"/>
    <w:rsid w:val="001C21C2"/>
    <w:rsid w:val="001C28B1"/>
    <w:rsid w:val="001C28EC"/>
    <w:rsid w:val="001C2B2B"/>
    <w:rsid w:val="001C3503"/>
    <w:rsid w:val="001C4886"/>
    <w:rsid w:val="001C51A1"/>
    <w:rsid w:val="001C52C0"/>
    <w:rsid w:val="001C573E"/>
    <w:rsid w:val="001C59AE"/>
    <w:rsid w:val="001C5C2A"/>
    <w:rsid w:val="001C66CA"/>
    <w:rsid w:val="001C6A54"/>
    <w:rsid w:val="001C6C3A"/>
    <w:rsid w:val="001C6E88"/>
    <w:rsid w:val="001C70DD"/>
    <w:rsid w:val="001C7550"/>
    <w:rsid w:val="001C7A98"/>
    <w:rsid w:val="001D10C5"/>
    <w:rsid w:val="001D163E"/>
    <w:rsid w:val="001D1C14"/>
    <w:rsid w:val="001D2562"/>
    <w:rsid w:val="001D28B2"/>
    <w:rsid w:val="001D3C93"/>
    <w:rsid w:val="001D4194"/>
    <w:rsid w:val="001D5CD7"/>
    <w:rsid w:val="001D5D23"/>
    <w:rsid w:val="001D5F4C"/>
    <w:rsid w:val="001D6498"/>
    <w:rsid w:val="001D7134"/>
    <w:rsid w:val="001D7367"/>
    <w:rsid w:val="001D7572"/>
    <w:rsid w:val="001D76E0"/>
    <w:rsid w:val="001D7759"/>
    <w:rsid w:val="001D7F4D"/>
    <w:rsid w:val="001E09D0"/>
    <w:rsid w:val="001E1381"/>
    <w:rsid w:val="001E1CC2"/>
    <w:rsid w:val="001E275C"/>
    <w:rsid w:val="001E2AF0"/>
    <w:rsid w:val="001E2D51"/>
    <w:rsid w:val="001E380B"/>
    <w:rsid w:val="001E3B7D"/>
    <w:rsid w:val="001E41A5"/>
    <w:rsid w:val="001E55E1"/>
    <w:rsid w:val="001E5FF5"/>
    <w:rsid w:val="001E6350"/>
    <w:rsid w:val="001E6778"/>
    <w:rsid w:val="001E69C7"/>
    <w:rsid w:val="001E6BE2"/>
    <w:rsid w:val="001E74E8"/>
    <w:rsid w:val="001E7593"/>
    <w:rsid w:val="001E76C0"/>
    <w:rsid w:val="001E77CB"/>
    <w:rsid w:val="001F00A8"/>
    <w:rsid w:val="001F0888"/>
    <w:rsid w:val="001F093F"/>
    <w:rsid w:val="001F0B42"/>
    <w:rsid w:val="001F1F8C"/>
    <w:rsid w:val="001F236B"/>
    <w:rsid w:val="001F35AB"/>
    <w:rsid w:val="001F36F0"/>
    <w:rsid w:val="001F3EDC"/>
    <w:rsid w:val="001F4143"/>
    <w:rsid w:val="001F48AA"/>
    <w:rsid w:val="001F5247"/>
    <w:rsid w:val="001F59F9"/>
    <w:rsid w:val="001F7299"/>
    <w:rsid w:val="001F7A72"/>
    <w:rsid w:val="001F7B7A"/>
    <w:rsid w:val="001F7ECC"/>
    <w:rsid w:val="00200937"/>
    <w:rsid w:val="00200C19"/>
    <w:rsid w:val="00200DA5"/>
    <w:rsid w:val="00200E71"/>
    <w:rsid w:val="00200F72"/>
    <w:rsid w:val="002011EB"/>
    <w:rsid w:val="00201858"/>
    <w:rsid w:val="00202DED"/>
    <w:rsid w:val="00203DB3"/>
    <w:rsid w:val="00203E09"/>
    <w:rsid w:val="00204B9A"/>
    <w:rsid w:val="00205712"/>
    <w:rsid w:val="002061C7"/>
    <w:rsid w:val="00206B82"/>
    <w:rsid w:val="00210213"/>
    <w:rsid w:val="002107E0"/>
    <w:rsid w:val="00210F3C"/>
    <w:rsid w:val="0021166F"/>
    <w:rsid w:val="0021178A"/>
    <w:rsid w:val="00211A36"/>
    <w:rsid w:val="0021286F"/>
    <w:rsid w:val="00213435"/>
    <w:rsid w:val="00213910"/>
    <w:rsid w:val="002139BF"/>
    <w:rsid w:val="00214AB1"/>
    <w:rsid w:val="00214EF5"/>
    <w:rsid w:val="002160D8"/>
    <w:rsid w:val="0021657D"/>
    <w:rsid w:val="00216ACD"/>
    <w:rsid w:val="00216FED"/>
    <w:rsid w:val="00216FF4"/>
    <w:rsid w:val="002175DA"/>
    <w:rsid w:val="002200CD"/>
    <w:rsid w:val="00220AFD"/>
    <w:rsid w:val="00220F41"/>
    <w:rsid w:val="00221890"/>
    <w:rsid w:val="00221AE8"/>
    <w:rsid w:val="00221BF6"/>
    <w:rsid w:val="00222782"/>
    <w:rsid w:val="002239DA"/>
    <w:rsid w:val="00224068"/>
    <w:rsid w:val="0022487C"/>
    <w:rsid w:val="00224CBD"/>
    <w:rsid w:val="00225BCB"/>
    <w:rsid w:val="00226F3B"/>
    <w:rsid w:val="0022765C"/>
    <w:rsid w:val="0023047D"/>
    <w:rsid w:val="00230E22"/>
    <w:rsid w:val="00230ECD"/>
    <w:rsid w:val="00231110"/>
    <w:rsid w:val="00231AAC"/>
    <w:rsid w:val="00231CFB"/>
    <w:rsid w:val="00232C00"/>
    <w:rsid w:val="00232D3C"/>
    <w:rsid w:val="00233B1F"/>
    <w:rsid w:val="00233BFE"/>
    <w:rsid w:val="00233C5C"/>
    <w:rsid w:val="00234C3C"/>
    <w:rsid w:val="00234CC8"/>
    <w:rsid w:val="00235188"/>
    <w:rsid w:val="00235341"/>
    <w:rsid w:val="00235585"/>
    <w:rsid w:val="002356ED"/>
    <w:rsid w:val="00236343"/>
    <w:rsid w:val="00237271"/>
    <w:rsid w:val="00240071"/>
    <w:rsid w:val="002400C4"/>
    <w:rsid w:val="0024024B"/>
    <w:rsid w:val="00240551"/>
    <w:rsid w:val="00240CFB"/>
    <w:rsid w:val="00240F9D"/>
    <w:rsid w:val="0024121B"/>
    <w:rsid w:val="00241326"/>
    <w:rsid w:val="00241484"/>
    <w:rsid w:val="002418D1"/>
    <w:rsid w:val="00242009"/>
    <w:rsid w:val="00242920"/>
    <w:rsid w:val="00242EFD"/>
    <w:rsid w:val="00245427"/>
    <w:rsid w:val="00245E96"/>
    <w:rsid w:val="002467BA"/>
    <w:rsid w:val="0024694C"/>
    <w:rsid w:val="00246B3D"/>
    <w:rsid w:val="00246CCC"/>
    <w:rsid w:val="00246ED7"/>
    <w:rsid w:val="00246F24"/>
    <w:rsid w:val="002471AB"/>
    <w:rsid w:val="00247458"/>
    <w:rsid w:val="002475E4"/>
    <w:rsid w:val="00251BBE"/>
    <w:rsid w:val="00252038"/>
    <w:rsid w:val="0025216F"/>
    <w:rsid w:val="002529B3"/>
    <w:rsid w:val="00253441"/>
    <w:rsid w:val="002535A9"/>
    <w:rsid w:val="00255178"/>
    <w:rsid w:val="00255406"/>
    <w:rsid w:val="002558E6"/>
    <w:rsid w:val="002558F7"/>
    <w:rsid w:val="00256534"/>
    <w:rsid w:val="002566D4"/>
    <w:rsid w:val="00256E52"/>
    <w:rsid w:val="00257149"/>
    <w:rsid w:val="00260BF8"/>
    <w:rsid w:val="00261850"/>
    <w:rsid w:val="00261BB5"/>
    <w:rsid w:val="002629B8"/>
    <w:rsid w:val="00262D4C"/>
    <w:rsid w:val="00262DA7"/>
    <w:rsid w:val="00263310"/>
    <w:rsid w:val="0026340B"/>
    <w:rsid w:val="00263BCC"/>
    <w:rsid w:val="0026430A"/>
    <w:rsid w:val="00264530"/>
    <w:rsid w:val="00265723"/>
    <w:rsid w:val="00265F1F"/>
    <w:rsid w:val="002660ED"/>
    <w:rsid w:val="00266A8F"/>
    <w:rsid w:val="00266B8E"/>
    <w:rsid w:val="00267033"/>
    <w:rsid w:val="00271008"/>
    <w:rsid w:val="002715A8"/>
    <w:rsid w:val="00271885"/>
    <w:rsid w:val="00271909"/>
    <w:rsid w:val="00272304"/>
    <w:rsid w:val="002728F4"/>
    <w:rsid w:val="00272A97"/>
    <w:rsid w:val="00272E47"/>
    <w:rsid w:val="0027386F"/>
    <w:rsid w:val="00273BDB"/>
    <w:rsid w:val="00273F76"/>
    <w:rsid w:val="0027400A"/>
    <w:rsid w:val="00274591"/>
    <w:rsid w:val="00274868"/>
    <w:rsid w:val="00275DF5"/>
    <w:rsid w:val="002763E2"/>
    <w:rsid w:val="00276A6B"/>
    <w:rsid w:val="00277248"/>
    <w:rsid w:val="00277D98"/>
    <w:rsid w:val="00280390"/>
    <w:rsid w:val="00281F30"/>
    <w:rsid w:val="002823EC"/>
    <w:rsid w:val="00282F16"/>
    <w:rsid w:val="002832CD"/>
    <w:rsid w:val="002833C7"/>
    <w:rsid w:val="002835FA"/>
    <w:rsid w:val="0028377B"/>
    <w:rsid w:val="002839D4"/>
    <w:rsid w:val="00283E52"/>
    <w:rsid w:val="00284697"/>
    <w:rsid w:val="00284EAE"/>
    <w:rsid w:val="00285C64"/>
    <w:rsid w:val="00285F39"/>
    <w:rsid w:val="00285F55"/>
    <w:rsid w:val="00286300"/>
    <w:rsid w:val="00286366"/>
    <w:rsid w:val="00286685"/>
    <w:rsid w:val="002867F6"/>
    <w:rsid w:val="002869E5"/>
    <w:rsid w:val="00286B75"/>
    <w:rsid w:val="00286BAC"/>
    <w:rsid w:val="00286DF5"/>
    <w:rsid w:val="00287E84"/>
    <w:rsid w:val="00287E85"/>
    <w:rsid w:val="002907E1"/>
    <w:rsid w:val="002908EF"/>
    <w:rsid w:val="002915BD"/>
    <w:rsid w:val="00291F03"/>
    <w:rsid w:val="00292255"/>
    <w:rsid w:val="00292B18"/>
    <w:rsid w:val="00292ED4"/>
    <w:rsid w:val="00293449"/>
    <w:rsid w:val="00293A83"/>
    <w:rsid w:val="00294074"/>
    <w:rsid w:val="0029407F"/>
    <w:rsid w:val="00294512"/>
    <w:rsid w:val="00294537"/>
    <w:rsid w:val="002946F6"/>
    <w:rsid w:val="00294881"/>
    <w:rsid w:val="0029491B"/>
    <w:rsid w:val="00294B6F"/>
    <w:rsid w:val="00294EFB"/>
    <w:rsid w:val="00295113"/>
    <w:rsid w:val="0029530C"/>
    <w:rsid w:val="00295623"/>
    <w:rsid w:val="00295EB3"/>
    <w:rsid w:val="002960D0"/>
    <w:rsid w:val="00296353"/>
    <w:rsid w:val="00296487"/>
    <w:rsid w:val="0029745F"/>
    <w:rsid w:val="00297894"/>
    <w:rsid w:val="00297CDA"/>
    <w:rsid w:val="002A186D"/>
    <w:rsid w:val="002A18B5"/>
    <w:rsid w:val="002A1A6D"/>
    <w:rsid w:val="002A2087"/>
    <w:rsid w:val="002A218E"/>
    <w:rsid w:val="002A283D"/>
    <w:rsid w:val="002A2F17"/>
    <w:rsid w:val="002A37B6"/>
    <w:rsid w:val="002A51ED"/>
    <w:rsid w:val="002A617D"/>
    <w:rsid w:val="002A660F"/>
    <w:rsid w:val="002A6835"/>
    <w:rsid w:val="002A6B53"/>
    <w:rsid w:val="002A6C03"/>
    <w:rsid w:val="002A6C9E"/>
    <w:rsid w:val="002A6D7F"/>
    <w:rsid w:val="002A6E8A"/>
    <w:rsid w:val="002A72B9"/>
    <w:rsid w:val="002A7619"/>
    <w:rsid w:val="002A777A"/>
    <w:rsid w:val="002B1306"/>
    <w:rsid w:val="002B1355"/>
    <w:rsid w:val="002B1C57"/>
    <w:rsid w:val="002B236C"/>
    <w:rsid w:val="002B2854"/>
    <w:rsid w:val="002B2865"/>
    <w:rsid w:val="002B3577"/>
    <w:rsid w:val="002B38E3"/>
    <w:rsid w:val="002B3990"/>
    <w:rsid w:val="002B3B35"/>
    <w:rsid w:val="002B439C"/>
    <w:rsid w:val="002B5781"/>
    <w:rsid w:val="002B58E9"/>
    <w:rsid w:val="002B5D79"/>
    <w:rsid w:val="002B5EED"/>
    <w:rsid w:val="002B6144"/>
    <w:rsid w:val="002B62BF"/>
    <w:rsid w:val="002B6C91"/>
    <w:rsid w:val="002B7694"/>
    <w:rsid w:val="002B7955"/>
    <w:rsid w:val="002B7C27"/>
    <w:rsid w:val="002B7D4F"/>
    <w:rsid w:val="002C0173"/>
    <w:rsid w:val="002C02D5"/>
    <w:rsid w:val="002C03E8"/>
    <w:rsid w:val="002C0CE6"/>
    <w:rsid w:val="002C1594"/>
    <w:rsid w:val="002C1859"/>
    <w:rsid w:val="002C31AB"/>
    <w:rsid w:val="002C3B6E"/>
    <w:rsid w:val="002C41DB"/>
    <w:rsid w:val="002C43B7"/>
    <w:rsid w:val="002C456E"/>
    <w:rsid w:val="002C4999"/>
    <w:rsid w:val="002C4EA2"/>
    <w:rsid w:val="002C560C"/>
    <w:rsid w:val="002C5ED7"/>
    <w:rsid w:val="002C6451"/>
    <w:rsid w:val="002C658C"/>
    <w:rsid w:val="002C7E7A"/>
    <w:rsid w:val="002D0C8B"/>
    <w:rsid w:val="002D0DF7"/>
    <w:rsid w:val="002D0F42"/>
    <w:rsid w:val="002D1A5A"/>
    <w:rsid w:val="002D2DBF"/>
    <w:rsid w:val="002D3B55"/>
    <w:rsid w:val="002D481A"/>
    <w:rsid w:val="002D48B8"/>
    <w:rsid w:val="002D5128"/>
    <w:rsid w:val="002D5277"/>
    <w:rsid w:val="002D63B3"/>
    <w:rsid w:val="002D67BC"/>
    <w:rsid w:val="002D68DC"/>
    <w:rsid w:val="002D76B3"/>
    <w:rsid w:val="002D7905"/>
    <w:rsid w:val="002D7A30"/>
    <w:rsid w:val="002D7A54"/>
    <w:rsid w:val="002D7A96"/>
    <w:rsid w:val="002D7B0B"/>
    <w:rsid w:val="002D7E00"/>
    <w:rsid w:val="002E0112"/>
    <w:rsid w:val="002E0E26"/>
    <w:rsid w:val="002E13A8"/>
    <w:rsid w:val="002E1CD5"/>
    <w:rsid w:val="002E1D37"/>
    <w:rsid w:val="002E24AA"/>
    <w:rsid w:val="002E278B"/>
    <w:rsid w:val="002E350B"/>
    <w:rsid w:val="002E35B7"/>
    <w:rsid w:val="002E3FE8"/>
    <w:rsid w:val="002E461B"/>
    <w:rsid w:val="002E484C"/>
    <w:rsid w:val="002E488A"/>
    <w:rsid w:val="002E4F43"/>
    <w:rsid w:val="002E5005"/>
    <w:rsid w:val="002E573C"/>
    <w:rsid w:val="002E57CD"/>
    <w:rsid w:val="002E6236"/>
    <w:rsid w:val="002E78C7"/>
    <w:rsid w:val="002E7AE5"/>
    <w:rsid w:val="002F05D5"/>
    <w:rsid w:val="002F17D3"/>
    <w:rsid w:val="002F19E7"/>
    <w:rsid w:val="002F1D1A"/>
    <w:rsid w:val="002F2E72"/>
    <w:rsid w:val="002F440E"/>
    <w:rsid w:val="002F44DE"/>
    <w:rsid w:val="002F48B1"/>
    <w:rsid w:val="002F5333"/>
    <w:rsid w:val="002F62EF"/>
    <w:rsid w:val="002F660B"/>
    <w:rsid w:val="002F6B25"/>
    <w:rsid w:val="002F7233"/>
    <w:rsid w:val="002F746C"/>
    <w:rsid w:val="002F774B"/>
    <w:rsid w:val="00300496"/>
    <w:rsid w:val="0030072C"/>
    <w:rsid w:val="00300E2C"/>
    <w:rsid w:val="003011F9"/>
    <w:rsid w:val="00301712"/>
    <w:rsid w:val="0030267D"/>
    <w:rsid w:val="00303110"/>
    <w:rsid w:val="003037F5"/>
    <w:rsid w:val="00303BAE"/>
    <w:rsid w:val="003040BA"/>
    <w:rsid w:val="003044AC"/>
    <w:rsid w:val="00304650"/>
    <w:rsid w:val="003046CC"/>
    <w:rsid w:val="003049C9"/>
    <w:rsid w:val="00304F55"/>
    <w:rsid w:val="00305118"/>
    <w:rsid w:val="003052B4"/>
    <w:rsid w:val="0030651E"/>
    <w:rsid w:val="003066B9"/>
    <w:rsid w:val="0030681E"/>
    <w:rsid w:val="00306BB3"/>
    <w:rsid w:val="00306E12"/>
    <w:rsid w:val="003076AB"/>
    <w:rsid w:val="0030791F"/>
    <w:rsid w:val="003079F0"/>
    <w:rsid w:val="00307C64"/>
    <w:rsid w:val="00310000"/>
    <w:rsid w:val="0031092C"/>
    <w:rsid w:val="00310DE0"/>
    <w:rsid w:val="00311D8B"/>
    <w:rsid w:val="00312AC3"/>
    <w:rsid w:val="00312CEF"/>
    <w:rsid w:val="00313358"/>
    <w:rsid w:val="00313D0F"/>
    <w:rsid w:val="00313EE2"/>
    <w:rsid w:val="00314199"/>
    <w:rsid w:val="003144AC"/>
    <w:rsid w:val="00314E0B"/>
    <w:rsid w:val="003156A0"/>
    <w:rsid w:val="00315A11"/>
    <w:rsid w:val="00315DBD"/>
    <w:rsid w:val="00315E11"/>
    <w:rsid w:val="00316D76"/>
    <w:rsid w:val="00316F4B"/>
    <w:rsid w:val="003177A0"/>
    <w:rsid w:val="00317BB5"/>
    <w:rsid w:val="003200EC"/>
    <w:rsid w:val="003201AE"/>
    <w:rsid w:val="003205CF"/>
    <w:rsid w:val="00320C32"/>
    <w:rsid w:val="0032101B"/>
    <w:rsid w:val="003216B9"/>
    <w:rsid w:val="003217B4"/>
    <w:rsid w:val="00322062"/>
    <w:rsid w:val="00322383"/>
    <w:rsid w:val="003227BB"/>
    <w:rsid w:val="00322A18"/>
    <w:rsid w:val="00322F30"/>
    <w:rsid w:val="00323C79"/>
    <w:rsid w:val="00323F83"/>
    <w:rsid w:val="0032410C"/>
    <w:rsid w:val="00324316"/>
    <w:rsid w:val="003244FC"/>
    <w:rsid w:val="00324838"/>
    <w:rsid w:val="00325056"/>
    <w:rsid w:val="00325243"/>
    <w:rsid w:val="00325358"/>
    <w:rsid w:val="0032551B"/>
    <w:rsid w:val="00325F96"/>
    <w:rsid w:val="003262DD"/>
    <w:rsid w:val="00326FC9"/>
    <w:rsid w:val="00327846"/>
    <w:rsid w:val="00327955"/>
    <w:rsid w:val="003279B4"/>
    <w:rsid w:val="00327ABB"/>
    <w:rsid w:val="003301B8"/>
    <w:rsid w:val="0033027E"/>
    <w:rsid w:val="00330760"/>
    <w:rsid w:val="00331F8E"/>
    <w:rsid w:val="00333131"/>
    <w:rsid w:val="00333399"/>
    <w:rsid w:val="003339AE"/>
    <w:rsid w:val="0033454A"/>
    <w:rsid w:val="003355A0"/>
    <w:rsid w:val="00335668"/>
    <w:rsid w:val="003361F9"/>
    <w:rsid w:val="00337E92"/>
    <w:rsid w:val="0034090C"/>
    <w:rsid w:val="00340CC1"/>
    <w:rsid w:val="00340FBA"/>
    <w:rsid w:val="0034108B"/>
    <w:rsid w:val="0034114B"/>
    <w:rsid w:val="003412A4"/>
    <w:rsid w:val="00341956"/>
    <w:rsid w:val="003424CE"/>
    <w:rsid w:val="0034288D"/>
    <w:rsid w:val="00342957"/>
    <w:rsid w:val="00342B62"/>
    <w:rsid w:val="00342F4F"/>
    <w:rsid w:val="003433AF"/>
    <w:rsid w:val="00344486"/>
    <w:rsid w:val="00344834"/>
    <w:rsid w:val="003449E1"/>
    <w:rsid w:val="00345AC9"/>
    <w:rsid w:val="00346034"/>
    <w:rsid w:val="003460D1"/>
    <w:rsid w:val="00346206"/>
    <w:rsid w:val="0034639C"/>
    <w:rsid w:val="00346847"/>
    <w:rsid w:val="00346B87"/>
    <w:rsid w:val="00346F5E"/>
    <w:rsid w:val="0035097B"/>
    <w:rsid w:val="003513F4"/>
    <w:rsid w:val="00351B06"/>
    <w:rsid w:val="00351B5F"/>
    <w:rsid w:val="0035204F"/>
    <w:rsid w:val="00352100"/>
    <w:rsid w:val="0035252F"/>
    <w:rsid w:val="00352616"/>
    <w:rsid w:val="00352A4F"/>
    <w:rsid w:val="00352BEE"/>
    <w:rsid w:val="00353076"/>
    <w:rsid w:val="003535BB"/>
    <w:rsid w:val="003539A8"/>
    <w:rsid w:val="0035401A"/>
    <w:rsid w:val="003545AF"/>
    <w:rsid w:val="00354831"/>
    <w:rsid w:val="00355B51"/>
    <w:rsid w:val="00355B9B"/>
    <w:rsid w:val="003565FA"/>
    <w:rsid w:val="003566F3"/>
    <w:rsid w:val="00356B12"/>
    <w:rsid w:val="00356D8A"/>
    <w:rsid w:val="00361CBF"/>
    <w:rsid w:val="00361EAD"/>
    <w:rsid w:val="0036317A"/>
    <w:rsid w:val="003633BB"/>
    <w:rsid w:val="003635F7"/>
    <w:rsid w:val="00363D20"/>
    <w:rsid w:val="00363D42"/>
    <w:rsid w:val="00364771"/>
    <w:rsid w:val="00365042"/>
    <w:rsid w:val="0036599F"/>
    <w:rsid w:val="003661D5"/>
    <w:rsid w:val="00366842"/>
    <w:rsid w:val="00366A32"/>
    <w:rsid w:val="00366F66"/>
    <w:rsid w:val="0036741E"/>
    <w:rsid w:val="0036775E"/>
    <w:rsid w:val="003677DE"/>
    <w:rsid w:val="00367DAB"/>
    <w:rsid w:val="003702AE"/>
    <w:rsid w:val="003703CA"/>
    <w:rsid w:val="003710A3"/>
    <w:rsid w:val="003711B7"/>
    <w:rsid w:val="003718C8"/>
    <w:rsid w:val="00371B54"/>
    <w:rsid w:val="00371C64"/>
    <w:rsid w:val="00371F3B"/>
    <w:rsid w:val="00371F66"/>
    <w:rsid w:val="0037232B"/>
    <w:rsid w:val="0037271B"/>
    <w:rsid w:val="003728E5"/>
    <w:rsid w:val="00373604"/>
    <w:rsid w:val="00373749"/>
    <w:rsid w:val="003738B1"/>
    <w:rsid w:val="00373A61"/>
    <w:rsid w:val="00374AD3"/>
    <w:rsid w:val="00374C69"/>
    <w:rsid w:val="00374D78"/>
    <w:rsid w:val="00375ADC"/>
    <w:rsid w:val="00375B68"/>
    <w:rsid w:val="00375DE6"/>
    <w:rsid w:val="0037633D"/>
    <w:rsid w:val="003763AA"/>
    <w:rsid w:val="00376952"/>
    <w:rsid w:val="003772DD"/>
    <w:rsid w:val="00377A5A"/>
    <w:rsid w:val="00377A76"/>
    <w:rsid w:val="00377D45"/>
    <w:rsid w:val="00377D5C"/>
    <w:rsid w:val="00377E52"/>
    <w:rsid w:val="003800F9"/>
    <w:rsid w:val="00380CA2"/>
    <w:rsid w:val="003810A7"/>
    <w:rsid w:val="0038157D"/>
    <w:rsid w:val="00382122"/>
    <w:rsid w:val="00382362"/>
    <w:rsid w:val="00382E36"/>
    <w:rsid w:val="0038325A"/>
    <w:rsid w:val="003833BE"/>
    <w:rsid w:val="003839F7"/>
    <w:rsid w:val="00383B31"/>
    <w:rsid w:val="00383C30"/>
    <w:rsid w:val="00383CFE"/>
    <w:rsid w:val="00383D4A"/>
    <w:rsid w:val="00383E78"/>
    <w:rsid w:val="00383E80"/>
    <w:rsid w:val="00385371"/>
    <w:rsid w:val="003866F6"/>
    <w:rsid w:val="00386D22"/>
    <w:rsid w:val="00386E52"/>
    <w:rsid w:val="00386F84"/>
    <w:rsid w:val="003902C3"/>
    <w:rsid w:val="0039065A"/>
    <w:rsid w:val="00391289"/>
    <w:rsid w:val="003923B8"/>
    <w:rsid w:val="003929BD"/>
    <w:rsid w:val="00393467"/>
    <w:rsid w:val="00393790"/>
    <w:rsid w:val="0039389C"/>
    <w:rsid w:val="00393FF3"/>
    <w:rsid w:val="00394047"/>
    <w:rsid w:val="00394070"/>
    <w:rsid w:val="00395745"/>
    <w:rsid w:val="0039579A"/>
    <w:rsid w:val="00396381"/>
    <w:rsid w:val="0039654B"/>
    <w:rsid w:val="0039662A"/>
    <w:rsid w:val="0039673B"/>
    <w:rsid w:val="003968C3"/>
    <w:rsid w:val="003969DD"/>
    <w:rsid w:val="00396CCD"/>
    <w:rsid w:val="0039791C"/>
    <w:rsid w:val="003979B6"/>
    <w:rsid w:val="00397CD0"/>
    <w:rsid w:val="003A0980"/>
    <w:rsid w:val="003A1072"/>
    <w:rsid w:val="003A1DDA"/>
    <w:rsid w:val="003A222C"/>
    <w:rsid w:val="003A2755"/>
    <w:rsid w:val="003A2889"/>
    <w:rsid w:val="003A3040"/>
    <w:rsid w:val="003A30F7"/>
    <w:rsid w:val="003A34D2"/>
    <w:rsid w:val="003A41C9"/>
    <w:rsid w:val="003A4892"/>
    <w:rsid w:val="003A6BCE"/>
    <w:rsid w:val="003A7A84"/>
    <w:rsid w:val="003A7E80"/>
    <w:rsid w:val="003B07FF"/>
    <w:rsid w:val="003B080D"/>
    <w:rsid w:val="003B1BB0"/>
    <w:rsid w:val="003B1D15"/>
    <w:rsid w:val="003B20CA"/>
    <w:rsid w:val="003B3240"/>
    <w:rsid w:val="003B3BCF"/>
    <w:rsid w:val="003B4622"/>
    <w:rsid w:val="003B4BE0"/>
    <w:rsid w:val="003B4D4B"/>
    <w:rsid w:val="003B53B4"/>
    <w:rsid w:val="003B62A4"/>
    <w:rsid w:val="003B6714"/>
    <w:rsid w:val="003B6F8B"/>
    <w:rsid w:val="003B6FB7"/>
    <w:rsid w:val="003B7842"/>
    <w:rsid w:val="003B7FE9"/>
    <w:rsid w:val="003C00D2"/>
    <w:rsid w:val="003C0AB3"/>
    <w:rsid w:val="003C0B55"/>
    <w:rsid w:val="003C1150"/>
    <w:rsid w:val="003C14C4"/>
    <w:rsid w:val="003C15D6"/>
    <w:rsid w:val="003C1A92"/>
    <w:rsid w:val="003C1AAB"/>
    <w:rsid w:val="003C235D"/>
    <w:rsid w:val="003C2413"/>
    <w:rsid w:val="003C2797"/>
    <w:rsid w:val="003C28D9"/>
    <w:rsid w:val="003C3202"/>
    <w:rsid w:val="003C36CF"/>
    <w:rsid w:val="003C4027"/>
    <w:rsid w:val="003C470D"/>
    <w:rsid w:val="003C4837"/>
    <w:rsid w:val="003C4E29"/>
    <w:rsid w:val="003C5132"/>
    <w:rsid w:val="003C5A96"/>
    <w:rsid w:val="003C62E2"/>
    <w:rsid w:val="003C6802"/>
    <w:rsid w:val="003C6903"/>
    <w:rsid w:val="003C6C74"/>
    <w:rsid w:val="003C7120"/>
    <w:rsid w:val="003C7456"/>
    <w:rsid w:val="003C75CE"/>
    <w:rsid w:val="003C782F"/>
    <w:rsid w:val="003C7C71"/>
    <w:rsid w:val="003D0029"/>
    <w:rsid w:val="003D0494"/>
    <w:rsid w:val="003D0510"/>
    <w:rsid w:val="003D0642"/>
    <w:rsid w:val="003D0643"/>
    <w:rsid w:val="003D11CB"/>
    <w:rsid w:val="003D1376"/>
    <w:rsid w:val="003D13A8"/>
    <w:rsid w:val="003D15EB"/>
    <w:rsid w:val="003D18AE"/>
    <w:rsid w:val="003D2383"/>
    <w:rsid w:val="003D2961"/>
    <w:rsid w:val="003D2BBA"/>
    <w:rsid w:val="003D2C65"/>
    <w:rsid w:val="003D32F3"/>
    <w:rsid w:val="003D3B73"/>
    <w:rsid w:val="003D3FD9"/>
    <w:rsid w:val="003D451C"/>
    <w:rsid w:val="003D4724"/>
    <w:rsid w:val="003D477D"/>
    <w:rsid w:val="003D4B8D"/>
    <w:rsid w:val="003D4D62"/>
    <w:rsid w:val="003D551A"/>
    <w:rsid w:val="003D6208"/>
    <w:rsid w:val="003D7852"/>
    <w:rsid w:val="003D7ECC"/>
    <w:rsid w:val="003E001C"/>
    <w:rsid w:val="003E0138"/>
    <w:rsid w:val="003E0254"/>
    <w:rsid w:val="003E0577"/>
    <w:rsid w:val="003E10BB"/>
    <w:rsid w:val="003E1157"/>
    <w:rsid w:val="003E129E"/>
    <w:rsid w:val="003E1821"/>
    <w:rsid w:val="003E1902"/>
    <w:rsid w:val="003E19E9"/>
    <w:rsid w:val="003E2B2B"/>
    <w:rsid w:val="003E327C"/>
    <w:rsid w:val="003E353C"/>
    <w:rsid w:val="003E3A51"/>
    <w:rsid w:val="003E3DB6"/>
    <w:rsid w:val="003E44C6"/>
    <w:rsid w:val="003E46CA"/>
    <w:rsid w:val="003E4895"/>
    <w:rsid w:val="003E5001"/>
    <w:rsid w:val="003E55FD"/>
    <w:rsid w:val="003E6086"/>
    <w:rsid w:val="003E6256"/>
    <w:rsid w:val="003E6735"/>
    <w:rsid w:val="003E6DBC"/>
    <w:rsid w:val="003E6FC1"/>
    <w:rsid w:val="003E76B6"/>
    <w:rsid w:val="003E7807"/>
    <w:rsid w:val="003F010C"/>
    <w:rsid w:val="003F0399"/>
    <w:rsid w:val="003F0723"/>
    <w:rsid w:val="003F0901"/>
    <w:rsid w:val="003F09E3"/>
    <w:rsid w:val="003F1AC1"/>
    <w:rsid w:val="003F2A49"/>
    <w:rsid w:val="003F33C0"/>
    <w:rsid w:val="003F4357"/>
    <w:rsid w:val="003F45F6"/>
    <w:rsid w:val="003F4616"/>
    <w:rsid w:val="003F46E9"/>
    <w:rsid w:val="003F4A47"/>
    <w:rsid w:val="003F4F8D"/>
    <w:rsid w:val="003F50F5"/>
    <w:rsid w:val="003F56FC"/>
    <w:rsid w:val="003F68AB"/>
    <w:rsid w:val="003F6934"/>
    <w:rsid w:val="003F694D"/>
    <w:rsid w:val="003F6F9B"/>
    <w:rsid w:val="003F719D"/>
    <w:rsid w:val="003F78E4"/>
    <w:rsid w:val="003F79E8"/>
    <w:rsid w:val="0040073A"/>
    <w:rsid w:val="00400831"/>
    <w:rsid w:val="0040087F"/>
    <w:rsid w:val="0040090F"/>
    <w:rsid w:val="004010F3"/>
    <w:rsid w:val="0040174F"/>
    <w:rsid w:val="00401F19"/>
    <w:rsid w:val="00402693"/>
    <w:rsid w:val="004028F5"/>
    <w:rsid w:val="00402E44"/>
    <w:rsid w:val="00402FC7"/>
    <w:rsid w:val="004032AD"/>
    <w:rsid w:val="0040369B"/>
    <w:rsid w:val="00403C3F"/>
    <w:rsid w:val="00403FDD"/>
    <w:rsid w:val="004042CC"/>
    <w:rsid w:val="00405C75"/>
    <w:rsid w:val="00405EDD"/>
    <w:rsid w:val="00405FEA"/>
    <w:rsid w:val="004064DA"/>
    <w:rsid w:val="00406809"/>
    <w:rsid w:val="00406F85"/>
    <w:rsid w:val="00407742"/>
    <w:rsid w:val="00407E29"/>
    <w:rsid w:val="004106DE"/>
    <w:rsid w:val="0041194C"/>
    <w:rsid w:val="00412071"/>
    <w:rsid w:val="004122F8"/>
    <w:rsid w:val="00412B5D"/>
    <w:rsid w:val="00412C4B"/>
    <w:rsid w:val="00412D27"/>
    <w:rsid w:val="00412E3D"/>
    <w:rsid w:val="004134BA"/>
    <w:rsid w:val="00413C4B"/>
    <w:rsid w:val="00413D65"/>
    <w:rsid w:val="00414043"/>
    <w:rsid w:val="0041410F"/>
    <w:rsid w:val="00414274"/>
    <w:rsid w:val="004142E9"/>
    <w:rsid w:val="00416E74"/>
    <w:rsid w:val="00417184"/>
    <w:rsid w:val="00417262"/>
    <w:rsid w:val="004173E0"/>
    <w:rsid w:val="00417476"/>
    <w:rsid w:val="004174CD"/>
    <w:rsid w:val="0041760F"/>
    <w:rsid w:val="00417D2F"/>
    <w:rsid w:val="00417E3C"/>
    <w:rsid w:val="0042064C"/>
    <w:rsid w:val="00420A1E"/>
    <w:rsid w:val="00420DD8"/>
    <w:rsid w:val="00421256"/>
    <w:rsid w:val="00421744"/>
    <w:rsid w:val="00422726"/>
    <w:rsid w:val="00422962"/>
    <w:rsid w:val="00423C26"/>
    <w:rsid w:val="00423E81"/>
    <w:rsid w:val="00423E9A"/>
    <w:rsid w:val="00423F19"/>
    <w:rsid w:val="00424880"/>
    <w:rsid w:val="0042501E"/>
    <w:rsid w:val="004259B6"/>
    <w:rsid w:val="00426A8E"/>
    <w:rsid w:val="00427697"/>
    <w:rsid w:val="004300C4"/>
    <w:rsid w:val="00430212"/>
    <w:rsid w:val="004305EF"/>
    <w:rsid w:val="004318F5"/>
    <w:rsid w:val="00433282"/>
    <w:rsid w:val="0043366A"/>
    <w:rsid w:val="00433808"/>
    <w:rsid w:val="00433CB3"/>
    <w:rsid w:val="004340EA"/>
    <w:rsid w:val="004342BB"/>
    <w:rsid w:val="0043485B"/>
    <w:rsid w:val="00434D88"/>
    <w:rsid w:val="004350CD"/>
    <w:rsid w:val="004355ED"/>
    <w:rsid w:val="00435C1A"/>
    <w:rsid w:val="00437085"/>
    <w:rsid w:val="00437A87"/>
    <w:rsid w:val="0044006D"/>
    <w:rsid w:val="00441161"/>
    <w:rsid w:val="00441A16"/>
    <w:rsid w:val="00441D1C"/>
    <w:rsid w:val="00442C7B"/>
    <w:rsid w:val="00442F42"/>
    <w:rsid w:val="0044304C"/>
    <w:rsid w:val="00443307"/>
    <w:rsid w:val="00443C60"/>
    <w:rsid w:val="00443CB6"/>
    <w:rsid w:val="00443FB7"/>
    <w:rsid w:val="004454BE"/>
    <w:rsid w:val="00445642"/>
    <w:rsid w:val="004456CE"/>
    <w:rsid w:val="0044585A"/>
    <w:rsid w:val="00445BD4"/>
    <w:rsid w:val="00446048"/>
    <w:rsid w:val="004463E7"/>
    <w:rsid w:val="004464DC"/>
    <w:rsid w:val="00446D79"/>
    <w:rsid w:val="00446F15"/>
    <w:rsid w:val="00447442"/>
    <w:rsid w:val="004475F3"/>
    <w:rsid w:val="00450019"/>
    <w:rsid w:val="004503AE"/>
    <w:rsid w:val="00450A81"/>
    <w:rsid w:val="00450D6A"/>
    <w:rsid w:val="00450FF3"/>
    <w:rsid w:val="00451762"/>
    <w:rsid w:val="00451790"/>
    <w:rsid w:val="004518AE"/>
    <w:rsid w:val="00451F64"/>
    <w:rsid w:val="004526C8"/>
    <w:rsid w:val="00452D49"/>
    <w:rsid w:val="0045351B"/>
    <w:rsid w:val="00453A41"/>
    <w:rsid w:val="0045426B"/>
    <w:rsid w:val="00454409"/>
    <w:rsid w:val="0045448C"/>
    <w:rsid w:val="004554E6"/>
    <w:rsid w:val="00455B60"/>
    <w:rsid w:val="00455C51"/>
    <w:rsid w:val="00455E04"/>
    <w:rsid w:val="00456ACA"/>
    <w:rsid w:val="004576B3"/>
    <w:rsid w:val="00457B92"/>
    <w:rsid w:val="00460947"/>
    <w:rsid w:val="0046097A"/>
    <w:rsid w:val="00460CF6"/>
    <w:rsid w:val="00460DA9"/>
    <w:rsid w:val="00460F0C"/>
    <w:rsid w:val="00461172"/>
    <w:rsid w:val="004613D7"/>
    <w:rsid w:val="00461533"/>
    <w:rsid w:val="00461FB8"/>
    <w:rsid w:val="004621D2"/>
    <w:rsid w:val="004623BA"/>
    <w:rsid w:val="00462AB1"/>
    <w:rsid w:val="00463BFE"/>
    <w:rsid w:val="0046435D"/>
    <w:rsid w:val="004647A5"/>
    <w:rsid w:val="004649AF"/>
    <w:rsid w:val="00465679"/>
    <w:rsid w:val="00465B3D"/>
    <w:rsid w:val="00466A78"/>
    <w:rsid w:val="00466D22"/>
    <w:rsid w:val="00467CD8"/>
    <w:rsid w:val="004708BA"/>
    <w:rsid w:val="00470E66"/>
    <w:rsid w:val="00470F89"/>
    <w:rsid w:val="00470FC9"/>
    <w:rsid w:val="0047102D"/>
    <w:rsid w:val="0047139C"/>
    <w:rsid w:val="004713BA"/>
    <w:rsid w:val="004714C7"/>
    <w:rsid w:val="004715DD"/>
    <w:rsid w:val="00471DA1"/>
    <w:rsid w:val="00472501"/>
    <w:rsid w:val="00472687"/>
    <w:rsid w:val="00472764"/>
    <w:rsid w:val="00472B45"/>
    <w:rsid w:val="00473B34"/>
    <w:rsid w:val="00474222"/>
    <w:rsid w:val="004742EC"/>
    <w:rsid w:val="00474303"/>
    <w:rsid w:val="0047507F"/>
    <w:rsid w:val="0047523C"/>
    <w:rsid w:val="0047618E"/>
    <w:rsid w:val="004772A4"/>
    <w:rsid w:val="0048070F"/>
    <w:rsid w:val="004807CC"/>
    <w:rsid w:val="00481348"/>
    <w:rsid w:val="00481452"/>
    <w:rsid w:val="00481EE0"/>
    <w:rsid w:val="004822A9"/>
    <w:rsid w:val="00482369"/>
    <w:rsid w:val="0048271A"/>
    <w:rsid w:val="00482E43"/>
    <w:rsid w:val="004839B6"/>
    <w:rsid w:val="00483AF6"/>
    <w:rsid w:val="00483BCA"/>
    <w:rsid w:val="00484C67"/>
    <w:rsid w:val="004852B7"/>
    <w:rsid w:val="00485856"/>
    <w:rsid w:val="00485DFC"/>
    <w:rsid w:val="00486412"/>
    <w:rsid w:val="00486793"/>
    <w:rsid w:val="00486A65"/>
    <w:rsid w:val="00487005"/>
    <w:rsid w:val="00487303"/>
    <w:rsid w:val="00487418"/>
    <w:rsid w:val="0049023C"/>
    <w:rsid w:val="00491280"/>
    <w:rsid w:val="00491339"/>
    <w:rsid w:val="00491B2B"/>
    <w:rsid w:val="00491DF9"/>
    <w:rsid w:val="00491EE0"/>
    <w:rsid w:val="004924AD"/>
    <w:rsid w:val="004925F6"/>
    <w:rsid w:val="00492627"/>
    <w:rsid w:val="0049269B"/>
    <w:rsid w:val="0049277C"/>
    <w:rsid w:val="00492B9D"/>
    <w:rsid w:val="00493136"/>
    <w:rsid w:val="004944D1"/>
    <w:rsid w:val="00494C33"/>
    <w:rsid w:val="00495821"/>
    <w:rsid w:val="004961DC"/>
    <w:rsid w:val="00496606"/>
    <w:rsid w:val="004967EF"/>
    <w:rsid w:val="00496B9D"/>
    <w:rsid w:val="0049746E"/>
    <w:rsid w:val="00497821"/>
    <w:rsid w:val="00497F12"/>
    <w:rsid w:val="004A036D"/>
    <w:rsid w:val="004A04E6"/>
    <w:rsid w:val="004A0828"/>
    <w:rsid w:val="004A10B1"/>
    <w:rsid w:val="004A212C"/>
    <w:rsid w:val="004A2485"/>
    <w:rsid w:val="004A2813"/>
    <w:rsid w:val="004A2976"/>
    <w:rsid w:val="004A2C81"/>
    <w:rsid w:val="004A2E6D"/>
    <w:rsid w:val="004A3915"/>
    <w:rsid w:val="004A3A41"/>
    <w:rsid w:val="004A3B8C"/>
    <w:rsid w:val="004A4658"/>
    <w:rsid w:val="004A4B8A"/>
    <w:rsid w:val="004A519D"/>
    <w:rsid w:val="004A54C4"/>
    <w:rsid w:val="004A5D74"/>
    <w:rsid w:val="004A5EA1"/>
    <w:rsid w:val="004A6B69"/>
    <w:rsid w:val="004A6DF1"/>
    <w:rsid w:val="004B0EB0"/>
    <w:rsid w:val="004B1519"/>
    <w:rsid w:val="004B1C16"/>
    <w:rsid w:val="004B1C67"/>
    <w:rsid w:val="004B21E5"/>
    <w:rsid w:val="004B29C0"/>
    <w:rsid w:val="004B2A15"/>
    <w:rsid w:val="004B30AE"/>
    <w:rsid w:val="004B3344"/>
    <w:rsid w:val="004B35AB"/>
    <w:rsid w:val="004B391A"/>
    <w:rsid w:val="004B43CE"/>
    <w:rsid w:val="004B46CA"/>
    <w:rsid w:val="004B4BD2"/>
    <w:rsid w:val="004B542B"/>
    <w:rsid w:val="004B5762"/>
    <w:rsid w:val="004B5CAC"/>
    <w:rsid w:val="004B630A"/>
    <w:rsid w:val="004B681B"/>
    <w:rsid w:val="004B6A02"/>
    <w:rsid w:val="004B6CD0"/>
    <w:rsid w:val="004B6D9E"/>
    <w:rsid w:val="004B75E0"/>
    <w:rsid w:val="004B773E"/>
    <w:rsid w:val="004C02ED"/>
    <w:rsid w:val="004C0AEF"/>
    <w:rsid w:val="004C145D"/>
    <w:rsid w:val="004C1D08"/>
    <w:rsid w:val="004C241D"/>
    <w:rsid w:val="004C2EA9"/>
    <w:rsid w:val="004C3879"/>
    <w:rsid w:val="004C388A"/>
    <w:rsid w:val="004C3B10"/>
    <w:rsid w:val="004C3BB7"/>
    <w:rsid w:val="004C3CC7"/>
    <w:rsid w:val="004C3CD0"/>
    <w:rsid w:val="004C41D2"/>
    <w:rsid w:val="004C4567"/>
    <w:rsid w:val="004C46B4"/>
    <w:rsid w:val="004C484D"/>
    <w:rsid w:val="004C4FC5"/>
    <w:rsid w:val="004C519A"/>
    <w:rsid w:val="004C5334"/>
    <w:rsid w:val="004C540E"/>
    <w:rsid w:val="004C5485"/>
    <w:rsid w:val="004C6D16"/>
    <w:rsid w:val="004C7B26"/>
    <w:rsid w:val="004D0124"/>
    <w:rsid w:val="004D084E"/>
    <w:rsid w:val="004D08F0"/>
    <w:rsid w:val="004D11C7"/>
    <w:rsid w:val="004D192A"/>
    <w:rsid w:val="004D19A6"/>
    <w:rsid w:val="004D2261"/>
    <w:rsid w:val="004D278A"/>
    <w:rsid w:val="004D32B5"/>
    <w:rsid w:val="004D3C19"/>
    <w:rsid w:val="004D4142"/>
    <w:rsid w:val="004D435F"/>
    <w:rsid w:val="004D46F6"/>
    <w:rsid w:val="004D4AE0"/>
    <w:rsid w:val="004D6059"/>
    <w:rsid w:val="004D62BC"/>
    <w:rsid w:val="004D7DAF"/>
    <w:rsid w:val="004D7F23"/>
    <w:rsid w:val="004E0346"/>
    <w:rsid w:val="004E077F"/>
    <w:rsid w:val="004E14D5"/>
    <w:rsid w:val="004E1876"/>
    <w:rsid w:val="004E1E3D"/>
    <w:rsid w:val="004E20FD"/>
    <w:rsid w:val="004E281C"/>
    <w:rsid w:val="004E282A"/>
    <w:rsid w:val="004E3104"/>
    <w:rsid w:val="004E3897"/>
    <w:rsid w:val="004E4580"/>
    <w:rsid w:val="004E499F"/>
    <w:rsid w:val="004E539D"/>
    <w:rsid w:val="004E54CA"/>
    <w:rsid w:val="004E55CD"/>
    <w:rsid w:val="004E5BA0"/>
    <w:rsid w:val="004E5EB9"/>
    <w:rsid w:val="004E674B"/>
    <w:rsid w:val="004E6DBE"/>
    <w:rsid w:val="004E6F83"/>
    <w:rsid w:val="004E76AA"/>
    <w:rsid w:val="004E7991"/>
    <w:rsid w:val="004E7BAF"/>
    <w:rsid w:val="004E7E60"/>
    <w:rsid w:val="004F043F"/>
    <w:rsid w:val="004F0C5B"/>
    <w:rsid w:val="004F16D4"/>
    <w:rsid w:val="004F1999"/>
    <w:rsid w:val="004F1D31"/>
    <w:rsid w:val="004F26F2"/>
    <w:rsid w:val="004F32EB"/>
    <w:rsid w:val="004F4487"/>
    <w:rsid w:val="004F4B40"/>
    <w:rsid w:val="004F4C69"/>
    <w:rsid w:val="004F5FBA"/>
    <w:rsid w:val="004F6900"/>
    <w:rsid w:val="004F6AD7"/>
    <w:rsid w:val="004F79B1"/>
    <w:rsid w:val="004F7A2D"/>
    <w:rsid w:val="004F7A36"/>
    <w:rsid w:val="0050010B"/>
    <w:rsid w:val="00500D18"/>
    <w:rsid w:val="00500D9F"/>
    <w:rsid w:val="00500EF3"/>
    <w:rsid w:val="005011DC"/>
    <w:rsid w:val="0050196E"/>
    <w:rsid w:val="00501FA8"/>
    <w:rsid w:val="005020FA"/>
    <w:rsid w:val="00503E32"/>
    <w:rsid w:val="00504744"/>
    <w:rsid w:val="00504AE9"/>
    <w:rsid w:val="00504C41"/>
    <w:rsid w:val="00505268"/>
    <w:rsid w:val="00505BC9"/>
    <w:rsid w:val="00505C35"/>
    <w:rsid w:val="00505C8D"/>
    <w:rsid w:val="00506149"/>
    <w:rsid w:val="005074C9"/>
    <w:rsid w:val="0050778C"/>
    <w:rsid w:val="00507D38"/>
    <w:rsid w:val="00507F0B"/>
    <w:rsid w:val="0051123A"/>
    <w:rsid w:val="0051141A"/>
    <w:rsid w:val="0051159B"/>
    <w:rsid w:val="0051249C"/>
    <w:rsid w:val="005127EA"/>
    <w:rsid w:val="00513296"/>
    <w:rsid w:val="00514BC4"/>
    <w:rsid w:val="00514D24"/>
    <w:rsid w:val="00515093"/>
    <w:rsid w:val="005156E8"/>
    <w:rsid w:val="00515D47"/>
    <w:rsid w:val="00516370"/>
    <w:rsid w:val="005163DC"/>
    <w:rsid w:val="005163FE"/>
    <w:rsid w:val="00516470"/>
    <w:rsid w:val="00517634"/>
    <w:rsid w:val="00517F24"/>
    <w:rsid w:val="00517F8E"/>
    <w:rsid w:val="00520333"/>
    <w:rsid w:val="005204BA"/>
    <w:rsid w:val="0052088A"/>
    <w:rsid w:val="00521748"/>
    <w:rsid w:val="00521821"/>
    <w:rsid w:val="00521853"/>
    <w:rsid w:val="00521A21"/>
    <w:rsid w:val="00521D35"/>
    <w:rsid w:val="00521E49"/>
    <w:rsid w:val="00521E8D"/>
    <w:rsid w:val="0052280F"/>
    <w:rsid w:val="00522F26"/>
    <w:rsid w:val="0052358E"/>
    <w:rsid w:val="0052372B"/>
    <w:rsid w:val="0052373D"/>
    <w:rsid w:val="00523CAC"/>
    <w:rsid w:val="00524136"/>
    <w:rsid w:val="005243E0"/>
    <w:rsid w:val="005247B2"/>
    <w:rsid w:val="005253E6"/>
    <w:rsid w:val="00526C00"/>
    <w:rsid w:val="00527081"/>
    <w:rsid w:val="00527102"/>
    <w:rsid w:val="00527730"/>
    <w:rsid w:val="00527CAE"/>
    <w:rsid w:val="00527F51"/>
    <w:rsid w:val="00530919"/>
    <w:rsid w:val="005326AC"/>
    <w:rsid w:val="00533205"/>
    <w:rsid w:val="00533661"/>
    <w:rsid w:val="00533D83"/>
    <w:rsid w:val="00534150"/>
    <w:rsid w:val="005345B6"/>
    <w:rsid w:val="005349D4"/>
    <w:rsid w:val="00534D1C"/>
    <w:rsid w:val="00535457"/>
    <w:rsid w:val="0053552E"/>
    <w:rsid w:val="00535B42"/>
    <w:rsid w:val="00536624"/>
    <w:rsid w:val="005367F4"/>
    <w:rsid w:val="005370BE"/>
    <w:rsid w:val="00537244"/>
    <w:rsid w:val="005372E1"/>
    <w:rsid w:val="005414E8"/>
    <w:rsid w:val="005422AF"/>
    <w:rsid w:val="00542327"/>
    <w:rsid w:val="005428B7"/>
    <w:rsid w:val="005434AA"/>
    <w:rsid w:val="00543B47"/>
    <w:rsid w:val="00543CD7"/>
    <w:rsid w:val="00543E57"/>
    <w:rsid w:val="00543F72"/>
    <w:rsid w:val="005443F5"/>
    <w:rsid w:val="005456F0"/>
    <w:rsid w:val="00546C95"/>
    <w:rsid w:val="0054753B"/>
    <w:rsid w:val="0054778D"/>
    <w:rsid w:val="00547C3F"/>
    <w:rsid w:val="00547D39"/>
    <w:rsid w:val="00550017"/>
    <w:rsid w:val="0055019B"/>
    <w:rsid w:val="005504A1"/>
    <w:rsid w:val="00550D82"/>
    <w:rsid w:val="00551A5A"/>
    <w:rsid w:val="00551CC9"/>
    <w:rsid w:val="00552CB2"/>
    <w:rsid w:val="00552E6B"/>
    <w:rsid w:val="00553096"/>
    <w:rsid w:val="00553EC0"/>
    <w:rsid w:val="00554970"/>
    <w:rsid w:val="0055500F"/>
    <w:rsid w:val="005552C6"/>
    <w:rsid w:val="00555398"/>
    <w:rsid w:val="0055539B"/>
    <w:rsid w:val="005559CE"/>
    <w:rsid w:val="0055612D"/>
    <w:rsid w:val="00556340"/>
    <w:rsid w:val="0055685F"/>
    <w:rsid w:val="00557B67"/>
    <w:rsid w:val="00557D3A"/>
    <w:rsid w:val="0056016D"/>
    <w:rsid w:val="005606C6"/>
    <w:rsid w:val="00560970"/>
    <w:rsid w:val="00560D2A"/>
    <w:rsid w:val="00561608"/>
    <w:rsid w:val="00561796"/>
    <w:rsid w:val="00561A7E"/>
    <w:rsid w:val="005624E9"/>
    <w:rsid w:val="0056444A"/>
    <w:rsid w:val="00564A2F"/>
    <w:rsid w:val="00564C66"/>
    <w:rsid w:val="0056560E"/>
    <w:rsid w:val="005658C2"/>
    <w:rsid w:val="00566B30"/>
    <w:rsid w:val="00566F47"/>
    <w:rsid w:val="00567020"/>
    <w:rsid w:val="00567593"/>
    <w:rsid w:val="00567772"/>
    <w:rsid w:val="005678A9"/>
    <w:rsid w:val="0057021F"/>
    <w:rsid w:val="00570979"/>
    <w:rsid w:val="00570A5F"/>
    <w:rsid w:val="00570E31"/>
    <w:rsid w:val="00571957"/>
    <w:rsid w:val="005723E8"/>
    <w:rsid w:val="005725EB"/>
    <w:rsid w:val="00572EFD"/>
    <w:rsid w:val="00573374"/>
    <w:rsid w:val="00573F12"/>
    <w:rsid w:val="00573FE1"/>
    <w:rsid w:val="00574383"/>
    <w:rsid w:val="0057451F"/>
    <w:rsid w:val="00574792"/>
    <w:rsid w:val="00574AC6"/>
    <w:rsid w:val="00574EEE"/>
    <w:rsid w:val="0057641D"/>
    <w:rsid w:val="005768E0"/>
    <w:rsid w:val="00576D16"/>
    <w:rsid w:val="00576D9E"/>
    <w:rsid w:val="00576F51"/>
    <w:rsid w:val="0057784A"/>
    <w:rsid w:val="00577F9B"/>
    <w:rsid w:val="005800A3"/>
    <w:rsid w:val="0058069D"/>
    <w:rsid w:val="00580A5A"/>
    <w:rsid w:val="00580E3F"/>
    <w:rsid w:val="00580E8B"/>
    <w:rsid w:val="005814AE"/>
    <w:rsid w:val="00582205"/>
    <w:rsid w:val="005824BB"/>
    <w:rsid w:val="00583B57"/>
    <w:rsid w:val="00583C2A"/>
    <w:rsid w:val="00584215"/>
    <w:rsid w:val="0058459D"/>
    <w:rsid w:val="00585433"/>
    <w:rsid w:val="00585605"/>
    <w:rsid w:val="00585A2D"/>
    <w:rsid w:val="00585B01"/>
    <w:rsid w:val="00585CBB"/>
    <w:rsid w:val="0058627E"/>
    <w:rsid w:val="00586280"/>
    <w:rsid w:val="00586390"/>
    <w:rsid w:val="00586820"/>
    <w:rsid w:val="00586CFD"/>
    <w:rsid w:val="00586DB9"/>
    <w:rsid w:val="0059039C"/>
    <w:rsid w:val="005903A2"/>
    <w:rsid w:val="0059050E"/>
    <w:rsid w:val="00590E0D"/>
    <w:rsid w:val="0059121B"/>
    <w:rsid w:val="00591628"/>
    <w:rsid w:val="005917CD"/>
    <w:rsid w:val="00592175"/>
    <w:rsid w:val="005921E1"/>
    <w:rsid w:val="00592948"/>
    <w:rsid w:val="00592D6E"/>
    <w:rsid w:val="00592E4F"/>
    <w:rsid w:val="0059318C"/>
    <w:rsid w:val="00593333"/>
    <w:rsid w:val="00593A95"/>
    <w:rsid w:val="00593BE2"/>
    <w:rsid w:val="00593FDE"/>
    <w:rsid w:val="0059438E"/>
    <w:rsid w:val="005944FB"/>
    <w:rsid w:val="00595040"/>
    <w:rsid w:val="005951A8"/>
    <w:rsid w:val="005955D3"/>
    <w:rsid w:val="00595D1A"/>
    <w:rsid w:val="00596C2E"/>
    <w:rsid w:val="00597251"/>
    <w:rsid w:val="0059735C"/>
    <w:rsid w:val="00597768"/>
    <w:rsid w:val="005979AE"/>
    <w:rsid w:val="00597E9E"/>
    <w:rsid w:val="005A0276"/>
    <w:rsid w:val="005A0F3C"/>
    <w:rsid w:val="005A10F4"/>
    <w:rsid w:val="005A1382"/>
    <w:rsid w:val="005A18D2"/>
    <w:rsid w:val="005A1BE4"/>
    <w:rsid w:val="005A2575"/>
    <w:rsid w:val="005A28E5"/>
    <w:rsid w:val="005A3355"/>
    <w:rsid w:val="005A33D4"/>
    <w:rsid w:val="005A3998"/>
    <w:rsid w:val="005A3D71"/>
    <w:rsid w:val="005A3F43"/>
    <w:rsid w:val="005A3FB6"/>
    <w:rsid w:val="005A4438"/>
    <w:rsid w:val="005A46DC"/>
    <w:rsid w:val="005A5700"/>
    <w:rsid w:val="005A59C2"/>
    <w:rsid w:val="005A5BA2"/>
    <w:rsid w:val="005A6750"/>
    <w:rsid w:val="005A6E94"/>
    <w:rsid w:val="005A6F7D"/>
    <w:rsid w:val="005A72DE"/>
    <w:rsid w:val="005B009B"/>
    <w:rsid w:val="005B010F"/>
    <w:rsid w:val="005B0149"/>
    <w:rsid w:val="005B2853"/>
    <w:rsid w:val="005B3916"/>
    <w:rsid w:val="005B40A9"/>
    <w:rsid w:val="005B4234"/>
    <w:rsid w:val="005B541C"/>
    <w:rsid w:val="005B5AF4"/>
    <w:rsid w:val="005B5DB0"/>
    <w:rsid w:val="005B5F5C"/>
    <w:rsid w:val="005B7343"/>
    <w:rsid w:val="005B7775"/>
    <w:rsid w:val="005B7C6D"/>
    <w:rsid w:val="005B7DC3"/>
    <w:rsid w:val="005C03DE"/>
    <w:rsid w:val="005C063F"/>
    <w:rsid w:val="005C08EE"/>
    <w:rsid w:val="005C0B64"/>
    <w:rsid w:val="005C1594"/>
    <w:rsid w:val="005C1B27"/>
    <w:rsid w:val="005C1B54"/>
    <w:rsid w:val="005C1DCD"/>
    <w:rsid w:val="005C1F40"/>
    <w:rsid w:val="005C2560"/>
    <w:rsid w:val="005C28FA"/>
    <w:rsid w:val="005C316A"/>
    <w:rsid w:val="005C3AB3"/>
    <w:rsid w:val="005C3C8A"/>
    <w:rsid w:val="005C3D79"/>
    <w:rsid w:val="005C48DA"/>
    <w:rsid w:val="005C532E"/>
    <w:rsid w:val="005C5949"/>
    <w:rsid w:val="005C5BBF"/>
    <w:rsid w:val="005C5D17"/>
    <w:rsid w:val="005C5DDE"/>
    <w:rsid w:val="005C6C0A"/>
    <w:rsid w:val="005C6D09"/>
    <w:rsid w:val="005C6FE4"/>
    <w:rsid w:val="005C7324"/>
    <w:rsid w:val="005C7395"/>
    <w:rsid w:val="005C76C0"/>
    <w:rsid w:val="005C7CF8"/>
    <w:rsid w:val="005C7ED3"/>
    <w:rsid w:val="005D0175"/>
    <w:rsid w:val="005D10A7"/>
    <w:rsid w:val="005D1923"/>
    <w:rsid w:val="005D2626"/>
    <w:rsid w:val="005D2ED5"/>
    <w:rsid w:val="005D3481"/>
    <w:rsid w:val="005D4611"/>
    <w:rsid w:val="005D46ED"/>
    <w:rsid w:val="005D4E9E"/>
    <w:rsid w:val="005D52F4"/>
    <w:rsid w:val="005D5308"/>
    <w:rsid w:val="005D5456"/>
    <w:rsid w:val="005D5F8B"/>
    <w:rsid w:val="005D6602"/>
    <w:rsid w:val="005D6856"/>
    <w:rsid w:val="005D6C35"/>
    <w:rsid w:val="005D785F"/>
    <w:rsid w:val="005D7BAC"/>
    <w:rsid w:val="005D7C03"/>
    <w:rsid w:val="005E0A4E"/>
    <w:rsid w:val="005E0C4A"/>
    <w:rsid w:val="005E1798"/>
    <w:rsid w:val="005E1D94"/>
    <w:rsid w:val="005E1F24"/>
    <w:rsid w:val="005E2003"/>
    <w:rsid w:val="005E297E"/>
    <w:rsid w:val="005E3517"/>
    <w:rsid w:val="005E38E5"/>
    <w:rsid w:val="005E38E7"/>
    <w:rsid w:val="005E3937"/>
    <w:rsid w:val="005E3E00"/>
    <w:rsid w:val="005E3F66"/>
    <w:rsid w:val="005E3FFB"/>
    <w:rsid w:val="005E43D0"/>
    <w:rsid w:val="005E459C"/>
    <w:rsid w:val="005E4AFF"/>
    <w:rsid w:val="005E4B7B"/>
    <w:rsid w:val="005E566E"/>
    <w:rsid w:val="005E573D"/>
    <w:rsid w:val="005E6B2C"/>
    <w:rsid w:val="005E6F8B"/>
    <w:rsid w:val="005E76D1"/>
    <w:rsid w:val="005E795E"/>
    <w:rsid w:val="005E7EF7"/>
    <w:rsid w:val="005E7F10"/>
    <w:rsid w:val="005F0C3C"/>
    <w:rsid w:val="005F0D8A"/>
    <w:rsid w:val="005F13AC"/>
    <w:rsid w:val="005F1887"/>
    <w:rsid w:val="005F1E25"/>
    <w:rsid w:val="005F1F16"/>
    <w:rsid w:val="005F21C2"/>
    <w:rsid w:val="005F24FD"/>
    <w:rsid w:val="005F3155"/>
    <w:rsid w:val="005F31B9"/>
    <w:rsid w:val="005F4226"/>
    <w:rsid w:val="005F4DEC"/>
    <w:rsid w:val="005F50E6"/>
    <w:rsid w:val="005F55F1"/>
    <w:rsid w:val="005F579C"/>
    <w:rsid w:val="005F5B22"/>
    <w:rsid w:val="005F5B2F"/>
    <w:rsid w:val="005F5D10"/>
    <w:rsid w:val="005F5E88"/>
    <w:rsid w:val="005F61EE"/>
    <w:rsid w:val="005F6E01"/>
    <w:rsid w:val="005F6F51"/>
    <w:rsid w:val="005F71AB"/>
    <w:rsid w:val="005F720F"/>
    <w:rsid w:val="005F7604"/>
    <w:rsid w:val="005F7626"/>
    <w:rsid w:val="005F7D03"/>
    <w:rsid w:val="005F7DFE"/>
    <w:rsid w:val="005F7E3C"/>
    <w:rsid w:val="005F7E56"/>
    <w:rsid w:val="00600521"/>
    <w:rsid w:val="0060058A"/>
    <w:rsid w:val="006018B9"/>
    <w:rsid w:val="006024E3"/>
    <w:rsid w:val="00602E5D"/>
    <w:rsid w:val="00603028"/>
    <w:rsid w:val="0060319D"/>
    <w:rsid w:val="006033AC"/>
    <w:rsid w:val="00603A77"/>
    <w:rsid w:val="00604326"/>
    <w:rsid w:val="006045E9"/>
    <w:rsid w:val="00604B49"/>
    <w:rsid w:val="00604C73"/>
    <w:rsid w:val="006056F6"/>
    <w:rsid w:val="00605775"/>
    <w:rsid w:val="00605BA8"/>
    <w:rsid w:val="00605EEB"/>
    <w:rsid w:val="00606013"/>
    <w:rsid w:val="00606615"/>
    <w:rsid w:val="0060680B"/>
    <w:rsid w:val="00607059"/>
    <w:rsid w:val="00607064"/>
    <w:rsid w:val="0060710D"/>
    <w:rsid w:val="00607259"/>
    <w:rsid w:val="00607386"/>
    <w:rsid w:val="006074EE"/>
    <w:rsid w:val="00607C5A"/>
    <w:rsid w:val="0061009A"/>
    <w:rsid w:val="00610768"/>
    <w:rsid w:val="00610F8D"/>
    <w:rsid w:val="006116ED"/>
    <w:rsid w:val="00611A26"/>
    <w:rsid w:val="00611CA3"/>
    <w:rsid w:val="0061294D"/>
    <w:rsid w:val="00612E1E"/>
    <w:rsid w:val="00612E2E"/>
    <w:rsid w:val="00612FEB"/>
    <w:rsid w:val="00613D0E"/>
    <w:rsid w:val="006141A4"/>
    <w:rsid w:val="006151C7"/>
    <w:rsid w:val="006152C2"/>
    <w:rsid w:val="006154C0"/>
    <w:rsid w:val="006166FC"/>
    <w:rsid w:val="006168E0"/>
    <w:rsid w:val="006172F5"/>
    <w:rsid w:val="0061759D"/>
    <w:rsid w:val="006176A4"/>
    <w:rsid w:val="006203AF"/>
    <w:rsid w:val="00622AD9"/>
    <w:rsid w:val="00624382"/>
    <w:rsid w:val="00624474"/>
    <w:rsid w:val="00624CFA"/>
    <w:rsid w:val="0062507A"/>
    <w:rsid w:val="0062552D"/>
    <w:rsid w:val="00626272"/>
    <w:rsid w:val="00626C21"/>
    <w:rsid w:val="00626F28"/>
    <w:rsid w:val="00627C80"/>
    <w:rsid w:val="00627E1D"/>
    <w:rsid w:val="00630B84"/>
    <w:rsid w:val="00630F09"/>
    <w:rsid w:val="00631191"/>
    <w:rsid w:val="00631710"/>
    <w:rsid w:val="00631CEE"/>
    <w:rsid w:val="006325D3"/>
    <w:rsid w:val="0063270A"/>
    <w:rsid w:val="00632BC8"/>
    <w:rsid w:val="00632C82"/>
    <w:rsid w:val="006333A6"/>
    <w:rsid w:val="00633660"/>
    <w:rsid w:val="00634466"/>
    <w:rsid w:val="00634F25"/>
    <w:rsid w:val="0063567B"/>
    <w:rsid w:val="0063577A"/>
    <w:rsid w:val="006358C7"/>
    <w:rsid w:val="006363BA"/>
    <w:rsid w:val="00636B9A"/>
    <w:rsid w:val="00636FA3"/>
    <w:rsid w:val="00637013"/>
    <w:rsid w:val="006373A0"/>
    <w:rsid w:val="006373DA"/>
    <w:rsid w:val="006379D2"/>
    <w:rsid w:val="00640182"/>
    <w:rsid w:val="00640375"/>
    <w:rsid w:val="006403D3"/>
    <w:rsid w:val="0064057C"/>
    <w:rsid w:val="00640C93"/>
    <w:rsid w:val="006413E5"/>
    <w:rsid w:val="00641E76"/>
    <w:rsid w:val="00642083"/>
    <w:rsid w:val="00642AD8"/>
    <w:rsid w:val="00642DD9"/>
    <w:rsid w:val="00643487"/>
    <w:rsid w:val="006436F3"/>
    <w:rsid w:val="00643770"/>
    <w:rsid w:val="00643B66"/>
    <w:rsid w:val="00643BE9"/>
    <w:rsid w:val="006447CF"/>
    <w:rsid w:val="00644F43"/>
    <w:rsid w:val="00645115"/>
    <w:rsid w:val="00645D04"/>
    <w:rsid w:val="00645F5F"/>
    <w:rsid w:val="006461FB"/>
    <w:rsid w:val="00646768"/>
    <w:rsid w:val="00647776"/>
    <w:rsid w:val="00647831"/>
    <w:rsid w:val="006478B5"/>
    <w:rsid w:val="00652B9C"/>
    <w:rsid w:val="00652FC2"/>
    <w:rsid w:val="00653258"/>
    <w:rsid w:val="00653477"/>
    <w:rsid w:val="0065384F"/>
    <w:rsid w:val="006538A6"/>
    <w:rsid w:val="006544E2"/>
    <w:rsid w:val="0065481E"/>
    <w:rsid w:val="00654DFF"/>
    <w:rsid w:val="006563CA"/>
    <w:rsid w:val="006566D0"/>
    <w:rsid w:val="00657DA6"/>
    <w:rsid w:val="0066099D"/>
    <w:rsid w:val="00660E9D"/>
    <w:rsid w:val="006618B9"/>
    <w:rsid w:val="00662165"/>
    <w:rsid w:val="0066235D"/>
    <w:rsid w:val="006633A8"/>
    <w:rsid w:val="00663667"/>
    <w:rsid w:val="00663989"/>
    <w:rsid w:val="00664D5F"/>
    <w:rsid w:val="0066556B"/>
    <w:rsid w:val="006659DB"/>
    <w:rsid w:val="0066661C"/>
    <w:rsid w:val="00666932"/>
    <w:rsid w:val="00666EEF"/>
    <w:rsid w:val="006671C0"/>
    <w:rsid w:val="006671D6"/>
    <w:rsid w:val="00667ABC"/>
    <w:rsid w:val="00670475"/>
    <w:rsid w:val="00670A3C"/>
    <w:rsid w:val="00671772"/>
    <w:rsid w:val="00671B0E"/>
    <w:rsid w:val="006728BF"/>
    <w:rsid w:val="00672900"/>
    <w:rsid w:val="00672B86"/>
    <w:rsid w:val="0067372E"/>
    <w:rsid w:val="00673E9C"/>
    <w:rsid w:val="00674086"/>
    <w:rsid w:val="00674118"/>
    <w:rsid w:val="00674A92"/>
    <w:rsid w:val="006750E1"/>
    <w:rsid w:val="00675B6A"/>
    <w:rsid w:val="00676309"/>
    <w:rsid w:val="006767EB"/>
    <w:rsid w:val="00677491"/>
    <w:rsid w:val="00677E74"/>
    <w:rsid w:val="0068076B"/>
    <w:rsid w:val="00680D75"/>
    <w:rsid w:val="006812C2"/>
    <w:rsid w:val="00681548"/>
    <w:rsid w:val="00681C7D"/>
    <w:rsid w:val="00682158"/>
    <w:rsid w:val="006829B0"/>
    <w:rsid w:val="00682E05"/>
    <w:rsid w:val="00683390"/>
    <w:rsid w:val="00683B1F"/>
    <w:rsid w:val="00685B08"/>
    <w:rsid w:val="00685B0D"/>
    <w:rsid w:val="006866A5"/>
    <w:rsid w:val="006866BB"/>
    <w:rsid w:val="006868D8"/>
    <w:rsid w:val="00687A11"/>
    <w:rsid w:val="00690163"/>
    <w:rsid w:val="0069033D"/>
    <w:rsid w:val="0069114E"/>
    <w:rsid w:val="00691C9F"/>
    <w:rsid w:val="006923C2"/>
    <w:rsid w:val="00692572"/>
    <w:rsid w:val="006926BE"/>
    <w:rsid w:val="00692711"/>
    <w:rsid w:val="00692DD5"/>
    <w:rsid w:val="0069321E"/>
    <w:rsid w:val="00693F60"/>
    <w:rsid w:val="00694087"/>
    <w:rsid w:val="006943A0"/>
    <w:rsid w:val="00694750"/>
    <w:rsid w:val="00694800"/>
    <w:rsid w:val="00694855"/>
    <w:rsid w:val="006948A6"/>
    <w:rsid w:val="00695517"/>
    <w:rsid w:val="006959A0"/>
    <w:rsid w:val="00695C62"/>
    <w:rsid w:val="00695D17"/>
    <w:rsid w:val="00695D31"/>
    <w:rsid w:val="00695DB6"/>
    <w:rsid w:val="006965D8"/>
    <w:rsid w:val="0069675A"/>
    <w:rsid w:val="006A03A9"/>
    <w:rsid w:val="006A046E"/>
    <w:rsid w:val="006A1452"/>
    <w:rsid w:val="006A15E0"/>
    <w:rsid w:val="006A2E65"/>
    <w:rsid w:val="006A38ED"/>
    <w:rsid w:val="006A3B2A"/>
    <w:rsid w:val="006A46E2"/>
    <w:rsid w:val="006A4B0F"/>
    <w:rsid w:val="006A5024"/>
    <w:rsid w:val="006A5662"/>
    <w:rsid w:val="006A61BF"/>
    <w:rsid w:val="006A64EC"/>
    <w:rsid w:val="006A6740"/>
    <w:rsid w:val="006A7078"/>
    <w:rsid w:val="006A7A02"/>
    <w:rsid w:val="006A7D67"/>
    <w:rsid w:val="006B0321"/>
    <w:rsid w:val="006B0744"/>
    <w:rsid w:val="006B0A71"/>
    <w:rsid w:val="006B1158"/>
    <w:rsid w:val="006B15D7"/>
    <w:rsid w:val="006B1707"/>
    <w:rsid w:val="006B17F1"/>
    <w:rsid w:val="006B1A8E"/>
    <w:rsid w:val="006B1C20"/>
    <w:rsid w:val="006B1D75"/>
    <w:rsid w:val="006B251E"/>
    <w:rsid w:val="006B272E"/>
    <w:rsid w:val="006B27C8"/>
    <w:rsid w:val="006B2D3E"/>
    <w:rsid w:val="006B2E7D"/>
    <w:rsid w:val="006B2E91"/>
    <w:rsid w:val="006B30BE"/>
    <w:rsid w:val="006B39B9"/>
    <w:rsid w:val="006B3C6E"/>
    <w:rsid w:val="006B3DD0"/>
    <w:rsid w:val="006B437C"/>
    <w:rsid w:val="006B44ED"/>
    <w:rsid w:val="006B522B"/>
    <w:rsid w:val="006B5307"/>
    <w:rsid w:val="006B56F7"/>
    <w:rsid w:val="006B651A"/>
    <w:rsid w:val="006B74DC"/>
    <w:rsid w:val="006B7FA3"/>
    <w:rsid w:val="006C0410"/>
    <w:rsid w:val="006C0BF7"/>
    <w:rsid w:val="006C1370"/>
    <w:rsid w:val="006C1530"/>
    <w:rsid w:val="006C1917"/>
    <w:rsid w:val="006C2308"/>
    <w:rsid w:val="006C24F7"/>
    <w:rsid w:val="006C29DE"/>
    <w:rsid w:val="006C3136"/>
    <w:rsid w:val="006C3284"/>
    <w:rsid w:val="006C3BA2"/>
    <w:rsid w:val="006C3BCC"/>
    <w:rsid w:val="006C3F7F"/>
    <w:rsid w:val="006C48CB"/>
    <w:rsid w:val="006C4B64"/>
    <w:rsid w:val="006C4C7B"/>
    <w:rsid w:val="006C4FA6"/>
    <w:rsid w:val="006C51A0"/>
    <w:rsid w:val="006C51D1"/>
    <w:rsid w:val="006C5492"/>
    <w:rsid w:val="006C57DF"/>
    <w:rsid w:val="006C60DD"/>
    <w:rsid w:val="006C6266"/>
    <w:rsid w:val="006C6388"/>
    <w:rsid w:val="006C650F"/>
    <w:rsid w:val="006C7350"/>
    <w:rsid w:val="006C7445"/>
    <w:rsid w:val="006C7734"/>
    <w:rsid w:val="006D031B"/>
    <w:rsid w:val="006D0727"/>
    <w:rsid w:val="006D0998"/>
    <w:rsid w:val="006D0A4D"/>
    <w:rsid w:val="006D0A7C"/>
    <w:rsid w:val="006D1379"/>
    <w:rsid w:val="006D2DF1"/>
    <w:rsid w:val="006D33B6"/>
    <w:rsid w:val="006D3D05"/>
    <w:rsid w:val="006D507D"/>
    <w:rsid w:val="006D5648"/>
    <w:rsid w:val="006D564A"/>
    <w:rsid w:val="006D5664"/>
    <w:rsid w:val="006D5BF9"/>
    <w:rsid w:val="006D5E67"/>
    <w:rsid w:val="006D6227"/>
    <w:rsid w:val="006D6F57"/>
    <w:rsid w:val="006D6F9F"/>
    <w:rsid w:val="006D7334"/>
    <w:rsid w:val="006D770C"/>
    <w:rsid w:val="006D7F11"/>
    <w:rsid w:val="006E0139"/>
    <w:rsid w:val="006E06BF"/>
    <w:rsid w:val="006E06DB"/>
    <w:rsid w:val="006E0A34"/>
    <w:rsid w:val="006E0F12"/>
    <w:rsid w:val="006E0F44"/>
    <w:rsid w:val="006E10F6"/>
    <w:rsid w:val="006E11C4"/>
    <w:rsid w:val="006E2259"/>
    <w:rsid w:val="006E2FD7"/>
    <w:rsid w:val="006E3044"/>
    <w:rsid w:val="006E3588"/>
    <w:rsid w:val="006E3810"/>
    <w:rsid w:val="006E3B5F"/>
    <w:rsid w:val="006E464A"/>
    <w:rsid w:val="006E4A9B"/>
    <w:rsid w:val="006E4E7D"/>
    <w:rsid w:val="006E55B7"/>
    <w:rsid w:val="006E5A78"/>
    <w:rsid w:val="006E5D14"/>
    <w:rsid w:val="006E5EFF"/>
    <w:rsid w:val="006E7129"/>
    <w:rsid w:val="006E718D"/>
    <w:rsid w:val="006E7721"/>
    <w:rsid w:val="006E791F"/>
    <w:rsid w:val="006E79B9"/>
    <w:rsid w:val="006F06FA"/>
    <w:rsid w:val="006F0800"/>
    <w:rsid w:val="006F09B6"/>
    <w:rsid w:val="006F0D24"/>
    <w:rsid w:val="006F10DD"/>
    <w:rsid w:val="006F145B"/>
    <w:rsid w:val="006F1789"/>
    <w:rsid w:val="006F1981"/>
    <w:rsid w:val="006F2095"/>
    <w:rsid w:val="006F27C3"/>
    <w:rsid w:val="006F2976"/>
    <w:rsid w:val="006F2D2D"/>
    <w:rsid w:val="006F2D43"/>
    <w:rsid w:val="006F35BD"/>
    <w:rsid w:val="006F5038"/>
    <w:rsid w:val="006F569E"/>
    <w:rsid w:val="006F6000"/>
    <w:rsid w:val="006F63DE"/>
    <w:rsid w:val="006F64EE"/>
    <w:rsid w:val="006F67E1"/>
    <w:rsid w:val="006F6CDB"/>
    <w:rsid w:val="006F6D0B"/>
    <w:rsid w:val="006F6FEF"/>
    <w:rsid w:val="006F74E8"/>
    <w:rsid w:val="007000C1"/>
    <w:rsid w:val="00700D00"/>
    <w:rsid w:val="007011D5"/>
    <w:rsid w:val="007014C6"/>
    <w:rsid w:val="007016DD"/>
    <w:rsid w:val="007016E5"/>
    <w:rsid w:val="007017E2"/>
    <w:rsid w:val="00701D85"/>
    <w:rsid w:val="007025C8"/>
    <w:rsid w:val="00702B4F"/>
    <w:rsid w:val="00702B76"/>
    <w:rsid w:val="007038B6"/>
    <w:rsid w:val="00703C3A"/>
    <w:rsid w:val="007042CE"/>
    <w:rsid w:val="007049E6"/>
    <w:rsid w:val="00705768"/>
    <w:rsid w:val="007058BD"/>
    <w:rsid w:val="00705CBD"/>
    <w:rsid w:val="0070628C"/>
    <w:rsid w:val="00706673"/>
    <w:rsid w:val="00706D55"/>
    <w:rsid w:val="00707129"/>
    <w:rsid w:val="0070729A"/>
    <w:rsid w:val="007074B5"/>
    <w:rsid w:val="00707CE6"/>
    <w:rsid w:val="00707DFC"/>
    <w:rsid w:val="007103F6"/>
    <w:rsid w:val="007119E1"/>
    <w:rsid w:val="00711B9E"/>
    <w:rsid w:val="0071202E"/>
    <w:rsid w:val="00712B46"/>
    <w:rsid w:val="0071343C"/>
    <w:rsid w:val="00713B4A"/>
    <w:rsid w:val="00713ECA"/>
    <w:rsid w:val="0071420A"/>
    <w:rsid w:val="00714EF0"/>
    <w:rsid w:val="00715150"/>
    <w:rsid w:val="00715176"/>
    <w:rsid w:val="00715A30"/>
    <w:rsid w:val="00715AE4"/>
    <w:rsid w:val="007161A3"/>
    <w:rsid w:val="007163FD"/>
    <w:rsid w:val="007169B7"/>
    <w:rsid w:val="00716F29"/>
    <w:rsid w:val="0071742E"/>
    <w:rsid w:val="007178C0"/>
    <w:rsid w:val="00717A70"/>
    <w:rsid w:val="007206CC"/>
    <w:rsid w:val="007207A8"/>
    <w:rsid w:val="00720A9D"/>
    <w:rsid w:val="00720DA3"/>
    <w:rsid w:val="00721485"/>
    <w:rsid w:val="00722C31"/>
    <w:rsid w:val="007233AA"/>
    <w:rsid w:val="0072387A"/>
    <w:rsid w:val="00724D7D"/>
    <w:rsid w:val="007250D1"/>
    <w:rsid w:val="00725773"/>
    <w:rsid w:val="00725BF9"/>
    <w:rsid w:val="00725D2C"/>
    <w:rsid w:val="007264CC"/>
    <w:rsid w:val="00726850"/>
    <w:rsid w:val="00727C14"/>
    <w:rsid w:val="00727E75"/>
    <w:rsid w:val="00730011"/>
    <w:rsid w:val="0073011B"/>
    <w:rsid w:val="00730296"/>
    <w:rsid w:val="00730536"/>
    <w:rsid w:val="007306DC"/>
    <w:rsid w:val="00730767"/>
    <w:rsid w:val="0073088A"/>
    <w:rsid w:val="00730975"/>
    <w:rsid w:val="00730FDC"/>
    <w:rsid w:val="00731E0A"/>
    <w:rsid w:val="0073217D"/>
    <w:rsid w:val="007326D2"/>
    <w:rsid w:val="00732A7E"/>
    <w:rsid w:val="00733443"/>
    <w:rsid w:val="0073404E"/>
    <w:rsid w:val="007346C8"/>
    <w:rsid w:val="00734C14"/>
    <w:rsid w:val="00735C7F"/>
    <w:rsid w:val="00735EFE"/>
    <w:rsid w:val="00736015"/>
    <w:rsid w:val="00736424"/>
    <w:rsid w:val="00736459"/>
    <w:rsid w:val="00737782"/>
    <w:rsid w:val="00737983"/>
    <w:rsid w:val="00737DB1"/>
    <w:rsid w:val="00740342"/>
    <w:rsid w:val="007407DF"/>
    <w:rsid w:val="007408C2"/>
    <w:rsid w:val="00740CAF"/>
    <w:rsid w:val="00741606"/>
    <w:rsid w:val="00742338"/>
    <w:rsid w:val="0074242A"/>
    <w:rsid w:val="007427D8"/>
    <w:rsid w:val="0074291F"/>
    <w:rsid w:val="00743F61"/>
    <w:rsid w:val="00744667"/>
    <w:rsid w:val="00744C4E"/>
    <w:rsid w:val="00744DFB"/>
    <w:rsid w:val="00744E27"/>
    <w:rsid w:val="00744E48"/>
    <w:rsid w:val="00745163"/>
    <w:rsid w:val="007453F3"/>
    <w:rsid w:val="00745D6B"/>
    <w:rsid w:val="0074685D"/>
    <w:rsid w:val="007472CD"/>
    <w:rsid w:val="00747883"/>
    <w:rsid w:val="00747B9B"/>
    <w:rsid w:val="0075006F"/>
    <w:rsid w:val="007500A5"/>
    <w:rsid w:val="0075010F"/>
    <w:rsid w:val="00750A79"/>
    <w:rsid w:val="00750B1E"/>
    <w:rsid w:val="00751542"/>
    <w:rsid w:val="00751764"/>
    <w:rsid w:val="00752C62"/>
    <w:rsid w:val="00752D8A"/>
    <w:rsid w:val="00752E93"/>
    <w:rsid w:val="00753B70"/>
    <w:rsid w:val="0075415E"/>
    <w:rsid w:val="007542CE"/>
    <w:rsid w:val="00754D89"/>
    <w:rsid w:val="0075558C"/>
    <w:rsid w:val="00755778"/>
    <w:rsid w:val="007559AE"/>
    <w:rsid w:val="00756994"/>
    <w:rsid w:val="007571A2"/>
    <w:rsid w:val="007576D1"/>
    <w:rsid w:val="00757C4A"/>
    <w:rsid w:val="00757E76"/>
    <w:rsid w:val="0076029F"/>
    <w:rsid w:val="007602DE"/>
    <w:rsid w:val="007607C1"/>
    <w:rsid w:val="00760BFD"/>
    <w:rsid w:val="00760EB2"/>
    <w:rsid w:val="007612F5"/>
    <w:rsid w:val="0076146A"/>
    <w:rsid w:val="007628FA"/>
    <w:rsid w:val="00763274"/>
    <w:rsid w:val="00763304"/>
    <w:rsid w:val="00763896"/>
    <w:rsid w:val="007645B8"/>
    <w:rsid w:val="00764812"/>
    <w:rsid w:val="00764A41"/>
    <w:rsid w:val="00764B3C"/>
    <w:rsid w:val="007651EC"/>
    <w:rsid w:val="00765CB0"/>
    <w:rsid w:val="0076623A"/>
    <w:rsid w:val="00766815"/>
    <w:rsid w:val="0076689B"/>
    <w:rsid w:val="0076700A"/>
    <w:rsid w:val="00767160"/>
    <w:rsid w:val="00770EA0"/>
    <w:rsid w:val="00771AF4"/>
    <w:rsid w:val="007728D2"/>
    <w:rsid w:val="00772DB8"/>
    <w:rsid w:val="00772E14"/>
    <w:rsid w:val="007731AC"/>
    <w:rsid w:val="007732C0"/>
    <w:rsid w:val="0077336C"/>
    <w:rsid w:val="007743C4"/>
    <w:rsid w:val="007743E6"/>
    <w:rsid w:val="00774417"/>
    <w:rsid w:val="007749ED"/>
    <w:rsid w:val="007762DF"/>
    <w:rsid w:val="00776573"/>
    <w:rsid w:val="00776C43"/>
    <w:rsid w:val="00776E5E"/>
    <w:rsid w:val="007771C0"/>
    <w:rsid w:val="0077745B"/>
    <w:rsid w:val="0077745E"/>
    <w:rsid w:val="0077746F"/>
    <w:rsid w:val="007779F0"/>
    <w:rsid w:val="00780052"/>
    <w:rsid w:val="00782297"/>
    <w:rsid w:val="007825CA"/>
    <w:rsid w:val="00782843"/>
    <w:rsid w:val="00782BAC"/>
    <w:rsid w:val="007830BD"/>
    <w:rsid w:val="007832BB"/>
    <w:rsid w:val="0078353F"/>
    <w:rsid w:val="00783626"/>
    <w:rsid w:val="007837E6"/>
    <w:rsid w:val="00783CAC"/>
    <w:rsid w:val="007845E0"/>
    <w:rsid w:val="007849E4"/>
    <w:rsid w:val="00785066"/>
    <w:rsid w:val="00785B8B"/>
    <w:rsid w:val="00785F95"/>
    <w:rsid w:val="007866ED"/>
    <w:rsid w:val="00786897"/>
    <w:rsid w:val="00786CE5"/>
    <w:rsid w:val="007872C2"/>
    <w:rsid w:val="00787304"/>
    <w:rsid w:val="00787C07"/>
    <w:rsid w:val="0079056E"/>
    <w:rsid w:val="00790FA7"/>
    <w:rsid w:val="0079140F"/>
    <w:rsid w:val="00791DB9"/>
    <w:rsid w:val="00792330"/>
    <w:rsid w:val="00792A38"/>
    <w:rsid w:val="00792ACC"/>
    <w:rsid w:val="00792C1F"/>
    <w:rsid w:val="00792D57"/>
    <w:rsid w:val="00793661"/>
    <w:rsid w:val="00793754"/>
    <w:rsid w:val="00793949"/>
    <w:rsid w:val="00793A60"/>
    <w:rsid w:val="007943F1"/>
    <w:rsid w:val="00794832"/>
    <w:rsid w:val="00794842"/>
    <w:rsid w:val="00794CDA"/>
    <w:rsid w:val="00794D69"/>
    <w:rsid w:val="0079537E"/>
    <w:rsid w:val="0079549B"/>
    <w:rsid w:val="0079554D"/>
    <w:rsid w:val="007957D9"/>
    <w:rsid w:val="007957E8"/>
    <w:rsid w:val="00795FD9"/>
    <w:rsid w:val="00796217"/>
    <w:rsid w:val="00796821"/>
    <w:rsid w:val="00796D0F"/>
    <w:rsid w:val="007A034E"/>
    <w:rsid w:val="007A0AF8"/>
    <w:rsid w:val="007A1056"/>
    <w:rsid w:val="007A1ECC"/>
    <w:rsid w:val="007A21E6"/>
    <w:rsid w:val="007A2543"/>
    <w:rsid w:val="007A2937"/>
    <w:rsid w:val="007A2EB2"/>
    <w:rsid w:val="007A316A"/>
    <w:rsid w:val="007A363B"/>
    <w:rsid w:val="007A389C"/>
    <w:rsid w:val="007A38F1"/>
    <w:rsid w:val="007A39F5"/>
    <w:rsid w:val="007A3B18"/>
    <w:rsid w:val="007A4E54"/>
    <w:rsid w:val="007A5227"/>
    <w:rsid w:val="007A55BE"/>
    <w:rsid w:val="007A6882"/>
    <w:rsid w:val="007A6A33"/>
    <w:rsid w:val="007A6FCC"/>
    <w:rsid w:val="007A7160"/>
    <w:rsid w:val="007A71BE"/>
    <w:rsid w:val="007A736E"/>
    <w:rsid w:val="007A7386"/>
    <w:rsid w:val="007A739B"/>
    <w:rsid w:val="007A7423"/>
    <w:rsid w:val="007A7BB1"/>
    <w:rsid w:val="007B01A6"/>
    <w:rsid w:val="007B0381"/>
    <w:rsid w:val="007B03B7"/>
    <w:rsid w:val="007B1557"/>
    <w:rsid w:val="007B1BF3"/>
    <w:rsid w:val="007B1BFF"/>
    <w:rsid w:val="007B1ED9"/>
    <w:rsid w:val="007B29EF"/>
    <w:rsid w:val="007B2D04"/>
    <w:rsid w:val="007B3238"/>
    <w:rsid w:val="007B3318"/>
    <w:rsid w:val="007B34D6"/>
    <w:rsid w:val="007B41BB"/>
    <w:rsid w:val="007B46B4"/>
    <w:rsid w:val="007B4A22"/>
    <w:rsid w:val="007B5060"/>
    <w:rsid w:val="007B590A"/>
    <w:rsid w:val="007B59D3"/>
    <w:rsid w:val="007B5C4A"/>
    <w:rsid w:val="007B64EC"/>
    <w:rsid w:val="007B7AD0"/>
    <w:rsid w:val="007B7C99"/>
    <w:rsid w:val="007C07C7"/>
    <w:rsid w:val="007C0871"/>
    <w:rsid w:val="007C0D00"/>
    <w:rsid w:val="007C111C"/>
    <w:rsid w:val="007C19A6"/>
    <w:rsid w:val="007C1BC1"/>
    <w:rsid w:val="007C1DAF"/>
    <w:rsid w:val="007C1F93"/>
    <w:rsid w:val="007C210C"/>
    <w:rsid w:val="007C2D47"/>
    <w:rsid w:val="007C3782"/>
    <w:rsid w:val="007C3A2E"/>
    <w:rsid w:val="007C4478"/>
    <w:rsid w:val="007C702D"/>
    <w:rsid w:val="007C7883"/>
    <w:rsid w:val="007D01FC"/>
    <w:rsid w:val="007D0838"/>
    <w:rsid w:val="007D0EC6"/>
    <w:rsid w:val="007D1007"/>
    <w:rsid w:val="007D2611"/>
    <w:rsid w:val="007D4CE9"/>
    <w:rsid w:val="007D4D3C"/>
    <w:rsid w:val="007D6CBF"/>
    <w:rsid w:val="007D6D12"/>
    <w:rsid w:val="007D76DA"/>
    <w:rsid w:val="007D7DCA"/>
    <w:rsid w:val="007E0657"/>
    <w:rsid w:val="007E072A"/>
    <w:rsid w:val="007E0752"/>
    <w:rsid w:val="007E0B6E"/>
    <w:rsid w:val="007E108E"/>
    <w:rsid w:val="007E1155"/>
    <w:rsid w:val="007E1600"/>
    <w:rsid w:val="007E1B4E"/>
    <w:rsid w:val="007E21CC"/>
    <w:rsid w:val="007E224C"/>
    <w:rsid w:val="007E2A38"/>
    <w:rsid w:val="007E3012"/>
    <w:rsid w:val="007E313F"/>
    <w:rsid w:val="007E3433"/>
    <w:rsid w:val="007E35FF"/>
    <w:rsid w:val="007E37E7"/>
    <w:rsid w:val="007E3AEA"/>
    <w:rsid w:val="007E3DA6"/>
    <w:rsid w:val="007E42A6"/>
    <w:rsid w:val="007E50B7"/>
    <w:rsid w:val="007E6B30"/>
    <w:rsid w:val="007E6C07"/>
    <w:rsid w:val="007E6D29"/>
    <w:rsid w:val="007E7830"/>
    <w:rsid w:val="007E7A90"/>
    <w:rsid w:val="007E7ACD"/>
    <w:rsid w:val="007F02E7"/>
    <w:rsid w:val="007F1539"/>
    <w:rsid w:val="007F1589"/>
    <w:rsid w:val="007F1625"/>
    <w:rsid w:val="007F1849"/>
    <w:rsid w:val="007F1AF3"/>
    <w:rsid w:val="007F2014"/>
    <w:rsid w:val="007F27AD"/>
    <w:rsid w:val="007F2FA3"/>
    <w:rsid w:val="007F3236"/>
    <w:rsid w:val="007F339F"/>
    <w:rsid w:val="007F45F0"/>
    <w:rsid w:val="007F47E8"/>
    <w:rsid w:val="007F4CF9"/>
    <w:rsid w:val="007F4DA9"/>
    <w:rsid w:val="007F5696"/>
    <w:rsid w:val="007F5887"/>
    <w:rsid w:val="007F684E"/>
    <w:rsid w:val="007F6C1C"/>
    <w:rsid w:val="007F6DFA"/>
    <w:rsid w:val="007F7368"/>
    <w:rsid w:val="007F7A5A"/>
    <w:rsid w:val="00800645"/>
    <w:rsid w:val="00800688"/>
    <w:rsid w:val="00800A6B"/>
    <w:rsid w:val="00800AEC"/>
    <w:rsid w:val="008022F3"/>
    <w:rsid w:val="008029E9"/>
    <w:rsid w:val="00802FAE"/>
    <w:rsid w:val="00803360"/>
    <w:rsid w:val="008033B3"/>
    <w:rsid w:val="00803BEC"/>
    <w:rsid w:val="00804319"/>
    <w:rsid w:val="00804627"/>
    <w:rsid w:val="008050A5"/>
    <w:rsid w:val="00805978"/>
    <w:rsid w:val="00805AEE"/>
    <w:rsid w:val="008061E0"/>
    <w:rsid w:val="008062ED"/>
    <w:rsid w:val="00806632"/>
    <w:rsid w:val="008071FB"/>
    <w:rsid w:val="0080751B"/>
    <w:rsid w:val="00807541"/>
    <w:rsid w:val="008104A7"/>
    <w:rsid w:val="008106C2"/>
    <w:rsid w:val="00810853"/>
    <w:rsid w:val="008108CF"/>
    <w:rsid w:val="00810AED"/>
    <w:rsid w:val="00810B8E"/>
    <w:rsid w:val="00810FF9"/>
    <w:rsid w:val="00811844"/>
    <w:rsid w:val="0081287F"/>
    <w:rsid w:val="00812E93"/>
    <w:rsid w:val="00812FD5"/>
    <w:rsid w:val="008134D3"/>
    <w:rsid w:val="00813823"/>
    <w:rsid w:val="00813FE2"/>
    <w:rsid w:val="00814195"/>
    <w:rsid w:val="0081441E"/>
    <w:rsid w:val="00814545"/>
    <w:rsid w:val="00814593"/>
    <w:rsid w:val="008145B7"/>
    <w:rsid w:val="00814C89"/>
    <w:rsid w:val="0081519A"/>
    <w:rsid w:val="00815219"/>
    <w:rsid w:val="00817811"/>
    <w:rsid w:val="00817986"/>
    <w:rsid w:val="008179CF"/>
    <w:rsid w:val="00817E52"/>
    <w:rsid w:val="00820879"/>
    <w:rsid w:val="008209BD"/>
    <w:rsid w:val="00820C09"/>
    <w:rsid w:val="00820E85"/>
    <w:rsid w:val="00820F91"/>
    <w:rsid w:val="00821C5A"/>
    <w:rsid w:val="008228F9"/>
    <w:rsid w:val="00822D67"/>
    <w:rsid w:val="008233DC"/>
    <w:rsid w:val="00823BF6"/>
    <w:rsid w:val="00823C83"/>
    <w:rsid w:val="00823E4B"/>
    <w:rsid w:val="00824185"/>
    <w:rsid w:val="008245DD"/>
    <w:rsid w:val="00824C2F"/>
    <w:rsid w:val="00824C5B"/>
    <w:rsid w:val="00824CDB"/>
    <w:rsid w:val="008252DC"/>
    <w:rsid w:val="008254F7"/>
    <w:rsid w:val="00825648"/>
    <w:rsid w:val="00826675"/>
    <w:rsid w:val="008271FA"/>
    <w:rsid w:val="008273D1"/>
    <w:rsid w:val="00827475"/>
    <w:rsid w:val="00827B86"/>
    <w:rsid w:val="00827CE6"/>
    <w:rsid w:val="0083037B"/>
    <w:rsid w:val="008305CF"/>
    <w:rsid w:val="008308A7"/>
    <w:rsid w:val="00830B39"/>
    <w:rsid w:val="008313B8"/>
    <w:rsid w:val="008314A6"/>
    <w:rsid w:val="008315EE"/>
    <w:rsid w:val="00831A67"/>
    <w:rsid w:val="00831FC3"/>
    <w:rsid w:val="00832FCF"/>
    <w:rsid w:val="0083323E"/>
    <w:rsid w:val="00833526"/>
    <w:rsid w:val="008338FC"/>
    <w:rsid w:val="00834157"/>
    <w:rsid w:val="008344CE"/>
    <w:rsid w:val="008344EE"/>
    <w:rsid w:val="00834827"/>
    <w:rsid w:val="0083517B"/>
    <w:rsid w:val="00835238"/>
    <w:rsid w:val="008354E7"/>
    <w:rsid w:val="0083592F"/>
    <w:rsid w:val="00835990"/>
    <w:rsid w:val="00835DA7"/>
    <w:rsid w:val="0083674B"/>
    <w:rsid w:val="008368E9"/>
    <w:rsid w:val="00836C01"/>
    <w:rsid w:val="00837048"/>
    <w:rsid w:val="00837573"/>
    <w:rsid w:val="00840147"/>
    <w:rsid w:val="00840812"/>
    <w:rsid w:val="008408EB"/>
    <w:rsid w:val="00840BB9"/>
    <w:rsid w:val="00840F42"/>
    <w:rsid w:val="008411EC"/>
    <w:rsid w:val="008413EE"/>
    <w:rsid w:val="00841411"/>
    <w:rsid w:val="00841519"/>
    <w:rsid w:val="00841B0F"/>
    <w:rsid w:val="0084250D"/>
    <w:rsid w:val="00842765"/>
    <w:rsid w:val="0084289C"/>
    <w:rsid w:val="0084367B"/>
    <w:rsid w:val="00844706"/>
    <w:rsid w:val="008449EF"/>
    <w:rsid w:val="00845307"/>
    <w:rsid w:val="0084636B"/>
    <w:rsid w:val="00846FEB"/>
    <w:rsid w:val="00847713"/>
    <w:rsid w:val="00847AE6"/>
    <w:rsid w:val="00847BA4"/>
    <w:rsid w:val="0085025A"/>
    <w:rsid w:val="008502A1"/>
    <w:rsid w:val="0085101F"/>
    <w:rsid w:val="0085113B"/>
    <w:rsid w:val="008518C2"/>
    <w:rsid w:val="00852AF1"/>
    <w:rsid w:val="00852C28"/>
    <w:rsid w:val="008538C9"/>
    <w:rsid w:val="00853A41"/>
    <w:rsid w:val="00854AD5"/>
    <w:rsid w:val="0085531F"/>
    <w:rsid w:val="008559C0"/>
    <w:rsid w:val="00856441"/>
    <w:rsid w:val="008565FB"/>
    <w:rsid w:val="00856844"/>
    <w:rsid w:val="008574C0"/>
    <w:rsid w:val="008577B1"/>
    <w:rsid w:val="0085791C"/>
    <w:rsid w:val="008579A7"/>
    <w:rsid w:val="00857FD9"/>
    <w:rsid w:val="00860760"/>
    <w:rsid w:val="00861409"/>
    <w:rsid w:val="008618DC"/>
    <w:rsid w:val="00861E4D"/>
    <w:rsid w:val="00862BCB"/>
    <w:rsid w:val="00862D8B"/>
    <w:rsid w:val="00862EFA"/>
    <w:rsid w:val="00863283"/>
    <w:rsid w:val="008632C7"/>
    <w:rsid w:val="00864068"/>
    <w:rsid w:val="00864374"/>
    <w:rsid w:val="00864E54"/>
    <w:rsid w:val="0086505E"/>
    <w:rsid w:val="0086529B"/>
    <w:rsid w:val="00865308"/>
    <w:rsid w:val="0086577A"/>
    <w:rsid w:val="00865924"/>
    <w:rsid w:val="00865C28"/>
    <w:rsid w:val="00865FF3"/>
    <w:rsid w:val="008662E7"/>
    <w:rsid w:val="00866334"/>
    <w:rsid w:val="0086709D"/>
    <w:rsid w:val="008675FB"/>
    <w:rsid w:val="0086766A"/>
    <w:rsid w:val="00867909"/>
    <w:rsid w:val="00867AD5"/>
    <w:rsid w:val="00867E3E"/>
    <w:rsid w:val="0087065B"/>
    <w:rsid w:val="00870D5B"/>
    <w:rsid w:val="0087290B"/>
    <w:rsid w:val="00872A1B"/>
    <w:rsid w:val="00872B43"/>
    <w:rsid w:val="00872D53"/>
    <w:rsid w:val="00872E21"/>
    <w:rsid w:val="008737BE"/>
    <w:rsid w:val="00873B02"/>
    <w:rsid w:val="00874066"/>
    <w:rsid w:val="0087473C"/>
    <w:rsid w:val="00874D86"/>
    <w:rsid w:val="00874DA0"/>
    <w:rsid w:val="00874FE4"/>
    <w:rsid w:val="00875024"/>
    <w:rsid w:val="00875572"/>
    <w:rsid w:val="00875751"/>
    <w:rsid w:val="00875950"/>
    <w:rsid w:val="00875D87"/>
    <w:rsid w:val="00876861"/>
    <w:rsid w:val="00876902"/>
    <w:rsid w:val="00876ECB"/>
    <w:rsid w:val="008770C6"/>
    <w:rsid w:val="008771FE"/>
    <w:rsid w:val="00877C26"/>
    <w:rsid w:val="00880675"/>
    <w:rsid w:val="00880791"/>
    <w:rsid w:val="008808A4"/>
    <w:rsid w:val="00881E6A"/>
    <w:rsid w:val="008825BB"/>
    <w:rsid w:val="008836B1"/>
    <w:rsid w:val="00883F8D"/>
    <w:rsid w:val="008844B3"/>
    <w:rsid w:val="008849E7"/>
    <w:rsid w:val="00884CC0"/>
    <w:rsid w:val="00885279"/>
    <w:rsid w:val="00885807"/>
    <w:rsid w:val="00885A71"/>
    <w:rsid w:val="00885E27"/>
    <w:rsid w:val="00885E9F"/>
    <w:rsid w:val="00886480"/>
    <w:rsid w:val="00886A00"/>
    <w:rsid w:val="00886CC3"/>
    <w:rsid w:val="00886E5B"/>
    <w:rsid w:val="008871A6"/>
    <w:rsid w:val="008873D8"/>
    <w:rsid w:val="008876CB"/>
    <w:rsid w:val="0089014A"/>
    <w:rsid w:val="0089028B"/>
    <w:rsid w:val="008912B4"/>
    <w:rsid w:val="008912F0"/>
    <w:rsid w:val="008926C1"/>
    <w:rsid w:val="008927BF"/>
    <w:rsid w:val="00893214"/>
    <w:rsid w:val="008942D8"/>
    <w:rsid w:val="00894A78"/>
    <w:rsid w:val="00894B71"/>
    <w:rsid w:val="00895028"/>
    <w:rsid w:val="00895264"/>
    <w:rsid w:val="00895FB9"/>
    <w:rsid w:val="00896767"/>
    <w:rsid w:val="0089689D"/>
    <w:rsid w:val="00897A79"/>
    <w:rsid w:val="008A01E3"/>
    <w:rsid w:val="008A054E"/>
    <w:rsid w:val="008A0952"/>
    <w:rsid w:val="008A0B6C"/>
    <w:rsid w:val="008A0DFF"/>
    <w:rsid w:val="008A133C"/>
    <w:rsid w:val="008A135F"/>
    <w:rsid w:val="008A1369"/>
    <w:rsid w:val="008A1980"/>
    <w:rsid w:val="008A235F"/>
    <w:rsid w:val="008A25E9"/>
    <w:rsid w:val="008A26B4"/>
    <w:rsid w:val="008A2CAA"/>
    <w:rsid w:val="008A2CEE"/>
    <w:rsid w:val="008A34BE"/>
    <w:rsid w:val="008A373F"/>
    <w:rsid w:val="008A388A"/>
    <w:rsid w:val="008A39AE"/>
    <w:rsid w:val="008A3FD9"/>
    <w:rsid w:val="008A4BF8"/>
    <w:rsid w:val="008A5EB0"/>
    <w:rsid w:val="008A66ED"/>
    <w:rsid w:val="008A694C"/>
    <w:rsid w:val="008A69F0"/>
    <w:rsid w:val="008A7031"/>
    <w:rsid w:val="008A7303"/>
    <w:rsid w:val="008B02AC"/>
    <w:rsid w:val="008B0730"/>
    <w:rsid w:val="008B0804"/>
    <w:rsid w:val="008B0C3A"/>
    <w:rsid w:val="008B0E0E"/>
    <w:rsid w:val="008B0E26"/>
    <w:rsid w:val="008B0EE4"/>
    <w:rsid w:val="008B12B0"/>
    <w:rsid w:val="008B1582"/>
    <w:rsid w:val="008B1DDB"/>
    <w:rsid w:val="008B1FB5"/>
    <w:rsid w:val="008B2C3A"/>
    <w:rsid w:val="008B3189"/>
    <w:rsid w:val="008B3ED2"/>
    <w:rsid w:val="008B42E4"/>
    <w:rsid w:val="008B4ED7"/>
    <w:rsid w:val="008B5083"/>
    <w:rsid w:val="008B5A5D"/>
    <w:rsid w:val="008B6650"/>
    <w:rsid w:val="008B6E82"/>
    <w:rsid w:val="008B6E83"/>
    <w:rsid w:val="008B731C"/>
    <w:rsid w:val="008B7E87"/>
    <w:rsid w:val="008C019E"/>
    <w:rsid w:val="008C05AA"/>
    <w:rsid w:val="008C08FF"/>
    <w:rsid w:val="008C0992"/>
    <w:rsid w:val="008C0AFC"/>
    <w:rsid w:val="008C16CE"/>
    <w:rsid w:val="008C1D63"/>
    <w:rsid w:val="008C2229"/>
    <w:rsid w:val="008C22FB"/>
    <w:rsid w:val="008C2350"/>
    <w:rsid w:val="008C2EA5"/>
    <w:rsid w:val="008C326D"/>
    <w:rsid w:val="008C3282"/>
    <w:rsid w:val="008C3339"/>
    <w:rsid w:val="008C3941"/>
    <w:rsid w:val="008C3B7E"/>
    <w:rsid w:val="008C3BE7"/>
    <w:rsid w:val="008C4164"/>
    <w:rsid w:val="008C445C"/>
    <w:rsid w:val="008C48FC"/>
    <w:rsid w:val="008C4AD8"/>
    <w:rsid w:val="008C4BB2"/>
    <w:rsid w:val="008C4C2B"/>
    <w:rsid w:val="008C4D32"/>
    <w:rsid w:val="008C4F0F"/>
    <w:rsid w:val="008C56FD"/>
    <w:rsid w:val="008C5A5C"/>
    <w:rsid w:val="008C606B"/>
    <w:rsid w:val="008C6071"/>
    <w:rsid w:val="008C6BB4"/>
    <w:rsid w:val="008C6CD7"/>
    <w:rsid w:val="008C6D1E"/>
    <w:rsid w:val="008C703E"/>
    <w:rsid w:val="008C752E"/>
    <w:rsid w:val="008C78E0"/>
    <w:rsid w:val="008C79B2"/>
    <w:rsid w:val="008D11FC"/>
    <w:rsid w:val="008D21DE"/>
    <w:rsid w:val="008D2BFB"/>
    <w:rsid w:val="008D3440"/>
    <w:rsid w:val="008D393D"/>
    <w:rsid w:val="008D4371"/>
    <w:rsid w:val="008D4440"/>
    <w:rsid w:val="008D60E5"/>
    <w:rsid w:val="008D6202"/>
    <w:rsid w:val="008D724A"/>
    <w:rsid w:val="008D7AB2"/>
    <w:rsid w:val="008D7E3F"/>
    <w:rsid w:val="008E1297"/>
    <w:rsid w:val="008E2275"/>
    <w:rsid w:val="008E24FD"/>
    <w:rsid w:val="008E365B"/>
    <w:rsid w:val="008E4252"/>
    <w:rsid w:val="008E452B"/>
    <w:rsid w:val="008E468B"/>
    <w:rsid w:val="008E4C7B"/>
    <w:rsid w:val="008E4C94"/>
    <w:rsid w:val="008E4F0E"/>
    <w:rsid w:val="008E510F"/>
    <w:rsid w:val="008E54FB"/>
    <w:rsid w:val="008E6A77"/>
    <w:rsid w:val="008E6AA6"/>
    <w:rsid w:val="008E74D9"/>
    <w:rsid w:val="008E770D"/>
    <w:rsid w:val="008E7BEE"/>
    <w:rsid w:val="008E7DCC"/>
    <w:rsid w:val="008F009D"/>
    <w:rsid w:val="008F0948"/>
    <w:rsid w:val="008F0E3E"/>
    <w:rsid w:val="008F187A"/>
    <w:rsid w:val="008F1E64"/>
    <w:rsid w:val="008F24A3"/>
    <w:rsid w:val="008F26F0"/>
    <w:rsid w:val="008F27B1"/>
    <w:rsid w:val="008F285C"/>
    <w:rsid w:val="008F37B9"/>
    <w:rsid w:val="008F3D27"/>
    <w:rsid w:val="008F3E3F"/>
    <w:rsid w:val="008F4643"/>
    <w:rsid w:val="008F48A6"/>
    <w:rsid w:val="008F4EC5"/>
    <w:rsid w:val="008F4EE1"/>
    <w:rsid w:val="008F5492"/>
    <w:rsid w:val="008F55F8"/>
    <w:rsid w:val="008F5ABA"/>
    <w:rsid w:val="008F61E6"/>
    <w:rsid w:val="008F6485"/>
    <w:rsid w:val="008F6563"/>
    <w:rsid w:val="008F777B"/>
    <w:rsid w:val="009007B8"/>
    <w:rsid w:val="009015D9"/>
    <w:rsid w:val="00901A1A"/>
    <w:rsid w:val="00903BD9"/>
    <w:rsid w:val="00903D0E"/>
    <w:rsid w:val="00905205"/>
    <w:rsid w:val="009052A1"/>
    <w:rsid w:val="00905390"/>
    <w:rsid w:val="00905662"/>
    <w:rsid w:val="00905E87"/>
    <w:rsid w:val="00906A13"/>
    <w:rsid w:val="00906B91"/>
    <w:rsid w:val="00906EB2"/>
    <w:rsid w:val="00907300"/>
    <w:rsid w:val="00907377"/>
    <w:rsid w:val="00907745"/>
    <w:rsid w:val="00907795"/>
    <w:rsid w:val="00907DB4"/>
    <w:rsid w:val="0091034A"/>
    <w:rsid w:val="00910B31"/>
    <w:rsid w:val="009110A5"/>
    <w:rsid w:val="00911486"/>
    <w:rsid w:val="009118D1"/>
    <w:rsid w:val="00911CA1"/>
    <w:rsid w:val="00912647"/>
    <w:rsid w:val="00912E03"/>
    <w:rsid w:val="00912F00"/>
    <w:rsid w:val="00913654"/>
    <w:rsid w:val="009138E1"/>
    <w:rsid w:val="00913E87"/>
    <w:rsid w:val="00914C3C"/>
    <w:rsid w:val="00914F56"/>
    <w:rsid w:val="00915899"/>
    <w:rsid w:val="00915A4B"/>
    <w:rsid w:val="009161EC"/>
    <w:rsid w:val="009164BF"/>
    <w:rsid w:val="00916D41"/>
    <w:rsid w:val="00916F10"/>
    <w:rsid w:val="00917A63"/>
    <w:rsid w:val="00917F83"/>
    <w:rsid w:val="00920356"/>
    <w:rsid w:val="009211B9"/>
    <w:rsid w:val="00921430"/>
    <w:rsid w:val="00921BC5"/>
    <w:rsid w:val="00921C03"/>
    <w:rsid w:val="00921DAE"/>
    <w:rsid w:val="009220FC"/>
    <w:rsid w:val="00922897"/>
    <w:rsid w:val="00922898"/>
    <w:rsid w:val="009233D5"/>
    <w:rsid w:val="0092385C"/>
    <w:rsid w:val="00923BBC"/>
    <w:rsid w:val="00924753"/>
    <w:rsid w:val="00924CD8"/>
    <w:rsid w:val="00925806"/>
    <w:rsid w:val="00925A2A"/>
    <w:rsid w:val="00925B75"/>
    <w:rsid w:val="00925D79"/>
    <w:rsid w:val="00926267"/>
    <w:rsid w:val="00926470"/>
    <w:rsid w:val="00926839"/>
    <w:rsid w:val="00926A07"/>
    <w:rsid w:val="00926B47"/>
    <w:rsid w:val="00926D72"/>
    <w:rsid w:val="00927119"/>
    <w:rsid w:val="009275A6"/>
    <w:rsid w:val="009276C2"/>
    <w:rsid w:val="009278EF"/>
    <w:rsid w:val="00927C8B"/>
    <w:rsid w:val="009300BD"/>
    <w:rsid w:val="0093010A"/>
    <w:rsid w:val="0093021B"/>
    <w:rsid w:val="00930802"/>
    <w:rsid w:val="00930836"/>
    <w:rsid w:val="00930939"/>
    <w:rsid w:val="0093165E"/>
    <w:rsid w:val="009322EB"/>
    <w:rsid w:val="0093290F"/>
    <w:rsid w:val="00932C6B"/>
    <w:rsid w:val="00933036"/>
    <w:rsid w:val="0093340A"/>
    <w:rsid w:val="00933D5C"/>
    <w:rsid w:val="00933E2A"/>
    <w:rsid w:val="00933E32"/>
    <w:rsid w:val="00934021"/>
    <w:rsid w:val="00934FD8"/>
    <w:rsid w:val="00936A79"/>
    <w:rsid w:val="0093741C"/>
    <w:rsid w:val="00940C22"/>
    <w:rsid w:val="00940CBF"/>
    <w:rsid w:val="00941420"/>
    <w:rsid w:val="00941833"/>
    <w:rsid w:val="00942DAA"/>
    <w:rsid w:val="0094329F"/>
    <w:rsid w:val="00943716"/>
    <w:rsid w:val="00943D30"/>
    <w:rsid w:val="00943DEA"/>
    <w:rsid w:val="00943EE8"/>
    <w:rsid w:val="009441FC"/>
    <w:rsid w:val="00944AE6"/>
    <w:rsid w:val="00946300"/>
    <w:rsid w:val="00947182"/>
    <w:rsid w:val="0094743C"/>
    <w:rsid w:val="00950BE1"/>
    <w:rsid w:val="009513AB"/>
    <w:rsid w:val="0095158C"/>
    <w:rsid w:val="00951640"/>
    <w:rsid w:val="00951703"/>
    <w:rsid w:val="009517CA"/>
    <w:rsid w:val="00951AD1"/>
    <w:rsid w:val="00951B5B"/>
    <w:rsid w:val="00952741"/>
    <w:rsid w:val="00952D48"/>
    <w:rsid w:val="00953D1F"/>
    <w:rsid w:val="009542C6"/>
    <w:rsid w:val="009552AE"/>
    <w:rsid w:val="00955C8B"/>
    <w:rsid w:val="00956847"/>
    <w:rsid w:val="00956BA3"/>
    <w:rsid w:val="00956D1F"/>
    <w:rsid w:val="0095716F"/>
    <w:rsid w:val="00957350"/>
    <w:rsid w:val="009606D1"/>
    <w:rsid w:val="00960726"/>
    <w:rsid w:val="009608BB"/>
    <w:rsid w:val="00960CEC"/>
    <w:rsid w:val="009613C1"/>
    <w:rsid w:val="009615D6"/>
    <w:rsid w:val="00961AC6"/>
    <w:rsid w:val="00962970"/>
    <w:rsid w:val="009633D2"/>
    <w:rsid w:val="00963E72"/>
    <w:rsid w:val="00964284"/>
    <w:rsid w:val="0096516C"/>
    <w:rsid w:val="00965DF8"/>
    <w:rsid w:val="00965FB7"/>
    <w:rsid w:val="0096608D"/>
    <w:rsid w:val="009666DA"/>
    <w:rsid w:val="00966A79"/>
    <w:rsid w:val="00967188"/>
    <w:rsid w:val="00967C49"/>
    <w:rsid w:val="00967C90"/>
    <w:rsid w:val="00970239"/>
    <w:rsid w:val="009705F5"/>
    <w:rsid w:val="00970AEB"/>
    <w:rsid w:val="00970DAB"/>
    <w:rsid w:val="009710B2"/>
    <w:rsid w:val="00971657"/>
    <w:rsid w:val="00971695"/>
    <w:rsid w:val="009727DD"/>
    <w:rsid w:val="0097285F"/>
    <w:rsid w:val="00972CE4"/>
    <w:rsid w:val="00973200"/>
    <w:rsid w:val="00973589"/>
    <w:rsid w:val="00973703"/>
    <w:rsid w:val="0097459F"/>
    <w:rsid w:val="009746E2"/>
    <w:rsid w:val="00974FDD"/>
    <w:rsid w:val="00975CDD"/>
    <w:rsid w:val="0097606F"/>
    <w:rsid w:val="00976BFD"/>
    <w:rsid w:val="00976EBF"/>
    <w:rsid w:val="00977791"/>
    <w:rsid w:val="009777FD"/>
    <w:rsid w:val="00977C8D"/>
    <w:rsid w:val="00980535"/>
    <w:rsid w:val="00980A75"/>
    <w:rsid w:val="00980CBD"/>
    <w:rsid w:val="009814EF"/>
    <w:rsid w:val="00981E09"/>
    <w:rsid w:val="00982037"/>
    <w:rsid w:val="0098292F"/>
    <w:rsid w:val="00982A14"/>
    <w:rsid w:val="00983243"/>
    <w:rsid w:val="009834D2"/>
    <w:rsid w:val="009842EB"/>
    <w:rsid w:val="00985DB8"/>
    <w:rsid w:val="009866DF"/>
    <w:rsid w:val="00987BB7"/>
    <w:rsid w:val="00987DAE"/>
    <w:rsid w:val="00987E9B"/>
    <w:rsid w:val="00990919"/>
    <w:rsid w:val="00990C11"/>
    <w:rsid w:val="00992910"/>
    <w:rsid w:val="009933A5"/>
    <w:rsid w:val="00993A66"/>
    <w:rsid w:val="00993BA8"/>
    <w:rsid w:val="009946A9"/>
    <w:rsid w:val="00994E37"/>
    <w:rsid w:val="009950F3"/>
    <w:rsid w:val="009962CD"/>
    <w:rsid w:val="00996CD4"/>
    <w:rsid w:val="00997009"/>
    <w:rsid w:val="009A0732"/>
    <w:rsid w:val="009A084F"/>
    <w:rsid w:val="009A08FE"/>
    <w:rsid w:val="009A0D3D"/>
    <w:rsid w:val="009A10D2"/>
    <w:rsid w:val="009A192A"/>
    <w:rsid w:val="009A1967"/>
    <w:rsid w:val="009A1A2F"/>
    <w:rsid w:val="009A1C9D"/>
    <w:rsid w:val="009A1D1D"/>
    <w:rsid w:val="009A2969"/>
    <w:rsid w:val="009A2A85"/>
    <w:rsid w:val="009A2CED"/>
    <w:rsid w:val="009A3B5E"/>
    <w:rsid w:val="009A3B86"/>
    <w:rsid w:val="009A4541"/>
    <w:rsid w:val="009A454E"/>
    <w:rsid w:val="009A4BE0"/>
    <w:rsid w:val="009A4D12"/>
    <w:rsid w:val="009A523C"/>
    <w:rsid w:val="009A533C"/>
    <w:rsid w:val="009A6052"/>
    <w:rsid w:val="009A631C"/>
    <w:rsid w:val="009A6B32"/>
    <w:rsid w:val="009A7FA0"/>
    <w:rsid w:val="009B09B2"/>
    <w:rsid w:val="009B0E42"/>
    <w:rsid w:val="009B106B"/>
    <w:rsid w:val="009B1605"/>
    <w:rsid w:val="009B16CC"/>
    <w:rsid w:val="009B1B2E"/>
    <w:rsid w:val="009B2010"/>
    <w:rsid w:val="009B2B83"/>
    <w:rsid w:val="009B301B"/>
    <w:rsid w:val="009B30A9"/>
    <w:rsid w:val="009B3184"/>
    <w:rsid w:val="009B3865"/>
    <w:rsid w:val="009B3CFB"/>
    <w:rsid w:val="009B4CF8"/>
    <w:rsid w:val="009B4E71"/>
    <w:rsid w:val="009C04B7"/>
    <w:rsid w:val="009C0579"/>
    <w:rsid w:val="009C1418"/>
    <w:rsid w:val="009C1820"/>
    <w:rsid w:val="009C1F0B"/>
    <w:rsid w:val="009C2431"/>
    <w:rsid w:val="009C24CC"/>
    <w:rsid w:val="009C3355"/>
    <w:rsid w:val="009C3936"/>
    <w:rsid w:val="009C3FD5"/>
    <w:rsid w:val="009C53A0"/>
    <w:rsid w:val="009C544A"/>
    <w:rsid w:val="009C5F19"/>
    <w:rsid w:val="009C6533"/>
    <w:rsid w:val="009C7F4C"/>
    <w:rsid w:val="009D032C"/>
    <w:rsid w:val="009D1323"/>
    <w:rsid w:val="009D137E"/>
    <w:rsid w:val="009D14AD"/>
    <w:rsid w:val="009D178E"/>
    <w:rsid w:val="009D1DA3"/>
    <w:rsid w:val="009D2603"/>
    <w:rsid w:val="009D29DA"/>
    <w:rsid w:val="009D2D4D"/>
    <w:rsid w:val="009D3A90"/>
    <w:rsid w:val="009D3F2E"/>
    <w:rsid w:val="009D46ED"/>
    <w:rsid w:val="009D4983"/>
    <w:rsid w:val="009D4F98"/>
    <w:rsid w:val="009D51E0"/>
    <w:rsid w:val="009D5EA7"/>
    <w:rsid w:val="009D6374"/>
    <w:rsid w:val="009D646E"/>
    <w:rsid w:val="009D6760"/>
    <w:rsid w:val="009D6767"/>
    <w:rsid w:val="009D75AE"/>
    <w:rsid w:val="009D7D22"/>
    <w:rsid w:val="009E0C1E"/>
    <w:rsid w:val="009E122C"/>
    <w:rsid w:val="009E1ACC"/>
    <w:rsid w:val="009E1E9D"/>
    <w:rsid w:val="009E3480"/>
    <w:rsid w:val="009E3B44"/>
    <w:rsid w:val="009E4098"/>
    <w:rsid w:val="009E4A97"/>
    <w:rsid w:val="009E580E"/>
    <w:rsid w:val="009F11C0"/>
    <w:rsid w:val="009F12E5"/>
    <w:rsid w:val="009F162B"/>
    <w:rsid w:val="009F1774"/>
    <w:rsid w:val="009F2172"/>
    <w:rsid w:val="009F2540"/>
    <w:rsid w:val="009F2764"/>
    <w:rsid w:val="009F316F"/>
    <w:rsid w:val="009F330E"/>
    <w:rsid w:val="009F3572"/>
    <w:rsid w:val="009F3B08"/>
    <w:rsid w:val="009F3D0C"/>
    <w:rsid w:val="009F4297"/>
    <w:rsid w:val="009F43A3"/>
    <w:rsid w:val="009F46A1"/>
    <w:rsid w:val="009F4E13"/>
    <w:rsid w:val="009F5785"/>
    <w:rsid w:val="009F5816"/>
    <w:rsid w:val="009F61E0"/>
    <w:rsid w:val="009F67CA"/>
    <w:rsid w:val="009F6F61"/>
    <w:rsid w:val="009F7074"/>
    <w:rsid w:val="00A00771"/>
    <w:rsid w:val="00A0142F"/>
    <w:rsid w:val="00A01564"/>
    <w:rsid w:val="00A01595"/>
    <w:rsid w:val="00A016BF"/>
    <w:rsid w:val="00A01BC4"/>
    <w:rsid w:val="00A01EFA"/>
    <w:rsid w:val="00A027A5"/>
    <w:rsid w:val="00A02E38"/>
    <w:rsid w:val="00A03796"/>
    <w:rsid w:val="00A03BB2"/>
    <w:rsid w:val="00A03DC6"/>
    <w:rsid w:val="00A03F3E"/>
    <w:rsid w:val="00A0492E"/>
    <w:rsid w:val="00A054DB"/>
    <w:rsid w:val="00A058FC"/>
    <w:rsid w:val="00A05A9F"/>
    <w:rsid w:val="00A05F17"/>
    <w:rsid w:val="00A05FCC"/>
    <w:rsid w:val="00A06095"/>
    <w:rsid w:val="00A068EE"/>
    <w:rsid w:val="00A069AC"/>
    <w:rsid w:val="00A07535"/>
    <w:rsid w:val="00A07874"/>
    <w:rsid w:val="00A07C9D"/>
    <w:rsid w:val="00A10A82"/>
    <w:rsid w:val="00A1123F"/>
    <w:rsid w:val="00A11874"/>
    <w:rsid w:val="00A11963"/>
    <w:rsid w:val="00A11F07"/>
    <w:rsid w:val="00A12077"/>
    <w:rsid w:val="00A129B9"/>
    <w:rsid w:val="00A12FE0"/>
    <w:rsid w:val="00A12FE9"/>
    <w:rsid w:val="00A12FED"/>
    <w:rsid w:val="00A1317F"/>
    <w:rsid w:val="00A1345D"/>
    <w:rsid w:val="00A144B6"/>
    <w:rsid w:val="00A14658"/>
    <w:rsid w:val="00A14776"/>
    <w:rsid w:val="00A147A9"/>
    <w:rsid w:val="00A14B40"/>
    <w:rsid w:val="00A15300"/>
    <w:rsid w:val="00A153B0"/>
    <w:rsid w:val="00A15CB0"/>
    <w:rsid w:val="00A15DB9"/>
    <w:rsid w:val="00A17152"/>
    <w:rsid w:val="00A17662"/>
    <w:rsid w:val="00A17C6A"/>
    <w:rsid w:val="00A2016A"/>
    <w:rsid w:val="00A2062A"/>
    <w:rsid w:val="00A20B98"/>
    <w:rsid w:val="00A21452"/>
    <w:rsid w:val="00A21918"/>
    <w:rsid w:val="00A22162"/>
    <w:rsid w:val="00A22835"/>
    <w:rsid w:val="00A23249"/>
    <w:rsid w:val="00A2384C"/>
    <w:rsid w:val="00A238DF"/>
    <w:rsid w:val="00A23FAD"/>
    <w:rsid w:val="00A24B55"/>
    <w:rsid w:val="00A24BFB"/>
    <w:rsid w:val="00A2561A"/>
    <w:rsid w:val="00A261FF"/>
    <w:rsid w:val="00A26244"/>
    <w:rsid w:val="00A2638A"/>
    <w:rsid w:val="00A263EB"/>
    <w:rsid w:val="00A26616"/>
    <w:rsid w:val="00A26D1C"/>
    <w:rsid w:val="00A26F15"/>
    <w:rsid w:val="00A27248"/>
    <w:rsid w:val="00A2755F"/>
    <w:rsid w:val="00A27D31"/>
    <w:rsid w:val="00A30557"/>
    <w:rsid w:val="00A308CA"/>
    <w:rsid w:val="00A30E12"/>
    <w:rsid w:val="00A3115F"/>
    <w:rsid w:val="00A3186F"/>
    <w:rsid w:val="00A32008"/>
    <w:rsid w:val="00A323EA"/>
    <w:rsid w:val="00A32568"/>
    <w:rsid w:val="00A32EA7"/>
    <w:rsid w:val="00A334B6"/>
    <w:rsid w:val="00A33D11"/>
    <w:rsid w:val="00A34277"/>
    <w:rsid w:val="00A34357"/>
    <w:rsid w:val="00A3439D"/>
    <w:rsid w:val="00A352DA"/>
    <w:rsid w:val="00A35728"/>
    <w:rsid w:val="00A35FCE"/>
    <w:rsid w:val="00A3705C"/>
    <w:rsid w:val="00A37C61"/>
    <w:rsid w:val="00A4015D"/>
    <w:rsid w:val="00A40454"/>
    <w:rsid w:val="00A40818"/>
    <w:rsid w:val="00A40A26"/>
    <w:rsid w:val="00A40E8C"/>
    <w:rsid w:val="00A41830"/>
    <w:rsid w:val="00A418F9"/>
    <w:rsid w:val="00A41C36"/>
    <w:rsid w:val="00A42646"/>
    <w:rsid w:val="00A42C24"/>
    <w:rsid w:val="00A42DAE"/>
    <w:rsid w:val="00A42FA3"/>
    <w:rsid w:val="00A4361D"/>
    <w:rsid w:val="00A44EE8"/>
    <w:rsid w:val="00A45329"/>
    <w:rsid w:val="00A45777"/>
    <w:rsid w:val="00A457A4"/>
    <w:rsid w:val="00A46069"/>
    <w:rsid w:val="00A46A8B"/>
    <w:rsid w:val="00A46E46"/>
    <w:rsid w:val="00A47316"/>
    <w:rsid w:val="00A478B8"/>
    <w:rsid w:val="00A50B63"/>
    <w:rsid w:val="00A51850"/>
    <w:rsid w:val="00A51B12"/>
    <w:rsid w:val="00A536EE"/>
    <w:rsid w:val="00A53A03"/>
    <w:rsid w:val="00A5559B"/>
    <w:rsid w:val="00A55C3B"/>
    <w:rsid w:val="00A56E40"/>
    <w:rsid w:val="00A57488"/>
    <w:rsid w:val="00A57BEA"/>
    <w:rsid w:val="00A601C0"/>
    <w:rsid w:val="00A60D57"/>
    <w:rsid w:val="00A60DFB"/>
    <w:rsid w:val="00A61115"/>
    <w:rsid w:val="00A61DFC"/>
    <w:rsid w:val="00A6216C"/>
    <w:rsid w:val="00A627F5"/>
    <w:rsid w:val="00A63677"/>
    <w:rsid w:val="00A63B3B"/>
    <w:rsid w:val="00A64E39"/>
    <w:rsid w:val="00A65C25"/>
    <w:rsid w:val="00A66617"/>
    <w:rsid w:val="00A66BE3"/>
    <w:rsid w:val="00A66DC7"/>
    <w:rsid w:val="00A6732D"/>
    <w:rsid w:val="00A674ED"/>
    <w:rsid w:val="00A677B7"/>
    <w:rsid w:val="00A67C34"/>
    <w:rsid w:val="00A67E23"/>
    <w:rsid w:val="00A7004F"/>
    <w:rsid w:val="00A709E2"/>
    <w:rsid w:val="00A71ABB"/>
    <w:rsid w:val="00A71C06"/>
    <w:rsid w:val="00A722F2"/>
    <w:rsid w:val="00A72396"/>
    <w:rsid w:val="00A72F30"/>
    <w:rsid w:val="00A72F3E"/>
    <w:rsid w:val="00A72FDA"/>
    <w:rsid w:val="00A743DC"/>
    <w:rsid w:val="00A74509"/>
    <w:rsid w:val="00A74883"/>
    <w:rsid w:val="00A75345"/>
    <w:rsid w:val="00A75F5E"/>
    <w:rsid w:val="00A76374"/>
    <w:rsid w:val="00A7658D"/>
    <w:rsid w:val="00A76C47"/>
    <w:rsid w:val="00A77C18"/>
    <w:rsid w:val="00A802EA"/>
    <w:rsid w:val="00A80E35"/>
    <w:rsid w:val="00A8146D"/>
    <w:rsid w:val="00A81490"/>
    <w:rsid w:val="00A81898"/>
    <w:rsid w:val="00A81B0D"/>
    <w:rsid w:val="00A81F6F"/>
    <w:rsid w:val="00A82243"/>
    <w:rsid w:val="00A82E33"/>
    <w:rsid w:val="00A83332"/>
    <w:rsid w:val="00A83E6D"/>
    <w:rsid w:val="00A84504"/>
    <w:rsid w:val="00A84B66"/>
    <w:rsid w:val="00A850E6"/>
    <w:rsid w:val="00A86790"/>
    <w:rsid w:val="00A8685C"/>
    <w:rsid w:val="00A8687A"/>
    <w:rsid w:val="00A868D6"/>
    <w:rsid w:val="00A8742E"/>
    <w:rsid w:val="00A8788F"/>
    <w:rsid w:val="00A87AC5"/>
    <w:rsid w:val="00A9050B"/>
    <w:rsid w:val="00A90587"/>
    <w:rsid w:val="00A90BB7"/>
    <w:rsid w:val="00A90CEA"/>
    <w:rsid w:val="00A926A0"/>
    <w:rsid w:val="00A92755"/>
    <w:rsid w:val="00A92A3B"/>
    <w:rsid w:val="00A938F0"/>
    <w:rsid w:val="00A93D6F"/>
    <w:rsid w:val="00A9417F"/>
    <w:rsid w:val="00A94282"/>
    <w:rsid w:val="00A94854"/>
    <w:rsid w:val="00A95846"/>
    <w:rsid w:val="00A96E2B"/>
    <w:rsid w:val="00A96F02"/>
    <w:rsid w:val="00A971B9"/>
    <w:rsid w:val="00A978BF"/>
    <w:rsid w:val="00A97FE7"/>
    <w:rsid w:val="00AA0877"/>
    <w:rsid w:val="00AA0BF1"/>
    <w:rsid w:val="00AA0C6D"/>
    <w:rsid w:val="00AA112E"/>
    <w:rsid w:val="00AA1310"/>
    <w:rsid w:val="00AA1BCD"/>
    <w:rsid w:val="00AA2323"/>
    <w:rsid w:val="00AA2C13"/>
    <w:rsid w:val="00AA2C9A"/>
    <w:rsid w:val="00AA2D8F"/>
    <w:rsid w:val="00AA38DF"/>
    <w:rsid w:val="00AA39D8"/>
    <w:rsid w:val="00AA3BF4"/>
    <w:rsid w:val="00AA480F"/>
    <w:rsid w:val="00AA4FB5"/>
    <w:rsid w:val="00AA53C2"/>
    <w:rsid w:val="00AA5477"/>
    <w:rsid w:val="00AA5766"/>
    <w:rsid w:val="00AA5BC4"/>
    <w:rsid w:val="00AA5F68"/>
    <w:rsid w:val="00AA6446"/>
    <w:rsid w:val="00AA6AAB"/>
    <w:rsid w:val="00AA6CC4"/>
    <w:rsid w:val="00AA7285"/>
    <w:rsid w:val="00AA742A"/>
    <w:rsid w:val="00AA7517"/>
    <w:rsid w:val="00AA7FA0"/>
    <w:rsid w:val="00AB03CC"/>
    <w:rsid w:val="00AB061D"/>
    <w:rsid w:val="00AB0B9E"/>
    <w:rsid w:val="00AB0BE9"/>
    <w:rsid w:val="00AB236F"/>
    <w:rsid w:val="00AB253E"/>
    <w:rsid w:val="00AB34C2"/>
    <w:rsid w:val="00AB3AE1"/>
    <w:rsid w:val="00AB3C2B"/>
    <w:rsid w:val="00AB3E4D"/>
    <w:rsid w:val="00AB3E89"/>
    <w:rsid w:val="00AB3F7B"/>
    <w:rsid w:val="00AB4C8E"/>
    <w:rsid w:val="00AB5786"/>
    <w:rsid w:val="00AB57DE"/>
    <w:rsid w:val="00AB5C48"/>
    <w:rsid w:val="00AB5CEB"/>
    <w:rsid w:val="00AB6035"/>
    <w:rsid w:val="00AB656D"/>
    <w:rsid w:val="00AB6797"/>
    <w:rsid w:val="00AB6B0C"/>
    <w:rsid w:val="00AB71BA"/>
    <w:rsid w:val="00AB7E13"/>
    <w:rsid w:val="00AC034A"/>
    <w:rsid w:val="00AC13FA"/>
    <w:rsid w:val="00AC20F4"/>
    <w:rsid w:val="00AC25F4"/>
    <w:rsid w:val="00AC2E44"/>
    <w:rsid w:val="00AC334E"/>
    <w:rsid w:val="00AC464E"/>
    <w:rsid w:val="00AC4B0E"/>
    <w:rsid w:val="00AC4C84"/>
    <w:rsid w:val="00AC5831"/>
    <w:rsid w:val="00AC58CC"/>
    <w:rsid w:val="00AC698C"/>
    <w:rsid w:val="00AC6A66"/>
    <w:rsid w:val="00AC7F5B"/>
    <w:rsid w:val="00AD0252"/>
    <w:rsid w:val="00AD1219"/>
    <w:rsid w:val="00AD2053"/>
    <w:rsid w:val="00AD22AF"/>
    <w:rsid w:val="00AD26B1"/>
    <w:rsid w:val="00AD2A7E"/>
    <w:rsid w:val="00AD2E21"/>
    <w:rsid w:val="00AD302F"/>
    <w:rsid w:val="00AD3359"/>
    <w:rsid w:val="00AD355B"/>
    <w:rsid w:val="00AD36AC"/>
    <w:rsid w:val="00AD3773"/>
    <w:rsid w:val="00AD4336"/>
    <w:rsid w:val="00AD4ACB"/>
    <w:rsid w:val="00AD4E72"/>
    <w:rsid w:val="00AD5556"/>
    <w:rsid w:val="00AD55D7"/>
    <w:rsid w:val="00AD5644"/>
    <w:rsid w:val="00AD5858"/>
    <w:rsid w:val="00AD6208"/>
    <w:rsid w:val="00AD78EB"/>
    <w:rsid w:val="00AE03CD"/>
    <w:rsid w:val="00AE08BD"/>
    <w:rsid w:val="00AE0EE0"/>
    <w:rsid w:val="00AE123C"/>
    <w:rsid w:val="00AE1602"/>
    <w:rsid w:val="00AE1965"/>
    <w:rsid w:val="00AE2036"/>
    <w:rsid w:val="00AE22E2"/>
    <w:rsid w:val="00AE2865"/>
    <w:rsid w:val="00AE2DE0"/>
    <w:rsid w:val="00AE2F9E"/>
    <w:rsid w:val="00AE3235"/>
    <w:rsid w:val="00AE4488"/>
    <w:rsid w:val="00AE46FA"/>
    <w:rsid w:val="00AE4F9B"/>
    <w:rsid w:val="00AE56E4"/>
    <w:rsid w:val="00AE59A1"/>
    <w:rsid w:val="00AE5A28"/>
    <w:rsid w:val="00AE6F11"/>
    <w:rsid w:val="00AE7649"/>
    <w:rsid w:val="00AE7C80"/>
    <w:rsid w:val="00AF00F9"/>
    <w:rsid w:val="00AF0382"/>
    <w:rsid w:val="00AF0B0E"/>
    <w:rsid w:val="00AF14D2"/>
    <w:rsid w:val="00AF1935"/>
    <w:rsid w:val="00AF19CD"/>
    <w:rsid w:val="00AF1A6B"/>
    <w:rsid w:val="00AF212A"/>
    <w:rsid w:val="00AF238B"/>
    <w:rsid w:val="00AF2E1F"/>
    <w:rsid w:val="00AF31D8"/>
    <w:rsid w:val="00AF31E4"/>
    <w:rsid w:val="00AF3297"/>
    <w:rsid w:val="00AF3D91"/>
    <w:rsid w:val="00AF4A4A"/>
    <w:rsid w:val="00AF4B14"/>
    <w:rsid w:val="00AF4D4D"/>
    <w:rsid w:val="00AF5371"/>
    <w:rsid w:val="00AF58FF"/>
    <w:rsid w:val="00AF59E9"/>
    <w:rsid w:val="00AF5FC5"/>
    <w:rsid w:val="00AF6197"/>
    <w:rsid w:val="00AF636A"/>
    <w:rsid w:val="00AF78BB"/>
    <w:rsid w:val="00AF79A6"/>
    <w:rsid w:val="00AF7B19"/>
    <w:rsid w:val="00B00B36"/>
    <w:rsid w:val="00B00C98"/>
    <w:rsid w:val="00B01471"/>
    <w:rsid w:val="00B0147F"/>
    <w:rsid w:val="00B01BCF"/>
    <w:rsid w:val="00B02716"/>
    <w:rsid w:val="00B028D4"/>
    <w:rsid w:val="00B02C95"/>
    <w:rsid w:val="00B02F5D"/>
    <w:rsid w:val="00B031B8"/>
    <w:rsid w:val="00B0335E"/>
    <w:rsid w:val="00B0351B"/>
    <w:rsid w:val="00B04C36"/>
    <w:rsid w:val="00B0527E"/>
    <w:rsid w:val="00B05321"/>
    <w:rsid w:val="00B05469"/>
    <w:rsid w:val="00B06F96"/>
    <w:rsid w:val="00B074E1"/>
    <w:rsid w:val="00B07A0E"/>
    <w:rsid w:val="00B07E81"/>
    <w:rsid w:val="00B104AF"/>
    <w:rsid w:val="00B114CD"/>
    <w:rsid w:val="00B11B16"/>
    <w:rsid w:val="00B11DB2"/>
    <w:rsid w:val="00B11F47"/>
    <w:rsid w:val="00B121BF"/>
    <w:rsid w:val="00B122C3"/>
    <w:rsid w:val="00B1242B"/>
    <w:rsid w:val="00B12B59"/>
    <w:rsid w:val="00B12E16"/>
    <w:rsid w:val="00B12F1E"/>
    <w:rsid w:val="00B136EB"/>
    <w:rsid w:val="00B13825"/>
    <w:rsid w:val="00B14A2A"/>
    <w:rsid w:val="00B14AB1"/>
    <w:rsid w:val="00B151CC"/>
    <w:rsid w:val="00B154A1"/>
    <w:rsid w:val="00B157F3"/>
    <w:rsid w:val="00B15A18"/>
    <w:rsid w:val="00B15A68"/>
    <w:rsid w:val="00B15BB4"/>
    <w:rsid w:val="00B16590"/>
    <w:rsid w:val="00B165BA"/>
    <w:rsid w:val="00B166BA"/>
    <w:rsid w:val="00B174F4"/>
    <w:rsid w:val="00B175DE"/>
    <w:rsid w:val="00B200AB"/>
    <w:rsid w:val="00B208A2"/>
    <w:rsid w:val="00B20FEF"/>
    <w:rsid w:val="00B21BB6"/>
    <w:rsid w:val="00B22444"/>
    <w:rsid w:val="00B22C84"/>
    <w:rsid w:val="00B23535"/>
    <w:rsid w:val="00B23966"/>
    <w:rsid w:val="00B23EB8"/>
    <w:rsid w:val="00B244AE"/>
    <w:rsid w:val="00B24731"/>
    <w:rsid w:val="00B25561"/>
    <w:rsid w:val="00B25DEC"/>
    <w:rsid w:val="00B26B7A"/>
    <w:rsid w:val="00B26D90"/>
    <w:rsid w:val="00B26DED"/>
    <w:rsid w:val="00B26E8D"/>
    <w:rsid w:val="00B26F5C"/>
    <w:rsid w:val="00B2704B"/>
    <w:rsid w:val="00B27A31"/>
    <w:rsid w:val="00B27D40"/>
    <w:rsid w:val="00B311A4"/>
    <w:rsid w:val="00B32007"/>
    <w:rsid w:val="00B32A81"/>
    <w:rsid w:val="00B32B7F"/>
    <w:rsid w:val="00B32D48"/>
    <w:rsid w:val="00B32FE6"/>
    <w:rsid w:val="00B330F5"/>
    <w:rsid w:val="00B334BF"/>
    <w:rsid w:val="00B344EF"/>
    <w:rsid w:val="00B34864"/>
    <w:rsid w:val="00B34983"/>
    <w:rsid w:val="00B349F4"/>
    <w:rsid w:val="00B34A38"/>
    <w:rsid w:val="00B34B31"/>
    <w:rsid w:val="00B34EC6"/>
    <w:rsid w:val="00B3528F"/>
    <w:rsid w:val="00B35330"/>
    <w:rsid w:val="00B3539E"/>
    <w:rsid w:val="00B35621"/>
    <w:rsid w:val="00B359C2"/>
    <w:rsid w:val="00B360E9"/>
    <w:rsid w:val="00B36199"/>
    <w:rsid w:val="00B36586"/>
    <w:rsid w:val="00B40119"/>
    <w:rsid w:val="00B40673"/>
    <w:rsid w:val="00B40E6E"/>
    <w:rsid w:val="00B40FCB"/>
    <w:rsid w:val="00B41526"/>
    <w:rsid w:val="00B41EA4"/>
    <w:rsid w:val="00B42CFD"/>
    <w:rsid w:val="00B42DFC"/>
    <w:rsid w:val="00B43586"/>
    <w:rsid w:val="00B43890"/>
    <w:rsid w:val="00B43F13"/>
    <w:rsid w:val="00B44628"/>
    <w:rsid w:val="00B44B5E"/>
    <w:rsid w:val="00B45006"/>
    <w:rsid w:val="00B455E2"/>
    <w:rsid w:val="00B456CA"/>
    <w:rsid w:val="00B45F44"/>
    <w:rsid w:val="00B45FE5"/>
    <w:rsid w:val="00B46C74"/>
    <w:rsid w:val="00B47949"/>
    <w:rsid w:val="00B50295"/>
    <w:rsid w:val="00B50420"/>
    <w:rsid w:val="00B50946"/>
    <w:rsid w:val="00B509F9"/>
    <w:rsid w:val="00B50B5E"/>
    <w:rsid w:val="00B5195A"/>
    <w:rsid w:val="00B52877"/>
    <w:rsid w:val="00B52902"/>
    <w:rsid w:val="00B52A8F"/>
    <w:rsid w:val="00B533E6"/>
    <w:rsid w:val="00B539EE"/>
    <w:rsid w:val="00B53D57"/>
    <w:rsid w:val="00B53DA9"/>
    <w:rsid w:val="00B54892"/>
    <w:rsid w:val="00B549AA"/>
    <w:rsid w:val="00B55BF7"/>
    <w:rsid w:val="00B55DDA"/>
    <w:rsid w:val="00B564E2"/>
    <w:rsid w:val="00B56CD5"/>
    <w:rsid w:val="00B603C8"/>
    <w:rsid w:val="00B60F9C"/>
    <w:rsid w:val="00B6149F"/>
    <w:rsid w:val="00B6183F"/>
    <w:rsid w:val="00B61AB6"/>
    <w:rsid w:val="00B61BEF"/>
    <w:rsid w:val="00B6204E"/>
    <w:rsid w:val="00B62487"/>
    <w:rsid w:val="00B625F5"/>
    <w:rsid w:val="00B6288F"/>
    <w:rsid w:val="00B63034"/>
    <w:rsid w:val="00B66429"/>
    <w:rsid w:val="00B66D96"/>
    <w:rsid w:val="00B6703D"/>
    <w:rsid w:val="00B6743E"/>
    <w:rsid w:val="00B6781B"/>
    <w:rsid w:val="00B67E13"/>
    <w:rsid w:val="00B70CD8"/>
    <w:rsid w:val="00B712E9"/>
    <w:rsid w:val="00B71729"/>
    <w:rsid w:val="00B71B49"/>
    <w:rsid w:val="00B72025"/>
    <w:rsid w:val="00B7216C"/>
    <w:rsid w:val="00B73367"/>
    <w:rsid w:val="00B733C3"/>
    <w:rsid w:val="00B75B52"/>
    <w:rsid w:val="00B762AE"/>
    <w:rsid w:val="00B765A2"/>
    <w:rsid w:val="00B76662"/>
    <w:rsid w:val="00B769DF"/>
    <w:rsid w:val="00B77E2E"/>
    <w:rsid w:val="00B8092D"/>
    <w:rsid w:val="00B80B09"/>
    <w:rsid w:val="00B80C07"/>
    <w:rsid w:val="00B8155E"/>
    <w:rsid w:val="00B81746"/>
    <w:rsid w:val="00B818C2"/>
    <w:rsid w:val="00B82105"/>
    <w:rsid w:val="00B8212B"/>
    <w:rsid w:val="00B82130"/>
    <w:rsid w:val="00B82830"/>
    <w:rsid w:val="00B82A0D"/>
    <w:rsid w:val="00B82BE3"/>
    <w:rsid w:val="00B836BB"/>
    <w:rsid w:val="00B83CD4"/>
    <w:rsid w:val="00B8400A"/>
    <w:rsid w:val="00B840B2"/>
    <w:rsid w:val="00B8425D"/>
    <w:rsid w:val="00B8454A"/>
    <w:rsid w:val="00B845E8"/>
    <w:rsid w:val="00B8462B"/>
    <w:rsid w:val="00B849D9"/>
    <w:rsid w:val="00B85132"/>
    <w:rsid w:val="00B851A5"/>
    <w:rsid w:val="00B85481"/>
    <w:rsid w:val="00B863CE"/>
    <w:rsid w:val="00B865F1"/>
    <w:rsid w:val="00B866EA"/>
    <w:rsid w:val="00B86DA4"/>
    <w:rsid w:val="00B87557"/>
    <w:rsid w:val="00B903B4"/>
    <w:rsid w:val="00B90D22"/>
    <w:rsid w:val="00B915BB"/>
    <w:rsid w:val="00B915E8"/>
    <w:rsid w:val="00B918CA"/>
    <w:rsid w:val="00B9205B"/>
    <w:rsid w:val="00B92910"/>
    <w:rsid w:val="00B92BBA"/>
    <w:rsid w:val="00B932F1"/>
    <w:rsid w:val="00B937C0"/>
    <w:rsid w:val="00B93B2C"/>
    <w:rsid w:val="00B94233"/>
    <w:rsid w:val="00B944ED"/>
    <w:rsid w:val="00B9455E"/>
    <w:rsid w:val="00B949F2"/>
    <w:rsid w:val="00B94F5B"/>
    <w:rsid w:val="00B957CB"/>
    <w:rsid w:val="00B958C2"/>
    <w:rsid w:val="00B96287"/>
    <w:rsid w:val="00B96489"/>
    <w:rsid w:val="00B96A84"/>
    <w:rsid w:val="00B96DA4"/>
    <w:rsid w:val="00B97040"/>
    <w:rsid w:val="00B97433"/>
    <w:rsid w:val="00B9744C"/>
    <w:rsid w:val="00B97B26"/>
    <w:rsid w:val="00B97CE7"/>
    <w:rsid w:val="00BA01BE"/>
    <w:rsid w:val="00BA10D4"/>
    <w:rsid w:val="00BA155D"/>
    <w:rsid w:val="00BA173C"/>
    <w:rsid w:val="00BA193E"/>
    <w:rsid w:val="00BA2304"/>
    <w:rsid w:val="00BA2601"/>
    <w:rsid w:val="00BA2A05"/>
    <w:rsid w:val="00BA3236"/>
    <w:rsid w:val="00BA3336"/>
    <w:rsid w:val="00BA3431"/>
    <w:rsid w:val="00BA37C9"/>
    <w:rsid w:val="00BA3D4A"/>
    <w:rsid w:val="00BA4073"/>
    <w:rsid w:val="00BA49AE"/>
    <w:rsid w:val="00BA4BBC"/>
    <w:rsid w:val="00BA4C80"/>
    <w:rsid w:val="00BA4EEC"/>
    <w:rsid w:val="00BA5576"/>
    <w:rsid w:val="00BA5D6C"/>
    <w:rsid w:val="00BA6010"/>
    <w:rsid w:val="00BA61C9"/>
    <w:rsid w:val="00BA63B7"/>
    <w:rsid w:val="00BA699C"/>
    <w:rsid w:val="00BA7374"/>
    <w:rsid w:val="00BA7A44"/>
    <w:rsid w:val="00BA7EDE"/>
    <w:rsid w:val="00BB0056"/>
    <w:rsid w:val="00BB0BCB"/>
    <w:rsid w:val="00BB0D5E"/>
    <w:rsid w:val="00BB0E5C"/>
    <w:rsid w:val="00BB1403"/>
    <w:rsid w:val="00BB1487"/>
    <w:rsid w:val="00BB185B"/>
    <w:rsid w:val="00BB1EE2"/>
    <w:rsid w:val="00BB2409"/>
    <w:rsid w:val="00BB372D"/>
    <w:rsid w:val="00BB3A62"/>
    <w:rsid w:val="00BB4C17"/>
    <w:rsid w:val="00BB4F92"/>
    <w:rsid w:val="00BB6129"/>
    <w:rsid w:val="00BB6557"/>
    <w:rsid w:val="00BB6FFE"/>
    <w:rsid w:val="00BB764E"/>
    <w:rsid w:val="00BB76AF"/>
    <w:rsid w:val="00BB7DBB"/>
    <w:rsid w:val="00BC0664"/>
    <w:rsid w:val="00BC0700"/>
    <w:rsid w:val="00BC0C94"/>
    <w:rsid w:val="00BC12E4"/>
    <w:rsid w:val="00BC18AB"/>
    <w:rsid w:val="00BC1DA2"/>
    <w:rsid w:val="00BC31DE"/>
    <w:rsid w:val="00BC3A70"/>
    <w:rsid w:val="00BC3F78"/>
    <w:rsid w:val="00BC48B0"/>
    <w:rsid w:val="00BC4FCB"/>
    <w:rsid w:val="00BC549B"/>
    <w:rsid w:val="00BC54F0"/>
    <w:rsid w:val="00BC5B78"/>
    <w:rsid w:val="00BC5C88"/>
    <w:rsid w:val="00BC5DAA"/>
    <w:rsid w:val="00BC6DAE"/>
    <w:rsid w:val="00BC6E8D"/>
    <w:rsid w:val="00BC7B0A"/>
    <w:rsid w:val="00BC7C0A"/>
    <w:rsid w:val="00BD0C52"/>
    <w:rsid w:val="00BD0E02"/>
    <w:rsid w:val="00BD228C"/>
    <w:rsid w:val="00BD2A44"/>
    <w:rsid w:val="00BD2F78"/>
    <w:rsid w:val="00BD3157"/>
    <w:rsid w:val="00BD3B2C"/>
    <w:rsid w:val="00BD3C5C"/>
    <w:rsid w:val="00BD557F"/>
    <w:rsid w:val="00BD62B8"/>
    <w:rsid w:val="00BD63E4"/>
    <w:rsid w:val="00BD688C"/>
    <w:rsid w:val="00BD692F"/>
    <w:rsid w:val="00BD7451"/>
    <w:rsid w:val="00BE047B"/>
    <w:rsid w:val="00BE0939"/>
    <w:rsid w:val="00BE0BAF"/>
    <w:rsid w:val="00BE0F07"/>
    <w:rsid w:val="00BE1343"/>
    <w:rsid w:val="00BE175A"/>
    <w:rsid w:val="00BE2254"/>
    <w:rsid w:val="00BE230B"/>
    <w:rsid w:val="00BE25FA"/>
    <w:rsid w:val="00BE2B66"/>
    <w:rsid w:val="00BE2C73"/>
    <w:rsid w:val="00BE2F46"/>
    <w:rsid w:val="00BE32E0"/>
    <w:rsid w:val="00BE390B"/>
    <w:rsid w:val="00BE3A54"/>
    <w:rsid w:val="00BE4002"/>
    <w:rsid w:val="00BE43D8"/>
    <w:rsid w:val="00BE4858"/>
    <w:rsid w:val="00BE55D8"/>
    <w:rsid w:val="00BE5E7B"/>
    <w:rsid w:val="00BE5E84"/>
    <w:rsid w:val="00BE642D"/>
    <w:rsid w:val="00BE6A5F"/>
    <w:rsid w:val="00BE6B47"/>
    <w:rsid w:val="00BF1038"/>
    <w:rsid w:val="00BF156D"/>
    <w:rsid w:val="00BF1C30"/>
    <w:rsid w:val="00BF20EF"/>
    <w:rsid w:val="00BF2940"/>
    <w:rsid w:val="00BF38EC"/>
    <w:rsid w:val="00BF3A7B"/>
    <w:rsid w:val="00BF4662"/>
    <w:rsid w:val="00BF482A"/>
    <w:rsid w:val="00BF503A"/>
    <w:rsid w:val="00BF53E8"/>
    <w:rsid w:val="00BF548F"/>
    <w:rsid w:val="00BF5C44"/>
    <w:rsid w:val="00BF5E41"/>
    <w:rsid w:val="00BF66A3"/>
    <w:rsid w:val="00BF6A89"/>
    <w:rsid w:val="00BF729B"/>
    <w:rsid w:val="00BF72FB"/>
    <w:rsid w:val="00BF73D1"/>
    <w:rsid w:val="00BF74F2"/>
    <w:rsid w:val="00BF76E4"/>
    <w:rsid w:val="00C0058C"/>
    <w:rsid w:val="00C0073B"/>
    <w:rsid w:val="00C01480"/>
    <w:rsid w:val="00C018F9"/>
    <w:rsid w:val="00C020BA"/>
    <w:rsid w:val="00C02A1F"/>
    <w:rsid w:val="00C036D4"/>
    <w:rsid w:val="00C03F5A"/>
    <w:rsid w:val="00C04CC7"/>
    <w:rsid w:val="00C05577"/>
    <w:rsid w:val="00C06783"/>
    <w:rsid w:val="00C06FE6"/>
    <w:rsid w:val="00C07368"/>
    <w:rsid w:val="00C103A7"/>
    <w:rsid w:val="00C10C62"/>
    <w:rsid w:val="00C1164B"/>
    <w:rsid w:val="00C117AC"/>
    <w:rsid w:val="00C12145"/>
    <w:rsid w:val="00C13275"/>
    <w:rsid w:val="00C134E2"/>
    <w:rsid w:val="00C142AB"/>
    <w:rsid w:val="00C147F7"/>
    <w:rsid w:val="00C14D63"/>
    <w:rsid w:val="00C156B7"/>
    <w:rsid w:val="00C15860"/>
    <w:rsid w:val="00C16413"/>
    <w:rsid w:val="00C1663D"/>
    <w:rsid w:val="00C16CBE"/>
    <w:rsid w:val="00C16D9D"/>
    <w:rsid w:val="00C170F9"/>
    <w:rsid w:val="00C20303"/>
    <w:rsid w:val="00C20729"/>
    <w:rsid w:val="00C20757"/>
    <w:rsid w:val="00C209EA"/>
    <w:rsid w:val="00C20B37"/>
    <w:rsid w:val="00C20F1A"/>
    <w:rsid w:val="00C20FC3"/>
    <w:rsid w:val="00C226C8"/>
    <w:rsid w:val="00C23810"/>
    <w:rsid w:val="00C23816"/>
    <w:rsid w:val="00C23886"/>
    <w:rsid w:val="00C239D6"/>
    <w:rsid w:val="00C23A84"/>
    <w:rsid w:val="00C23B03"/>
    <w:rsid w:val="00C23CC5"/>
    <w:rsid w:val="00C24679"/>
    <w:rsid w:val="00C260BE"/>
    <w:rsid w:val="00C262D0"/>
    <w:rsid w:val="00C262E2"/>
    <w:rsid w:val="00C27030"/>
    <w:rsid w:val="00C273A7"/>
    <w:rsid w:val="00C27942"/>
    <w:rsid w:val="00C30433"/>
    <w:rsid w:val="00C30E1C"/>
    <w:rsid w:val="00C30F9A"/>
    <w:rsid w:val="00C31C74"/>
    <w:rsid w:val="00C31F03"/>
    <w:rsid w:val="00C322B7"/>
    <w:rsid w:val="00C32B95"/>
    <w:rsid w:val="00C32C72"/>
    <w:rsid w:val="00C3332E"/>
    <w:rsid w:val="00C33C31"/>
    <w:rsid w:val="00C34569"/>
    <w:rsid w:val="00C345A3"/>
    <w:rsid w:val="00C35033"/>
    <w:rsid w:val="00C35474"/>
    <w:rsid w:val="00C354E0"/>
    <w:rsid w:val="00C35DEF"/>
    <w:rsid w:val="00C35EE3"/>
    <w:rsid w:val="00C35FA3"/>
    <w:rsid w:val="00C366DB"/>
    <w:rsid w:val="00C36925"/>
    <w:rsid w:val="00C36D11"/>
    <w:rsid w:val="00C37ABF"/>
    <w:rsid w:val="00C37CDA"/>
    <w:rsid w:val="00C40327"/>
    <w:rsid w:val="00C41933"/>
    <w:rsid w:val="00C41F39"/>
    <w:rsid w:val="00C42142"/>
    <w:rsid w:val="00C42A9D"/>
    <w:rsid w:val="00C42D2C"/>
    <w:rsid w:val="00C4308D"/>
    <w:rsid w:val="00C431DC"/>
    <w:rsid w:val="00C43317"/>
    <w:rsid w:val="00C43479"/>
    <w:rsid w:val="00C43B8D"/>
    <w:rsid w:val="00C43D0C"/>
    <w:rsid w:val="00C4480E"/>
    <w:rsid w:val="00C4526D"/>
    <w:rsid w:val="00C45284"/>
    <w:rsid w:val="00C4567C"/>
    <w:rsid w:val="00C4570F"/>
    <w:rsid w:val="00C45B98"/>
    <w:rsid w:val="00C45BF2"/>
    <w:rsid w:val="00C46A8D"/>
    <w:rsid w:val="00C47577"/>
    <w:rsid w:val="00C476D1"/>
    <w:rsid w:val="00C47775"/>
    <w:rsid w:val="00C50F62"/>
    <w:rsid w:val="00C51ECF"/>
    <w:rsid w:val="00C51F70"/>
    <w:rsid w:val="00C52BA9"/>
    <w:rsid w:val="00C52C6C"/>
    <w:rsid w:val="00C53100"/>
    <w:rsid w:val="00C541CA"/>
    <w:rsid w:val="00C549BE"/>
    <w:rsid w:val="00C54BD2"/>
    <w:rsid w:val="00C55002"/>
    <w:rsid w:val="00C55275"/>
    <w:rsid w:val="00C5561C"/>
    <w:rsid w:val="00C55EB7"/>
    <w:rsid w:val="00C5743C"/>
    <w:rsid w:val="00C576B9"/>
    <w:rsid w:val="00C578C8"/>
    <w:rsid w:val="00C6011E"/>
    <w:rsid w:val="00C60148"/>
    <w:rsid w:val="00C603A0"/>
    <w:rsid w:val="00C60968"/>
    <w:rsid w:val="00C60A7C"/>
    <w:rsid w:val="00C60E50"/>
    <w:rsid w:val="00C611B9"/>
    <w:rsid w:val="00C613B9"/>
    <w:rsid w:val="00C614F7"/>
    <w:rsid w:val="00C61668"/>
    <w:rsid w:val="00C61795"/>
    <w:rsid w:val="00C61E4E"/>
    <w:rsid w:val="00C61EA0"/>
    <w:rsid w:val="00C62398"/>
    <w:rsid w:val="00C626C7"/>
    <w:rsid w:val="00C62A27"/>
    <w:rsid w:val="00C6302F"/>
    <w:rsid w:val="00C63389"/>
    <w:rsid w:val="00C63C0C"/>
    <w:rsid w:val="00C63CF4"/>
    <w:rsid w:val="00C63D6E"/>
    <w:rsid w:val="00C64659"/>
    <w:rsid w:val="00C65029"/>
    <w:rsid w:val="00C65273"/>
    <w:rsid w:val="00C6529C"/>
    <w:rsid w:val="00C65706"/>
    <w:rsid w:val="00C65C6F"/>
    <w:rsid w:val="00C66083"/>
    <w:rsid w:val="00C66087"/>
    <w:rsid w:val="00C66318"/>
    <w:rsid w:val="00C6681F"/>
    <w:rsid w:val="00C673BF"/>
    <w:rsid w:val="00C71080"/>
    <w:rsid w:val="00C72066"/>
    <w:rsid w:val="00C72D30"/>
    <w:rsid w:val="00C733E3"/>
    <w:rsid w:val="00C735C5"/>
    <w:rsid w:val="00C73BB6"/>
    <w:rsid w:val="00C74162"/>
    <w:rsid w:val="00C74A0B"/>
    <w:rsid w:val="00C74A95"/>
    <w:rsid w:val="00C74AA3"/>
    <w:rsid w:val="00C75651"/>
    <w:rsid w:val="00C770DE"/>
    <w:rsid w:val="00C776ED"/>
    <w:rsid w:val="00C77891"/>
    <w:rsid w:val="00C80048"/>
    <w:rsid w:val="00C80068"/>
    <w:rsid w:val="00C801EF"/>
    <w:rsid w:val="00C80479"/>
    <w:rsid w:val="00C81960"/>
    <w:rsid w:val="00C81D50"/>
    <w:rsid w:val="00C81ECD"/>
    <w:rsid w:val="00C82061"/>
    <w:rsid w:val="00C82AAF"/>
    <w:rsid w:val="00C82CC5"/>
    <w:rsid w:val="00C8362B"/>
    <w:rsid w:val="00C8366B"/>
    <w:rsid w:val="00C8379D"/>
    <w:rsid w:val="00C83B1C"/>
    <w:rsid w:val="00C83B33"/>
    <w:rsid w:val="00C84828"/>
    <w:rsid w:val="00C84852"/>
    <w:rsid w:val="00C84EB8"/>
    <w:rsid w:val="00C8568D"/>
    <w:rsid w:val="00C86106"/>
    <w:rsid w:val="00C86370"/>
    <w:rsid w:val="00C872DB"/>
    <w:rsid w:val="00C875C8"/>
    <w:rsid w:val="00C876FE"/>
    <w:rsid w:val="00C87706"/>
    <w:rsid w:val="00C87BF8"/>
    <w:rsid w:val="00C87F5D"/>
    <w:rsid w:val="00C900F9"/>
    <w:rsid w:val="00C90B8B"/>
    <w:rsid w:val="00C91186"/>
    <w:rsid w:val="00C91236"/>
    <w:rsid w:val="00C91308"/>
    <w:rsid w:val="00C914AA"/>
    <w:rsid w:val="00C91604"/>
    <w:rsid w:val="00C91FC1"/>
    <w:rsid w:val="00C921BD"/>
    <w:rsid w:val="00C921FD"/>
    <w:rsid w:val="00C9238D"/>
    <w:rsid w:val="00C928E2"/>
    <w:rsid w:val="00C92BC4"/>
    <w:rsid w:val="00C95A63"/>
    <w:rsid w:val="00C96081"/>
    <w:rsid w:val="00C96942"/>
    <w:rsid w:val="00C96FB1"/>
    <w:rsid w:val="00C9701D"/>
    <w:rsid w:val="00C977C1"/>
    <w:rsid w:val="00C9783A"/>
    <w:rsid w:val="00C9795C"/>
    <w:rsid w:val="00CA1441"/>
    <w:rsid w:val="00CA14C7"/>
    <w:rsid w:val="00CA16A1"/>
    <w:rsid w:val="00CA1728"/>
    <w:rsid w:val="00CA1AD9"/>
    <w:rsid w:val="00CA3B19"/>
    <w:rsid w:val="00CA3F0D"/>
    <w:rsid w:val="00CA4510"/>
    <w:rsid w:val="00CA478C"/>
    <w:rsid w:val="00CA4E8A"/>
    <w:rsid w:val="00CA589A"/>
    <w:rsid w:val="00CA593B"/>
    <w:rsid w:val="00CA5A2A"/>
    <w:rsid w:val="00CA5EBE"/>
    <w:rsid w:val="00CA6002"/>
    <w:rsid w:val="00CA6A9D"/>
    <w:rsid w:val="00CA6BD7"/>
    <w:rsid w:val="00CA7713"/>
    <w:rsid w:val="00CB0231"/>
    <w:rsid w:val="00CB02C3"/>
    <w:rsid w:val="00CB037E"/>
    <w:rsid w:val="00CB0C7C"/>
    <w:rsid w:val="00CB0F65"/>
    <w:rsid w:val="00CB12B1"/>
    <w:rsid w:val="00CB1348"/>
    <w:rsid w:val="00CB19BC"/>
    <w:rsid w:val="00CB216C"/>
    <w:rsid w:val="00CB313D"/>
    <w:rsid w:val="00CB3D84"/>
    <w:rsid w:val="00CB4359"/>
    <w:rsid w:val="00CB578C"/>
    <w:rsid w:val="00CB5BDB"/>
    <w:rsid w:val="00CB5D9D"/>
    <w:rsid w:val="00CB60F0"/>
    <w:rsid w:val="00CB6302"/>
    <w:rsid w:val="00CB667F"/>
    <w:rsid w:val="00CB7189"/>
    <w:rsid w:val="00CB74FF"/>
    <w:rsid w:val="00CC0292"/>
    <w:rsid w:val="00CC04A0"/>
    <w:rsid w:val="00CC065E"/>
    <w:rsid w:val="00CC08B6"/>
    <w:rsid w:val="00CC0A90"/>
    <w:rsid w:val="00CC0EEE"/>
    <w:rsid w:val="00CC10E3"/>
    <w:rsid w:val="00CC11A6"/>
    <w:rsid w:val="00CC1EC1"/>
    <w:rsid w:val="00CC206A"/>
    <w:rsid w:val="00CC2133"/>
    <w:rsid w:val="00CC29C2"/>
    <w:rsid w:val="00CC33F4"/>
    <w:rsid w:val="00CC3DAA"/>
    <w:rsid w:val="00CC4180"/>
    <w:rsid w:val="00CC423E"/>
    <w:rsid w:val="00CC42DE"/>
    <w:rsid w:val="00CC468A"/>
    <w:rsid w:val="00CC4CFB"/>
    <w:rsid w:val="00CC5124"/>
    <w:rsid w:val="00CC55AE"/>
    <w:rsid w:val="00CC635F"/>
    <w:rsid w:val="00CC6553"/>
    <w:rsid w:val="00CC6911"/>
    <w:rsid w:val="00CC6C4C"/>
    <w:rsid w:val="00CC6C94"/>
    <w:rsid w:val="00CC7564"/>
    <w:rsid w:val="00CC7716"/>
    <w:rsid w:val="00CC7D0C"/>
    <w:rsid w:val="00CD01F8"/>
    <w:rsid w:val="00CD078F"/>
    <w:rsid w:val="00CD0C0D"/>
    <w:rsid w:val="00CD1F61"/>
    <w:rsid w:val="00CD2D25"/>
    <w:rsid w:val="00CD2D47"/>
    <w:rsid w:val="00CD2F3A"/>
    <w:rsid w:val="00CD3064"/>
    <w:rsid w:val="00CD3BDA"/>
    <w:rsid w:val="00CD3D3D"/>
    <w:rsid w:val="00CD4204"/>
    <w:rsid w:val="00CD4479"/>
    <w:rsid w:val="00CD4FDA"/>
    <w:rsid w:val="00CD54AA"/>
    <w:rsid w:val="00CD630E"/>
    <w:rsid w:val="00CD6A25"/>
    <w:rsid w:val="00CD6AA9"/>
    <w:rsid w:val="00CD6FFA"/>
    <w:rsid w:val="00CD795F"/>
    <w:rsid w:val="00CD7B6E"/>
    <w:rsid w:val="00CD7FE5"/>
    <w:rsid w:val="00CE0112"/>
    <w:rsid w:val="00CE016D"/>
    <w:rsid w:val="00CE0361"/>
    <w:rsid w:val="00CE0687"/>
    <w:rsid w:val="00CE06D2"/>
    <w:rsid w:val="00CE08DB"/>
    <w:rsid w:val="00CE0BFD"/>
    <w:rsid w:val="00CE0D37"/>
    <w:rsid w:val="00CE0F01"/>
    <w:rsid w:val="00CE1348"/>
    <w:rsid w:val="00CE15F0"/>
    <w:rsid w:val="00CE1750"/>
    <w:rsid w:val="00CE18E5"/>
    <w:rsid w:val="00CE1D59"/>
    <w:rsid w:val="00CE2101"/>
    <w:rsid w:val="00CE214E"/>
    <w:rsid w:val="00CE2533"/>
    <w:rsid w:val="00CE27C4"/>
    <w:rsid w:val="00CE2A07"/>
    <w:rsid w:val="00CE2A24"/>
    <w:rsid w:val="00CE2E19"/>
    <w:rsid w:val="00CE3D52"/>
    <w:rsid w:val="00CE4489"/>
    <w:rsid w:val="00CE472C"/>
    <w:rsid w:val="00CE4AA4"/>
    <w:rsid w:val="00CE527E"/>
    <w:rsid w:val="00CE5934"/>
    <w:rsid w:val="00CE6FF9"/>
    <w:rsid w:val="00CE7BD3"/>
    <w:rsid w:val="00CF06FE"/>
    <w:rsid w:val="00CF0843"/>
    <w:rsid w:val="00CF1222"/>
    <w:rsid w:val="00CF18EC"/>
    <w:rsid w:val="00CF1FD6"/>
    <w:rsid w:val="00CF21F2"/>
    <w:rsid w:val="00CF28E3"/>
    <w:rsid w:val="00CF2B72"/>
    <w:rsid w:val="00CF3FB0"/>
    <w:rsid w:val="00CF472C"/>
    <w:rsid w:val="00CF4DDE"/>
    <w:rsid w:val="00CF4F60"/>
    <w:rsid w:val="00CF5316"/>
    <w:rsid w:val="00CF57AE"/>
    <w:rsid w:val="00CF5BCC"/>
    <w:rsid w:val="00CF643A"/>
    <w:rsid w:val="00CF6589"/>
    <w:rsid w:val="00CF65D8"/>
    <w:rsid w:val="00CF6A2F"/>
    <w:rsid w:val="00CF6B31"/>
    <w:rsid w:val="00CF7220"/>
    <w:rsid w:val="00CF75CD"/>
    <w:rsid w:val="00CF7F57"/>
    <w:rsid w:val="00D00283"/>
    <w:rsid w:val="00D00895"/>
    <w:rsid w:val="00D00A57"/>
    <w:rsid w:val="00D010B2"/>
    <w:rsid w:val="00D01612"/>
    <w:rsid w:val="00D022DD"/>
    <w:rsid w:val="00D02945"/>
    <w:rsid w:val="00D03480"/>
    <w:rsid w:val="00D037B7"/>
    <w:rsid w:val="00D03F95"/>
    <w:rsid w:val="00D04DC4"/>
    <w:rsid w:val="00D04DC8"/>
    <w:rsid w:val="00D05463"/>
    <w:rsid w:val="00D05541"/>
    <w:rsid w:val="00D0586D"/>
    <w:rsid w:val="00D05AA1"/>
    <w:rsid w:val="00D05C0E"/>
    <w:rsid w:val="00D07F29"/>
    <w:rsid w:val="00D07F62"/>
    <w:rsid w:val="00D10327"/>
    <w:rsid w:val="00D10D4C"/>
    <w:rsid w:val="00D1122C"/>
    <w:rsid w:val="00D119D5"/>
    <w:rsid w:val="00D12100"/>
    <w:rsid w:val="00D122EF"/>
    <w:rsid w:val="00D12AD3"/>
    <w:rsid w:val="00D13269"/>
    <w:rsid w:val="00D13CD6"/>
    <w:rsid w:val="00D1575C"/>
    <w:rsid w:val="00D15AD6"/>
    <w:rsid w:val="00D15EE3"/>
    <w:rsid w:val="00D16493"/>
    <w:rsid w:val="00D16639"/>
    <w:rsid w:val="00D1760A"/>
    <w:rsid w:val="00D176B3"/>
    <w:rsid w:val="00D17BE4"/>
    <w:rsid w:val="00D20BDE"/>
    <w:rsid w:val="00D21004"/>
    <w:rsid w:val="00D21170"/>
    <w:rsid w:val="00D21B3D"/>
    <w:rsid w:val="00D21BE2"/>
    <w:rsid w:val="00D21F8B"/>
    <w:rsid w:val="00D22671"/>
    <w:rsid w:val="00D22797"/>
    <w:rsid w:val="00D22DF8"/>
    <w:rsid w:val="00D235EA"/>
    <w:rsid w:val="00D23B33"/>
    <w:rsid w:val="00D23B6D"/>
    <w:rsid w:val="00D241DE"/>
    <w:rsid w:val="00D249ED"/>
    <w:rsid w:val="00D24D1E"/>
    <w:rsid w:val="00D250B3"/>
    <w:rsid w:val="00D254D5"/>
    <w:rsid w:val="00D26E64"/>
    <w:rsid w:val="00D2780F"/>
    <w:rsid w:val="00D27B66"/>
    <w:rsid w:val="00D302F7"/>
    <w:rsid w:val="00D30404"/>
    <w:rsid w:val="00D30AF2"/>
    <w:rsid w:val="00D30FDC"/>
    <w:rsid w:val="00D31907"/>
    <w:rsid w:val="00D31C6E"/>
    <w:rsid w:val="00D32080"/>
    <w:rsid w:val="00D3217B"/>
    <w:rsid w:val="00D3242E"/>
    <w:rsid w:val="00D32A64"/>
    <w:rsid w:val="00D337C8"/>
    <w:rsid w:val="00D34CD6"/>
    <w:rsid w:val="00D34EE1"/>
    <w:rsid w:val="00D34F22"/>
    <w:rsid w:val="00D35412"/>
    <w:rsid w:val="00D355C5"/>
    <w:rsid w:val="00D35E83"/>
    <w:rsid w:val="00D36523"/>
    <w:rsid w:val="00D36970"/>
    <w:rsid w:val="00D36A5C"/>
    <w:rsid w:val="00D37895"/>
    <w:rsid w:val="00D37A2F"/>
    <w:rsid w:val="00D37AB1"/>
    <w:rsid w:val="00D37DE0"/>
    <w:rsid w:val="00D4134E"/>
    <w:rsid w:val="00D4135B"/>
    <w:rsid w:val="00D41626"/>
    <w:rsid w:val="00D416C8"/>
    <w:rsid w:val="00D41EEB"/>
    <w:rsid w:val="00D42EDF"/>
    <w:rsid w:val="00D432F6"/>
    <w:rsid w:val="00D434BC"/>
    <w:rsid w:val="00D434FB"/>
    <w:rsid w:val="00D43DD7"/>
    <w:rsid w:val="00D4438F"/>
    <w:rsid w:val="00D443B4"/>
    <w:rsid w:val="00D445C7"/>
    <w:rsid w:val="00D451CA"/>
    <w:rsid w:val="00D45355"/>
    <w:rsid w:val="00D45479"/>
    <w:rsid w:val="00D45650"/>
    <w:rsid w:val="00D45812"/>
    <w:rsid w:val="00D4594B"/>
    <w:rsid w:val="00D45A95"/>
    <w:rsid w:val="00D45C1C"/>
    <w:rsid w:val="00D45C4B"/>
    <w:rsid w:val="00D46187"/>
    <w:rsid w:val="00D46DC1"/>
    <w:rsid w:val="00D47299"/>
    <w:rsid w:val="00D47F49"/>
    <w:rsid w:val="00D47FD7"/>
    <w:rsid w:val="00D47FFD"/>
    <w:rsid w:val="00D5090E"/>
    <w:rsid w:val="00D50BFA"/>
    <w:rsid w:val="00D51B05"/>
    <w:rsid w:val="00D51EC1"/>
    <w:rsid w:val="00D52038"/>
    <w:rsid w:val="00D532F2"/>
    <w:rsid w:val="00D53E7E"/>
    <w:rsid w:val="00D53F1A"/>
    <w:rsid w:val="00D54410"/>
    <w:rsid w:val="00D55427"/>
    <w:rsid w:val="00D56C0D"/>
    <w:rsid w:val="00D57199"/>
    <w:rsid w:val="00D575B0"/>
    <w:rsid w:val="00D57660"/>
    <w:rsid w:val="00D57862"/>
    <w:rsid w:val="00D57EDB"/>
    <w:rsid w:val="00D60766"/>
    <w:rsid w:val="00D60A29"/>
    <w:rsid w:val="00D61A5E"/>
    <w:rsid w:val="00D61B7D"/>
    <w:rsid w:val="00D62406"/>
    <w:rsid w:val="00D62901"/>
    <w:rsid w:val="00D62954"/>
    <w:rsid w:val="00D62F2C"/>
    <w:rsid w:val="00D6331F"/>
    <w:rsid w:val="00D633BC"/>
    <w:rsid w:val="00D637B7"/>
    <w:rsid w:val="00D63DC6"/>
    <w:rsid w:val="00D63EAC"/>
    <w:rsid w:val="00D65111"/>
    <w:rsid w:val="00D65324"/>
    <w:rsid w:val="00D6540B"/>
    <w:rsid w:val="00D655D7"/>
    <w:rsid w:val="00D65A3D"/>
    <w:rsid w:val="00D65B77"/>
    <w:rsid w:val="00D668EF"/>
    <w:rsid w:val="00D66EB3"/>
    <w:rsid w:val="00D66FD5"/>
    <w:rsid w:val="00D67595"/>
    <w:rsid w:val="00D67981"/>
    <w:rsid w:val="00D7078E"/>
    <w:rsid w:val="00D708CB"/>
    <w:rsid w:val="00D7164C"/>
    <w:rsid w:val="00D717BB"/>
    <w:rsid w:val="00D71EC4"/>
    <w:rsid w:val="00D7289A"/>
    <w:rsid w:val="00D72E19"/>
    <w:rsid w:val="00D72E68"/>
    <w:rsid w:val="00D74009"/>
    <w:rsid w:val="00D74467"/>
    <w:rsid w:val="00D74C9A"/>
    <w:rsid w:val="00D74D30"/>
    <w:rsid w:val="00D75193"/>
    <w:rsid w:val="00D7547D"/>
    <w:rsid w:val="00D75EAB"/>
    <w:rsid w:val="00D76C15"/>
    <w:rsid w:val="00D772B4"/>
    <w:rsid w:val="00D7789E"/>
    <w:rsid w:val="00D77E75"/>
    <w:rsid w:val="00D80938"/>
    <w:rsid w:val="00D809EE"/>
    <w:rsid w:val="00D81818"/>
    <w:rsid w:val="00D81BD6"/>
    <w:rsid w:val="00D81CEB"/>
    <w:rsid w:val="00D822A2"/>
    <w:rsid w:val="00D82632"/>
    <w:rsid w:val="00D828AC"/>
    <w:rsid w:val="00D82F97"/>
    <w:rsid w:val="00D83362"/>
    <w:rsid w:val="00D83844"/>
    <w:rsid w:val="00D83EAB"/>
    <w:rsid w:val="00D8402C"/>
    <w:rsid w:val="00D8408C"/>
    <w:rsid w:val="00D84104"/>
    <w:rsid w:val="00D8479D"/>
    <w:rsid w:val="00D84F02"/>
    <w:rsid w:val="00D853BC"/>
    <w:rsid w:val="00D859C5"/>
    <w:rsid w:val="00D859D0"/>
    <w:rsid w:val="00D85FF2"/>
    <w:rsid w:val="00D86100"/>
    <w:rsid w:val="00D86335"/>
    <w:rsid w:val="00D86B93"/>
    <w:rsid w:val="00D86EF2"/>
    <w:rsid w:val="00D87109"/>
    <w:rsid w:val="00D87AAA"/>
    <w:rsid w:val="00D90079"/>
    <w:rsid w:val="00D90623"/>
    <w:rsid w:val="00D90C6A"/>
    <w:rsid w:val="00D91B09"/>
    <w:rsid w:val="00D91BFF"/>
    <w:rsid w:val="00D91FE6"/>
    <w:rsid w:val="00D926BA"/>
    <w:rsid w:val="00D9294D"/>
    <w:rsid w:val="00D9377A"/>
    <w:rsid w:val="00D93958"/>
    <w:rsid w:val="00D93A06"/>
    <w:rsid w:val="00D9430E"/>
    <w:rsid w:val="00D944F9"/>
    <w:rsid w:val="00D94F94"/>
    <w:rsid w:val="00D95FFF"/>
    <w:rsid w:val="00D968D1"/>
    <w:rsid w:val="00D969CF"/>
    <w:rsid w:val="00D96AA7"/>
    <w:rsid w:val="00D9742D"/>
    <w:rsid w:val="00D97F10"/>
    <w:rsid w:val="00DA0792"/>
    <w:rsid w:val="00DA07E6"/>
    <w:rsid w:val="00DA15F8"/>
    <w:rsid w:val="00DA1788"/>
    <w:rsid w:val="00DA21EC"/>
    <w:rsid w:val="00DA27B8"/>
    <w:rsid w:val="00DA28F3"/>
    <w:rsid w:val="00DA2DA0"/>
    <w:rsid w:val="00DA32F1"/>
    <w:rsid w:val="00DA33E8"/>
    <w:rsid w:val="00DA3776"/>
    <w:rsid w:val="00DA39CE"/>
    <w:rsid w:val="00DA3BD0"/>
    <w:rsid w:val="00DA481E"/>
    <w:rsid w:val="00DA4A20"/>
    <w:rsid w:val="00DA4C6C"/>
    <w:rsid w:val="00DA52AB"/>
    <w:rsid w:val="00DA5AB6"/>
    <w:rsid w:val="00DA5D6B"/>
    <w:rsid w:val="00DA65D2"/>
    <w:rsid w:val="00DA6D4A"/>
    <w:rsid w:val="00DA6DCA"/>
    <w:rsid w:val="00DA71FB"/>
    <w:rsid w:val="00DA7308"/>
    <w:rsid w:val="00DA73D8"/>
    <w:rsid w:val="00DA75A6"/>
    <w:rsid w:val="00DA7D45"/>
    <w:rsid w:val="00DA7E95"/>
    <w:rsid w:val="00DB027F"/>
    <w:rsid w:val="00DB0598"/>
    <w:rsid w:val="00DB0745"/>
    <w:rsid w:val="00DB08F9"/>
    <w:rsid w:val="00DB0B4D"/>
    <w:rsid w:val="00DB1453"/>
    <w:rsid w:val="00DB19A5"/>
    <w:rsid w:val="00DB1AF9"/>
    <w:rsid w:val="00DB1F81"/>
    <w:rsid w:val="00DB2168"/>
    <w:rsid w:val="00DB24CF"/>
    <w:rsid w:val="00DB2D9C"/>
    <w:rsid w:val="00DB30AA"/>
    <w:rsid w:val="00DB30AC"/>
    <w:rsid w:val="00DB34E5"/>
    <w:rsid w:val="00DB3BF4"/>
    <w:rsid w:val="00DB4291"/>
    <w:rsid w:val="00DB4B66"/>
    <w:rsid w:val="00DB558D"/>
    <w:rsid w:val="00DB57A8"/>
    <w:rsid w:val="00DB6158"/>
    <w:rsid w:val="00DC0150"/>
    <w:rsid w:val="00DC0E0D"/>
    <w:rsid w:val="00DC11DB"/>
    <w:rsid w:val="00DC182D"/>
    <w:rsid w:val="00DC29F3"/>
    <w:rsid w:val="00DC2D8A"/>
    <w:rsid w:val="00DC31DA"/>
    <w:rsid w:val="00DC347B"/>
    <w:rsid w:val="00DC34AE"/>
    <w:rsid w:val="00DC3948"/>
    <w:rsid w:val="00DC3BBE"/>
    <w:rsid w:val="00DC3FCC"/>
    <w:rsid w:val="00DC3FDA"/>
    <w:rsid w:val="00DC4320"/>
    <w:rsid w:val="00DC43EA"/>
    <w:rsid w:val="00DC45C8"/>
    <w:rsid w:val="00DC5920"/>
    <w:rsid w:val="00DC60F3"/>
    <w:rsid w:val="00DC67FF"/>
    <w:rsid w:val="00DC6999"/>
    <w:rsid w:val="00DC6CB1"/>
    <w:rsid w:val="00DC6D1A"/>
    <w:rsid w:val="00DC6EC0"/>
    <w:rsid w:val="00DC70B2"/>
    <w:rsid w:val="00DC7174"/>
    <w:rsid w:val="00DC7235"/>
    <w:rsid w:val="00DC74C4"/>
    <w:rsid w:val="00DD018A"/>
    <w:rsid w:val="00DD09BF"/>
    <w:rsid w:val="00DD0B09"/>
    <w:rsid w:val="00DD0F69"/>
    <w:rsid w:val="00DD1241"/>
    <w:rsid w:val="00DD1528"/>
    <w:rsid w:val="00DD1BEC"/>
    <w:rsid w:val="00DD30B5"/>
    <w:rsid w:val="00DD3E03"/>
    <w:rsid w:val="00DD4070"/>
    <w:rsid w:val="00DD42A7"/>
    <w:rsid w:val="00DD4802"/>
    <w:rsid w:val="00DD4A2B"/>
    <w:rsid w:val="00DD5794"/>
    <w:rsid w:val="00DD6393"/>
    <w:rsid w:val="00DD69D9"/>
    <w:rsid w:val="00DD6B55"/>
    <w:rsid w:val="00DD71F9"/>
    <w:rsid w:val="00DD77BE"/>
    <w:rsid w:val="00DE05D5"/>
    <w:rsid w:val="00DE08FA"/>
    <w:rsid w:val="00DE108A"/>
    <w:rsid w:val="00DE1B2C"/>
    <w:rsid w:val="00DE2179"/>
    <w:rsid w:val="00DE2FEC"/>
    <w:rsid w:val="00DE3158"/>
    <w:rsid w:val="00DE3C31"/>
    <w:rsid w:val="00DE3D21"/>
    <w:rsid w:val="00DE3F61"/>
    <w:rsid w:val="00DE4136"/>
    <w:rsid w:val="00DE4176"/>
    <w:rsid w:val="00DE44D2"/>
    <w:rsid w:val="00DE4B56"/>
    <w:rsid w:val="00DE4D2B"/>
    <w:rsid w:val="00DE4D4D"/>
    <w:rsid w:val="00DE5C6F"/>
    <w:rsid w:val="00DE626A"/>
    <w:rsid w:val="00DE628B"/>
    <w:rsid w:val="00DE65D9"/>
    <w:rsid w:val="00DE6EF2"/>
    <w:rsid w:val="00DE74BE"/>
    <w:rsid w:val="00DE75C8"/>
    <w:rsid w:val="00DE78ED"/>
    <w:rsid w:val="00DE7994"/>
    <w:rsid w:val="00DE79D3"/>
    <w:rsid w:val="00DF0A3E"/>
    <w:rsid w:val="00DF0A88"/>
    <w:rsid w:val="00DF0D13"/>
    <w:rsid w:val="00DF134C"/>
    <w:rsid w:val="00DF174C"/>
    <w:rsid w:val="00DF19DA"/>
    <w:rsid w:val="00DF1A19"/>
    <w:rsid w:val="00DF24C7"/>
    <w:rsid w:val="00DF291D"/>
    <w:rsid w:val="00DF2E10"/>
    <w:rsid w:val="00DF320A"/>
    <w:rsid w:val="00DF34D9"/>
    <w:rsid w:val="00DF3B9E"/>
    <w:rsid w:val="00DF3CB2"/>
    <w:rsid w:val="00DF3D28"/>
    <w:rsid w:val="00DF497C"/>
    <w:rsid w:val="00DF5479"/>
    <w:rsid w:val="00DF6124"/>
    <w:rsid w:val="00DF65E9"/>
    <w:rsid w:val="00DF6638"/>
    <w:rsid w:val="00DF6835"/>
    <w:rsid w:val="00DF754E"/>
    <w:rsid w:val="00DF7C8C"/>
    <w:rsid w:val="00DF7F57"/>
    <w:rsid w:val="00E00A4D"/>
    <w:rsid w:val="00E02277"/>
    <w:rsid w:val="00E02C73"/>
    <w:rsid w:val="00E03027"/>
    <w:rsid w:val="00E0377B"/>
    <w:rsid w:val="00E03846"/>
    <w:rsid w:val="00E03C34"/>
    <w:rsid w:val="00E04E96"/>
    <w:rsid w:val="00E04F6C"/>
    <w:rsid w:val="00E05172"/>
    <w:rsid w:val="00E05489"/>
    <w:rsid w:val="00E05634"/>
    <w:rsid w:val="00E059F6"/>
    <w:rsid w:val="00E06494"/>
    <w:rsid w:val="00E064D2"/>
    <w:rsid w:val="00E06F6C"/>
    <w:rsid w:val="00E078B6"/>
    <w:rsid w:val="00E07A53"/>
    <w:rsid w:val="00E10D0D"/>
    <w:rsid w:val="00E10E58"/>
    <w:rsid w:val="00E112CB"/>
    <w:rsid w:val="00E1157A"/>
    <w:rsid w:val="00E11B6F"/>
    <w:rsid w:val="00E12A38"/>
    <w:rsid w:val="00E12A6E"/>
    <w:rsid w:val="00E12E1F"/>
    <w:rsid w:val="00E13334"/>
    <w:rsid w:val="00E13798"/>
    <w:rsid w:val="00E13CA2"/>
    <w:rsid w:val="00E13F27"/>
    <w:rsid w:val="00E1427A"/>
    <w:rsid w:val="00E14508"/>
    <w:rsid w:val="00E147BE"/>
    <w:rsid w:val="00E14DF3"/>
    <w:rsid w:val="00E15A47"/>
    <w:rsid w:val="00E15D1C"/>
    <w:rsid w:val="00E16582"/>
    <w:rsid w:val="00E168F0"/>
    <w:rsid w:val="00E169A5"/>
    <w:rsid w:val="00E17648"/>
    <w:rsid w:val="00E1795E"/>
    <w:rsid w:val="00E17D09"/>
    <w:rsid w:val="00E2025A"/>
    <w:rsid w:val="00E20767"/>
    <w:rsid w:val="00E20E5F"/>
    <w:rsid w:val="00E2145E"/>
    <w:rsid w:val="00E21610"/>
    <w:rsid w:val="00E21A00"/>
    <w:rsid w:val="00E2251A"/>
    <w:rsid w:val="00E22894"/>
    <w:rsid w:val="00E22B08"/>
    <w:rsid w:val="00E23971"/>
    <w:rsid w:val="00E23B0B"/>
    <w:rsid w:val="00E24B41"/>
    <w:rsid w:val="00E24FE5"/>
    <w:rsid w:val="00E260D2"/>
    <w:rsid w:val="00E26368"/>
    <w:rsid w:val="00E266D3"/>
    <w:rsid w:val="00E26C51"/>
    <w:rsid w:val="00E26F7B"/>
    <w:rsid w:val="00E30CC6"/>
    <w:rsid w:val="00E30E38"/>
    <w:rsid w:val="00E316FD"/>
    <w:rsid w:val="00E31B51"/>
    <w:rsid w:val="00E32083"/>
    <w:rsid w:val="00E32284"/>
    <w:rsid w:val="00E32F13"/>
    <w:rsid w:val="00E330C2"/>
    <w:rsid w:val="00E33382"/>
    <w:rsid w:val="00E3443B"/>
    <w:rsid w:val="00E35362"/>
    <w:rsid w:val="00E36028"/>
    <w:rsid w:val="00E3607B"/>
    <w:rsid w:val="00E364B4"/>
    <w:rsid w:val="00E37115"/>
    <w:rsid w:val="00E3716F"/>
    <w:rsid w:val="00E37363"/>
    <w:rsid w:val="00E37F78"/>
    <w:rsid w:val="00E4017B"/>
    <w:rsid w:val="00E40236"/>
    <w:rsid w:val="00E40AF4"/>
    <w:rsid w:val="00E40C29"/>
    <w:rsid w:val="00E41AE5"/>
    <w:rsid w:val="00E4269F"/>
    <w:rsid w:val="00E42AFA"/>
    <w:rsid w:val="00E42D4A"/>
    <w:rsid w:val="00E430C0"/>
    <w:rsid w:val="00E43365"/>
    <w:rsid w:val="00E43EA4"/>
    <w:rsid w:val="00E44269"/>
    <w:rsid w:val="00E44455"/>
    <w:rsid w:val="00E44B98"/>
    <w:rsid w:val="00E45A1B"/>
    <w:rsid w:val="00E45C83"/>
    <w:rsid w:val="00E45CB8"/>
    <w:rsid w:val="00E46356"/>
    <w:rsid w:val="00E46600"/>
    <w:rsid w:val="00E46804"/>
    <w:rsid w:val="00E46CEC"/>
    <w:rsid w:val="00E471D1"/>
    <w:rsid w:val="00E4761C"/>
    <w:rsid w:val="00E505F2"/>
    <w:rsid w:val="00E51B9F"/>
    <w:rsid w:val="00E51ECF"/>
    <w:rsid w:val="00E52330"/>
    <w:rsid w:val="00E52578"/>
    <w:rsid w:val="00E52599"/>
    <w:rsid w:val="00E5263E"/>
    <w:rsid w:val="00E534E9"/>
    <w:rsid w:val="00E53D2D"/>
    <w:rsid w:val="00E53F92"/>
    <w:rsid w:val="00E5434D"/>
    <w:rsid w:val="00E55089"/>
    <w:rsid w:val="00E55BBB"/>
    <w:rsid w:val="00E5609E"/>
    <w:rsid w:val="00E56DEC"/>
    <w:rsid w:val="00E6003E"/>
    <w:rsid w:val="00E60DAB"/>
    <w:rsid w:val="00E60E50"/>
    <w:rsid w:val="00E6163B"/>
    <w:rsid w:val="00E620BB"/>
    <w:rsid w:val="00E62315"/>
    <w:rsid w:val="00E62E28"/>
    <w:rsid w:val="00E62F33"/>
    <w:rsid w:val="00E6354C"/>
    <w:rsid w:val="00E644F9"/>
    <w:rsid w:val="00E64E28"/>
    <w:rsid w:val="00E65FCE"/>
    <w:rsid w:val="00E66864"/>
    <w:rsid w:val="00E66BF4"/>
    <w:rsid w:val="00E66CDE"/>
    <w:rsid w:val="00E677CA"/>
    <w:rsid w:val="00E677FC"/>
    <w:rsid w:val="00E7138F"/>
    <w:rsid w:val="00E71436"/>
    <w:rsid w:val="00E71EA7"/>
    <w:rsid w:val="00E7218D"/>
    <w:rsid w:val="00E72480"/>
    <w:rsid w:val="00E72AAC"/>
    <w:rsid w:val="00E72BA4"/>
    <w:rsid w:val="00E730F6"/>
    <w:rsid w:val="00E731F4"/>
    <w:rsid w:val="00E734E4"/>
    <w:rsid w:val="00E7396F"/>
    <w:rsid w:val="00E73F09"/>
    <w:rsid w:val="00E74CAF"/>
    <w:rsid w:val="00E75429"/>
    <w:rsid w:val="00E75ACB"/>
    <w:rsid w:val="00E75DA7"/>
    <w:rsid w:val="00E761CC"/>
    <w:rsid w:val="00E7630B"/>
    <w:rsid w:val="00E767AA"/>
    <w:rsid w:val="00E7681A"/>
    <w:rsid w:val="00E76E05"/>
    <w:rsid w:val="00E77AC7"/>
    <w:rsid w:val="00E77B2C"/>
    <w:rsid w:val="00E801A1"/>
    <w:rsid w:val="00E8038D"/>
    <w:rsid w:val="00E80451"/>
    <w:rsid w:val="00E8082C"/>
    <w:rsid w:val="00E80919"/>
    <w:rsid w:val="00E8174D"/>
    <w:rsid w:val="00E81FB5"/>
    <w:rsid w:val="00E823A4"/>
    <w:rsid w:val="00E82E56"/>
    <w:rsid w:val="00E82FAC"/>
    <w:rsid w:val="00E835B0"/>
    <w:rsid w:val="00E839B9"/>
    <w:rsid w:val="00E83A6F"/>
    <w:rsid w:val="00E83B99"/>
    <w:rsid w:val="00E83C52"/>
    <w:rsid w:val="00E843F6"/>
    <w:rsid w:val="00E84633"/>
    <w:rsid w:val="00E85755"/>
    <w:rsid w:val="00E85C81"/>
    <w:rsid w:val="00E85F6C"/>
    <w:rsid w:val="00E86BC7"/>
    <w:rsid w:val="00E8714D"/>
    <w:rsid w:val="00E874E4"/>
    <w:rsid w:val="00E87584"/>
    <w:rsid w:val="00E879CB"/>
    <w:rsid w:val="00E903E8"/>
    <w:rsid w:val="00E90711"/>
    <w:rsid w:val="00E90B4D"/>
    <w:rsid w:val="00E90BFC"/>
    <w:rsid w:val="00E90D1F"/>
    <w:rsid w:val="00E9109B"/>
    <w:rsid w:val="00E911E7"/>
    <w:rsid w:val="00E9128B"/>
    <w:rsid w:val="00E91855"/>
    <w:rsid w:val="00E91DF0"/>
    <w:rsid w:val="00E928BB"/>
    <w:rsid w:val="00E92A87"/>
    <w:rsid w:val="00E932B7"/>
    <w:rsid w:val="00E93E33"/>
    <w:rsid w:val="00E954AA"/>
    <w:rsid w:val="00E95BB4"/>
    <w:rsid w:val="00E960A1"/>
    <w:rsid w:val="00E962CA"/>
    <w:rsid w:val="00E96BA8"/>
    <w:rsid w:val="00E96F94"/>
    <w:rsid w:val="00E97049"/>
    <w:rsid w:val="00E9768C"/>
    <w:rsid w:val="00E97F84"/>
    <w:rsid w:val="00EA09E5"/>
    <w:rsid w:val="00EA0B96"/>
    <w:rsid w:val="00EA0EA8"/>
    <w:rsid w:val="00EA1401"/>
    <w:rsid w:val="00EA16B6"/>
    <w:rsid w:val="00EA1E63"/>
    <w:rsid w:val="00EA21D7"/>
    <w:rsid w:val="00EA2683"/>
    <w:rsid w:val="00EA27CF"/>
    <w:rsid w:val="00EA3F93"/>
    <w:rsid w:val="00EA4C81"/>
    <w:rsid w:val="00EA508A"/>
    <w:rsid w:val="00EA52D2"/>
    <w:rsid w:val="00EA76F5"/>
    <w:rsid w:val="00EA7C07"/>
    <w:rsid w:val="00EB02B1"/>
    <w:rsid w:val="00EB0633"/>
    <w:rsid w:val="00EB06DE"/>
    <w:rsid w:val="00EB1BCE"/>
    <w:rsid w:val="00EB2193"/>
    <w:rsid w:val="00EB23BD"/>
    <w:rsid w:val="00EB2B84"/>
    <w:rsid w:val="00EB33CA"/>
    <w:rsid w:val="00EB54FF"/>
    <w:rsid w:val="00EB5BD5"/>
    <w:rsid w:val="00EB62B3"/>
    <w:rsid w:val="00EB6710"/>
    <w:rsid w:val="00EB728B"/>
    <w:rsid w:val="00EB7683"/>
    <w:rsid w:val="00EB7904"/>
    <w:rsid w:val="00EB7E00"/>
    <w:rsid w:val="00EB7F07"/>
    <w:rsid w:val="00EC0A58"/>
    <w:rsid w:val="00EC1D5B"/>
    <w:rsid w:val="00EC24A0"/>
    <w:rsid w:val="00EC37F9"/>
    <w:rsid w:val="00EC3C31"/>
    <w:rsid w:val="00EC465F"/>
    <w:rsid w:val="00EC53F1"/>
    <w:rsid w:val="00EC5F36"/>
    <w:rsid w:val="00EC6047"/>
    <w:rsid w:val="00EC62DE"/>
    <w:rsid w:val="00EC6A01"/>
    <w:rsid w:val="00EC6EC7"/>
    <w:rsid w:val="00EC6ECE"/>
    <w:rsid w:val="00EC7069"/>
    <w:rsid w:val="00EC7474"/>
    <w:rsid w:val="00EC75B1"/>
    <w:rsid w:val="00EC772B"/>
    <w:rsid w:val="00EC7C54"/>
    <w:rsid w:val="00ED001B"/>
    <w:rsid w:val="00ED0289"/>
    <w:rsid w:val="00ED0378"/>
    <w:rsid w:val="00ED07B4"/>
    <w:rsid w:val="00ED07D4"/>
    <w:rsid w:val="00ED08A8"/>
    <w:rsid w:val="00ED13DE"/>
    <w:rsid w:val="00ED1EC9"/>
    <w:rsid w:val="00ED2AC8"/>
    <w:rsid w:val="00ED3198"/>
    <w:rsid w:val="00ED35C4"/>
    <w:rsid w:val="00ED37B1"/>
    <w:rsid w:val="00ED3836"/>
    <w:rsid w:val="00ED3858"/>
    <w:rsid w:val="00ED3ACA"/>
    <w:rsid w:val="00ED4434"/>
    <w:rsid w:val="00ED46D3"/>
    <w:rsid w:val="00ED54EA"/>
    <w:rsid w:val="00ED5E8F"/>
    <w:rsid w:val="00ED6020"/>
    <w:rsid w:val="00ED7030"/>
    <w:rsid w:val="00ED7E44"/>
    <w:rsid w:val="00EE02CE"/>
    <w:rsid w:val="00EE0DDD"/>
    <w:rsid w:val="00EE0EC0"/>
    <w:rsid w:val="00EE0EF3"/>
    <w:rsid w:val="00EE1254"/>
    <w:rsid w:val="00EE1917"/>
    <w:rsid w:val="00EE1CE5"/>
    <w:rsid w:val="00EE1F5F"/>
    <w:rsid w:val="00EE2963"/>
    <w:rsid w:val="00EE2A28"/>
    <w:rsid w:val="00EE354D"/>
    <w:rsid w:val="00EE3F6D"/>
    <w:rsid w:val="00EE3FFB"/>
    <w:rsid w:val="00EE4949"/>
    <w:rsid w:val="00EE49FF"/>
    <w:rsid w:val="00EE4AB8"/>
    <w:rsid w:val="00EE52EC"/>
    <w:rsid w:val="00EE53A4"/>
    <w:rsid w:val="00EE71DA"/>
    <w:rsid w:val="00EE7340"/>
    <w:rsid w:val="00EE7B48"/>
    <w:rsid w:val="00EE7C8D"/>
    <w:rsid w:val="00EE7EB0"/>
    <w:rsid w:val="00EF04C9"/>
    <w:rsid w:val="00EF1007"/>
    <w:rsid w:val="00EF1435"/>
    <w:rsid w:val="00EF18BD"/>
    <w:rsid w:val="00EF23CE"/>
    <w:rsid w:val="00EF2860"/>
    <w:rsid w:val="00EF34CA"/>
    <w:rsid w:val="00EF3620"/>
    <w:rsid w:val="00EF4021"/>
    <w:rsid w:val="00EF40FC"/>
    <w:rsid w:val="00EF4146"/>
    <w:rsid w:val="00EF4A67"/>
    <w:rsid w:val="00EF4AA1"/>
    <w:rsid w:val="00EF4C58"/>
    <w:rsid w:val="00EF5046"/>
    <w:rsid w:val="00EF519B"/>
    <w:rsid w:val="00EF5AC2"/>
    <w:rsid w:val="00EF5F41"/>
    <w:rsid w:val="00EF5F54"/>
    <w:rsid w:val="00EF6351"/>
    <w:rsid w:val="00EF6B88"/>
    <w:rsid w:val="00EF79A2"/>
    <w:rsid w:val="00F00598"/>
    <w:rsid w:val="00F00B94"/>
    <w:rsid w:val="00F00BF4"/>
    <w:rsid w:val="00F0133A"/>
    <w:rsid w:val="00F01808"/>
    <w:rsid w:val="00F02147"/>
    <w:rsid w:val="00F0234A"/>
    <w:rsid w:val="00F02C3C"/>
    <w:rsid w:val="00F0319A"/>
    <w:rsid w:val="00F0321B"/>
    <w:rsid w:val="00F03303"/>
    <w:rsid w:val="00F03690"/>
    <w:rsid w:val="00F038CD"/>
    <w:rsid w:val="00F05127"/>
    <w:rsid w:val="00F0540B"/>
    <w:rsid w:val="00F055E0"/>
    <w:rsid w:val="00F05CE2"/>
    <w:rsid w:val="00F06318"/>
    <w:rsid w:val="00F06437"/>
    <w:rsid w:val="00F065B7"/>
    <w:rsid w:val="00F06987"/>
    <w:rsid w:val="00F06AB3"/>
    <w:rsid w:val="00F075BA"/>
    <w:rsid w:val="00F1000B"/>
    <w:rsid w:val="00F10559"/>
    <w:rsid w:val="00F10AD3"/>
    <w:rsid w:val="00F10B5F"/>
    <w:rsid w:val="00F10DBE"/>
    <w:rsid w:val="00F11040"/>
    <w:rsid w:val="00F11D9A"/>
    <w:rsid w:val="00F11DA1"/>
    <w:rsid w:val="00F11FF2"/>
    <w:rsid w:val="00F1221F"/>
    <w:rsid w:val="00F12D8F"/>
    <w:rsid w:val="00F12F28"/>
    <w:rsid w:val="00F136ED"/>
    <w:rsid w:val="00F137B6"/>
    <w:rsid w:val="00F1384B"/>
    <w:rsid w:val="00F13D25"/>
    <w:rsid w:val="00F149CB"/>
    <w:rsid w:val="00F14E87"/>
    <w:rsid w:val="00F14FE4"/>
    <w:rsid w:val="00F150AB"/>
    <w:rsid w:val="00F151E2"/>
    <w:rsid w:val="00F15A48"/>
    <w:rsid w:val="00F15FC4"/>
    <w:rsid w:val="00F16833"/>
    <w:rsid w:val="00F1744C"/>
    <w:rsid w:val="00F17566"/>
    <w:rsid w:val="00F2008E"/>
    <w:rsid w:val="00F2065D"/>
    <w:rsid w:val="00F206BC"/>
    <w:rsid w:val="00F20F8A"/>
    <w:rsid w:val="00F2155A"/>
    <w:rsid w:val="00F2168B"/>
    <w:rsid w:val="00F218CE"/>
    <w:rsid w:val="00F21A01"/>
    <w:rsid w:val="00F2291B"/>
    <w:rsid w:val="00F233BE"/>
    <w:rsid w:val="00F233EA"/>
    <w:rsid w:val="00F235E2"/>
    <w:rsid w:val="00F23997"/>
    <w:rsid w:val="00F23DEE"/>
    <w:rsid w:val="00F24861"/>
    <w:rsid w:val="00F24AB8"/>
    <w:rsid w:val="00F24EB9"/>
    <w:rsid w:val="00F25809"/>
    <w:rsid w:val="00F25861"/>
    <w:rsid w:val="00F25FC2"/>
    <w:rsid w:val="00F25FFA"/>
    <w:rsid w:val="00F26237"/>
    <w:rsid w:val="00F26559"/>
    <w:rsid w:val="00F27454"/>
    <w:rsid w:val="00F30BA7"/>
    <w:rsid w:val="00F3180A"/>
    <w:rsid w:val="00F31E0E"/>
    <w:rsid w:val="00F3246F"/>
    <w:rsid w:val="00F3267B"/>
    <w:rsid w:val="00F33759"/>
    <w:rsid w:val="00F339E7"/>
    <w:rsid w:val="00F33A54"/>
    <w:rsid w:val="00F33A5B"/>
    <w:rsid w:val="00F33E93"/>
    <w:rsid w:val="00F34395"/>
    <w:rsid w:val="00F346EE"/>
    <w:rsid w:val="00F34936"/>
    <w:rsid w:val="00F35168"/>
    <w:rsid w:val="00F35A5D"/>
    <w:rsid w:val="00F3628E"/>
    <w:rsid w:val="00F3649F"/>
    <w:rsid w:val="00F36E35"/>
    <w:rsid w:val="00F37476"/>
    <w:rsid w:val="00F3799E"/>
    <w:rsid w:val="00F408E4"/>
    <w:rsid w:val="00F40E15"/>
    <w:rsid w:val="00F41134"/>
    <w:rsid w:val="00F41616"/>
    <w:rsid w:val="00F41E7D"/>
    <w:rsid w:val="00F41EB8"/>
    <w:rsid w:val="00F420DA"/>
    <w:rsid w:val="00F426B8"/>
    <w:rsid w:val="00F42B03"/>
    <w:rsid w:val="00F43FEB"/>
    <w:rsid w:val="00F44D8E"/>
    <w:rsid w:val="00F457C1"/>
    <w:rsid w:val="00F45A41"/>
    <w:rsid w:val="00F46A4B"/>
    <w:rsid w:val="00F46BE4"/>
    <w:rsid w:val="00F46C1C"/>
    <w:rsid w:val="00F46ED4"/>
    <w:rsid w:val="00F46EE5"/>
    <w:rsid w:val="00F476BF"/>
    <w:rsid w:val="00F47ABF"/>
    <w:rsid w:val="00F47C1B"/>
    <w:rsid w:val="00F47FB7"/>
    <w:rsid w:val="00F50068"/>
    <w:rsid w:val="00F507B1"/>
    <w:rsid w:val="00F50A44"/>
    <w:rsid w:val="00F510E3"/>
    <w:rsid w:val="00F51336"/>
    <w:rsid w:val="00F52453"/>
    <w:rsid w:val="00F52F8C"/>
    <w:rsid w:val="00F5361E"/>
    <w:rsid w:val="00F53BF6"/>
    <w:rsid w:val="00F53E45"/>
    <w:rsid w:val="00F540A2"/>
    <w:rsid w:val="00F542C0"/>
    <w:rsid w:val="00F54367"/>
    <w:rsid w:val="00F544D2"/>
    <w:rsid w:val="00F54BE4"/>
    <w:rsid w:val="00F55893"/>
    <w:rsid w:val="00F55C5E"/>
    <w:rsid w:val="00F55CEF"/>
    <w:rsid w:val="00F5630D"/>
    <w:rsid w:val="00F56BEF"/>
    <w:rsid w:val="00F57815"/>
    <w:rsid w:val="00F60A13"/>
    <w:rsid w:val="00F61596"/>
    <w:rsid w:val="00F615D6"/>
    <w:rsid w:val="00F61633"/>
    <w:rsid w:val="00F618A8"/>
    <w:rsid w:val="00F62573"/>
    <w:rsid w:val="00F626C3"/>
    <w:rsid w:val="00F62D70"/>
    <w:rsid w:val="00F634EB"/>
    <w:rsid w:val="00F64119"/>
    <w:rsid w:val="00F64F01"/>
    <w:rsid w:val="00F65F09"/>
    <w:rsid w:val="00F66559"/>
    <w:rsid w:val="00F66F8A"/>
    <w:rsid w:val="00F671C7"/>
    <w:rsid w:val="00F67678"/>
    <w:rsid w:val="00F678E4"/>
    <w:rsid w:val="00F67BE8"/>
    <w:rsid w:val="00F67C86"/>
    <w:rsid w:val="00F706DA"/>
    <w:rsid w:val="00F71168"/>
    <w:rsid w:val="00F71EE4"/>
    <w:rsid w:val="00F72610"/>
    <w:rsid w:val="00F73240"/>
    <w:rsid w:val="00F73364"/>
    <w:rsid w:val="00F73A81"/>
    <w:rsid w:val="00F73B2E"/>
    <w:rsid w:val="00F73F1E"/>
    <w:rsid w:val="00F741E9"/>
    <w:rsid w:val="00F74407"/>
    <w:rsid w:val="00F74AD9"/>
    <w:rsid w:val="00F74ED0"/>
    <w:rsid w:val="00F759F5"/>
    <w:rsid w:val="00F75B7D"/>
    <w:rsid w:val="00F766F7"/>
    <w:rsid w:val="00F7691D"/>
    <w:rsid w:val="00F769B1"/>
    <w:rsid w:val="00F7725C"/>
    <w:rsid w:val="00F777FF"/>
    <w:rsid w:val="00F77C73"/>
    <w:rsid w:val="00F77C81"/>
    <w:rsid w:val="00F77D62"/>
    <w:rsid w:val="00F800E6"/>
    <w:rsid w:val="00F80421"/>
    <w:rsid w:val="00F807EB"/>
    <w:rsid w:val="00F80D47"/>
    <w:rsid w:val="00F81203"/>
    <w:rsid w:val="00F81600"/>
    <w:rsid w:val="00F82161"/>
    <w:rsid w:val="00F82F23"/>
    <w:rsid w:val="00F83A9D"/>
    <w:rsid w:val="00F83B86"/>
    <w:rsid w:val="00F84B51"/>
    <w:rsid w:val="00F85BB8"/>
    <w:rsid w:val="00F87364"/>
    <w:rsid w:val="00F87AB2"/>
    <w:rsid w:val="00F902DF"/>
    <w:rsid w:val="00F90698"/>
    <w:rsid w:val="00F908EA"/>
    <w:rsid w:val="00F90B9F"/>
    <w:rsid w:val="00F91B3C"/>
    <w:rsid w:val="00F91ED6"/>
    <w:rsid w:val="00F92014"/>
    <w:rsid w:val="00F925D4"/>
    <w:rsid w:val="00F925DA"/>
    <w:rsid w:val="00F92A48"/>
    <w:rsid w:val="00F92B7C"/>
    <w:rsid w:val="00F92C7E"/>
    <w:rsid w:val="00F92DCB"/>
    <w:rsid w:val="00F935BD"/>
    <w:rsid w:val="00F937FA"/>
    <w:rsid w:val="00F9401C"/>
    <w:rsid w:val="00F944F6"/>
    <w:rsid w:val="00F94634"/>
    <w:rsid w:val="00F94928"/>
    <w:rsid w:val="00F94C21"/>
    <w:rsid w:val="00F94F72"/>
    <w:rsid w:val="00F95437"/>
    <w:rsid w:val="00F95580"/>
    <w:rsid w:val="00F95D2A"/>
    <w:rsid w:val="00F961F6"/>
    <w:rsid w:val="00F966AC"/>
    <w:rsid w:val="00F96C6D"/>
    <w:rsid w:val="00F96E70"/>
    <w:rsid w:val="00F971AE"/>
    <w:rsid w:val="00FA0A17"/>
    <w:rsid w:val="00FA0CC1"/>
    <w:rsid w:val="00FA1FC2"/>
    <w:rsid w:val="00FA2201"/>
    <w:rsid w:val="00FA2297"/>
    <w:rsid w:val="00FA23BD"/>
    <w:rsid w:val="00FA2785"/>
    <w:rsid w:val="00FA29FB"/>
    <w:rsid w:val="00FA2A8C"/>
    <w:rsid w:val="00FA3130"/>
    <w:rsid w:val="00FA325E"/>
    <w:rsid w:val="00FA38B4"/>
    <w:rsid w:val="00FA38F4"/>
    <w:rsid w:val="00FA3966"/>
    <w:rsid w:val="00FA3A3B"/>
    <w:rsid w:val="00FA3CA8"/>
    <w:rsid w:val="00FA4874"/>
    <w:rsid w:val="00FA4DB9"/>
    <w:rsid w:val="00FA566F"/>
    <w:rsid w:val="00FA5EB5"/>
    <w:rsid w:val="00FA627B"/>
    <w:rsid w:val="00FA649D"/>
    <w:rsid w:val="00FA69F1"/>
    <w:rsid w:val="00FA6EDC"/>
    <w:rsid w:val="00FA7330"/>
    <w:rsid w:val="00FA7546"/>
    <w:rsid w:val="00FA76BA"/>
    <w:rsid w:val="00FA7A6F"/>
    <w:rsid w:val="00FA7D2C"/>
    <w:rsid w:val="00FA7EAA"/>
    <w:rsid w:val="00FA7F62"/>
    <w:rsid w:val="00FB0D93"/>
    <w:rsid w:val="00FB1127"/>
    <w:rsid w:val="00FB126A"/>
    <w:rsid w:val="00FB19B4"/>
    <w:rsid w:val="00FB19BE"/>
    <w:rsid w:val="00FB1AA3"/>
    <w:rsid w:val="00FB2457"/>
    <w:rsid w:val="00FB2FFA"/>
    <w:rsid w:val="00FB3006"/>
    <w:rsid w:val="00FB3AE6"/>
    <w:rsid w:val="00FB3CF5"/>
    <w:rsid w:val="00FB3FD5"/>
    <w:rsid w:val="00FB4070"/>
    <w:rsid w:val="00FB407D"/>
    <w:rsid w:val="00FB41F1"/>
    <w:rsid w:val="00FB4957"/>
    <w:rsid w:val="00FB544D"/>
    <w:rsid w:val="00FB56F8"/>
    <w:rsid w:val="00FB6196"/>
    <w:rsid w:val="00FB6A42"/>
    <w:rsid w:val="00FB6E2C"/>
    <w:rsid w:val="00FB706F"/>
    <w:rsid w:val="00FC0D66"/>
    <w:rsid w:val="00FC10D0"/>
    <w:rsid w:val="00FC11A2"/>
    <w:rsid w:val="00FC1DC9"/>
    <w:rsid w:val="00FC1E26"/>
    <w:rsid w:val="00FC263A"/>
    <w:rsid w:val="00FC3A9E"/>
    <w:rsid w:val="00FC441A"/>
    <w:rsid w:val="00FC46DF"/>
    <w:rsid w:val="00FC48AF"/>
    <w:rsid w:val="00FC51F2"/>
    <w:rsid w:val="00FC537F"/>
    <w:rsid w:val="00FC5EA3"/>
    <w:rsid w:val="00FC6588"/>
    <w:rsid w:val="00FC73FB"/>
    <w:rsid w:val="00FC74F3"/>
    <w:rsid w:val="00FC797E"/>
    <w:rsid w:val="00FC7B65"/>
    <w:rsid w:val="00FC7FFA"/>
    <w:rsid w:val="00FD011E"/>
    <w:rsid w:val="00FD0180"/>
    <w:rsid w:val="00FD0550"/>
    <w:rsid w:val="00FD16E8"/>
    <w:rsid w:val="00FD1890"/>
    <w:rsid w:val="00FD25D8"/>
    <w:rsid w:val="00FD2E6C"/>
    <w:rsid w:val="00FD2E95"/>
    <w:rsid w:val="00FD3006"/>
    <w:rsid w:val="00FD3804"/>
    <w:rsid w:val="00FD3A07"/>
    <w:rsid w:val="00FD3C2B"/>
    <w:rsid w:val="00FD3C77"/>
    <w:rsid w:val="00FD4860"/>
    <w:rsid w:val="00FD4C42"/>
    <w:rsid w:val="00FD62AC"/>
    <w:rsid w:val="00FD64A8"/>
    <w:rsid w:val="00FD6E42"/>
    <w:rsid w:val="00FD7140"/>
    <w:rsid w:val="00FD74EA"/>
    <w:rsid w:val="00FD7519"/>
    <w:rsid w:val="00FD7B67"/>
    <w:rsid w:val="00FE08D8"/>
    <w:rsid w:val="00FE0E39"/>
    <w:rsid w:val="00FE1BB3"/>
    <w:rsid w:val="00FE1BD5"/>
    <w:rsid w:val="00FE1FBD"/>
    <w:rsid w:val="00FE26BC"/>
    <w:rsid w:val="00FE2AE0"/>
    <w:rsid w:val="00FE2CC8"/>
    <w:rsid w:val="00FE41E2"/>
    <w:rsid w:val="00FE453E"/>
    <w:rsid w:val="00FE4610"/>
    <w:rsid w:val="00FE4A22"/>
    <w:rsid w:val="00FE4F95"/>
    <w:rsid w:val="00FE5001"/>
    <w:rsid w:val="00FE56CB"/>
    <w:rsid w:val="00FE6439"/>
    <w:rsid w:val="00FE64FE"/>
    <w:rsid w:val="00FE6594"/>
    <w:rsid w:val="00FE6AD2"/>
    <w:rsid w:val="00FE6C69"/>
    <w:rsid w:val="00FE6CC1"/>
    <w:rsid w:val="00FE6CD3"/>
    <w:rsid w:val="00FE6E92"/>
    <w:rsid w:val="00FE732D"/>
    <w:rsid w:val="00FE7602"/>
    <w:rsid w:val="00FE7AF1"/>
    <w:rsid w:val="00FF105D"/>
    <w:rsid w:val="00FF18E3"/>
    <w:rsid w:val="00FF2716"/>
    <w:rsid w:val="00FF2D71"/>
    <w:rsid w:val="00FF3855"/>
    <w:rsid w:val="00FF3B44"/>
    <w:rsid w:val="00FF411C"/>
    <w:rsid w:val="00FF4996"/>
    <w:rsid w:val="00FF4C5F"/>
    <w:rsid w:val="00FF507B"/>
    <w:rsid w:val="00FF5A8E"/>
    <w:rsid w:val="00FF63E5"/>
    <w:rsid w:val="00FF6A94"/>
    <w:rsid w:val="00FF7337"/>
    <w:rsid w:val="00FF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  <o:colormru v:ext="edit" colors="#fbd4b4,red"/>
    </o:shapedefaults>
    <o:shapelayout v:ext="edit">
      <o:idmap v:ext="edit" data="2"/>
    </o:shapelayout>
  </w:shapeDefaults>
  <w:decimalSymbol w:val="."/>
  <w:listSeparator w:val=","/>
  <w14:docId w14:val="5076A6A0"/>
  <w15:chartTrackingRefBased/>
  <w15:docId w15:val="{B08C2AA1-4673-421E-BE15-8C444BAC3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77746F"/>
    <w:pPr>
      <w:widowControl w:val="0"/>
      <w:adjustRightInd w:val="0"/>
      <w:spacing w:line="300" w:lineRule="atLeast"/>
      <w:jc w:val="both"/>
      <w:textAlignment w:val="baseline"/>
    </w:pPr>
    <w:rPr>
      <w:rFonts w:eastAsia="ＭＳ 明朝"/>
      <w:sz w:val="21"/>
      <w:szCs w:val="21"/>
    </w:rPr>
  </w:style>
  <w:style w:type="paragraph" w:styleId="1">
    <w:name w:val="heading 1"/>
    <w:basedOn w:val="a0"/>
    <w:next w:val="a0"/>
    <w:link w:val="10"/>
    <w:qFormat/>
    <w:pPr>
      <w:keepNext/>
      <w:spacing w:line="240" w:lineRule="atLeast"/>
      <w:ind w:right="50"/>
      <w:outlineLvl w:val="0"/>
    </w:pPr>
    <w:rPr>
      <w:rFonts w:ascii="ＭＳ ゴシック"/>
    </w:rPr>
  </w:style>
  <w:style w:type="paragraph" w:styleId="21">
    <w:name w:val="heading 2"/>
    <w:basedOn w:val="a0"/>
    <w:next w:val="a1"/>
    <w:qFormat/>
    <w:pPr>
      <w:keepNext/>
      <w:tabs>
        <w:tab w:val="left" w:pos="1571"/>
      </w:tabs>
      <w:outlineLvl w:val="1"/>
    </w:pPr>
    <w:rPr>
      <w:rFonts w:ascii="ＭＳ ゴシック"/>
    </w:rPr>
  </w:style>
  <w:style w:type="paragraph" w:styleId="31">
    <w:name w:val="heading 3"/>
    <w:basedOn w:val="a0"/>
    <w:next w:val="a0"/>
    <w:qFormat/>
    <w:pPr>
      <w:keepNext/>
      <w:outlineLvl w:val="2"/>
    </w:pPr>
    <w:rPr>
      <w:rFonts w:ascii="Arial" w:hAnsi="Arial"/>
    </w:rPr>
  </w:style>
  <w:style w:type="paragraph" w:styleId="41">
    <w:name w:val="heading 4"/>
    <w:basedOn w:val="a0"/>
    <w:next w:val="a0"/>
    <w:qFormat/>
    <w:pPr>
      <w:keepNext/>
      <w:outlineLvl w:val="3"/>
    </w:pPr>
    <w:rPr>
      <w:b/>
      <w:bCs/>
    </w:rPr>
  </w:style>
  <w:style w:type="paragraph" w:styleId="51">
    <w:name w:val="heading 5"/>
    <w:basedOn w:val="a0"/>
    <w:next w:val="a0"/>
    <w:qFormat/>
    <w:rsid w:val="00D36A5C"/>
    <w:pPr>
      <w:keepNext/>
      <w:ind w:leftChars="800" w:left="800"/>
      <w:outlineLvl w:val="4"/>
    </w:pPr>
    <w:rPr>
      <w:rFonts w:ascii="Arial" w:eastAsia="ＭＳ ゴシック" w:hAnsi="Arial"/>
    </w:rPr>
  </w:style>
  <w:style w:type="paragraph" w:styleId="6">
    <w:name w:val="heading 6"/>
    <w:basedOn w:val="a0"/>
    <w:next w:val="a0"/>
    <w:qFormat/>
    <w:pPr>
      <w:keepNext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D36A5C"/>
    <w:pPr>
      <w:keepNext/>
      <w:ind w:leftChars="800" w:left="800"/>
      <w:outlineLvl w:val="6"/>
    </w:pPr>
  </w:style>
  <w:style w:type="paragraph" w:styleId="8">
    <w:name w:val="heading 8"/>
    <w:basedOn w:val="a0"/>
    <w:next w:val="a0"/>
    <w:qFormat/>
    <w:rsid w:val="00D36A5C"/>
    <w:pPr>
      <w:keepNext/>
      <w:ind w:leftChars="1200" w:left="1200"/>
      <w:outlineLvl w:val="7"/>
    </w:pPr>
  </w:style>
  <w:style w:type="paragraph" w:styleId="9">
    <w:name w:val="heading 9"/>
    <w:basedOn w:val="a0"/>
    <w:next w:val="a0"/>
    <w:qFormat/>
    <w:rsid w:val="001328DF"/>
    <w:pPr>
      <w:keepNext/>
      <w:ind w:leftChars="1200" w:left="12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Indent"/>
    <w:basedOn w:val="a0"/>
    <w:semiHidden/>
    <w:pPr>
      <w:ind w:left="851"/>
    </w:pPr>
  </w:style>
  <w:style w:type="paragraph" w:styleId="a5">
    <w:name w:val="header"/>
    <w:basedOn w:val="a0"/>
    <w:semiHidden/>
    <w:pPr>
      <w:tabs>
        <w:tab w:val="center" w:pos="4252"/>
        <w:tab w:val="right" w:pos="8504"/>
      </w:tabs>
    </w:pPr>
  </w:style>
  <w:style w:type="paragraph" w:styleId="a6">
    <w:name w:val="footer"/>
    <w:basedOn w:val="a0"/>
    <w:semiHidden/>
    <w:pPr>
      <w:tabs>
        <w:tab w:val="center" w:pos="4252"/>
        <w:tab w:val="right" w:pos="8504"/>
      </w:tabs>
    </w:pPr>
  </w:style>
  <w:style w:type="character" w:styleId="a7">
    <w:name w:val="page number"/>
    <w:basedOn w:val="a2"/>
    <w:semiHidden/>
  </w:style>
  <w:style w:type="character" w:styleId="a8">
    <w:name w:val="annotation reference"/>
    <w:semiHidden/>
    <w:rPr>
      <w:sz w:val="18"/>
      <w:szCs w:val="18"/>
    </w:rPr>
  </w:style>
  <w:style w:type="paragraph" w:styleId="a9">
    <w:name w:val="annotation text"/>
    <w:basedOn w:val="a0"/>
    <w:semiHidden/>
    <w:pPr>
      <w:jc w:val="left"/>
    </w:pPr>
  </w:style>
  <w:style w:type="character" w:styleId="aa">
    <w:name w:val="Hyperlink"/>
    <w:uiPriority w:val="99"/>
    <w:rPr>
      <w:color w:val="0000FF"/>
      <w:u w:val="single"/>
    </w:rPr>
  </w:style>
  <w:style w:type="paragraph" w:styleId="ab">
    <w:name w:val="Body Text"/>
    <w:basedOn w:val="a0"/>
    <w:semiHidden/>
    <w:rPr>
      <w:sz w:val="18"/>
    </w:rPr>
  </w:style>
  <w:style w:type="paragraph" w:styleId="ac">
    <w:name w:val="Body Text Indent"/>
    <w:basedOn w:val="a0"/>
    <w:semiHidden/>
    <w:pPr>
      <w:ind w:left="1247"/>
      <w:jc w:val="left"/>
      <w:textAlignment w:val="center"/>
    </w:pPr>
    <w:rPr>
      <w:rFonts w:ascii="ＭＳ 明朝"/>
      <w:sz w:val="18"/>
    </w:rPr>
  </w:style>
  <w:style w:type="paragraph" w:styleId="22">
    <w:name w:val="Body Text 2"/>
    <w:basedOn w:val="a0"/>
    <w:semiHidden/>
    <w:rPr>
      <w:color w:val="FF0000"/>
    </w:rPr>
  </w:style>
  <w:style w:type="paragraph" w:styleId="ad">
    <w:name w:val="caption"/>
    <w:basedOn w:val="a0"/>
    <w:next w:val="a0"/>
    <w:qFormat/>
    <w:pPr>
      <w:adjustRightInd/>
      <w:spacing w:line="240" w:lineRule="auto"/>
      <w:textAlignment w:val="auto"/>
    </w:pPr>
    <w:rPr>
      <w:rFonts w:eastAsia="ＭＳ Ｐ明朝"/>
      <w:kern w:val="2"/>
      <w:sz w:val="20"/>
    </w:rPr>
  </w:style>
  <w:style w:type="paragraph" w:customStyle="1" w:styleId="11">
    <w:name w:val="本文1"/>
    <w:basedOn w:val="a0"/>
    <w:pPr>
      <w:adjustRightInd/>
      <w:spacing w:line="240" w:lineRule="auto"/>
      <w:ind w:left="210" w:firstLine="227"/>
      <w:textAlignment w:val="auto"/>
    </w:pPr>
    <w:rPr>
      <w:rFonts w:ascii="ＭＳ 明朝"/>
      <w:kern w:val="2"/>
    </w:rPr>
  </w:style>
  <w:style w:type="paragraph" w:customStyle="1" w:styleId="32">
    <w:name w:val="本文3"/>
    <w:basedOn w:val="a0"/>
    <w:pPr>
      <w:adjustRightInd/>
      <w:spacing w:line="240" w:lineRule="auto"/>
      <w:ind w:left="652" w:firstLine="227"/>
      <w:textAlignment w:val="auto"/>
    </w:pPr>
    <w:rPr>
      <w:rFonts w:ascii="ＭＳ 明朝"/>
      <w:kern w:val="2"/>
    </w:rPr>
  </w:style>
  <w:style w:type="character" w:styleId="ae">
    <w:name w:val="FollowedHyperlink"/>
    <w:semiHidden/>
    <w:rPr>
      <w:color w:val="800080"/>
      <w:u w:val="single"/>
    </w:rPr>
  </w:style>
  <w:style w:type="paragraph" w:customStyle="1" w:styleId="15pt">
    <w:name w:val="スタイル (日) ＭＳ 明朝 黒 左揃え 行間 :  最小値 15 pt"/>
    <w:basedOn w:val="a0"/>
    <w:pPr>
      <w:ind w:leftChars="475" w:left="475" w:rightChars="75" w:right="75" w:firstLineChars="50" w:firstLine="50"/>
      <w:jc w:val="left"/>
    </w:pPr>
    <w:rPr>
      <w:rFonts w:cs="ＭＳ 明朝"/>
      <w:color w:val="000000"/>
    </w:rPr>
  </w:style>
  <w:style w:type="paragraph" w:customStyle="1" w:styleId="10mm15pt1">
    <w:name w:val="スタイル 見出し 1 + 右 :  0 mm 行間 :  最小値 15 pt1"/>
    <w:basedOn w:val="1"/>
    <w:pPr>
      <w:tabs>
        <w:tab w:val="left" w:pos="1284"/>
      </w:tabs>
      <w:spacing w:line="300" w:lineRule="atLeast"/>
      <w:ind w:left="1305" w:right="0" w:hanging="454"/>
    </w:pPr>
    <w:rPr>
      <w:rFonts w:ascii="Century" w:cs="ＭＳ 明朝"/>
    </w:rPr>
  </w:style>
  <w:style w:type="paragraph" w:customStyle="1" w:styleId="1Century0mm">
    <w:name w:val="スタイル 本文1 + Century 黒 左 :  0 mm"/>
    <w:basedOn w:val="11"/>
    <w:pPr>
      <w:spacing w:line="300" w:lineRule="atLeast"/>
      <w:ind w:leftChars="800" w:left="800" w:firstLine="0"/>
    </w:pPr>
    <w:rPr>
      <w:rFonts w:ascii="Century" w:cs="ＭＳ 明朝"/>
      <w:color w:val="000000"/>
    </w:rPr>
  </w:style>
  <w:style w:type="paragraph" w:customStyle="1" w:styleId="1Century0mm8">
    <w:name w:val="スタイル スタイル 本文1 + Century 黒 左 :  0 mm + 左 :  8 字"/>
    <w:basedOn w:val="1Century0mm"/>
  </w:style>
  <w:style w:type="paragraph" w:styleId="af">
    <w:name w:val="Block Text"/>
    <w:basedOn w:val="a0"/>
    <w:semiHidden/>
    <w:pPr>
      <w:autoSpaceDE w:val="0"/>
      <w:autoSpaceDN w:val="0"/>
      <w:spacing w:line="240" w:lineRule="auto"/>
      <w:ind w:leftChars="596" w:left="1273" w:rightChars="153" w:right="327"/>
      <w:jc w:val="left"/>
      <w:textAlignment w:val="auto"/>
    </w:pPr>
    <w:rPr>
      <w:rFonts w:ascii="ＭＳ 明朝" w:hAnsi="ＭＳ 明朝"/>
    </w:rPr>
  </w:style>
  <w:style w:type="paragraph" w:styleId="23">
    <w:name w:val="Body Text Indent 2"/>
    <w:basedOn w:val="a0"/>
    <w:semiHidden/>
    <w:pPr>
      <w:autoSpaceDE w:val="0"/>
      <w:autoSpaceDN w:val="0"/>
      <w:spacing w:line="240" w:lineRule="auto"/>
      <w:ind w:leftChars="529" w:left="1130"/>
      <w:jc w:val="left"/>
      <w:textAlignment w:val="auto"/>
    </w:pPr>
    <w:rPr>
      <w:rFonts w:ascii="ＭＳ 明朝" w:hAnsi="ＭＳ 明朝"/>
    </w:rPr>
  </w:style>
  <w:style w:type="paragraph" w:styleId="33">
    <w:name w:val="Body Text Indent 3"/>
    <w:basedOn w:val="a0"/>
    <w:semiHidden/>
    <w:pPr>
      <w:autoSpaceDE w:val="0"/>
      <w:autoSpaceDN w:val="0"/>
      <w:spacing w:line="240" w:lineRule="auto"/>
      <w:ind w:leftChars="794" w:left="1696" w:firstLineChars="66" w:firstLine="141"/>
      <w:jc w:val="left"/>
      <w:textAlignment w:val="auto"/>
    </w:pPr>
    <w:rPr>
      <w:rFonts w:ascii="ＭＳ 明朝" w:hAnsi="ＭＳ 明朝"/>
    </w:rPr>
  </w:style>
  <w:style w:type="character" w:customStyle="1" w:styleId="af0">
    <w:name w:val="フッター (文字)"/>
    <w:rPr>
      <w:rFonts w:eastAsia="ＭＳ 明朝"/>
      <w:sz w:val="21"/>
      <w:szCs w:val="21"/>
    </w:rPr>
  </w:style>
  <w:style w:type="paragraph" w:styleId="af1">
    <w:name w:val="List Paragraph"/>
    <w:basedOn w:val="a0"/>
    <w:qFormat/>
    <w:pPr>
      <w:ind w:leftChars="400" w:left="840"/>
    </w:pPr>
  </w:style>
  <w:style w:type="paragraph" w:styleId="af2">
    <w:name w:val="Balloon Text"/>
    <w:basedOn w:val="a0"/>
    <w:semiHidden/>
    <w:unhideWhenUsed/>
    <w:pPr>
      <w:spacing w:line="240" w:lineRule="auto"/>
    </w:pPr>
    <w:rPr>
      <w:rFonts w:ascii="Arial" w:eastAsia="ＭＳ ゴシック" w:hAnsi="Arial"/>
      <w:sz w:val="18"/>
      <w:szCs w:val="18"/>
    </w:rPr>
  </w:style>
  <w:style w:type="character" w:customStyle="1" w:styleId="af3">
    <w:name w:val="吹き出し (文字)"/>
    <w:semiHidden/>
    <w:rPr>
      <w:rFonts w:ascii="Arial" w:eastAsia="ＭＳ ゴシック" w:hAnsi="Arial" w:cs="Times New Roman"/>
      <w:sz w:val="18"/>
      <w:szCs w:val="18"/>
    </w:rPr>
  </w:style>
  <w:style w:type="table" w:styleId="af4">
    <w:name w:val="Table Grid"/>
    <w:basedOn w:val="a3"/>
    <w:uiPriority w:val="59"/>
    <w:rsid w:val="00D87A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2">
    <w:name w:val="Light Shading Accent 5"/>
    <w:basedOn w:val="a3"/>
    <w:uiPriority w:val="60"/>
    <w:rsid w:val="00D87AAA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13">
    <w:name w:val="toc 1"/>
    <w:basedOn w:val="a0"/>
    <w:next w:val="a0"/>
    <w:autoRedefine/>
    <w:uiPriority w:val="39"/>
    <w:rsid w:val="00674118"/>
    <w:pPr>
      <w:tabs>
        <w:tab w:val="left" w:pos="1276"/>
        <w:tab w:val="right" w:leader="dot" w:pos="10490"/>
      </w:tabs>
      <w:ind w:leftChars="100" w:left="214" w:rightChars="-21" w:right="-45"/>
    </w:pPr>
  </w:style>
  <w:style w:type="paragraph" w:styleId="24">
    <w:name w:val="toc 2"/>
    <w:basedOn w:val="a0"/>
    <w:next w:val="a0"/>
    <w:autoRedefine/>
    <w:uiPriority w:val="39"/>
    <w:rsid w:val="00B52A8F"/>
    <w:pPr>
      <w:tabs>
        <w:tab w:val="left" w:pos="1701"/>
        <w:tab w:val="right" w:leader="dot" w:pos="10667"/>
      </w:tabs>
      <w:ind w:leftChars="331" w:left="707" w:firstLineChars="1" w:firstLine="2"/>
    </w:pPr>
  </w:style>
  <w:style w:type="paragraph" w:styleId="34">
    <w:name w:val="toc 3"/>
    <w:basedOn w:val="a0"/>
    <w:next w:val="a0"/>
    <w:autoRedefine/>
    <w:uiPriority w:val="39"/>
    <w:rsid w:val="002418D1"/>
    <w:pPr>
      <w:tabs>
        <w:tab w:val="left" w:pos="2268"/>
        <w:tab w:val="right" w:leader="dot" w:pos="10667"/>
      </w:tabs>
      <w:ind w:leftChars="595" w:left="1271" w:firstLine="5"/>
    </w:pPr>
  </w:style>
  <w:style w:type="paragraph" w:styleId="af5">
    <w:name w:val="List Bullet"/>
    <w:aliases w:val="Symbol (記号),9 pt,左 :  111.8 mm,ぶら下げインデント :  4.2 字"/>
    <w:basedOn w:val="a0"/>
    <w:autoRedefine/>
    <w:rsid w:val="006F1981"/>
    <w:pPr>
      <w:tabs>
        <w:tab w:val="num" w:pos="420"/>
      </w:tabs>
      <w:adjustRightInd/>
      <w:spacing w:line="240" w:lineRule="auto"/>
      <w:ind w:left="420" w:hanging="420"/>
      <w:textAlignment w:val="auto"/>
    </w:pPr>
    <w:rPr>
      <w:rFonts w:ascii="ＭＳ Ｐゴシック" w:eastAsia="ＭＳ Ｐゴシック" w:hAnsi="ＭＳ Ｐゴシック"/>
      <w:kern w:val="2"/>
      <w:szCs w:val="20"/>
    </w:rPr>
  </w:style>
  <w:style w:type="table" w:styleId="af6">
    <w:name w:val="Table Professional"/>
    <w:basedOn w:val="a3"/>
    <w:rsid w:val="006F1981"/>
    <w:pPr>
      <w:widowControl w:val="0"/>
      <w:jc w:val="both"/>
    </w:pPr>
    <w:rPr>
      <w:rFonts w:eastAsia="ＭＳ 明朝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7">
    <w:name w:val="Date"/>
    <w:basedOn w:val="a0"/>
    <w:next w:val="a0"/>
    <w:rsid w:val="006F1981"/>
    <w:pPr>
      <w:adjustRightInd/>
      <w:spacing w:line="240" w:lineRule="auto"/>
      <w:textAlignment w:val="auto"/>
    </w:pPr>
    <w:rPr>
      <w:rFonts w:ascii="ＭＳ Ｐゴシック" w:eastAsia="ＭＳ Ｐゴシック" w:hAnsi="ＭＳ Ｐゴシック"/>
      <w:kern w:val="2"/>
      <w:szCs w:val="20"/>
    </w:rPr>
  </w:style>
  <w:style w:type="paragraph" w:styleId="35">
    <w:name w:val="Body Text 3"/>
    <w:basedOn w:val="a0"/>
    <w:rsid w:val="006F1981"/>
    <w:pPr>
      <w:autoSpaceDE w:val="0"/>
      <w:autoSpaceDN w:val="0"/>
      <w:spacing w:line="240" w:lineRule="auto"/>
      <w:textAlignment w:val="auto"/>
    </w:pPr>
    <w:rPr>
      <w:rFonts w:ascii="Times New Roman" w:eastAsia="ＭＳ Ｐ明朝" w:hAnsi="Times New Roman"/>
      <w:color w:val="000000"/>
      <w:kern w:val="2"/>
      <w:szCs w:val="20"/>
    </w:rPr>
  </w:style>
  <w:style w:type="paragraph" w:styleId="af8">
    <w:name w:val="Document Map"/>
    <w:basedOn w:val="a0"/>
    <w:semiHidden/>
    <w:rsid w:val="006F1981"/>
    <w:pPr>
      <w:shd w:val="clear" w:color="auto" w:fill="000080"/>
      <w:adjustRightInd/>
      <w:spacing w:line="240" w:lineRule="auto"/>
      <w:textAlignment w:val="auto"/>
    </w:pPr>
    <w:rPr>
      <w:rFonts w:ascii="Arial" w:eastAsia="ＭＳ ゴシック" w:hAnsi="Arial"/>
      <w:kern w:val="2"/>
      <w:szCs w:val="20"/>
    </w:rPr>
  </w:style>
  <w:style w:type="paragraph" w:styleId="HTML">
    <w:name w:val="HTML Address"/>
    <w:basedOn w:val="a0"/>
    <w:rsid w:val="00D36A5C"/>
    <w:rPr>
      <w:i/>
      <w:iCs/>
    </w:rPr>
  </w:style>
  <w:style w:type="paragraph" w:styleId="af9">
    <w:name w:val="table of figures"/>
    <w:basedOn w:val="a0"/>
    <w:next w:val="a0"/>
    <w:semiHidden/>
    <w:rsid w:val="004342BB"/>
    <w:pPr>
      <w:ind w:leftChars="200" w:left="200" w:hangingChars="200" w:hanging="200"/>
    </w:pPr>
  </w:style>
  <w:style w:type="paragraph" w:styleId="HTML0">
    <w:name w:val="HTML Preformatted"/>
    <w:basedOn w:val="a0"/>
    <w:rsid w:val="00D36A5C"/>
    <w:rPr>
      <w:rFonts w:ascii="Courier New" w:hAnsi="Courier New" w:cs="Courier New"/>
      <w:sz w:val="20"/>
      <w:szCs w:val="20"/>
    </w:rPr>
  </w:style>
  <w:style w:type="paragraph" w:styleId="afa">
    <w:name w:val="annotation subject"/>
    <w:basedOn w:val="a9"/>
    <w:next w:val="a9"/>
    <w:semiHidden/>
    <w:rsid w:val="00D36A5C"/>
    <w:rPr>
      <w:b/>
      <w:bCs/>
    </w:rPr>
  </w:style>
  <w:style w:type="paragraph" w:styleId="afb">
    <w:name w:val="macro"/>
    <w:semiHidden/>
    <w:rsid w:val="00D36A5C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adjustRightInd w:val="0"/>
      <w:snapToGrid w:val="0"/>
      <w:textAlignment w:val="baseline"/>
    </w:pPr>
    <w:rPr>
      <w:rFonts w:ascii="Courier New" w:eastAsia="ＭＳ 明朝" w:hAnsi="Courier New" w:cs="Courier New"/>
      <w:sz w:val="18"/>
      <w:szCs w:val="18"/>
    </w:rPr>
  </w:style>
  <w:style w:type="paragraph" w:styleId="afc">
    <w:name w:val="Message Header"/>
    <w:basedOn w:val="a0"/>
    <w:rsid w:val="00D36A5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="Arial" w:hAnsi="Arial" w:cs="Arial"/>
      <w:sz w:val="24"/>
      <w:szCs w:val="24"/>
    </w:rPr>
  </w:style>
  <w:style w:type="paragraph" w:styleId="afd">
    <w:name w:val="Salutation"/>
    <w:basedOn w:val="a0"/>
    <w:next w:val="a0"/>
    <w:rsid w:val="00D36A5C"/>
  </w:style>
  <w:style w:type="paragraph" w:styleId="afe">
    <w:name w:val="envelope address"/>
    <w:basedOn w:val="a0"/>
    <w:rsid w:val="00D36A5C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aff">
    <w:name w:val="List"/>
    <w:basedOn w:val="a0"/>
    <w:rsid w:val="00D36A5C"/>
    <w:pPr>
      <w:ind w:left="200" w:hangingChars="200" w:hanging="200"/>
    </w:pPr>
  </w:style>
  <w:style w:type="paragraph" w:styleId="25">
    <w:name w:val="List 2"/>
    <w:basedOn w:val="a0"/>
    <w:rsid w:val="00D36A5C"/>
    <w:pPr>
      <w:ind w:leftChars="200" w:left="100" w:hangingChars="200" w:hanging="200"/>
    </w:pPr>
  </w:style>
  <w:style w:type="paragraph" w:styleId="36">
    <w:name w:val="List 3"/>
    <w:basedOn w:val="a0"/>
    <w:rsid w:val="00D36A5C"/>
    <w:pPr>
      <w:ind w:leftChars="400" w:left="100" w:hangingChars="200" w:hanging="200"/>
    </w:pPr>
  </w:style>
  <w:style w:type="paragraph" w:styleId="42">
    <w:name w:val="List 4"/>
    <w:basedOn w:val="a0"/>
    <w:rsid w:val="00D36A5C"/>
    <w:pPr>
      <w:ind w:leftChars="600" w:left="100" w:hangingChars="200" w:hanging="200"/>
    </w:pPr>
  </w:style>
  <w:style w:type="paragraph" w:styleId="52">
    <w:name w:val="List 5"/>
    <w:basedOn w:val="a0"/>
    <w:rsid w:val="00D36A5C"/>
    <w:pPr>
      <w:ind w:leftChars="800" w:left="100" w:hangingChars="200" w:hanging="200"/>
    </w:pPr>
  </w:style>
  <w:style w:type="paragraph" w:styleId="aff0">
    <w:name w:val="table of authorities"/>
    <w:basedOn w:val="a0"/>
    <w:next w:val="a0"/>
    <w:semiHidden/>
    <w:rsid w:val="00D36A5C"/>
    <w:pPr>
      <w:ind w:left="210" w:hangingChars="100" w:hanging="210"/>
    </w:pPr>
  </w:style>
  <w:style w:type="paragraph" w:styleId="aff1">
    <w:name w:val="toa heading"/>
    <w:basedOn w:val="a0"/>
    <w:next w:val="a0"/>
    <w:semiHidden/>
    <w:rsid w:val="00D36A5C"/>
    <w:pPr>
      <w:spacing w:before="180"/>
    </w:pPr>
    <w:rPr>
      <w:rFonts w:ascii="Arial" w:eastAsia="ＭＳ ゴシック" w:hAnsi="Arial" w:cs="Arial"/>
      <w:sz w:val="24"/>
      <w:szCs w:val="24"/>
    </w:rPr>
  </w:style>
  <w:style w:type="paragraph" w:styleId="20">
    <w:name w:val="List Bullet 2"/>
    <w:basedOn w:val="a0"/>
    <w:rsid w:val="00D36A5C"/>
    <w:pPr>
      <w:numPr>
        <w:numId w:val="2"/>
      </w:numPr>
    </w:pPr>
  </w:style>
  <w:style w:type="paragraph" w:styleId="30">
    <w:name w:val="List Bullet 3"/>
    <w:basedOn w:val="a0"/>
    <w:rsid w:val="00D36A5C"/>
    <w:pPr>
      <w:numPr>
        <w:numId w:val="3"/>
      </w:numPr>
    </w:pPr>
  </w:style>
  <w:style w:type="paragraph" w:styleId="40">
    <w:name w:val="List Bullet 4"/>
    <w:basedOn w:val="a0"/>
    <w:rsid w:val="00D36A5C"/>
    <w:pPr>
      <w:numPr>
        <w:numId w:val="4"/>
      </w:numPr>
    </w:pPr>
  </w:style>
  <w:style w:type="paragraph" w:styleId="50">
    <w:name w:val="List Bullet 5"/>
    <w:basedOn w:val="a0"/>
    <w:rsid w:val="00D36A5C"/>
    <w:pPr>
      <w:numPr>
        <w:numId w:val="5"/>
      </w:numPr>
    </w:pPr>
  </w:style>
  <w:style w:type="paragraph" w:styleId="aff2">
    <w:name w:val="List Continue"/>
    <w:basedOn w:val="a0"/>
    <w:rsid w:val="00D36A5C"/>
    <w:pPr>
      <w:spacing w:after="180"/>
      <w:ind w:leftChars="200" w:left="425"/>
    </w:pPr>
  </w:style>
  <w:style w:type="paragraph" w:styleId="26">
    <w:name w:val="List Continue 2"/>
    <w:basedOn w:val="a0"/>
    <w:rsid w:val="00D36A5C"/>
    <w:pPr>
      <w:spacing w:after="180"/>
      <w:ind w:leftChars="400" w:left="850"/>
    </w:pPr>
  </w:style>
  <w:style w:type="paragraph" w:styleId="37">
    <w:name w:val="List Continue 3"/>
    <w:basedOn w:val="a0"/>
    <w:rsid w:val="00D36A5C"/>
    <w:pPr>
      <w:spacing w:after="180"/>
      <w:ind w:leftChars="600" w:left="1275"/>
    </w:pPr>
  </w:style>
  <w:style w:type="paragraph" w:styleId="43">
    <w:name w:val="List Continue 4"/>
    <w:basedOn w:val="a0"/>
    <w:rsid w:val="00D36A5C"/>
    <w:pPr>
      <w:spacing w:after="180"/>
      <w:ind w:leftChars="800" w:left="1700"/>
    </w:pPr>
  </w:style>
  <w:style w:type="paragraph" w:styleId="53">
    <w:name w:val="List Continue 5"/>
    <w:basedOn w:val="a0"/>
    <w:rsid w:val="00D36A5C"/>
    <w:pPr>
      <w:spacing w:after="180"/>
      <w:ind w:leftChars="1000" w:left="2125"/>
    </w:pPr>
  </w:style>
  <w:style w:type="paragraph" w:styleId="aff3">
    <w:name w:val="Note Heading"/>
    <w:basedOn w:val="a0"/>
    <w:next w:val="a0"/>
    <w:rsid w:val="00D36A5C"/>
    <w:pPr>
      <w:jc w:val="center"/>
    </w:pPr>
  </w:style>
  <w:style w:type="paragraph" w:styleId="aff4">
    <w:name w:val="footnote text"/>
    <w:basedOn w:val="a0"/>
    <w:semiHidden/>
    <w:rsid w:val="00D36A5C"/>
    <w:pPr>
      <w:snapToGrid w:val="0"/>
      <w:jc w:val="left"/>
    </w:pPr>
  </w:style>
  <w:style w:type="paragraph" w:styleId="aff5">
    <w:name w:val="Closing"/>
    <w:basedOn w:val="a0"/>
    <w:rsid w:val="00D36A5C"/>
    <w:pPr>
      <w:jc w:val="right"/>
    </w:pPr>
  </w:style>
  <w:style w:type="paragraph" w:styleId="aff6">
    <w:name w:val="envelope return"/>
    <w:basedOn w:val="a0"/>
    <w:rsid w:val="00D36A5C"/>
    <w:pPr>
      <w:snapToGrid w:val="0"/>
    </w:pPr>
    <w:rPr>
      <w:rFonts w:ascii="Arial" w:hAnsi="Arial" w:cs="Arial"/>
    </w:rPr>
  </w:style>
  <w:style w:type="paragraph" w:styleId="14">
    <w:name w:val="index 1"/>
    <w:basedOn w:val="a0"/>
    <w:next w:val="a0"/>
    <w:autoRedefine/>
    <w:semiHidden/>
    <w:rsid w:val="00D36A5C"/>
    <w:pPr>
      <w:ind w:left="210" w:hangingChars="100" w:hanging="210"/>
    </w:pPr>
  </w:style>
  <w:style w:type="paragraph" w:styleId="27">
    <w:name w:val="index 2"/>
    <w:basedOn w:val="a0"/>
    <w:next w:val="a0"/>
    <w:autoRedefine/>
    <w:semiHidden/>
    <w:rsid w:val="00D36A5C"/>
    <w:pPr>
      <w:ind w:leftChars="100" w:left="100" w:hangingChars="100" w:hanging="210"/>
    </w:pPr>
  </w:style>
  <w:style w:type="paragraph" w:styleId="38">
    <w:name w:val="index 3"/>
    <w:basedOn w:val="a0"/>
    <w:next w:val="a0"/>
    <w:autoRedefine/>
    <w:semiHidden/>
    <w:rsid w:val="00D36A5C"/>
    <w:pPr>
      <w:ind w:leftChars="200" w:left="200" w:hangingChars="100" w:hanging="210"/>
    </w:pPr>
  </w:style>
  <w:style w:type="paragraph" w:styleId="44">
    <w:name w:val="index 4"/>
    <w:basedOn w:val="a0"/>
    <w:next w:val="a0"/>
    <w:autoRedefine/>
    <w:semiHidden/>
    <w:rsid w:val="00D36A5C"/>
    <w:pPr>
      <w:ind w:leftChars="300" w:left="300" w:hangingChars="100" w:hanging="210"/>
    </w:pPr>
  </w:style>
  <w:style w:type="paragraph" w:styleId="54">
    <w:name w:val="index 5"/>
    <w:basedOn w:val="a0"/>
    <w:next w:val="a0"/>
    <w:autoRedefine/>
    <w:semiHidden/>
    <w:rsid w:val="00D36A5C"/>
    <w:pPr>
      <w:ind w:leftChars="400" w:left="400" w:hangingChars="100" w:hanging="210"/>
    </w:pPr>
  </w:style>
  <w:style w:type="paragraph" w:styleId="60">
    <w:name w:val="index 6"/>
    <w:basedOn w:val="a0"/>
    <w:next w:val="a0"/>
    <w:autoRedefine/>
    <w:semiHidden/>
    <w:rsid w:val="00D36A5C"/>
    <w:pPr>
      <w:ind w:leftChars="500" w:left="500" w:hangingChars="100" w:hanging="210"/>
    </w:pPr>
  </w:style>
  <w:style w:type="paragraph" w:styleId="70">
    <w:name w:val="index 7"/>
    <w:basedOn w:val="a0"/>
    <w:next w:val="a0"/>
    <w:autoRedefine/>
    <w:semiHidden/>
    <w:rsid w:val="00D36A5C"/>
    <w:pPr>
      <w:ind w:leftChars="600" w:left="600" w:hangingChars="100" w:hanging="210"/>
    </w:pPr>
  </w:style>
  <w:style w:type="paragraph" w:styleId="80">
    <w:name w:val="index 8"/>
    <w:basedOn w:val="a0"/>
    <w:next w:val="a0"/>
    <w:autoRedefine/>
    <w:semiHidden/>
    <w:rsid w:val="00D36A5C"/>
    <w:pPr>
      <w:ind w:leftChars="700" w:left="700" w:hangingChars="100" w:hanging="210"/>
    </w:pPr>
  </w:style>
  <w:style w:type="paragraph" w:styleId="90">
    <w:name w:val="index 9"/>
    <w:basedOn w:val="a0"/>
    <w:next w:val="a0"/>
    <w:autoRedefine/>
    <w:semiHidden/>
    <w:rsid w:val="00D36A5C"/>
    <w:pPr>
      <w:ind w:leftChars="800" w:left="800" w:hangingChars="100" w:hanging="210"/>
    </w:pPr>
  </w:style>
  <w:style w:type="paragraph" w:styleId="aff7">
    <w:name w:val="index heading"/>
    <w:basedOn w:val="a0"/>
    <w:next w:val="14"/>
    <w:semiHidden/>
    <w:rsid w:val="00D36A5C"/>
    <w:rPr>
      <w:rFonts w:ascii="Arial" w:hAnsi="Arial" w:cs="Arial"/>
      <w:b/>
      <w:bCs/>
    </w:rPr>
  </w:style>
  <w:style w:type="paragraph" w:styleId="aff8">
    <w:name w:val="Signature"/>
    <w:basedOn w:val="a0"/>
    <w:rsid w:val="00D36A5C"/>
    <w:pPr>
      <w:jc w:val="right"/>
    </w:pPr>
  </w:style>
  <w:style w:type="paragraph" w:styleId="aff9">
    <w:name w:val="Plain Text"/>
    <w:basedOn w:val="a0"/>
    <w:link w:val="affa"/>
    <w:uiPriority w:val="99"/>
    <w:rsid w:val="00D36A5C"/>
    <w:rPr>
      <w:rFonts w:ascii="ＭＳ 明朝" w:hAnsi="Courier New" w:cs="Courier New"/>
    </w:rPr>
  </w:style>
  <w:style w:type="paragraph" w:styleId="a">
    <w:name w:val="List Number"/>
    <w:basedOn w:val="a0"/>
    <w:rsid w:val="00D36A5C"/>
    <w:pPr>
      <w:numPr>
        <w:numId w:val="6"/>
      </w:numPr>
    </w:pPr>
  </w:style>
  <w:style w:type="paragraph" w:styleId="2">
    <w:name w:val="List Number 2"/>
    <w:basedOn w:val="a0"/>
    <w:rsid w:val="00D36A5C"/>
    <w:pPr>
      <w:numPr>
        <w:numId w:val="7"/>
      </w:numPr>
    </w:pPr>
  </w:style>
  <w:style w:type="paragraph" w:styleId="3">
    <w:name w:val="List Number 3"/>
    <w:basedOn w:val="a0"/>
    <w:rsid w:val="00D36A5C"/>
    <w:pPr>
      <w:numPr>
        <w:numId w:val="8"/>
      </w:numPr>
    </w:pPr>
  </w:style>
  <w:style w:type="paragraph" w:styleId="4">
    <w:name w:val="List Number 4"/>
    <w:basedOn w:val="a0"/>
    <w:rsid w:val="00D36A5C"/>
    <w:pPr>
      <w:numPr>
        <w:numId w:val="9"/>
      </w:numPr>
    </w:pPr>
  </w:style>
  <w:style w:type="paragraph" w:styleId="5">
    <w:name w:val="List Number 5"/>
    <w:basedOn w:val="a0"/>
    <w:rsid w:val="00D36A5C"/>
    <w:pPr>
      <w:numPr>
        <w:numId w:val="10"/>
      </w:numPr>
    </w:pPr>
  </w:style>
  <w:style w:type="paragraph" w:styleId="affb">
    <w:name w:val="E-mail Signature"/>
    <w:basedOn w:val="a0"/>
    <w:rsid w:val="00D36A5C"/>
  </w:style>
  <w:style w:type="paragraph" w:styleId="Web">
    <w:name w:val="Normal (Web)"/>
    <w:basedOn w:val="a0"/>
    <w:uiPriority w:val="99"/>
    <w:rsid w:val="00D36A5C"/>
    <w:rPr>
      <w:rFonts w:ascii="Times New Roman" w:hAnsi="Times New Roman"/>
      <w:sz w:val="24"/>
      <w:szCs w:val="24"/>
    </w:rPr>
  </w:style>
  <w:style w:type="paragraph" w:styleId="affc">
    <w:name w:val="Title"/>
    <w:basedOn w:val="a0"/>
    <w:qFormat/>
    <w:rsid w:val="00D36A5C"/>
    <w:pPr>
      <w:spacing w:before="240" w:after="120"/>
      <w:jc w:val="center"/>
      <w:outlineLvl w:val="0"/>
    </w:pPr>
    <w:rPr>
      <w:rFonts w:ascii="Arial" w:eastAsia="ＭＳ ゴシック" w:hAnsi="Arial" w:cs="Arial"/>
      <w:sz w:val="32"/>
      <w:szCs w:val="32"/>
    </w:rPr>
  </w:style>
  <w:style w:type="paragraph" w:styleId="affd">
    <w:name w:val="Subtitle"/>
    <w:basedOn w:val="a0"/>
    <w:qFormat/>
    <w:rsid w:val="00D36A5C"/>
    <w:pPr>
      <w:jc w:val="center"/>
      <w:outlineLvl w:val="1"/>
    </w:pPr>
    <w:rPr>
      <w:rFonts w:ascii="Arial" w:eastAsia="ＭＳ ゴシック" w:hAnsi="Arial" w:cs="Arial"/>
      <w:sz w:val="24"/>
      <w:szCs w:val="24"/>
    </w:rPr>
  </w:style>
  <w:style w:type="paragraph" w:styleId="affe">
    <w:name w:val="endnote text"/>
    <w:basedOn w:val="a0"/>
    <w:semiHidden/>
    <w:rsid w:val="00D36A5C"/>
    <w:pPr>
      <w:snapToGrid w:val="0"/>
      <w:jc w:val="left"/>
    </w:pPr>
  </w:style>
  <w:style w:type="paragraph" w:styleId="afff">
    <w:name w:val="Body Text First Indent"/>
    <w:basedOn w:val="ab"/>
    <w:rsid w:val="00D36A5C"/>
    <w:pPr>
      <w:ind w:firstLineChars="100" w:firstLine="210"/>
    </w:pPr>
    <w:rPr>
      <w:sz w:val="21"/>
    </w:rPr>
  </w:style>
  <w:style w:type="paragraph" w:styleId="28">
    <w:name w:val="Body Text First Indent 2"/>
    <w:basedOn w:val="ac"/>
    <w:rsid w:val="00D36A5C"/>
    <w:pPr>
      <w:ind w:leftChars="400" w:left="851" w:firstLineChars="100" w:firstLine="210"/>
      <w:jc w:val="both"/>
      <w:textAlignment w:val="baseline"/>
    </w:pPr>
    <w:rPr>
      <w:rFonts w:ascii="Century"/>
      <w:sz w:val="21"/>
    </w:rPr>
  </w:style>
  <w:style w:type="paragraph" w:styleId="45">
    <w:name w:val="toc 4"/>
    <w:basedOn w:val="a0"/>
    <w:next w:val="a0"/>
    <w:autoRedefine/>
    <w:semiHidden/>
    <w:rsid w:val="00D36A5C"/>
    <w:pPr>
      <w:ind w:leftChars="300" w:left="630"/>
    </w:pPr>
  </w:style>
  <w:style w:type="paragraph" w:styleId="55">
    <w:name w:val="toc 5"/>
    <w:basedOn w:val="a0"/>
    <w:next w:val="a0"/>
    <w:autoRedefine/>
    <w:semiHidden/>
    <w:rsid w:val="00D36A5C"/>
    <w:pPr>
      <w:ind w:leftChars="400" w:left="840"/>
    </w:pPr>
  </w:style>
  <w:style w:type="paragraph" w:styleId="61">
    <w:name w:val="toc 6"/>
    <w:basedOn w:val="a0"/>
    <w:next w:val="a0"/>
    <w:autoRedefine/>
    <w:semiHidden/>
    <w:rsid w:val="00D36A5C"/>
    <w:pPr>
      <w:ind w:leftChars="500" w:left="1050"/>
    </w:pPr>
  </w:style>
  <w:style w:type="paragraph" w:styleId="71">
    <w:name w:val="toc 7"/>
    <w:basedOn w:val="a0"/>
    <w:next w:val="a0"/>
    <w:autoRedefine/>
    <w:semiHidden/>
    <w:rsid w:val="00D36A5C"/>
    <w:pPr>
      <w:ind w:leftChars="600" w:left="1260"/>
    </w:pPr>
  </w:style>
  <w:style w:type="paragraph" w:styleId="81">
    <w:name w:val="toc 8"/>
    <w:basedOn w:val="a0"/>
    <w:next w:val="a0"/>
    <w:autoRedefine/>
    <w:semiHidden/>
    <w:rsid w:val="00D36A5C"/>
    <w:pPr>
      <w:ind w:leftChars="700" w:left="1470"/>
    </w:pPr>
  </w:style>
  <w:style w:type="paragraph" w:styleId="91">
    <w:name w:val="toc 9"/>
    <w:basedOn w:val="a0"/>
    <w:next w:val="a0"/>
    <w:autoRedefine/>
    <w:semiHidden/>
    <w:rsid w:val="00D36A5C"/>
    <w:pPr>
      <w:ind w:leftChars="800" w:left="1680"/>
    </w:pPr>
  </w:style>
  <w:style w:type="character" w:customStyle="1" w:styleId="st1">
    <w:name w:val="st1"/>
    <w:rsid w:val="002F440E"/>
  </w:style>
  <w:style w:type="character" w:customStyle="1" w:styleId="10">
    <w:name w:val="見出し 1 (文字)"/>
    <w:link w:val="1"/>
    <w:rsid w:val="001F59F9"/>
    <w:rPr>
      <w:rFonts w:ascii="ＭＳ ゴシック" w:eastAsia="ＭＳ 明朝"/>
      <w:sz w:val="21"/>
      <w:szCs w:val="21"/>
    </w:rPr>
  </w:style>
  <w:style w:type="character" w:styleId="afff0">
    <w:name w:val="Emphasis"/>
    <w:qFormat/>
    <w:rsid w:val="002F44DE"/>
    <w:rPr>
      <w:i/>
      <w:iCs/>
    </w:rPr>
  </w:style>
  <w:style w:type="table" w:styleId="afff1">
    <w:name w:val="Table Elegant"/>
    <w:basedOn w:val="a3"/>
    <w:rsid w:val="00997009"/>
    <w:pPr>
      <w:widowControl w:val="0"/>
      <w:adjustRightInd w:val="0"/>
      <w:spacing w:line="300" w:lineRule="atLeast"/>
      <w:jc w:val="both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rsid w:val="00561A7E"/>
    <w:pPr>
      <w:widowControl w:val="0"/>
      <w:adjustRightInd w:val="0"/>
      <w:spacing w:line="300" w:lineRule="atLeast"/>
      <w:jc w:val="both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39">
    <w:name w:val="Table Grid 3"/>
    <w:basedOn w:val="a3"/>
    <w:rsid w:val="00BE2F46"/>
    <w:pPr>
      <w:widowControl w:val="0"/>
      <w:adjustRightInd w:val="0"/>
      <w:spacing w:line="300" w:lineRule="atLeast"/>
      <w:jc w:val="both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styleId="afff2">
    <w:name w:val="Unresolved Mention"/>
    <w:uiPriority w:val="99"/>
    <w:semiHidden/>
    <w:unhideWhenUsed/>
    <w:rsid w:val="0081519A"/>
    <w:rPr>
      <w:color w:val="605E5C"/>
      <w:shd w:val="clear" w:color="auto" w:fill="E1DFDD"/>
    </w:rPr>
  </w:style>
  <w:style w:type="table" w:styleId="72">
    <w:name w:val="Table Grid 7"/>
    <w:basedOn w:val="a3"/>
    <w:rsid w:val="00141A5B"/>
    <w:pPr>
      <w:widowControl w:val="0"/>
      <w:adjustRightInd w:val="0"/>
      <w:spacing w:line="300" w:lineRule="atLeast"/>
      <w:jc w:val="both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affa">
    <w:name w:val="書式なし (文字)"/>
    <w:link w:val="aff9"/>
    <w:uiPriority w:val="99"/>
    <w:rsid w:val="003A34D2"/>
    <w:rPr>
      <w:rFonts w:ascii="ＭＳ 明朝" w:eastAsia="ＭＳ 明朝" w:hAnsi="Courier New" w:cs="Courier New"/>
      <w:sz w:val="21"/>
      <w:szCs w:val="21"/>
    </w:rPr>
  </w:style>
  <w:style w:type="paragraph" w:customStyle="1" w:styleId="msonormal0">
    <w:name w:val="msonormal"/>
    <w:basedOn w:val="a0"/>
    <w:rsid w:val="003D1376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microsoft.com/office/2007/relationships/hdphoto" Target="media/hdphoto1.wdp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&#35215;&#26684;&#65297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ED6F9CA62F17C445852F235CA01E6A17" ma:contentTypeVersion="9" ma:contentTypeDescription="新しいドキュメントを作成します。" ma:contentTypeScope="" ma:versionID="b0fb132ba860683e9b6ea8da623054b8">
  <xsd:schema xmlns:xsd="http://www.w3.org/2001/XMLSchema" xmlns:xs="http://www.w3.org/2001/XMLSchema" xmlns:p="http://schemas.microsoft.com/office/2006/metadata/properties" xmlns:ns3="75f2e36c-f98b-4a9f-93d7-a7d306f971d7" xmlns:ns4="0fd35fe6-8ddc-43c7-830a-45c8538c324a" targetNamespace="http://schemas.microsoft.com/office/2006/metadata/properties" ma:root="true" ma:fieldsID="141f0f2ad5fbbbce4a9b0446eb01328e" ns3:_="" ns4:_="">
    <xsd:import namespace="75f2e36c-f98b-4a9f-93d7-a7d306f971d7"/>
    <xsd:import namespace="0fd35fe6-8ddc-43c7-830a-45c8538c324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f2e36c-f98b-4a9f-93d7-a7d306f971d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d35fe6-8ddc-43c7-830a-45c8538c32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2ED287-593C-4ECE-A264-A4493B26AF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B50C98F-A90E-44C3-89B8-3E3A707CF5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E17E1B-F1B3-4893-A8B4-6E5E75CB65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f2e36c-f98b-4a9f-93d7-a7d306f971d7"/>
    <ds:schemaRef ds:uri="0fd35fe6-8ddc-43c7-830a-45c8538c32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B5A3E5E-012C-419D-90EA-A44068C48EF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規格１.DOT</Template>
  <TotalTime>125</TotalTime>
  <Pages>10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i-Reporter自動帳票作成ソフトウェア外部仕様書</vt:lpstr>
    </vt:vector>
  </TitlesOfParts>
  <Company/>
  <LinksUpToDate>false</LinksUpToDate>
  <CharactersWithSpaces>4776</CharactersWithSpaces>
  <SharedDoc>false</SharedDoc>
  <HLinks>
    <vt:vector size="132" baseType="variant">
      <vt:variant>
        <vt:i4>65544</vt:i4>
      </vt:variant>
      <vt:variant>
        <vt:i4>117</vt:i4>
      </vt:variant>
      <vt:variant>
        <vt:i4>0</vt:i4>
      </vt:variant>
      <vt:variant>
        <vt:i4>5</vt:i4>
      </vt:variant>
      <vt:variant>
        <vt:lpwstr>https://katdgcst001.sgn.suntory.co.jp/xcent/</vt:lpwstr>
      </vt:variant>
      <vt:variant>
        <vt:lpwstr/>
      </vt:variant>
      <vt:variant>
        <vt:i4>65544</vt:i4>
      </vt:variant>
      <vt:variant>
        <vt:i4>114</vt:i4>
      </vt:variant>
      <vt:variant>
        <vt:i4>0</vt:i4>
      </vt:variant>
      <vt:variant>
        <vt:i4>5</vt:i4>
      </vt:variant>
      <vt:variant>
        <vt:lpwstr>https://katdgcst001.sgn.suntory.co.jp/xcent/</vt:lpwstr>
      </vt:variant>
      <vt:variant>
        <vt:lpwstr/>
      </vt:variant>
      <vt:variant>
        <vt:i4>65544</vt:i4>
      </vt:variant>
      <vt:variant>
        <vt:i4>111</vt:i4>
      </vt:variant>
      <vt:variant>
        <vt:i4>0</vt:i4>
      </vt:variant>
      <vt:variant>
        <vt:i4>5</vt:i4>
      </vt:variant>
      <vt:variant>
        <vt:lpwstr>https://katdgcst001.sgn.suntory.co.jp/xcent/</vt:lpwstr>
      </vt:variant>
      <vt:variant>
        <vt:lpwstr/>
      </vt:variant>
      <vt:variant>
        <vt:i4>65544</vt:i4>
      </vt:variant>
      <vt:variant>
        <vt:i4>108</vt:i4>
      </vt:variant>
      <vt:variant>
        <vt:i4>0</vt:i4>
      </vt:variant>
      <vt:variant>
        <vt:i4>5</vt:i4>
      </vt:variant>
      <vt:variant>
        <vt:lpwstr>https://katdgcst001.sgn.suntory.co.jp/xcent/</vt:lpwstr>
      </vt:variant>
      <vt:variant>
        <vt:lpwstr/>
      </vt:variant>
      <vt:variant>
        <vt:i4>65544</vt:i4>
      </vt:variant>
      <vt:variant>
        <vt:i4>105</vt:i4>
      </vt:variant>
      <vt:variant>
        <vt:i4>0</vt:i4>
      </vt:variant>
      <vt:variant>
        <vt:i4>5</vt:i4>
      </vt:variant>
      <vt:variant>
        <vt:lpwstr>https://katdgcst001.sgn.suntory.co.jp/xcent/</vt:lpwstr>
      </vt:variant>
      <vt:variant>
        <vt:lpwstr/>
      </vt:variant>
      <vt:variant>
        <vt:i4>5570641</vt:i4>
      </vt:variant>
      <vt:variant>
        <vt:i4>99</vt:i4>
      </vt:variant>
      <vt:variant>
        <vt:i4>0</vt:i4>
      </vt:variant>
      <vt:variant>
        <vt:i4>5</vt:i4>
      </vt:variant>
      <vt:variant>
        <vt:lpwstr>https://katdgcst001.sgn.suntory.co.jp/xc_sb/process_select</vt:lpwstr>
      </vt:variant>
      <vt:variant>
        <vt:lpwstr/>
      </vt:variant>
      <vt:variant>
        <vt:i4>1572916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_Toc106876415</vt:lpwstr>
      </vt:variant>
      <vt:variant>
        <vt:i4>1572916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_Toc106876414</vt:lpwstr>
      </vt:variant>
      <vt:variant>
        <vt:i4>1572916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_Toc106876413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_Toc106876412</vt:lpwstr>
      </vt:variant>
      <vt:variant>
        <vt:i4>1572916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_Toc106876411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_Toc106876410</vt:lpwstr>
      </vt:variant>
      <vt:variant>
        <vt:i4>1638452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_Toc106876409</vt:lpwstr>
      </vt:variant>
      <vt:variant>
        <vt:i4>1638452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_Toc106876408</vt:lpwstr>
      </vt:variant>
      <vt:variant>
        <vt:i4>1638452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_Toc106876407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_Toc106876406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_Toc106876405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_Toc106876404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_Toc106876403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_Toc106876402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_Toc106876401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_Toc106876400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i-Reporter自動帳票作成ソフトウェア外部仕様書</dc:title>
  <dc:subject/>
  <dc:creator>TC神田</dc:creator>
  <cp:keywords/>
  <dc:description/>
  <cp:lastModifiedBy>神田 修</cp:lastModifiedBy>
  <cp:revision>2</cp:revision>
  <cp:lastPrinted>2023-05-22T08:53:00Z</cp:lastPrinted>
  <dcterms:created xsi:type="dcterms:W3CDTF">2024-07-16T08:36:00Z</dcterms:created>
  <dcterms:modified xsi:type="dcterms:W3CDTF">2024-07-16T08:36:00Z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0x010100ED6F9CA62F17C445852F235CA01E6A17</vt:lpwstr>
  </property>
</Properties>
</file>