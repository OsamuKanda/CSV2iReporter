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74E768F3" w:rsidR="008B1DDB" w:rsidRPr="00123315" w:rsidRDefault="00893EDE" w:rsidP="006A6B12">
      <w:pPr>
        <w:jc w:val="center"/>
        <w:textAlignment w:val="center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第</w:t>
      </w:r>
      <w:r w:rsidR="006A6B12">
        <w:rPr>
          <w:rFonts w:ascii="ＭＳ 明朝" w:hAnsi="ＭＳ 明朝" w:hint="eastAsia"/>
          <w:sz w:val="18"/>
        </w:rPr>
        <w:t>１．</w:t>
      </w:r>
      <w:r w:rsidR="00911168">
        <w:rPr>
          <w:rFonts w:ascii="ＭＳ 明朝" w:hAnsi="ＭＳ 明朝" w:hint="eastAsia"/>
          <w:sz w:val="18"/>
        </w:rPr>
        <w:t>０</w:t>
      </w:r>
      <w:r w:rsidR="006A6B12">
        <w:rPr>
          <w:rFonts w:ascii="ＭＳ 明朝" w:hAnsi="ＭＳ 明朝" w:hint="eastAsia"/>
          <w:sz w:val="18"/>
        </w:rPr>
        <w:t>版</w:t>
      </w: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196D960C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6A6B12">
        <w:rPr>
          <w:rFonts w:ascii="ＭＳ 明朝" w:hAnsi="ＭＳ 明朝" w:hint="eastAsia"/>
          <w:sz w:val="18"/>
        </w:rPr>
        <w:t>４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6A6B12">
        <w:rPr>
          <w:rFonts w:ascii="ＭＳ 明朝" w:hAnsi="ＭＳ 明朝" w:hint="eastAsia"/>
          <w:sz w:val="18"/>
        </w:rPr>
        <w:t>１</w:t>
      </w:r>
      <w:r w:rsidR="00245689">
        <w:rPr>
          <w:rFonts w:ascii="ＭＳ 明朝" w:hAnsi="ＭＳ 明朝" w:hint="eastAsia"/>
          <w:sz w:val="18"/>
        </w:rPr>
        <w:t>２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245689">
        <w:rPr>
          <w:rFonts w:ascii="ＭＳ 明朝" w:hAnsi="ＭＳ 明朝" w:hint="eastAsia"/>
          <w:sz w:val="18"/>
        </w:rPr>
        <w:t>１０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84"/>
        <w:gridCol w:w="1245"/>
        <w:gridCol w:w="5411"/>
        <w:gridCol w:w="2481"/>
      </w:tblGrid>
      <w:tr w:rsidR="00997009" w:rsidRPr="00554970" w14:paraId="5285693A" w14:textId="77777777" w:rsidTr="00225B0B">
        <w:tc>
          <w:tcPr>
            <w:tcW w:w="1284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1245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5411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481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225B0B">
        <w:tc>
          <w:tcPr>
            <w:tcW w:w="1284" w:type="dxa"/>
            <w:shd w:val="clear" w:color="auto" w:fill="auto"/>
          </w:tcPr>
          <w:p w14:paraId="6322B514" w14:textId="38AE5029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C0680A">
              <w:rPr>
                <w:rFonts w:ascii="ＭＳ 明朝" w:hAnsi="ＭＳ 明朝"/>
              </w:rPr>
              <w:t>4</w:t>
            </w:r>
            <w:r w:rsidRPr="00554970">
              <w:rPr>
                <w:rFonts w:ascii="ＭＳ 明朝" w:hAnsi="ＭＳ 明朝"/>
              </w:rPr>
              <w:t>/</w:t>
            </w:r>
            <w:r w:rsidR="00C0680A">
              <w:rPr>
                <w:rFonts w:ascii="ＭＳ 明朝" w:hAnsi="ＭＳ 明朝"/>
              </w:rPr>
              <w:t>1</w:t>
            </w:r>
            <w:r w:rsidR="00245689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/</w:t>
            </w:r>
            <w:r w:rsidR="00245689">
              <w:rPr>
                <w:rFonts w:ascii="ＭＳ 明朝" w:hAnsi="ＭＳ 明朝"/>
              </w:rPr>
              <w:t>10</w:t>
            </w:r>
          </w:p>
        </w:tc>
        <w:tc>
          <w:tcPr>
            <w:tcW w:w="1245" w:type="dxa"/>
            <w:shd w:val="clear" w:color="auto" w:fill="auto"/>
          </w:tcPr>
          <w:p w14:paraId="4589A665" w14:textId="7485CB0D" w:rsidR="00997009" w:rsidRPr="00554970" w:rsidRDefault="00997009" w:rsidP="00C0680A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  <w:r w:rsidR="00C0680A">
              <w:rPr>
                <w:rFonts w:ascii="ＭＳ 明朝" w:hAnsi="ＭＳ 明朝" w:hint="eastAsia"/>
              </w:rPr>
              <w:t>．０</w:t>
            </w:r>
          </w:p>
        </w:tc>
        <w:tc>
          <w:tcPr>
            <w:tcW w:w="5411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481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225B0B" w:rsidRPr="00554970" w14:paraId="6FC8E888" w14:textId="77777777" w:rsidTr="00225B0B">
        <w:tc>
          <w:tcPr>
            <w:tcW w:w="1284" w:type="dxa"/>
            <w:shd w:val="clear" w:color="auto" w:fill="auto"/>
          </w:tcPr>
          <w:p w14:paraId="050699E8" w14:textId="6D7F7974" w:rsidR="00225B0B" w:rsidRPr="00554970" w:rsidRDefault="00225B0B" w:rsidP="00225B0B">
            <w:pPr>
              <w:rPr>
                <w:rFonts w:ascii="ＭＳ 明朝" w:hAnsi="ＭＳ 明朝"/>
              </w:rPr>
            </w:pPr>
          </w:p>
        </w:tc>
        <w:tc>
          <w:tcPr>
            <w:tcW w:w="1245" w:type="dxa"/>
            <w:shd w:val="clear" w:color="auto" w:fill="auto"/>
          </w:tcPr>
          <w:p w14:paraId="694B05C9" w14:textId="63CA933D" w:rsidR="00225B0B" w:rsidRPr="00554970" w:rsidRDefault="00225B0B" w:rsidP="00C0680A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5411" w:type="dxa"/>
            <w:shd w:val="clear" w:color="auto" w:fill="auto"/>
          </w:tcPr>
          <w:p w14:paraId="7E29EC2C" w14:textId="63DB0137" w:rsidR="00225B0B" w:rsidRPr="00554970" w:rsidRDefault="00225B0B" w:rsidP="00225B0B">
            <w:pPr>
              <w:rPr>
                <w:rFonts w:ascii="ＭＳ 明朝" w:hAnsi="ＭＳ 明朝"/>
              </w:rPr>
            </w:pPr>
          </w:p>
        </w:tc>
        <w:tc>
          <w:tcPr>
            <w:tcW w:w="2481" w:type="dxa"/>
            <w:shd w:val="clear" w:color="auto" w:fill="auto"/>
          </w:tcPr>
          <w:p w14:paraId="2956535D" w14:textId="7ADF4EB2" w:rsidR="00225B0B" w:rsidRPr="00554970" w:rsidRDefault="00225B0B" w:rsidP="00225B0B">
            <w:pPr>
              <w:rPr>
                <w:rFonts w:ascii="ＭＳ 明朝" w:hAnsi="ＭＳ 明朝"/>
              </w:rPr>
            </w:pP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05F7577B" w14:textId="758E743C" w:rsidR="007F4479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81113494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1.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概要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_Toc181113494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4</w:t>
        </w:r>
        <w:r w:rsidR="007F4479">
          <w:rPr>
            <w:noProof/>
            <w:webHidden/>
          </w:rPr>
          <w:fldChar w:fldCharType="end"/>
        </w:r>
      </w:hyperlink>
    </w:p>
    <w:p w14:paraId="7CE3C420" w14:textId="0DC2EF69" w:rsidR="007F4479" w:rsidRDefault="00450D47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5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2.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実行ファイルの起動方法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_Toc181113495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5</w:t>
        </w:r>
        <w:r w:rsidR="007F4479">
          <w:rPr>
            <w:noProof/>
            <w:webHidden/>
          </w:rPr>
          <w:fldChar w:fldCharType="end"/>
        </w:r>
      </w:hyperlink>
    </w:p>
    <w:p w14:paraId="48E7F38A" w14:textId="394ADEB7" w:rsidR="007F4479" w:rsidRDefault="00450D47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6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3.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設定ファイルの記述方法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_Toc181113496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6</w:t>
        </w:r>
        <w:r w:rsidR="007F4479">
          <w:rPr>
            <w:noProof/>
            <w:webHidden/>
          </w:rPr>
          <w:fldChar w:fldCharType="end"/>
        </w:r>
      </w:hyperlink>
    </w:p>
    <w:p w14:paraId="0576CEFA" w14:textId="55B60401" w:rsidR="007F4479" w:rsidRDefault="00450D47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7" w:history="1">
        <w:r w:rsidR="007F4479" w:rsidRPr="001900AC">
          <w:rPr>
            <w:rStyle w:val="aa"/>
            <w:rFonts w:ascii="ＭＳ 明朝" w:hAnsi="ＭＳ 明朝"/>
            <w:noProof/>
          </w:rPr>
          <w:t>3.1.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設定ファイル記述例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_Toc181113497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6</w:t>
        </w:r>
        <w:r w:rsidR="007F4479">
          <w:rPr>
            <w:noProof/>
            <w:webHidden/>
          </w:rPr>
          <w:fldChar w:fldCharType="end"/>
        </w:r>
      </w:hyperlink>
    </w:p>
    <w:p w14:paraId="39EEF821" w14:textId="08038589" w:rsidR="007F4479" w:rsidRDefault="00450D47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8" w:history="1">
        <w:r w:rsidR="007F4479" w:rsidRPr="001900AC">
          <w:rPr>
            <w:rStyle w:val="aa"/>
            <w:rFonts w:ascii="ＭＳ 明朝" w:hAnsi="ＭＳ 明朝"/>
            <w:noProof/>
          </w:rPr>
          <w:t>3.2.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設定ファイル項目一覧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_Toc181113498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8</w:t>
        </w:r>
        <w:r w:rsidR="007F4479">
          <w:rPr>
            <w:noProof/>
            <w:webHidden/>
          </w:rPr>
          <w:fldChar w:fldCharType="end"/>
        </w:r>
      </w:hyperlink>
    </w:p>
    <w:p w14:paraId="1FB1E361" w14:textId="06F59AFF" w:rsidR="007F4479" w:rsidRDefault="00450D47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9" w:history="1">
        <w:r w:rsidR="007F4479" w:rsidRPr="001900AC">
          <w:rPr>
            <w:rStyle w:val="aa"/>
            <w:rFonts w:ascii="ＭＳ 明朝" w:hAnsi="ＭＳ 明朝"/>
            <w:noProof/>
          </w:rPr>
          <w:t>3.3.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設定ファイル変換パラメータ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_Toc181113499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10</w:t>
        </w:r>
        <w:r w:rsidR="007F4479">
          <w:rPr>
            <w:noProof/>
            <w:webHidden/>
          </w:rPr>
          <w:fldChar w:fldCharType="end"/>
        </w:r>
      </w:hyperlink>
    </w:p>
    <w:p w14:paraId="3FCBCAB0" w14:textId="066CCE78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81113494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3D254BC4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911168">
        <w:rPr>
          <w:rFonts w:ascii="ＭＳ 明朝" w:hAnsi="ＭＳ 明朝" w:hint="eastAsia"/>
        </w:rPr>
        <w:t>シムトップス社製のi</w:t>
      </w:r>
      <w:r w:rsidR="00911168">
        <w:rPr>
          <w:rFonts w:ascii="ＭＳ 明朝" w:hAnsi="ＭＳ 明朝"/>
        </w:rPr>
        <w:t>-Reporter</w:t>
      </w:r>
      <w:r w:rsidR="00911168">
        <w:rPr>
          <w:rFonts w:ascii="ＭＳ 明朝" w:hAnsi="ＭＳ 明朝" w:hint="eastAsia"/>
        </w:rPr>
        <w:t>とオプションの</w:t>
      </w:r>
      <w:proofErr w:type="spellStart"/>
      <w:r w:rsidR="00911168">
        <w:rPr>
          <w:rFonts w:ascii="ＭＳ 明朝" w:hAnsi="ＭＳ 明朝" w:hint="eastAsia"/>
        </w:rPr>
        <w:t>W</w:t>
      </w:r>
      <w:r w:rsidR="00911168">
        <w:rPr>
          <w:rFonts w:ascii="ＭＳ 明朝" w:hAnsi="ＭＳ 明朝"/>
        </w:rPr>
        <w:t>ebAPI</w:t>
      </w:r>
      <w:proofErr w:type="spellEnd"/>
      <w:r w:rsidR="00911168">
        <w:rPr>
          <w:rFonts w:ascii="ＭＳ 明朝" w:hAnsi="ＭＳ 明朝" w:hint="eastAsia"/>
        </w:rPr>
        <w:t>を活用して、</w:t>
      </w:r>
      <w:r w:rsidR="000A7E70">
        <w:rPr>
          <w:rFonts w:ascii="ＭＳ 明朝" w:hAnsi="ＭＳ 明朝" w:hint="eastAsia"/>
        </w:rPr>
        <w:t>ユーザー</w:t>
      </w:r>
      <w:r w:rsidR="00911168">
        <w:rPr>
          <w:rFonts w:ascii="ＭＳ 明朝" w:hAnsi="ＭＳ 明朝" w:hint="eastAsia"/>
        </w:rPr>
        <w:t>の</w:t>
      </w:r>
      <w:r w:rsidR="000A7E70">
        <w:rPr>
          <w:rFonts w:ascii="ＭＳ 明朝" w:hAnsi="ＭＳ 明朝" w:hint="eastAsia"/>
        </w:rPr>
        <w:t>独自フォーマットによる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</w:t>
      </w:r>
      <w:r w:rsidR="00911168">
        <w:rPr>
          <w:rFonts w:ascii="ＭＳ 明朝" w:hAnsi="ＭＳ 明朝" w:hint="eastAsia"/>
        </w:rPr>
        <w:t>、作業前帳票の自動</w:t>
      </w:r>
      <w:r w:rsidR="000A7E70">
        <w:rPr>
          <w:rFonts w:ascii="ＭＳ 明朝" w:hAnsi="ＭＳ 明朝" w:hint="eastAsia"/>
        </w:rPr>
        <w:t>作成を行</w:t>
      </w:r>
      <w:r w:rsidR="00911168">
        <w:rPr>
          <w:rFonts w:ascii="ＭＳ 明朝" w:hAnsi="ＭＳ 明朝" w:hint="eastAsia"/>
        </w:rPr>
        <w:t>ものです。</w:t>
      </w:r>
    </w:p>
    <w:p w14:paraId="058118C7" w14:textId="296C6A42" w:rsidR="00B45006" w:rsidRDefault="00B45006" w:rsidP="00730FDC">
      <w:pPr>
        <w:ind w:leftChars="264" w:left="564"/>
      </w:pPr>
    </w:p>
    <w:p w14:paraId="509FB50F" w14:textId="6297A540" w:rsidR="00B45006" w:rsidRDefault="00245689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F4902E" wp14:editId="5F5C1B31">
                <wp:simplePos x="0" y="0"/>
                <wp:positionH relativeFrom="column">
                  <wp:posOffset>-2540</wp:posOffset>
                </wp:positionH>
                <wp:positionV relativeFrom="paragraph">
                  <wp:posOffset>2321560</wp:posOffset>
                </wp:positionV>
                <wp:extent cx="1385570" cy="281940"/>
                <wp:effectExtent l="0" t="0" r="0" b="3810"/>
                <wp:wrapSquare wrapText="bothSides"/>
                <wp:docPr id="17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700E" w14:textId="0BFDA4E4" w:rsidR="00736DA1" w:rsidRPr="00A12FE9" w:rsidRDefault="00736DA1" w:rsidP="00736D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F4902E" id="_x0000_t202" coordsize="21600,21600" o:spt="202" path="m,l,21600r21600,l21600,xe">
                <v:stroke joinstyle="miter"/>
                <v:path gradientshapeok="t" o:connecttype="rect"/>
              </v:shapetype>
              <v:shape id="Text Box 353" o:spid="_x0000_s1026" type="#_x0000_t202" style="position:absolute;left:0;text-align:left;margin-left:-.2pt;margin-top:182.8pt;width:109.1pt;height:22.2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" filled="f" stroked="f">
                <v:textbox style="mso-fit-shape-to-text:t">
                  <w:txbxContent>
                    <w:p w14:paraId="6169700E" w14:textId="0BFDA4E4" w:rsidR="00736DA1" w:rsidRPr="00A12FE9" w:rsidRDefault="00736DA1" w:rsidP="00736D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帳票管理者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28544C" wp14:editId="6BFCE14C">
                <wp:simplePos x="0" y="0"/>
                <wp:positionH relativeFrom="column">
                  <wp:posOffset>4373245</wp:posOffset>
                </wp:positionH>
                <wp:positionV relativeFrom="paragraph">
                  <wp:posOffset>5066030</wp:posOffset>
                </wp:positionV>
                <wp:extent cx="1002030" cy="485775"/>
                <wp:effectExtent l="76200" t="76200" r="102870" b="104775"/>
                <wp:wrapNone/>
                <wp:docPr id="16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107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344.35pt;margin-top:398.9pt;width:78.9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287001AC">
                <wp:simplePos x="0" y="0"/>
                <wp:positionH relativeFrom="column">
                  <wp:posOffset>3332480</wp:posOffset>
                </wp:positionH>
                <wp:positionV relativeFrom="paragraph">
                  <wp:posOffset>3843020</wp:posOffset>
                </wp:positionV>
                <wp:extent cx="929640" cy="485775"/>
                <wp:effectExtent l="0" t="82868" r="92393" b="111442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1BD1" id="AutoShape 351" o:spid="_x0000_s1026" type="#_x0000_t13" style="position:absolute;left:0;text-align:left;margin-left:262.4pt;margin-top:302.6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14129878">
                <wp:simplePos x="0" y="0"/>
                <wp:positionH relativeFrom="column">
                  <wp:posOffset>1386840</wp:posOffset>
                </wp:positionH>
                <wp:positionV relativeFrom="paragraph">
                  <wp:posOffset>3772535</wp:posOffset>
                </wp:positionV>
                <wp:extent cx="1604645" cy="485775"/>
                <wp:effectExtent l="0" t="419100" r="0" b="31432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FA264" id="AutoShape 356" o:spid="_x0000_s1026" type="#_x0000_t13" style="position:absolute;left:0;text-align:left;margin-left:109.2pt;margin-top:297.05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436851B0">
                <wp:simplePos x="0" y="0"/>
                <wp:positionH relativeFrom="column">
                  <wp:posOffset>1543050</wp:posOffset>
                </wp:positionH>
                <wp:positionV relativeFrom="paragraph">
                  <wp:posOffset>2604135</wp:posOffset>
                </wp:positionV>
                <wp:extent cx="1476375" cy="485775"/>
                <wp:effectExtent l="95250" t="76200" r="123825" b="10477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857B" id="AutoShape 361" o:spid="_x0000_s1026" type="#_x0000_t13" style="position:absolute;left:0;text-align:left;margin-left:121.5pt;margin-top:205.05pt;width:116.2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" adj="17935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B268DD" wp14:editId="0349DB22">
                <wp:simplePos x="0" y="0"/>
                <wp:positionH relativeFrom="column">
                  <wp:posOffset>3000375</wp:posOffset>
                </wp:positionH>
                <wp:positionV relativeFrom="paragraph">
                  <wp:posOffset>2499360</wp:posOffset>
                </wp:positionV>
                <wp:extent cx="1563370" cy="977265"/>
                <wp:effectExtent l="0" t="0" r="0" b="0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9B634" w14:textId="77777777" w:rsidR="00C0680A" w:rsidRPr="00C0680A" w:rsidRDefault="00C0680A" w:rsidP="00C0680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80A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自動帳票作成</w:t>
                            </w:r>
                          </w:p>
                          <w:p w14:paraId="7CC689CE" w14:textId="170FCFF5" w:rsidR="007E0657" w:rsidRPr="00C0680A" w:rsidRDefault="007E0657" w:rsidP="00C0680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80A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68DD" id="Text Box 381" o:spid="_x0000_s1027" type="#_x0000_t202" style="position:absolute;left:0;text-align:left;margin-left:236.25pt;margin-top:196.8pt;width:123.1pt;height:76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" filled="f" stroked="f">
                <v:textbox>
                  <w:txbxContent>
                    <w:p w14:paraId="54A9B634" w14:textId="77777777" w:rsidR="00C0680A" w:rsidRPr="00C0680A" w:rsidRDefault="00C0680A" w:rsidP="00C0680A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80A">
                        <w:rPr>
                          <w:rFonts w:ascii="ＭＳ ゴシック" w:eastAsia="ＭＳ ゴシック" w:hAnsi="ＭＳ ゴシック" w:hint="eastAsia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自動帳票作成</w:t>
                      </w:r>
                    </w:p>
                    <w:p w14:paraId="7CC689CE" w14:textId="170FCFF5" w:rsidR="007E0657" w:rsidRPr="00C0680A" w:rsidRDefault="007E0657" w:rsidP="00C0680A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80A">
                        <w:rPr>
                          <w:rFonts w:ascii="ＭＳ ゴシック" w:eastAsia="ＭＳ ゴシック" w:hAnsi="ＭＳ ゴシック" w:hint="eastAsia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アプリ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4367E1AF">
            <wp:simplePos x="0" y="0"/>
            <wp:positionH relativeFrom="column">
              <wp:posOffset>346710</wp:posOffset>
            </wp:positionH>
            <wp:positionV relativeFrom="paragraph">
              <wp:posOffset>2388870</wp:posOffset>
            </wp:positionV>
            <wp:extent cx="1050290" cy="1050290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D4A6EAB" wp14:editId="3F0524F7">
            <wp:simplePos x="0" y="0"/>
            <wp:positionH relativeFrom="column">
              <wp:posOffset>3265170</wp:posOffset>
            </wp:positionH>
            <wp:positionV relativeFrom="paragraph">
              <wp:posOffset>4389120</wp:posOffset>
            </wp:positionV>
            <wp:extent cx="1235075" cy="297180"/>
            <wp:effectExtent l="76200" t="76200" r="22225" b="8382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06BA957A">
                <wp:simplePos x="0" y="0"/>
                <wp:positionH relativeFrom="column">
                  <wp:posOffset>1864995</wp:posOffset>
                </wp:positionH>
                <wp:positionV relativeFrom="paragraph">
                  <wp:posOffset>701675</wp:posOffset>
                </wp:positionV>
                <wp:extent cx="1002030" cy="485775"/>
                <wp:effectExtent l="76200" t="76200" r="102870" b="10477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A260" id="AutoShape 339" o:spid="_x0000_s1026" type="#_x0000_t13" style="position:absolute;left:0;text-align:left;margin-left:146.85pt;margin-top:55.25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6958978B">
            <wp:simplePos x="0" y="0"/>
            <wp:positionH relativeFrom="column">
              <wp:posOffset>572135</wp:posOffset>
            </wp:positionH>
            <wp:positionV relativeFrom="paragraph">
              <wp:posOffset>474345</wp:posOffset>
            </wp:positionV>
            <wp:extent cx="1200150" cy="1117600"/>
            <wp:effectExtent l="76200" t="76200" r="76200" b="8255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7EB10D4F">
                <wp:simplePos x="0" y="0"/>
                <wp:positionH relativeFrom="column">
                  <wp:posOffset>3114675</wp:posOffset>
                </wp:positionH>
                <wp:positionV relativeFrom="paragraph">
                  <wp:posOffset>155575</wp:posOffset>
                </wp:positionV>
                <wp:extent cx="1385570" cy="281940"/>
                <wp:effectExtent l="0" t="0" r="0" b="381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0" o:spid="_x0000_s1028" type="#_x0000_t202" style="position:absolute;left:0;text-align:left;margin-left:245.25pt;margin-top:12.2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nb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91E576D" wp14:editId="6F380B36">
                <wp:simplePos x="0" y="0"/>
                <wp:positionH relativeFrom="column">
                  <wp:posOffset>382270</wp:posOffset>
                </wp:positionH>
                <wp:positionV relativeFrom="paragraph">
                  <wp:posOffset>187325</wp:posOffset>
                </wp:positionV>
                <wp:extent cx="1385570" cy="281940"/>
                <wp:effectExtent l="0" t="0" r="0" b="3810"/>
                <wp:wrapSquare wrapText="bothSides"/>
                <wp:docPr id="1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648F4" w14:textId="6C17CC4E" w:rsidR="00736DA1" w:rsidRPr="00A12FE9" w:rsidRDefault="00736DA1" w:rsidP="00736D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ホスト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E576D" id="_x0000_s1029" type="#_x0000_t202" style="position:absolute;left:0;text-align:left;margin-left:30.1pt;margin-top:14.75pt;width:109.1pt;height:22.2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qvGAcN4AAAAIAQAADwAAAAAAAAAAAAAAAAA+BAAAZHJzL2Rvd25yZXYueG1s&#10;UEsFBgAAAAAEAAQA8wAAAEkFAAAAAA==&#10;" filled="f" stroked="f">
                <v:textbox style="mso-fit-shape-to-text:t">
                  <w:txbxContent>
                    <w:p w14:paraId="636648F4" w14:textId="6C17CC4E" w:rsidR="00736DA1" w:rsidRPr="00A12FE9" w:rsidRDefault="00736DA1" w:rsidP="00736D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ホスト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E7CD" w14:textId="7E075449" w:rsidR="00B45006" w:rsidRDefault="00B45006" w:rsidP="00730FDC">
      <w:pPr>
        <w:ind w:leftChars="264" w:left="564"/>
      </w:pPr>
    </w:p>
    <w:p w14:paraId="0BA7BC9A" w14:textId="38C818DB" w:rsidR="00B45006" w:rsidRDefault="00736DA1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78639294">
            <wp:simplePos x="0" y="0"/>
            <wp:positionH relativeFrom="column">
              <wp:posOffset>3015615</wp:posOffset>
            </wp:positionH>
            <wp:positionV relativeFrom="paragraph">
              <wp:posOffset>106680</wp:posOffset>
            </wp:positionV>
            <wp:extent cx="1595120" cy="1095375"/>
            <wp:effectExtent l="95250" t="76200" r="81280" b="47625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183" b="89734" l="3646" r="95052">
                                  <a14:foregroundMark x1="18490" y1="19011" x2="75521" y2="35361"/>
                                  <a14:foregroundMark x1="75521" y1="35361" x2="66406" y2="55513"/>
                                  <a14:foregroundMark x1="16667" y1="8745" x2="8854" y2="26236"/>
                                  <a14:foregroundMark x1="8854" y1="11407" x2="4688" y2="33840"/>
                                  <a14:foregroundMark x1="26302" y1="9506" x2="94792" y2="29658"/>
                                  <a14:foregroundMark x1="94792" y1="29658" x2="85417" y2="75665"/>
                                  <a14:foregroundMark x1="85417" y1="75665" x2="15104" y2="89734"/>
                                  <a14:foregroundMark x1="15104" y1="89734" x2="4688" y2="41445"/>
                                  <a14:foregroundMark x1="4688" y1="41445" x2="25000" y2="6844"/>
                                  <a14:foregroundMark x1="25000" y1="6844" x2="26302" y2="6844"/>
                                  <a14:foregroundMark x1="3646" y1="6844" x2="3646" y2="6844"/>
                                  <a14:foregroundMark x1="14844" y1="7985" x2="14844" y2="7985"/>
                                  <a14:foregroundMark x1="16667" y1="4183" x2="16667" y2="4183"/>
                                  <a14:foregroundMark x1="79427" y1="80989" x2="79427" y2="80989"/>
                                  <a14:foregroundMark x1="95052" y1="26996" x2="95052" y2="26996"/>
                                  <a14:foregroundMark x1="67448" y1="14829" x2="67448" y2="14829"/>
                                  <a14:foregroundMark x1="67448" y1="14829" x2="67448" y2="14829"/>
                                  <a14:foregroundMark x1="71094" y1="15589" x2="71094" y2="15589"/>
                                  <a14:foregroundMark x1="73958" y1="14829" x2="73958" y2="14829"/>
                                  <a14:foregroundMark x1="78125" y1="14829" x2="78125" y2="14829"/>
                                  <a14:foregroundMark x1="84896" y1="14068" x2="84896" y2="14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1FA6CFD0" w:rsidR="00B45006" w:rsidRDefault="00911168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7C25AE47">
            <wp:simplePos x="0" y="0"/>
            <wp:positionH relativeFrom="column">
              <wp:posOffset>3352800</wp:posOffset>
            </wp:positionH>
            <wp:positionV relativeFrom="paragraph">
              <wp:posOffset>32385</wp:posOffset>
            </wp:positionV>
            <wp:extent cx="937895" cy="9378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68C11" w14:textId="435F94E6" w:rsidR="00B45006" w:rsidRDefault="00B45006" w:rsidP="00730FDC">
      <w:pPr>
        <w:ind w:leftChars="264" w:left="564"/>
      </w:pPr>
    </w:p>
    <w:p w14:paraId="4B282C0D" w14:textId="416C77C6" w:rsidR="00B45006" w:rsidRDefault="00B45006" w:rsidP="00730FDC">
      <w:pPr>
        <w:ind w:leftChars="264" w:left="564"/>
      </w:pPr>
    </w:p>
    <w:p w14:paraId="0F2A1C70" w14:textId="68EBB318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7E5DB008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93C3277" w14:textId="46D2823C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6D5B4AFD">
                <wp:simplePos x="0" y="0"/>
                <wp:positionH relativeFrom="column">
                  <wp:posOffset>3438843</wp:posOffset>
                </wp:positionH>
                <wp:positionV relativeFrom="paragraph">
                  <wp:posOffset>113982</wp:posOffset>
                </wp:positionV>
                <wp:extent cx="781050" cy="485775"/>
                <wp:effectExtent l="52387" t="80963" r="109538" b="90487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29EA" id="AutoShape 345" o:spid="_x0000_s1026" type="#_x0000_t13" style="position:absolute;left:0;text-align:left;margin-left:270.8pt;margin-top:8.95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</w:p>
    <w:p w14:paraId="71139607" w14:textId="7CF7CAAD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0314B5DF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24255CE">
            <wp:simplePos x="0" y="0"/>
            <wp:positionH relativeFrom="column">
              <wp:posOffset>2924175</wp:posOffset>
            </wp:positionH>
            <wp:positionV relativeFrom="paragraph">
              <wp:posOffset>137160</wp:posOffset>
            </wp:positionV>
            <wp:extent cx="1782445" cy="17824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78244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B53FF" w14:textId="0F3FF1C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F75237A" w14:textId="48F54B3A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52502ABF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1385570" cy="281940"/>
                <wp:effectExtent l="0" t="0" r="0" b="381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_x0000_s1030" type="#_x0000_t202" style="position:absolute;left:0;text-align:left;margin-left:116.65pt;margin-top:4.35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0FFEF09F" w:rsidR="000E4682" w:rsidRDefault="00911168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7F96D620">
            <wp:simplePos x="0" y="0"/>
            <wp:positionH relativeFrom="column">
              <wp:posOffset>1943100</wp:posOffset>
            </wp:positionH>
            <wp:positionV relativeFrom="paragraph">
              <wp:posOffset>80010</wp:posOffset>
            </wp:positionV>
            <wp:extent cx="523875" cy="523875"/>
            <wp:effectExtent l="0" t="57150" r="47625" b="66675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3512" w14:textId="2BAF6161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56CC361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01E3FDA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494D556" w14:textId="76911D1D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5E2AF933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4A5B58D">
                <wp:simplePos x="0" y="0"/>
                <wp:positionH relativeFrom="column">
                  <wp:posOffset>1383665</wp:posOffset>
                </wp:positionH>
                <wp:positionV relativeFrom="paragraph">
                  <wp:posOffset>156210</wp:posOffset>
                </wp:positionV>
                <wp:extent cx="1385570" cy="281940"/>
                <wp:effectExtent l="0" t="0" r="0" b="381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31" type="#_x0000_t202" style="position:absolute;left:0;text-align:left;margin-left:108.95pt;margin-top:12.3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Aw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4ADDCA9E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7E592A73">
            <wp:simplePos x="0" y="0"/>
            <wp:positionH relativeFrom="column">
              <wp:posOffset>3596005</wp:posOffset>
            </wp:positionH>
            <wp:positionV relativeFrom="paragraph">
              <wp:posOffset>150495</wp:posOffset>
            </wp:positionV>
            <wp:extent cx="414655" cy="412115"/>
            <wp:effectExtent l="76200" t="76200" r="80645" b="83185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9091" b="91919" l="5000" r="94000">
                                  <a14:foregroundMark x1="30000" y1="18182" x2="76000" y2="62626"/>
                                  <a14:foregroundMark x1="85000" y1="53535" x2="85000" y2="53535"/>
                                  <a14:foregroundMark x1="30000" y1="23232" x2="32000" y2="16162"/>
                                  <a14:foregroundMark x1="78000" y1="18182" x2="83000" y2="25253"/>
                                  <a14:foregroundMark x1="90000" y1="25253" x2="90000" y2="82828"/>
                                  <a14:foregroundMark x1="85000" y1="82828" x2="39000" y2="76768"/>
                                  <a14:foregroundMark x1="11000" y1="78788" x2="62000" y2="80808"/>
                                  <a14:foregroundMark x1="9000" y1="23232" x2="9000" y2="57576"/>
                                  <a14:foregroundMark x1="14000" y1="71717" x2="14000" y2="87879"/>
                                  <a14:foregroundMark x1="94000" y1="92929" x2="94000" y2="92929"/>
                                  <a14:foregroundMark x1="9000" y1="66667" x2="9000" y2="66667"/>
                                  <a14:foregroundMark x1="5000" y1="66667" x2="5000" y2="66667"/>
                                  <a14:foregroundMark x1="74000" y1="59596" x2="41000" y2="484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9800F" w14:textId="7ACCA9B0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7C83093A">
            <wp:simplePos x="0" y="0"/>
            <wp:positionH relativeFrom="column">
              <wp:posOffset>1708150</wp:posOffset>
            </wp:positionH>
            <wp:positionV relativeFrom="paragraph">
              <wp:posOffset>32385</wp:posOffset>
            </wp:positionV>
            <wp:extent cx="751612" cy="523875"/>
            <wp:effectExtent l="57150" t="76200" r="48895" b="66675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12" cy="52387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134E8" w14:textId="163A27D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6831764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1EA5A8E" w14:textId="2451F30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1D67FC6B">
            <wp:simplePos x="0" y="0"/>
            <wp:positionH relativeFrom="column">
              <wp:posOffset>3040380</wp:posOffset>
            </wp:positionH>
            <wp:positionV relativeFrom="paragraph">
              <wp:posOffset>169545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236F3202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5770186" w14:textId="31C5B67A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1A56B6A9">
                <wp:simplePos x="0" y="0"/>
                <wp:positionH relativeFrom="column">
                  <wp:posOffset>5200015</wp:posOffset>
                </wp:positionH>
                <wp:positionV relativeFrom="paragraph">
                  <wp:posOffset>25400</wp:posOffset>
                </wp:positionV>
                <wp:extent cx="1385570" cy="281940"/>
                <wp:effectExtent l="0" t="0" r="0" b="381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02F59397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  <w:r w:rsidR="00C068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2" type="#_x0000_t202" style="position:absolute;left:0;text-align:left;margin-left:409.45pt;margin-top:2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" filled="f" stroked="f">
                <v:textbox style="mso-fit-shape-to-text:t">
                  <w:txbxContent>
                    <w:p w14:paraId="0E4D8F07" w14:textId="02F59397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  <w:r w:rsidR="00C0680A">
                        <w:rPr>
                          <w:rFonts w:hint="eastAsia"/>
                          <w:sz w:val="16"/>
                          <w:szCs w:val="16"/>
                        </w:rPr>
                        <w:t>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8F9A6" w14:textId="13BA0BA6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18F39515">
            <wp:simplePos x="0" y="0"/>
            <wp:positionH relativeFrom="column">
              <wp:posOffset>5563870</wp:posOffset>
            </wp:positionH>
            <wp:positionV relativeFrom="paragraph">
              <wp:posOffset>82550</wp:posOffset>
            </wp:positionV>
            <wp:extent cx="741652" cy="741652"/>
            <wp:effectExtent l="0" t="57150" r="0" b="20955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52" cy="741652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FFF0F" w14:textId="34B47AF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79E5DD3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6E708D75" w:rsidR="002558E6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2D158736">
            <wp:simplePos x="0" y="0"/>
            <wp:positionH relativeFrom="column">
              <wp:posOffset>5252085</wp:posOffset>
            </wp:positionH>
            <wp:positionV relativeFrom="paragraph">
              <wp:posOffset>112395</wp:posOffset>
            </wp:positionV>
            <wp:extent cx="633730" cy="425450"/>
            <wp:effectExtent l="57150" t="76200" r="52070" b="6985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A119D" w14:textId="6A66D1BD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5016BF9E" w:rsidR="000A7E70" w:rsidRDefault="00911168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AD246F1" wp14:editId="107F4CC6">
                <wp:simplePos x="0" y="0"/>
                <wp:positionH relativeFrom="column">
                  <wp:posOffset>4780915</wp:posOffset>
                </wp:positionH>
                <wp:positionV relativeFrom="paragraph">
                  <wp:posOffset>70485</wp:posOffset>
                </wp:positionV>
                <wp:extent cx="1590675" cy="281940"/>
                <wp:effectExtent l="0" t="0" r="0" b="3810"/>
                <wp:wrapSquare wrapText="bothSides"/>
                <wp:docPr id="9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95000" w14:textId="6703B8BD" w:rsidR="00911168" w:rsidRPr="00A12FE9" w:rsidRDefault="00911168" w:rsidP="009111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データ差込済帳票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246F1" id="_x0000_s1033" type="#_x0000_t202" style="position:absolute;left:0;text-align:left;margin-left:376.45pt;margin-top:5.55pt;width:125.25pt;height:22.2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" filled="f" stroked="f">
                <v:textbox style="mso-fit-shape-to-text:t">
                  <w:txbxContent>
                    <w:p w14:paraId="58195000" w14:textId="6703B8BD" w:rsidR="00911168" w:rsidRPr="00A12FE9" w:rsidRDefault="00911168" w:rsidP="009111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CSV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データ差込済帳票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57B57" w14:textId="25577A7E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367032A2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81113495"/>
      <w:r w:rsidR="009B5142" w:rsidRPr="009B5142">
        <w:rPr>
          <w:rFonts w:ascii="ＭＳ 明朝" w:hAnsi="ＭＳ 明朝" w:hint="eastAsia"/>
          <w:b/>
          <w:sz w:val="24"/>
          <w:szCs w:val="24"/>
        </w:rPr>
        <w:lastRenderedPageBreak/>
        <w:t>実行ファイルの</w:t>
      </w:r>
      <w:r w:rsidR="007F4479">
        <w:rPr>
          <w:rFonts w:ascii="ＭＳ 明朝" w:hAnsi="ＭＳ 明朝" w:hint="eastAsia"/>
          <w:b/>
          <w:sz w:val="24"/>
          <w:szCs w:val="24"/>
        </w:rPr>
        <w:t>起動方法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BD3889">
        <w:tc>
          <w:tcPr>
            <w:tcW w:w="2179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382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32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BD3889">
        <w:tc>
          <w:tcPr>
            <w:tcW w:w="2179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382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32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40232080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23B520FE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 w:rsidR="007F4479">
        <w:rPr>
          <w:rFonts w:ascii="ＭＳ 明朝" w:hAnsi="ＭＳ 明朝" w:hint="eastAsia"/>
        </w:rPr>
        <w:t>p</w:t>
      </w:r>
      <w:r>
        <w:rPr>
          <w:rFonts w:ascii="ＭＳ 明朝" w:hAnsi="ＭＳ 明朝"/>
        </w:rPr>
        <w:t>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Pr="00911168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911168">
      <w:pPr>
        <w:ind w:leftChars="662" w:left="141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2CC117D0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81113496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</w:t>
      </w:r>
      <w:r w:rsidR="009B5142">
        <w:rPr>
          <w:rFonts w:ascii="ＭＳ 明朝" w:hAnsi="ＭＳ 明朝" w:hint="eastAsia"/>
          <w:b/>
          <w:sz w:val="24"/>
          <w:szCs w:val="24"/>
        </w:rPr>
        <w:t>の記述</w:t>
      </w:r>
      <w:r w:rsidR="007F4479">
        <w:rPr>
          <w:rFonts w:ascii="ＭＳ 明朝" w:hAnsi="ＭＳ 明朝" w:hint="eastAsia"/>
          <w:b/>
          <w:sz w:val="24"/>
          <w:szCs w:val="24"/>
        </w:rPr>
        <w:t>方法</w:t>
      </w:r>
      <w:bookmarkEnd w:id="3"/>
    </w:p>
    <w:p w14:paraId="60CCE54A" w14:textId="31644211" w:rsidR="00BD3157" w:rsidRDefault="00BD3157" w:rsidP="00D45650">
      <w:pPr>
        <w:spacing w:line="240" w:lineRule="exact"/>
      </w:pPr>
    </w:p>
    <w:p w14:paraId="7C5BCAC1" w14:textId="52B1C72C" w:rsidR="00262838" w:rsidRDefault="007F4479" w:rsidP="00262838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4" w:name="_Toc181113497"/>
      <w:r>
        <w:rPr>
          <w:rFonts w:ascii="ＭＳ 明朝" w:hAnsi="ＭＳ 明朝" w:hint="eastAsia"/>
          <w:b/>
          <w:sz w:val="24"/>
          <w:szCs w:val="24"/>
        </w:rPr>
        <w:t>設定ファイル</w:t>
      </w:r>
      <w:r w:rsidR="00817DFF">
        <w:rPr>
          <w:rFonts w:ascii="ＭＳ 明朝" w:hAnsi="ＭＳ 明朝" w:hint="eastAsia"/>
          <w:b/>
          <w:sz w:val="24"/>
          <w:szCs w:val="24"/>
        </w:rPr>
        <w:t>記述</w:t>
      </w:r>
      <w:r>
        <w:rPr>
          <w:rFonts w:ascii="ＭＳ 明朝" w:hAnsi="ＭＳ 明朝" w:hint="eastAsia"/>
          <w:b/>
          <w:sz w:val="24"/>
          <w:szCs w:val="24"/>
        </w:rPr>
        <w:t>例</w:t>
      </w:r>
      <w:bookmarkEnd w:id="4"/>
    </w:p>
    <w:p w14:paraId="6E474E08" w14:textId="4919F2A6" w:rsidR="00262838" w:rsidRDefault="00262838" w:rsidP="00D45650">
      <w:pPr>
        <w:spacing w:line="240" w:lineRule="exact"/>
      </w:pPr>
    </w:p>
    <w:p w14:paraId="5E5D3B74" w14:textId="54F8005B" w:rsidR="0044090B" w:rsidRDefault="00817DFF" w:rsidP="0044090B">
      <w:pPr>
        <w:spacing w:line="240" w:lineRule="exact"/>
        <w:ind w:firstLine="852"/>
      </w:pPr>
      <w:r>
        <w:rPr>
          <w:rFonts w:hint="eastAsia"/>
        </w:rPr>
        <w:t>設定ファイルは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フォーマットで記述します</w:t>
      </w:r>
      <w:r w:rsidR="0044090B">
        <w:rPr>
          <w:rFonts w:hint="eastAsia"/>
        </w:rPr>
        <w:t>。以下は記述例になります。</w:t>
      </w:r>
    </w:p>
    <w:p w14:paraId="196266E2" w14:textId="77777777" w:rsidR="00817DFF" w:rsidRDefault="00817DFF" w:rsidP="00A260B3">
      <w:pPr>
        <w:autoSpaceDE w:val="0"/>
        <w:autoSpaceDN w:val="0"/>
        <w:spacing w:line="240" w:lineRule="auto"/>
        <w:jc w:val="left"/>
        <w:textAlignment w:val="auto"/>
      </w:pPr>
    </w:p>
    <w:p w14:paraId="75698959" w14:textId="315B5F4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CC7016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298CF5B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"https://ircloud-trial1.conmas-i-reporter.com/ConMasAPINF1FB/Rests/APIExecute.aspx"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BBB46B" w14:textId="252BBA5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conmasadmin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052A29" w14:textId="056FB7F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8909E6">
        <w:rPr>
          <w:rFonts w:ascii="ＭＳ ゴシック" w:eastAsia="ＭＳ ゴシック" w:cs="ＭＳ ゴシック" w:hint="eastAsia"/>
          <w:color w:val="A31515"/>
          <w:sz w:val="19"/>
          <w:szCs w:val="19"/>
        </w:rPr>
        <w:t>a</w:t>
      </w:r>
      <w:r w:rsidR="008909E6">
        <w:rPr>
          <w:rFonts w:ascii="ＭＳ ゴシック" w:eastAsia="ＭＳ ゴシック" w:cs="ＭＳ ゴシック"/>
          <w:color w:val="A31515"/>
          <w:sz w:val="19"/>
          <w:szCs w:val="19"/>
        </w:rPr>
        <w:t>bcdef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42F5711" w14:textId="7575D77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72BD782" w14:textId="51E3E7C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F74FC5" w14:textId="1628CA2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5BC2596" w14:textId="4B23D3C9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5DFAD058" w14:textId="3F35642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A17AC89" w14:textId="4553E87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9430B89" w14:textId="554A384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LogPath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".\\Log\\Log-.txt"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C1E8C12" w14:textId="36F8F059" w:rsidR="00A260B3" w:rsidRDefault="00BE7E3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86935" wp14:editId="47EA9D39">
                <wp:simplePos x="0" y="0"/>
                <wp:positionH relativeFrom="column">
                  <wp:posOffset>3648075</wp:posOffset>
                </wp:positionH>
                <wp:positionV relativeFrom="paragraph">
                  <wp:posOffset>22860</wp:posOffset>
                </wp:positionV>
                <wp:extent cx="3124200" cy="1228725"/>
                <wp:effectExtent l="2152650" t="38100" r="19050" b="28575"/>
                <wp:wrapNone/>
                <wp:docPr id="1" name="吹き出し: 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228725"/>
                        </a:xfrm>
                        <a:prstGeom prst="wedgeRoundRectCallout">
                          <a:avLst>
                            <a:gd name="adj1" fmla="val -117784"/>
                            <a:gd name="adj2" fmla="val -51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2AB6" w14:textId="6C2E494E" w:rsidR="00BE7E3E" w:rsidRDefault="00911168" w:rsidP="00BE7E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</w:t>
                            </w:r>
                            <w:r w:rsid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の記述ルールでは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’\’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マークはエスケープ文字になるため、</w:t>
                            </w:r>
                            <w:r w:rsidR="00CC57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パスの</w:t>
                            </w:r>
                            <w:r w:rsid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階層を示す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\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マークは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\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\’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と記述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し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ます</w:t>
                            </w:r>
                          </w:p>
                          <w:p w14:paraId="36124575" w14:textId="77777777" w:rsidR="00BE7E3E" w:rsidRPr="00005CFD" w:rsidRDefault="00BE7E3E" w:rsidP="00BE7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8693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" o:spid="_x0000_s1034" type="#_x0000_t62" style="position:absolute;margin-left:287.25pt;margin-top:1.8pt;width:246pt;height:96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" adj="-14641,-386" fillcolor="#4472c4 [3204]" strokecolor="#1f3763 [1604]" strokeweight="1pt">
                <v:textbox>
                  <w:txbxContent>
                    <w:p w14:paraId="650E2AB6" w14:textId="6C2E494E" w:rsidR="00BE7E3E" w:rsidRDefault="00911168" w:rsidP="00BE7E3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j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</w:t>
                      </w:r>
                      <w:r w:rsidR="00BE7E3E">
                        <w:rPr>
                          <w:rFonts w:hint="eastAsia"/>
                          <w:sz w:val="18"/>
                          <w:szCs w:val="18"/>
                        </w:rPr>
                        <w:t>の記述ルールでは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’\’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マークはエスケープ文字になるため、</w:t>
                      </w:r>
                      <w:r w:rsidR="00CC57D9">
                        <w:rPr>
                          <w:rFonts w:hint="eastAsia"/>
                          <w:sz w:val="18"/>
                          <w:szCs w:val="18"/>
                        </w:rPr>
                        <w:t>パスの</w:t>
                      </w:r>
                      <w:r w:rsidR="00BE7E3E">
                        <w:rPr>
                          <w:rFonts w:hint="eastAsia"/>
                          <w:sz w:val="18"/>
                          <w:szCs w:val="18"/>
                        </w:rPr>
                        <w:t>階層を示す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\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マークは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\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\’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と記述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し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ます</w:t>
                      </w:r>
                    </w:p>
                    <w:p w14:paraId="36124575" w14:textId="77777777" w:rsidR="00BE7E3E" w:rsidRPr="00005CFD" w:rsidRDefault="00BE7E3E" w:rsidP="00BE7E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A260B3"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5AF04769" w14:textId="03FD1C0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4EF05BD0" w14:textId="6A96D7A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8909E6">
        <w:rPr>
          <w:rFonts w:ascii="ＭＳ ゴシック" w:eastAsia="ＭＳ ゴシック" w:cs="ＭＳ ゴシック"/>
          <w:color w:val="2E75B6"/>
          <w:sz w:val="19"/>
          <w:szCs w:val="19"/>
        </w:rPr>
        <w:t>Convert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5FF1E24" w14:textId="59DFDEE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依頼伝票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343447" w14:textId="17745D5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I</w:t>
      </w:r>
      <w:r w:rsidR="004A5BA1">
        <w:rPr>
          <w:rFonts w:ascii="ＭＳ ゴシック" w:eastAsia="ＭＳ ゴシック" w:cs="ＭＳ ゴシック"/>
          <w:color w:val="2E75B6"/>
          <w:sz w:val="19"/>
          <w:szCs w:val="19"/>
        </w:rPr>
        <w:t>n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put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C66289" w14:textId="11D3041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I</w:t>
      </w:r>
      <w:r w:rsidR="004A5BA1">
        <w:rPr>
          <w:rFonts w:ascii="ＭＳ ゴシック" w:eastAsia="ＭＳ ゴシック" w:cs="ＭＳ ゴシック"/>
          <w:color w:val="2E75B6"/>
          <w:sz w:val="19"/>
          <w:szCs w:val="19"/>
        </w:rPr>
        <w:t>n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put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File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Pattern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DBED3F9" w14:textId="59BD5C9A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SuccessFileMove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CD6C5C1" w14:textId="1E8467A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ErrorFileMove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".\\Error"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66D76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05C4A63" w14:textId="48418DC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 w:hint="eastAsia"/>
          <w:color w:val="2E75B6"/>
          <w:sz w:val="19"/>
          <w:szCs w:val="19"/>
        </w:rPr>
        <w:t>Has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HeaderR</w:t>
      </w:r>
      <w:r w:rsidR="004679FE">
        <w:rPr>
          <w:rFonts w:ascii="ＭＳ ゴシック" w:eastAsia="ＭＳ ゴシック" w:cs="ＭＳ ゴシック" w:hint="eastAsia"/>
          <w:color w:val="2E75B6"/>
          <w:sz w:val="19"/>
          <w:szCs w:val="19"/>
        </w:rPr>
        <w:t>ecord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4679FE" w:rsidRPr="004679FE">
        <w:rPr>
          <w:rFonts w:ascii="ＭＳ ゴシック" w:eastAsia="ＭＳ ゴシック" w:cs="ＭＳ ゴシック" w:hint="eastAsia"/>
          <w:color w:val="A31515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F9E72DD" w14:textId="58BE476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 w:rsidR="004679FE" w:rsidRPr="004679FE">
        <w:rPr>
          <w:rFonts w:ascii="ＭＳ ゴシック" w:eastAsia="ＭＳ ゴシック" w:cs="ＭＳ ゴシック"/>
          <w:color w:val="A31515"/>
          <w:sz w:val="19"/>
          <w:szCs w:val="19"/>
        </w:rPr>
        <w:t>{7}_{3:yyyyMMdd}_{1}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CA932EB" w14:textId="1CB6833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 w:rsidR="004679FE" w:rsidRPr="004679FE">
        <w:rPr>
          <w:rFonts w:ascii="ＭＳ ゴシック" w:eastAsia="ＭＳ ゴシック" w:cs="ＭＳ ゴシック" w:hint="eastAsia"/>
          <w:color w:val="A31515"/>
          <w:sz w:val="19"/>
          <w:szCs w:val="19"/>
        </w:rPr>
        <w:t>[icon=1]溶解/{7}/{3:yyyyMMdd}/{1}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21348C6" w14:textId="2EC971AD" w:rsidR="00A260B3" w:rsidRDefault="00F8638C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DA572" wp14:editId="7949DB9C">
                <wp:simplePos x="0" y="0"/>
                <wp:positionH relativeFrom="column">
                  <wp:posOffset>3371850</wp:posOffset>
                </wp:positionH>
                <wp:positionV relativeFrom="paragraph">
                  <wp:posOffset>148590</wp:posOffset>
                </wp:positionV>
                <wp:extent cx="3124200" cy="628650"/>
                <wp:effectExtent l="647700" t="133350" r="19050" b="19050"/>
                <wp:wrapNone/>
                <wp:docPr id="11" name="吹き出し: 角を丸めた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28650"/>
                        </a:xfrm>
                        <a:prstGeom prst="wedgeRoundRectCallout">
                          <a:avLst>
                            <a:gd name="adj1" fmla="val -69613"/>
                            <a:gd name="adj2" fmla="val -672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A609" w14:textId="23C1EFAC" w:rsidR="00F8638C" w:rsidRPr="00005CFD" w:rsidRDefault="00F8638C" w:rsidP="00245689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列目の日付を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yyyMMdd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形式でラベルにします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A572" id="吹き出し: 角を丸めた四角形 11" o:spid="_x0000_s1035" type="#_x0000_t62" style="position:absolute;margin-left:265.5pt;margin-top:11.7pt;width:246pt;height:4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" adj="-4236,-3718" fillcolor="#4472c4 [3204]" strokecolor="#1f3763 [1604]" strokeweight="1pt">
                <v:textbox>
                  <w:txbxContent>
                    <w:p w14:paraId="310EA609" w14:textId="23C1EFAC" w:rsidR="00F8638C" w:rsidRPr="00005CFD" w:rsidRDefault="00F8638C" w:rsidP="00245689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列目の日付を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yyyMMdd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形式でラベルにします</w:t>
                      </w: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4679FE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Delimiter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A260B3">
        <w:rPr>
          <w:rFonts w:ascii="ＭＳ ゴシック" w:eastAsia="ＭＳ ゴシック" w:cs="ＭＳ ゴシック"/>
          <w:color w:val="A31515"/>
          <w:sz w:val="19"/>
          <w:szCs w:val="19"/>
        </w:rPr>
        <w:t>","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DBA0E2" w14:textId="54D948C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2E75B6"/>
          <w:sz w:val="19"/>
          <w:szCs w:val="19"/>
        </w:rPr>
        <w:t>CsvColumn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CB7C67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146485B" w14:textId="080FC9D5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4679FE">
        <w:rPr>
          <w:rFonts w:ascii="ＭＳ ゴシック" w:eastAsia="ＭＳ ゴシック" w:cs="ＭＳ ゴシック"/>
          <w:color w:val="A31515"/>
          <w:sz w:val="19"/>
          <w:szCs w:val="19"/>
        </w:rPr>
        <w:t>3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52A5A5" w14:textId="4E771E5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2E75B6"/>
          <w:sz w:val="19"/>
          <w:szCs w:val="19"/>
        </w:rPr>
        <w:t>DeteFormat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yyyy</w:t>
      </w:r>
      <w:proofErr w:type="spellEnd"/>
      <w:r w:rsidR="004679FE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/MM/dd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ECFF65E" w14:textId="7A422932" w:rsidR="00A260B3" w:rsidRDefault="00F8638C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6B261" wp14:editId="02E8FB3D">
                <wp:simplePos x="0" y="0"/>
                <wp:positionH relativeFrom="column">
                  <wp:posOffset>3248025</wp:posOffset>
                </wp:positionH>
                <wp:positionV relativeFrom="paragraph">
                  <wp:posOffset>153670</wp:posOffset>
                </wp:positionV>
                <wp:extent cx="3124200" cy="628650"/>
                <wp:effectExtent l="647700" t="133350" r="19050" b="19050"/>
                <wp:wrapNone/>
                <wp:docPr id="19" name="吹き出し: 角を丸めた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28650"/>
                        </a:xfrm>
                        <a:prstGeom prst="wedgeRoundRectCallout">
                          <a:avLst>
                            <a:gd name="adj1" fmla="val -69613"/>
                            <a:gd name="adj2" fmla="val -672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1D1E" w14:textId="47A50B1D" w:rsidR="00F8638C" w:rsidRPr="00005CFD" w:rsidRDefault="00F8638C" w:rsidP="00245689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列目を日付として取り込むフォーマットを指定します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B261" id="吹き出し: 角を丸めた四角形 19" o:spid="_x0000_s1036" type="#_x0000_t62" style="position:absolute;margin-left:255.75pt;margin-top:12.1pt;width:246pt;height:4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" adj="-4236,-3718" fillcolor="#4472c4 [3204]" strokecolor="#1f3763 [1604]" strokeweight="1pt">
                <v:textbox>
                  <w:txbxContent>
                    <w:p w14:paraId="72C31D1E" w14:textId="47A50B1D" w:rsidR="00F8638C" w:rsidRPr="00005CFD" w:rsidRDefault="00F8638C" w:rsidP="00245689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列目を日付として取り込むフォーマットを指定します</w:t>
                      </w: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5B711214" w14:textId="67722585" w:rsidR="004679FE" w:rsidRDefault="004679F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}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B237A0F" w14:textId="3FE2C8E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"Remarks"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: [</w:t>
      </w:r>
    </w:p>
    <w:p w14:paraId="6B0E3A6F" w14:textId="6002BAE9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1BE49BE1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2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2C3CBB6A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  <w:highlight w:val="white"/>
        </w:rPr>
        <w:t>溶解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</w:p>
    <w:p w14:paraId="30EE9F96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4D6CFB4F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68F1D9EB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2141EC82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"{7}"</w:t>
      </w:r>
    </w:p>
    <w:p w14:paraId="791AEC6C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18ECEA17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53DD3BC3" w14:textId="20ADC414" w:rsid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C255FC" wp14:editId="6BEDFFD0">
                <wp:simplePos x="0" y="0"/>
                <wp:positionH relativeFrom="column">
                  <wp:posOffset>2857500</wp:posOffset>
                </wp:positionH>
                <wp:positionV relativeFrom="paragraph">
                  <wp:posOffset>155575</wp:posOffset>
                </wp:positionV>
                <wp:extent cx="3695700" cy="628650"/>
                <wp:effectExtent l="990600" t="0" r="19050" b="228600"/>
                <wp:wrapNone/>
                <wp:docPr id="20" name="吹き出し: 角を丸めた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75415"/>
                            <a:gd name="adj2" fmla="val 812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04FF" w14:textId="30EF6067" w:rsidR="009F0CCE" w:rsidRPr="00005CFD" w:rsidRDefault="009F0CCE" w:rsidP="0024568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帳票備考５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に</w:t>
                            </w:r>
                            <w:r w:rsidR="00245689"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 w:rsidR="0024568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列目を書き込みます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55FC" id="吹き出し: 角を丸めた四角形 20" o:spid="_x0000_s1037" type="#_x0000_t62" style="position:absolute;margin-left:225pt;margin-top:12.25pt;width:291pt;height:4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" adj="-5490,28354" fillcolor="#4472c4 [3204]" strokecolor="#1f3763 [1604]" strokeweight="1pt">
                <v:textbox>
                  <w:txbxContent>
                    <w:p w14:paraId="1E5704FF" w14:textId="30EF6067" w:rsidR="009F0CCE" w:rsidRPr="00005CFD" w:rsidRDefault="009F0CCE" w:rsidP="00245689">
                      <w:pPr>
                        <w:jc w:val="left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帳票備考５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に</w:t>
                      </w:r>
                      <w:r w:rsidR="00245689">
                        <w:rPr>
                          <w:sz w:val="18"/>
                          <w:szCs w:val="18"/>
                        </w:rPr>
                        <w:t>CSV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 w:rsidR="00245689">
                        <w:rPr>
                          <w:sz w:val="18"/>
                          <w:szCs w:val="18"/>
                        </w:rPr>
                        <w:t>1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列目を書き込みます</w:t>
                      </w:r>
                    </w:p>
                  </w:txbxContent>
                </v:textbox>
              </v:shape>
            </w:pict>
          </mc:Fallback>
        </mc:AlternateConten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 w:rsidR="007C4813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="007C4813"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4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694A85A6" w14:textId="7EF4BBD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"{4}"</w:t>
      </w:r>
    </w:p>
    <w:p w14:paraId="6AF61B07" w14:textId="0BCE4DE6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7E77C0B1" w14:textId="025657FA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53284EE5" w14:textId="564498FB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5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4C678620" w14:textId="3C596CD3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"{1}"</w:t>
      </w:r>
    </w:p>
    <w:p w14:paraId="3A9158C9" w14:textId="6E834FCE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7507E4B8" w14:textId="07A5F686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4ADE4E8B" w14:textId="7BF3BB90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10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4D781352" w14:textId="4021627A" w:rsid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138C7" wp14:editId="782E8835">
                <wp:simplePos x="0" y="0"/>
                <wp:positionH relativeFrom="column">
                  <wp:posOffset>2466975</wp:posOffset>
                </wp:positionH>
                <wp:positionV relativeFrom="paragraph">
                  <wp:posOffset>16510</wp:posOffset>
                </wp:positionV>
                <wp:extent cx="3695700" cy="628650"/>
                <wp:effectExtent l="971550" t="0" r="19050" b="381000"/>
                <wp:wrapNone/>
                <wp:docPr id="21" name="吹き出し: 角を丸めた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75157"/>
                            <a:gd name="adj2" fmla="val 1039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D3DE" w14:textId="10307BB7" w:rsidR="009F0CCE" w:rsidRPr="00005CFD" w:rsidRDefault="009F0CCE" w:rsidP="009F0CC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シート番号３にデータを転送します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38C7" id="吹き出し: 角を丸めた四角形 21" o:spid="_x0000_s1038" type="#_x0000_t62" style="position:absolute;margin-left:194.25pt;margin-top:1.3pt;width:291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" adj="-5434,33263" fillcolor="#4472c4 [3204]" strokecolor="#1f3763 [1604]" strokeweight="1pt">
                <v:textbox>
                  <w:txbxContent>
                    <w:p w14:paraId="3EBBD3DE" w14:textId="10307BB7" w:rsidR="009F0CCE" w:rsidRPr="00005CFD" w:rsidRDefault="009F0CCE" w:rsidP="009F0CCE">
                      <w:r>
                        <w:rPr>
                          <w:rFonts w:hint="eastAsia"/>
                          <w:sz w:val="18"/>
                          <w:szCs w:val="18"/>
                        </w:rPr>
                        <w:t>シート番号３にデータを転送します</w:t>
                      </w:r>
                    </w:p>
                  </w:txbxContent>
                </v:textbox>
              </v:shape>
            </w:pict>
          </mc:Fallback>
        </mc:AlternateConten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 w:rsidR="007C4813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="007C4813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  <w:r w:rsidR="007C4813">
        <w:rPr>
          <w:rFonts w:ascii="ＭＳ ゴシック" w:eastAsia="ＭＳ ゴシック" w:cs="ＭＳ ゴシック" w:hint="eastAsia"/>
          <w:color w:val="A31515"/>
          <w:sz w:val="19"/>
          <w:szCs w:val="19"/>
          <w:highlight w:val="white"/>
        </w:rPr>
        <w:t>溶解</w:t>
      </w:r>
      <w:r w:rsidR="007C4813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</w:p>
    <w:p w14:paraId="128A0F0D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</w:t>
      </w:r>
    </w:p>
    <w:p w14:paraId="55702C87" w14:textId="4A3CB2F4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],</w:t>
      </w:r>
    </w:p>
    <w:p w14:paraId="532CB40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"Sheet"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7503443C" w14:textId="26F090F5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195DADE1" w14:textId="0A7B881C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9E462C9" w14:textId="60574D0A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"Cluster"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09AE8EE4" w14:textId="4C31B94C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08AC7A74" w14:textId="4C083046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0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BE25B67" w14:textId="7130C997" w:rsidR="007C4813" w:rsidRP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143182" wp14:editId="45E09C02">
                <wp:simplePos x="0" y="0"/>
                <wp:positionH relativeFrom="column">
                  <wp:posOffset>2724150</wp:posOffset>
                </wp:positionH>
                <wp:positionV relativeFrom="paragraph">
                  <wp:posOffset>20320</wp:posOffset>
                </wp:positionV>
                <wp:extent cx="3695700" cy="628650"/>
                <wp:effectExtent l="304800" t="0" r="19050" b="19050"/>
                <wp:wrapNone/>
                <wp:docPr id="22" name="吹き出し: 角を丸めた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57373"/>
                            <a:gd name="adj2" fmla="val -414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4B8A0" w14:textId="691C73AB" w:rsidR="009F0CCE" w:rsidRPr="00005CFD" w:rsidRDefault="009F0CCE" w:rsidP="009F0CC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シート番号３のクラスター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ファイルの１列目のデータを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書き込みます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182" id="吹き出し: 角を丸めた四角形 22" o:spid="_x0000_s1039" type="#_x0000_t62" style="position:absolute;margin-left:214.5pt;margin-top:1.6pt;width:291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" adj="-1593,1845" fillcolor="#4472c4 [3204]" strokecolor="#1f3763 [1604]" strokeweight="1pt">
                <v:textbox>
                  <w:txbxContent>
                    <w:p w14:paraId="1FC4B8A0" w14:textId="691C73AB" w:rsidR="009F0CCE" w:rsidRPr="00005CFD" w:rsidRDefault="009F0CCE" w:rsidP="009F0CCE">
                      <w:r>
                        <w:rPr>
                          <w:rFonts w:hint="eastAsia"/>
                          <w:sz w:val="18"/>
                          <w:szCs w:val="18"/>
                        </w:rPr>
                        <w:t>シート番号３のクラスター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ファイルの１列目のデータを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書き込みます</w:t>
                      </w:r>
                    </w:p>
                  </w:txbxContent>
                </v:textbox>
              </v:shape>
            </w:pict>
          </mc:Fallback>
        </mc:AlternateContent>
      </w:r>
      <w:r w:rsidR="007C4813"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="007C4813"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="007C4813"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7C4813"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"{1}"</w:t>
      </w:r>
    </w:p>
    <w:p w14:paraId="15D95F2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4F2421C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382FA0A3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 xml:space="preserve"> 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1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632578C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"{2}"</w:t>
      </w:r>
    </w:p>
    <w:p w14:paraId="24555088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77FF2D7F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138154E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2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3A2EDD2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"{3}"</w:t>
      </w:r>
    </w:p>
    <w:p w14:paraId="7C8A6B33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653F828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507F70C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4154B51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"{4}"</w:t>
      </w:r>
    </w:p>
    <w:p w14:paraId="7FF74CE5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4D4DF1AA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423CE5FE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4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55015F2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"{5}"</w:t>
      </w:r>
    </w:p>
    <w:p w14:paraId="5C66A221" w14:textId="6FE58243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</w:t>
      </w:r>
    </w:p>
    <w:p w14:paraId="42CE2006" w14:textId="52C3466A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]</w:t>
      </w:r>
    </w:p>
    <w:p w14:paraId="78AF53E1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7931C67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05969F84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15AA154F" w14:textId="71C0EFA8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</w:p>
    <w:p w14:paraId="5FA753E3" w14:textId="007E4BE1" w:rsidR="00023F8B" w:rsidRDefault="00023F8B" w:rsidP="00A260B3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631F0022" w14:textId="70FBDC0C" w:rsidR="00B56CD5" w:rsidRPr="0044090B" w:rsidRDefault="0044090B" w:rsidP="0044090B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5" w:name="_Toc181113498"/>
      <w:r>
        <w:rPr>
          <w:rFonts w:ascii="ＭＳ 明朝" w:hAnsi="ＭＳ 明朝" w:hint="eastAsia"/>
          <w:b/>
          <w:sz w:val="24"/>
          <w:szCs w:val="24"/>
        </w:rPr>
        <w:lastRenderedPageBreak/>
        <w:t>設定ファイル項目一覧</w:t>
      </w:r>
      <w:bookmarkEnd w:id="5"/>
    </w:p>
    <w:p w14:paraId="630280C2" w14:textId="77777777" w:rsidR="00DD120F" w:rsidRDefault="00B56CD5" w:rsidP="0044090B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</w:t>
      </w:r>
      <w:r w:rsidR="00DD120F">
        <w:rPr>
          <w:rFonts w:hint="eastAsia"/>
        </w:rPr>
        <w:t>パラメータ</w:t>
      </w:r>
      <w:r>
        <w:rPr>
          <w:rFonts w:hint="eastAsia"/>
        </w:rPr>
        <w:t>を記載いたします。</w:t>
      </w:r>
      <w:r w:rsidR="00DD120F">
        <w:rPr>
          <w:rFonts w:hint="eastAsia"/>
        </w:rPr>
        <w:t>項目の親子関係はインデントにより表現しております。</w:t>
      </w:r>
    </w:p>
    <w:p w14:paraId="6E30D89F" w14:textId="44D2B8A6" w:rsidR="00A55C3B" w:rsidRDefault="00B56CD5" w:rsidP="0044090B">
      <w:pPr>
        <w:ind w:left="567" w:firstLineChars="66" w:firstLine="141"/>
      </w:pPr>
      <w:r>
        <w:rPr>
          <w:rFonts w:hint="eastAsia"/>
        </w:rPr>
        <w:t>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tbl>
      <w:tblPr>
        <w:tblStyle w:val="4-1"/>
        <w:tblW w:w="11013" w:type="dxa"/>
        <w:tblLook w:val="04A0" w:firstRow="1" w:lastRow="0" w:firstColumn="1" w:lastColumn="0" w:noHBand="0" w:noVBand="1"/>
      </w:tblPr>
      <w:tblGrid>
        <w:gridCol w:w="2290"/>
        <w:gridCol w:w="969"/>
        <w:gridCol w:w="560"/>
        <w:gridCol w:w="4136"/>
        <w:gridCol w:w="3058"/>
      </w:tblGrid>
      <w:tr w:rsidR="001D0DBD" w:rsidRPr="00CD7FE5" w14:paraId="04C9A1D5" w14:textId="77777777" w:rsidTr="007C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969" w:type="dxa"/>
            <w:noWrap/>
            <w:hideMark/>
          </w:tcPr>
          <w:p w14:paraId="5B023526" w14:textId="7B7CED48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型</w:t>
            </w:r>
          </w:p>
        </w:tc>
        <w:tc>
          <w:tcPr>
            <w:tcW w:w="560" w:type="dxa"/>
            <w:noWrap/>
            <w:hideMark/>
          </w:tcPr>
          <w:p w14:paraId="1501EE05" w14:textId="77777777" w:rsidR="001D0DBD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4"/>
                <w:szCs w:val="14"/>
              </w:rPr>
            </w:pPr>
            <w:r w:rsidRPr="00546873">
              <w:rPr>
                <w:rFonts w:ascii="ＭＳ ゴシック" w:eastAsia="ＭＳ ゴシック" w:hAnsi="ＭＳ ゴシック" w:cs="ＭＳ Ｐゴシック" w:hint="eastAsia"/>
                <w:color w:val="000000"/>
                <w:sz w:val="14"/>
                <w:szCs w:val="14"/>
              </w:rPr>
              <w:t>必</w:t>
            </w:r>
          </w:p>
          <w:p w14:paraId="7EBDE405" w14:textId="02D7346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546873">
              <w:rPr>
                <w:rFonts w:ascii="ＭＳ ゴシック" w:eastAsia="ＭＳ ゴシック" w:hAnsi="ＭＳ ゴシック" w:cs="ＭＳ Ｐゴシック" w:hint="eastAsia"/>
                <w:color w:val="000000"/>
                <w:sz w:val="14"/>
                <w:szCs w:val="14"/>
              </w:rPr>
              <w:t>須</w:t>
            </w:r>
          </w:p>
        </w:tc>
        <w:tc>
          <w:tcPr>
            <w:tcW w:w="4540" w:type="dxa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2654" w:type="dxa"/>
            <w:noWrap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1D0DBD" w:rsidRPr="00CD7FE5" w14:paraId="1024C76B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969" w:type="dxa"/>
            <w:noWrap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2654" w:type="dxa"/>
            <w:noWrap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1832EF7C" w14:textId="77777777" w:rsidTr="007C4F2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969" w:type="dxa"/>
            <w:noWrap/>
            <w:hideMark/>
          </w:tcPr>
          <w:p w14:paraId="49F3BC5A" w14:textId="2C25F969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2654" w:type="dxa"/>
            <w:noWrap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53291B9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969" w:type="dxa"/>
            <w:noWrap/>
            <w:hideMark/>
          </w:tcPr>
          <w:p w14:paraId="6F2082D2" w14:textId="65F66102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2654" w:type="dxa"/>
            <w:noWrap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3F11BBD6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969" w:type="dxa"/>
            <w:noWrap/>
            <w:hideMark/>
          </w:tcPr>
          <w:p w14:paraId="50E89299" w14:textId="38B01FEA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2654" w:type="dxa"/>
            <w:noWrap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4498D3F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969" w:type="dxa"/>
            <w:noWrap/>
          </w:tcPr>
          <w:p w14:paraId="538C771D" w14:textId="3FED4CFE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5BB9666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 w:rsidR="00BE7E3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1</w:t>
            </w:r>
            <w:r w:rsidR="00BE7E3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92.168.0.239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BE7E3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8080</w:t>
            </w:r>
          </w:p>
        </w:tc>
        <w:tc>
          <w:tcPr>
            <w:tcW w:w="2654" w:type="dxa"/>
            <w:noWrap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4F8A0151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969" w:type="dxa"/>
            <w:noWrap/>
          </w:tcPr>
          <w:p w14:paraId="3FE0F1F4" w14:textId="1EBC3A9C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5ACED60D" w14:textId="1D5472C0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プロキシサーバを経由する場合に認証するユーザ名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76334BE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969" w:type="dxa"/>
            <w:noWrap/>
          </w:tcPr>
          <w:p w14:paraId="59C1A62D" w14:textId="33FD2C3B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27FC0757" w14:textId="1A27BE5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プロキシサーバを経由する場合に認証するパスワード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0C5A9116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969" w:type="dxa"/>
            <w:noWrap/>
          </w:tcPr>
          <w:p w14:paraId="3E8F6691" w14:textId="39CCE4BD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2F28D827" w14:textId="488724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プロキシサーバを経由する場合に認証するドメイン名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1D0DBD" w:rsidRPr="00CD7FE5" w14:paraId="4B9C7D7D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969" w:type="dxa"/>
            <w:noWrap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2654" w:type="dxa"/>
            <w:noWrap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1AD721E5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57CE21DF" w14:textId="58EF733D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38672A6" w14:textId="77777777" w:rsidR="00C402C8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  <w:r w:rsidR="00C402C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及びファイル名</w:t>
            </w:r>
          </w:p>
          <w:p w14:paraId="1AAA52F1" w14:textId="1BA712A5" w:rsidR="00C402C8" w:rsidRPr="006C0410" w:rsidRDefault="00C402C8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（ログファイル名には日付毎に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yyyMMdd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形式の接尾辞が付加されます）</w:t>
            </w:r>
          </w:p>
        </w:tc>
        <w:tc>
          <w:tcPr>
            <w:tcW w:w="2654" w:type="dxa"/>
            <w:noWrap/>
            <w:hideMark/>
          </w:tcPr>
          <w:p w14:paraId="133CB421" w14:textId="594B887B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 w:rsidR="00C402C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log\</w:t>
            </w:r>
            <w:r w:rsidR="00C402C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\Log-</w:t>
            </w:r>
            <w:r w:rsidR="00C402C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.log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3ED4EC8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969" w:type="dxa"/>
            <w:noWrap/>
            <w:hideMark/>
          </w:tcPr>
          <w:p w14:paraId="70088506" w14:textId="20109261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6082805" w14:textId="03E0C75E" w:rsidR="008F1B79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</w:p>
          <w:p w14:paraId="1246E573" w14:textId="77777777" w:rsidR="005F625F" w:rsidRDefault="008F1B79" w:rsidP="005F625F">
            <w:pPr>
              <w:widowControl/>
              <w:adjustRightInd/>
              <w:spacing w:line="240" w:lineRule="auto"/>
              <w:ind w:leftChars="120" w:left="256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5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致命的エラーのみ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03174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警告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2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情報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</w:p>
          <w:p w14:paraId="79840F7C" w14:textId="727BCBD0" w:rsidR="00903174" w:rsidRPr="00790F72" w:rsidRDefault="00903174" w:rsidP="005F625F">
            <w:pPr>
              <w:widowControl/>
              <w:adjustRightInd/>
              <w:spacing w:line="240" w:lineRule="auto"/>
              <w:ind w:leftChars="120" w:left="256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デバッグ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v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”0”:</w:t>
            </w:r>
            <w:r w:rsidR="00790F72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2654" w:type="dxa"/>
            <w:noWrap/>
            <w:hideMark/>
          </w:tcPr>
          <w:p w14:paraId="5A530ADF" w14:textId="54E14E8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1D0DBD" w:rsidRPr="00CD7FE5" w14:paraId="544BB972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983810B" w14:textId="24A2FE65" w:rsidR="008F4643" w:rsidRPr="006C0410" w:rsidRDefault="0036633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Convert</w:t>
            </w:r>
          </w:p>
        </w:tc>
        <w:tc>
          <w:tcPr>
            <w:tcW w:w="969" w:type="dxa"/>
            <w:noWrap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45066CB8" w14:textId="76D16B7E" w:rsidR="008F4643" w:rsidRPr="006C0410" w:rsidRDefault="00BE7E3E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2285A1B7" w14:textId="159565E2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 w:rsidR="00BE7E3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2654" w:type="dxa"/>
            <w:noWrap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7BB19F9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38421AAD" w14:textId="272CBB06" w:rsidR="00736DA1" w:rsidRPr="006C0410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969" w:type="dxa"/>
            <w:noWrap/>
            <w:hideMark/>
          </w:tcPr>
          <w:p w14:paraId="14BD22FD" w14:textId="585C8E26" w:rsidR="00736DA1" w:rsidRPr="006C0410" w:rsidRDefault="0044090B" w:rsidP="00497856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vMerge w:val="restart"/>
            <w:noWrap/>
            <w:hideMark/>
          </w:tcPr>
          <w:p w14:paraId="36F3F417" w14:textId="59B8C833" w:rsidR="00736DA1" w:rsidRPr="006C0410" w:rsidRDefault="00736DA1" w:rsidP="000F45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667926C7" w14:textId="23074500" w:rsidR="00736DA1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</w:p>
          <w:p w14:paraId="68EED8B4" w14:textId="3767D848" w:rsidR="00450D47" w:rsidRDefault="00450D47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※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大文字、小文字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区別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されます</w:t>
            </w:r>
          </w:p>
          <w:p w14:paraId="23997C2F" w14:textId="6BD22D36" w:rsidR="00736DA1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</w:t>
            </w:r>
          </w:p>
          <w:p w14:paraId="47E7E854" w14:textId="4A7BE99B" w:rsidR="00736DA1" w:rsidRPr="006C0410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同じ帳票定義名が複数ある場合は、更新日付が新しい帳票定義が自動的に選択されます</w:t>
            </w:r>
          </w:p>
        </w:tc>
        <w:tc>
          <w:tcPr>
            <w:tcW w:w="2654" w:type="dxa"/>
            <w:noWrap/>
            <w:hideMark/>
          </w:tcPr>
          <w:p w14:paraId="26C8AD6B" w14:textId="7DE651DB" w:rsidR="00736DA1" w:rsidRPr="006C0410" w:rsidRDefault="00736DA1" w:rsidP="00497856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</w:p>
        </w:tc>
      </w:tr>
      <w:tr w:rsidR="008C4B29" w:rsidRPr="00CD7FE5" w14:paraId="6CE8304B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FE462BF" w14:textId="45DCCE72" w:rsidR="00736DA1" w:rsidRPr="006C0410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969" w:type="dxa"/>
            <w:noWrap/>
          </w:tcPr>
          <w:p w14:paraId="57AD1985" w14:textId="0B27D254" w:rsidR="00736DA1" w:rsidRPr="006C0410" w:rsidRDefault="0044090B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vMerge/>
            <w:noWrap/>
          </w:tcPr>
          <w:p w14:paraId="26B8F5E2" w14:textId="04AF67BF" w:rsidR="00736DA1" w:rsidRPr="006C0410" w:rsidRDefault="00736DA1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1FFBD267" w14:textId="76EBB7B9" w:rsidR="00736DA1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</w:p>
          <w:p w14:paraId="55DC42DF" w14:textId="791D5FA8" w:rsidR="00736DA1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</w:t>
            </w:r>
          </w:p>
          <w:p w14:paraId="20BDAE87" w14:textId="2F01A9F1" w:rsidR="00736DA1" w:rsidRPr="006C0410" w:rsidRDefault="009F0CCE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の両方記載した場合、</w:t>
            </w:r>
            <w:proofErr w:type="spellStart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DefTopId</w:t>
            </w:r>
            <w:proofErr w:type="spellEnd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proofErr w:type="spellStart"/>
            <w:r w:rsidR="00736D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Top</w:t>
            </w:r>
            <w:r w:rsidR="00736D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Name</w:t>
            </w:r>
            <w:proofErr w:type="spellEnd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よりも優先されます</w:t>
            </w:r>
          </w:p>
        </w:tc>
        <w:tc>
          <w:tcPr>
            <w:tcW w:w="2654" w:type="dxa"/>
            <w:noWrap/>
          </w:tcPr>
          <w:p w14:paraId="27DD3933" w14:textId="77777777" w:rsidR="00736DA1" w:rsidRPr="006C0410" w:rsidRDefault="00736DA1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6427FD15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78161C28" w14:textId="050B655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4A5B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 w:rsidR="0091116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File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43C554DE" w14:textId="0DDEE269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64501DB2" w14:textId="164AD9F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70901FFC" w14:textId="793A1B87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24F97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3BD3071F" w14:textId="77777777" w:rsidTr="007C4F2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D24F641" w14:textId="5DC4575B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4A5B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File</w:t>
            </w:r>
            <w:r w:rsidR="00F45B0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Pattern</w:t>
            </w:r>
            <w:proofErr w:type="spellEnd"/>
          </w:p>
        </w:tc>
        <w:tc>
          <w:tcPr>
            <w:tcW w:w="969" w:type="dxa"/>
            <w:noWrap/>
            <w:hideMark/>
          </w:tcPr>
          <w:p w14:paraId="5393C720" w14:textId="3BA9EBFC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15129234" w14:textId="658FD25A" w:rsidR="00F345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</w:t>
            </w:r>
            <w:r w:rsidR="00F45B0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パターン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</w:t>
            </w:r>
          </w:p>
          <w:p w14:paraId="40260058" w14:textId="724674FE" w:rsidR="00F34543" w:rsidRPr="006C0410" w:rsidRDefault="00F345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ファイルは更新日付が古いものから処理されます</w:t>
            </w:r>
          </w:p>
        </w:tc>
        <w:tc>
          <w:tcPr>
            <w:tcW w:w="2654" w:type="dxa"/>
            <w:noWrap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4C97DCF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0825128" w14:textId="710EA58D" w:rsidR="00F45B09" w:rsidRPr="006C0410" w:rsidRDefault="00F45B0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Output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File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</w:tcPr>
          <w:p w14:paraId="32704419" w14:textId="6857B393" w:rsidR="00F45B09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17F14163" w14:textId="77777777" w:rsidR="00F45B09" w:rsidRPr="006C0410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1D661F53" w14:textId="22D1AA19" w:rsidR="00924F97" w:rsidRPr="006C0410" w:rsidRDefault="00F45B09" w:rsidP="005F625F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自動帳票作成用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及びファイル名。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（指定があれば出力され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ます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654" w:type="dxa"/>
            <w:noWrap/>
          </w:tcPr>
          <w:p w14:paraId="71CC7B02" w14:textId="4C3034FA" w:rsidR="00F45B09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2B0856B2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1D72DBD" w14:textId="6A787B9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utputFileName</w:t>
            </w:r>
            <w:proofErr w:type="spellEnd"/>
          </w:p>
        </w:tc>
        <w:tc>
          <w:tcPr>
            <w:tcW w:w="969" w:type="dxa"/>
            <w:noWrap/>
          </w:tcPr>
          <w:p w14:paraId="770282CC" w14:textId="66AA5D65" w:rsidR="00CC57D9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3660D5D4" w14:textId="7777777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BF7FA76" w14:textId="764C234B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自動帳票作成用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XML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ファイルのファイル名</w:t>
            </w:r>
          </w:p>
        </w:tc>
        <w:tc>
          <w:tcPr>
            <w:tcW w:w="2654" w:type="dxa"/>
            <w:noWrap/>
          </w:tcPr>
          <w:p w14:paraId="33504F8B" w14:textId="1CD98DF0" w:rsidR="00CC57D9" w:rsidRDefault="00007A97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“</w:t>
            </w:r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{</w:t>
            </w:r>
            <w:proofErr w:type="spellStart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DefTopName</w:t>
            </w:r>
            <w:proofErr w:type="spellEnd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FileDate:yyyyMMddHHmmss</w:t>
            </w:r>
            <w:proofErr w:type="spellEnd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}.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2"/>
                <w:szCs w:val="12"/>
              </w:rPr>
              <w:t>xml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”</w:t>
            </w:r>
          </w:p>
        </w:tc>
      </w:tr>
      <w:tr w:rsidR="008C4B29" w:rsidRPr="00CD7FE5" w14:paraId="06A47F3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29C516EA" w14:textId="6B92F9C0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4E6D6897" w14:textId="214D614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565250C8" w14:textId="236E8354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2EF1E006" w14:textId="09A872CB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移動先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102C1814" w14:textId="3C5C2754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C4B29" w:rsidRPr="00CD7FE5" w14:paraId="0856A7BE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FB08963" w14:textId="060C9658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rrorFileMove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51C348D1" w14:textId="0D5309D5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4BCD514B" w14:textId="61B104CE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1EB47C25" w14:textId="30F93002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0D0B5F60" w14:textId="1359194A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C4B29" w:rsidRPr="00CD7FE5" w14:paraId="70D505B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24781DC" w14:textId="577AA2B3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969" w:type="dxa"/>
            <w:noWrap/>
            <w:hideMark/>
          </w:tcPr>
          <w:p w14:paraId="1753AD43" w14:textId="148FEB9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57FC3DAF" w14:textId="77777777" w:rsidR="00CC57D9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  <w:p w14:paraId="002AB3CF" w14:textId="0977E797" w:rsidR="001D0DBD" w:rsidRPr="006C0410" w:rsidRDefault="001D0DBD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9270BA0" w14:textId="49D030C2" w:rsidR="00CC57D9" w:rsidRDefault="00F93508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入力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と出力X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ML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エンコード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</w:t>
            </w:r>
          </w:p>
          <w:p w14:paraId="4FB22DAC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057CAD9" w14:textId="4876AB25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43753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14188942" w14:textId="0C82E126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2654" w:type="dxa"/>
            <w:noWrap/>
            <w:hideMark/>
          </w:tcPr>
          <w:p w14:paraId="2A35E669" w14:textId="106DAA3A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</w:t>
            </w:r>
          </w:p>
        </w:tc>
      </w:tr>
      <w:tr w:rsidR="008C4B29" w:rsidRPr="00CD7FE5" w14:paraId="765EA021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3749F1EC" w14:textId="2C8C3426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HasHeaderRecord</w:t>
            </w:r>
            <w:proofErr w:type="spellEnd"/>
          </w:p>
        </w:tc>
        <w:tc>
          <w:tcPr>
            <w:tcW w:w="969" w:type="dxa"/>
            <w:noWrap/>
            <w:hideMark/>
          </w:tcPr>
          <w:p w14:paraId="74197E12" w14:textId="28BD33C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b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oolean</w:t>
            </w:r>
            <w:proofErr w:type="spellEnd"/>
          </w:p>
        </w:tc>
        <w:tc>
          <w:tcPr>
            <w:tcW w:w="560" w:type="dxa"/>
            <w:noWrap/>
            <w:hideMark/>
          </w:tcPr>
          <w:p w14:paraId="1106669D" w14:textId="703FD17B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907AEC5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先頭行のヘッダ行有無</w:t>
            </w:r>
          </w:p>
          <w:p w14:paraId="1641B8F2" w14:textId="7CFBA1E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“True”: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ヘッダ行あり</w:t>
            </w:r>
          </w:p>
          <w:p w14:paraId="3D9B4211" w14:textId="7AB0535F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：ヘッダ行なし</w:t>
            </w:r>
          </w:p>
        </w:tc>
        <w:tc>
          <w:tcPr>
            <w:tcW w:w="2654" w:type="dxa"/>
            <w:noWrap/>
            <w:hideMark/>
          </w:tcPr>
          <w:p w14:paraId="08426663" w14:textId="1AB3F112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</w:p>
        </w:tc>
      </w:tr>
      <w:tr w:rsidR="008C4B29" w:rsidRPr="00CD7FE5" w14:paraId="21B4BAE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4D9FB5A" w14:textId="7C673868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lastRenderedPageBreak/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969" w:type="dxa"/>
            <w:noWrap/>
            <w:hideMark/>
          </w:tcPr>
          <w:p w14:paraId="5945CB7E" w14:textId="0DCBB722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59C7B6F" w14:textId="26DDC63F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A17876F" w14:textId="270FC37D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「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</w:instrText>
            </w:r>
            <w:r w:rsidRPr="00546873">
              <w:rPr>
                <w:rFonts w:ascii="ＭＳ ゴシック" w:eastAsia="ＭＳ ゴシック" w:hAnsi="ＭＳ ゴシック" w:cs="ＭＳ Ｐゴシック" w:hint="eastAsia"/>
                <w:i/>
                <w:iCs/>
                <w:color w:val="000000"/>
                <w:sz w:val="16"/>
                <w:szCs w:val="16"/>
              </w:rPr>
              <w:instrText>REF _Ref181113555 \w \h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t>3.3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REF _Ref181113566 \h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i/>
                <w:iCs/>
                <w:sz w:val="16"/>
                <w:szCs w:val="16"/>
              </w:rPr>
              <w:t>設定ファイル変換パラメータ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」の記述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を利用する事が可能</w:t>
            </w:r>
          </w:p>
          <w:p w14:paraId="3F384949" w14:textId="7D0DF881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1}_{2}_{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}</w:t>
            </w:r>
          </w:p>
        </w:tc>
        <w:tc>
          <w:tcPr>
            <w:tcW w:w="2654" w:type="dxa"/>
            <w:noWrap/>
            <w:hideMark/>
          </w:tcPr>
          <w:p w14:paraId="6D6047F0" w14:textId="3479ED3B" w:rsidR="00CC57D9" w:rsidRPr="00924F97" w:rsidRDefault="005039E5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4"/>
                <w:szCs w:val="14"/>
              </w:rPr>
            </w:pPr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"{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DefTopName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RowNo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Now:yyyyMMddHHmmss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}"</w:t>
            </w:r>
          </w:p>
        </w:tc>
      </w:tr>
      <w:tr w:rsidR="008C4B29" w:rsidRPr="00CD7FE5" w14:paraId="5EA7DB1A" w14:textId="77777777" w:rsidTr="007C4F2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89F4883" w14:textId="2DC09944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969" w:type="dxa"/>
            <w:noWrap/>
          </w:tcPr>
          <w:p w14:paraId="0E327B53" w14:textId="6B04E07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41B1DC5E" w14:textId="7777777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8654EF4" w14:textId="462C43A4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には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「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</w:instrText>
            </w:r>
            <w:r w:rsidRPr="00546873">
              <w:rPr>
                <w:rFonts w:ascii="ＭＳ ゴシック" w:eastAsia="ＭＳ ゴシック" w:hAnsi="ＭＳ ゴシック" w:cs="ＭＳ Ｐゴシック" w:hint="eastAsia"/>
                <w:i/>
                <w:iCs/>
                <w:color w:val="000000"/>
                <w:sz w:val="16"/>
                <w:szCs w:val="16"/>
              </w:rPr>
              <w:instrText>REF _Ref181113555 \w \h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t>3.3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REF _Ref181113566 \h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i/>
                <w:iCs/>
                <w:sz w:val="16"/>
                <w:szCs w:val="16"/>
              </w:rPr>
              <w:t>設定ファイル変換パラメータ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」の変換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を利用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できます。また、ラベルはセミコロンで区切ることで複数定義することができます</w:t>
            </w:r>
          </w:p>
          <w:p w14:paraId="64A681FD" w14:textId="74E7030B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ラベルアイコンは左から1～1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で規定値は1</w:t>
            </w:r>
          </w:p>
          <w:p w14:paraId="3E5DA0CC" w14:textId="62D5AA90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CE4F85">
              <w:rPr>
                <w:rFonts w:ascii="ＭＳ ゴシック" w:eastAsia="ＭＳ ゴシック" w:hAnsi="ＭＳ ゴシック" w:cs="ＭＳ Ｐゴシック"/>
                <w:noProof/>
                <w:color w:val="000000"/>
                <w:sz w:val="16"/>
                <w:szCs w:val="16"/>
              </w:rPr>
              <w:drawing>
                <wp:inline distT="0" distB="0" distL="0" distR="0" wp14:anchorId="57DB7F61" wp14:editId="1AB28E52">
                  <wp:extent cx="1478055" cy="113184"/>
                  <wp:effectExtent l="0" t="0" r="0" b="127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56473" cy="1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0F130" w14:textId="34E8739F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例えばラベルの先頭に「[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icon=8]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」と記述すると緑色のフォルダ型アイコンが選択されます</w:t>
            </w:r>
          </w:p>
          <w:p w14:paraId="54A87307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  <w:p w14:paraId="6A1EA68E" w14:textId="5D51AC55" w:rsidR="00CC57D9" w:rsidRPr="00C00492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複雑なラベル設定(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2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つ、かつアイコン指定)</w:t>
            </w:r>
          </w:p>
          <w:p w14:paraId="5F5FEB59" w14:textId="7ECE82E4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[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8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{1}/{2}/{3};{4}/[icon=4]{date}</w:t>
            </w:r>
          </w:p>
        </w:tc>
        <w:tc>
          <w:tcPr>
            <w:tcW w:w="2654" w:type="dxa"/>
            <w:noWrap/>
          </w:tcPr>
          <w:p w14:paraId="7DD49011" w14:textId="21AE8E3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60A69047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13801A51" w14:textId="146251A0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Delimiter</w:t>
            </w:r>
          </w:p>
        </w:tc>
        <w:tc>
          <w:tcPr>
            <w:tcW w:w="969" w:type="dxa"/>
            <w:noWrap/>
            <w:hideMark/>
          </w:tcPr>
          <w:p w14:paraId="770DADAE" w14:textId="3F388731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2CCDF60" w14:textId="7C56BEAC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7EBF856" w14:textId="4E441D4F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</w:t>
            </w:r>
          </w:p>
          <w:p w14:paraId="144A770F" w14:textId="739D7DB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タブ文字</w:t>
            </w:r>
          </w:p>
          <w:p w14:paraId="26457AAF" w14:textId="71A76598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“|”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パイプ</w:t>
            </w:r>
          </w:p>
          <w:p w14:paraId="68A246C1" w14:textId="775A035A" w:rsidR="00CC57D9" w:rsidRPr="005D46ED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“;”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セミコロン</w:t>
            </w:r>
          </w:p>
        </w:tc>
        <w:tc>
          <w:tcPr>
            <w:tcW w:w="2654" w:type="dxa"/>
            <w:noWrap/>
            <w:hideMark/>
          </w:tcPr>
          <w:p w14:paraId="348154FF" w14:textId="073977E9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C309B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,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2630AF" w:rsidRPr="00CD7FE5" w14:paraId="716A1963" w14:textId="77777777" w:rsidTr="007C4F2E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2B89B21" w14:textId="349A2FB4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svColumn</w:t>
            </w:r>
            <w:proofErr w:type="spellEnd"/>
          </w:p>
        </w:tc>
        <w:tc>
          <w:tcPr>
            <w:tcW w:w="969" w:type="dxa"/>
            <w:noWrap/>
          </w:tcPr>
          <w:p w14:paraId="1F2405DA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44013B49" w14:textId="77777777" w:rsidR="002630AF" w:rsidRPr="006C0410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E4C371B" w14:textId="77777777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4CEB13F9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2630AF" w:rsidRPr="00CD7FE5" w14:paraId="052FA8F0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D544797" w14:textId="0A8A490E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154B3729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018FE86E" w14:textId="77777777" w:rsidR="002630AF" w:rsidRPr="006C0410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08D470D9" w14:textId="1BDFE8CB" w:rsidR="002630AF" w:rsidRDefault="007C4F2E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日付形式を変更したい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 w:rsidR="002630A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の列番号</w:t>
            </w:r>
          </w:p>
        </w:tc>
        <w:tc>
          <w:tcPr>
            <w:tcW w:w="2654" w:type="dxa"/>
            <w:noWrap/>
          </w:tcPr>
          <w:p w14:paraId="58F9E0BD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2630AF" w:rsidRPr="00CD7FE5" w14:paraId="688341F0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6C213D3" w14:textId="2642133B" w:rsidR="002630AF" w:rsidRDefault="002630AF" w:rsidP="002630AF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ormat</w:t>
            </w:r>
            <w:proofErr w:type="spellEnd"/>
          </w:p>
        </w:tc>
        <w:tc>
          <w:tcPr>
            <w:tcW w:w="969" w:type="dxa"/>
            <w:noWrap/>
          </w:tcPr>
          <w:p w14:paraId="5E7F3B00" w14:textId="77777777" w:rsidR="002630AF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5207556D" w14:textId="77777777" w:rsidR="002630AF" w:rsidRPr="006C0410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EB067EF" w14:textId="31EBB00D" w:rsidR="007C4F2E" w:rsidRDefault="007C4F2E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C4F2E">
              <w:rPr>
                <w:rFonts w:ascii="ＭＳ ゴシック" w:eastAsia="ＭＳ ゴシック" w:hAnsi="ＭＳ ゴシック" w:cs="ＭＳ Ｐゴシック" w:hint="eastAsia"/>
                <w:b/>
                <w:bCs/>
                <w:i/>
                <w:iCs/>
                <w:color w:val="000000"/>
                <w:sz w:val="16"/>
                <w:szCs w:val="16"/>
              </w:rPr>
              <w:t>No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で示す列番号を日付形式で取り込むためのフォーマット文字列を指定します。</w:t>
            </w:r>
          </w:p>
          <w:p w14:paraId="5D8036EE" w14:textId="446D6D63" w:rsidR="002630AF" w:rsidRDefault="007C4F2E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フォーマット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記述方法は下記サイトを参照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ください</w:t>
            </w:r>
          </w:p>
          <w:p w14:paraId="7E651C0C" w14:textId="542A14A5" w:rsidR="00C155D7" w:rsidRPr="00F8638C" w:rsidRDefault="00450D47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pPr>
            <w:hyperlink r:id="rId28" w:history="1">
              <w:r w:rsidR="002630AF" w:rsidRPr="00546873">
                <w:rPr>
                  <w:rStyle w:val="aa"/>
                  <w:rFonts w:ascii="ＭＳ ゴシック" w:eastAsia="ＭＳ ゴシック" w:hAnsi="ＭＳ ゴシック" w:cs="ＭＳ Ｐゴシック"/>
                  <w:sz w:val="16"/>
                  <w:szCs w:val="16"/>
                </w:rPr>
                <w:t>https://learn.microsoft.com/ja-jp/dotnet/standard/base-types/custom-date-and-time-format-strings</w:t>
              </w:r>
            </w:hyperlink>
          </w:p>
        </w:tc>
        <w:tc>
          <w:tcPr>
            <w:tcW w:w="2654" w:type="dxa"/>
            <w:noWrap/>
          </w:tcPr>
          <w:p w14:paraId="07F1F651" w14:textId="77777777" w:rsidR="002630AF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42AECA4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640C8ED" w14:textId="7A38E659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Remarks</w:t>
            </w:r>
          </w:p>
        </w:tc>
        <w:tc>
          <w:tcPr>
            <w:tcW w:w="969" w:type="dxa"/>
            <w:noWrap/>
          </w:tcPr>
          <w:p w14:paraId="7E68DC46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17D761C4" w14:textId="77777777" w:rsidR="000C7D7C" w:rsidRPr="006C0410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CCE6B41" w14:textId="77777777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55F5684A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1960901E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107FB2A1" w14:textId="18E55C54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0060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0DF48ED4" w14:textId="2ADF87C4" w:rsidR="000C7D7C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7A18014D" w14:textId="3806A22D" w:rsidR="000C7D7C" w:rsidRPr="006C0410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05F6E036" w14:textId="73FB67FB" w:rsidR="000C7D7C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帳票備考番号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を書き込みたい帳票備考番号を指定します(</w:t>
            </w:r>
            <w:r w:rsidR="00F8638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～1</w:t>
            </w:r>
            <w:r w:rsidR="00F8638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654" w:type="dxa"/>
            <w:noWrap/>
          </w:tcPr>
          <w:p w14:paraId="6B042732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106535F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0ECEF33" w14:textId="73230B60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2CA16287" w14:textId="6640F1FD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60" w:type="dxa"/>
            <w:noWrap/>
          </w:tcPr>
          <w:p w14:paraId="464D9734" w14:textId="27D72F74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6FE1D2D5" w14:textId="2357A339" w:rsidR="000C7D7C" w:rsidRDefault="003B4926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で指定した</w:t>
            </w:r>
            <w:r w:rsidR="000060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への出力値を指定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します</w:t>
            </w:r>
          </w:p>
          <w:p w14:paraId="29AE8EA4" w14:textId="7CF8461B" w:rsidR="00D8117E" w:rsidRDefault="005F059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</w:t>
            </w:r>
            <w:r w:rsidR="00D8117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には「</w: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 w:rsidR="00D8117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instrText>REF _Ref183679684 \r \h</w:instrTex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REF _Ref183679692 \w \h </w:instrTex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 w:rsidR="00D8117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 w:rsidR="00D8117E"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begin"/>
            </w:r>
            <w:r w:rsidR="00D8117E"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instrText xml:space="preserve"> REF _Ref183679699 \h  \* MERGEFORMAT </w:instrText>
            </w:r>
            <w:r w:rsidR="00D8117E"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</w:r>
            <w:r w:rsidR="00D8117E"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b/>
                <w:sz w:val="16"/>
                <w:szCs w:val="16"/>
              </w:rPr>
              <w:t>設定ファイル変換パラメータ</w:t>
            </w:r>
            <w:r w:rsidR="00D8117E"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end"/>
            </w:r>
            <w:r w:rsidR="00D8117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28A300DF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FD1342" w:rsidRPr="00CD7FE5" w14:paraId="33DBEC9D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216B7C4" w14:textId="4FBDD28B" w:rsidR="000060CA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ystemKeys</w:t>
            </w:r>
            <w:proofErr w:type="spellEnd"/>
          </w:p>
        </w:tc>
        <w:tc>
          <w:tcPr>
            <w:tcW w:w="969" w:type="dxa"/>
            <w:noWrap/>
          </w:tcPr>
          <w:p w14:paraId="5C94A189" w14:textId="7816A6EB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4D05DB9C" w14:textId="77777777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4C6DD84" w14:textId="77777777" w:rsidR="000060CA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0C2CF5BC" w14:textId="77777777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060CA" w:rsidRPr="00CD7FE5" w14:paraId="702E65A9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67D520F" w14:textId="20037ABD" w:rsidR="000060CA" w:rsidRDefault="000060CA" w:rsidP="000060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00C1D55B" w14:textId="7504DD8A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2722B79C" w14:textId="77777777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9EAB44F" w14:textId="7DC253DF" w:rsidR="000060CA" w:rsidRDefault="003B4926" w:rsidP="000060CA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システムキーを書き込みたいシステムキー番号を指定します</w:t>
            </w:r>
            <w:r w:rsidR="000060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(</w:t>
            </w:r>
            <w:r w:rsidR="000060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0060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5</w:t>
            </w:r>
            <w:r w:rsidR="000060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)</w:t>
            </w:r>
          </w:p>
        </w:tc>
        <w:tc>
          <w:tcPr>
            <w:tcW w:w="2654" w:type="dxa"/>
            <w:noWrap/>
          </w:tcPr>
          <w:p w14:paraId="3C1441D5" w14:textId="77777777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6FA4727A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5AF4510" w14:textId="5D0C0CB7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2FF92A5D" w14:textId="01D913AE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04DB0A6E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7157C70" w14:textId="2BAE8D28" w:rsidR="005F0599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で指定した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システムキーへの出力値を指定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します</w:t>
            </w:r>
          </w:p>
          <w:p w14:paraId="622BCCDD" w14:textId="47F7B27E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出力値には「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instrText>REF _Ref183679684 \r \h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REF _Ref183679692 \w \h 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begin"/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instrText xml:space="preserve"> REF _Ref183679699 \h  \* MERGEFORMAT </w:instrText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b/>
                <w:sz w:val="16"/>
                <w:szCs w:val="16"/>
              </w:rPr>
              <w:t>設定ファイル変換パラメータ</w:t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455F2F40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2A7DBD0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57AAA0A" w14:textId="5B185851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969" w:type="dxa"/>
            <w:noWrap/>
          </w:tcPr>
          <w:p w14:paraId="3DDA1960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730C463F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8EFDEF1" w14:textId="77777777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6548875C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2F85912E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4062406" w14:textId="471255AD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6AA0BC57" w14:textId="01360E19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33663E5B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4730059" w14:textId="6468764A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クラスタに値を書き込むシート番号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を指定します(</w:t>
            </w:r>
            <w:r w:rsidR="003B49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～)</w:t>
            </w:r>
          </w:p>
        </w:tc>
        <w:tc>
          <w:tcPr>
            <w:tcW w:w="2654" w:type="dxa"/>
            <w:noWrap/>
          </w:tcPr>
          <w:p w14:paraId="7AE1479F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3B4926" w:rsidRPr="00CD7FE5" w14:paraId="4761AEA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099CE7F" w14:textId="1AEA0CF3" w:rsid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</w:t>
            </w:r>
          </w:p>
        </w:tc>
        <w:tc>
          <w:tcPr>
            <w:tcW w:w="969" w:type="dxa"/>
            <w:noWrap/>
          </w:tcPr>
          <w:p w14:paraId="27938F11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62E44A1A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AFBC55C" w14:textId="77777777" w:rsid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57CF50F5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7731D722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6336814E" w14:textId="0A4CE492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r w:rsidR="003B49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</w:p>
        </w:tc>
        <w:tc>
          <w:tcPr>
            <w:tcW w:w="969" w:type="dxa"/>
            <w:noWrap/>
          </w:tcPr>
          <w:p w14:paraId="3D0B7077" w14:textId="1996235E" w:rsidR="005F0599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560" w:type="dxa"/>
            <w:noWrap/>
          </w:tcPr>
          <w:p w14:paraId="7AE66AFB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4A312A5" w14:textId="05D9E09D" w:rsidR="005F0599" w:rsidRP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値を書き込みたいクラスター番号を指定します(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～)</w:t>
            </w:r>
          </w:p>
        </w:tc>
        <w:tc>
          <w:tcPr>
            <w:tcW w:w="2654" w:type="dxa"/>
            <w:noWrap/>
          </w:tcPr>
          <w:p w14:paraId="2F0F40B3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3EB2DCFA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23220DC" w14:textId="6CF9E6DE" w:rsidR="005F0599" w:rsidRPr="006C0410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1823756F" w14:textId="74CECF56" w:rsidR="005F0599" w:rsidRPr="006C0410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60" w:type="dxa"/>
            <w:noWrap/>
          </w:tcPr>
          <w:p w14:paraId="235CF12D" w14:textId="3CF51A1E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21F7BEC0" w14:textId="06DEE946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指定のクラスタに書き込む値を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指定します</w:t>
            </w:r>
          </w:p>
          <w:p w14:paraId="3F9D1A9F" w14:textId="221E35F2" w:rsidR="005F0599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出力値には「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instrText>REF _Ref183679684 \r \h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instrText xml:space="preserve"> REF _Ref183679692 \w \h </w:instrTex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3.3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fldChar w:fldCharType="end"/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begin"/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instrText xml:space="preserve"> REF _Ref183679699 \h  \* MERGEFORMAT </w:instrText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b/>
                <w:sz w:val="16"/>
                <w:szCs w:val="16"/>
              </w:rPr>
              <w:t>設定ファイル変換パラメータ</w:t>
            </w:r>
            <w:r w:rsidRPr="00D8117E">
              <w:rPr>
                <w:rFonts w:ascii="ＭＳ ゴシック" w:eastAsia="ＭＳ ゴシック" w:hAnsi="ＭＳ ゴシック" w:cs="ＭＳ Ｐゴシック"/>
                <w:color w:val="000000"/>
                <w:sz w:val="6"/>
                <w:szCs w:val="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09132659" w14:textId="77777777" w:rsidR="005F0599" w:rsidRPr="006C0410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</w:tbl>
    <w:p w14:paraId="6267D445" w14:textId="20B1A697" w:rsidR="006C0410" w:rsidRDefault="0077746F" w:rsidP="006A6B12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FEC5A0B" w14:textId="589915D6" w:rsidR="0044090B" w:rsidRPr="0044090B" w:rsidRDefault="0044090B" w:rsidP="0044090B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6" w:name="_Toc181113499"/>
      <w:bookmarkStart w:id="7" w:name="_Ref181113555"/>
      <w:bookmarkStart w:id="8" w:name="_Ref181113566"/>
      <w:bookmarkStart w:id="9" w:name="_Ref183679684"/>
      <w:bookmarkStart w:id="10" w:name="_Ref183679692"/>
      <w:bookmarkStart w:id="11" w:name="_Ref183679699"/>
      <w:bookmarkStart w:id="12" w:name="_Ref183679706"/>
      <w:r>
        <w:rPr>
          <w:rFonts w:ascii="ＭＳ 明朝" w:hAnsi="ＭＳ 明朝" w:hint="eastAsia"/>
          <w:b/>
          <w:sz w:val="24"/>
          <w:szCs w:val="24"/>
        </w:rPr>
        <w:lastRenderedPageBreak/>
        <w:t>設定ファイル変換パラメータ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4-1"/>
        <w:tblW w:w="9740" w:type="dxa"/>
        <w:tblLook w:val="04A0" w:firstRow="1" w:lastRow="0" w:firstColumn="1" w:lastColumn="0" w:noHBand="0" w:noVBand="1"/>
      </w:tblPr>
      <w:tblGrid>
        <w:gridCol w:w="1617"/>
        <w:gridCol w:w="5891"/>
        <w:gridCol w:w="1276"/>
        <w:gridCol w:w="956"/>
      </w:tblGrid>
      <w:tr w:rsidR="0043753C" w:rsidRPr="00CD7FE5" w14:paraId="0D1D951E" w14:textId="20CB1DFD" w:rsidTr="0079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483B60A" w14:textId="77777777" w:rsidR="0043753C" w:rsidRPr="00CD7FE5" w:rsidRDefault="0043753C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891" w:type="dxa"/>
          </w:tcPr>
          <w:p w14:paraId="0BEB7800" w14:textId="77777777" w:rsidR="0043753C" w:rsidRPr="00CD7FE5" w:rsidRDefault="0043753C" w:rsidP="00B96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  <w:tc>
          <w:tcPr>
            <w:tcW w:w="1276" w:type="dxa"/>
          </w:tcPr>
          <w:p w14:paraId="1CAFF36F" w14:textId="77777777" w:rsidR="0079673C" w:rsidRPr="0079673C" w:rsidRDefault="007967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帳票名</w:t>
            </w:r>
          </w:p>
          <w:p w14:paraId="572DA603" w14:textId="43E0A893" w:rsidR="0043753C" w:rsidRPr="0079673C" w:rsidRDefault="004375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帳票備考</w:t>
            </w:r>
          </w:p>
          <w:p w14:paraId="6905CA61" w14:textId="7BB5DFAF" w:rsidR="0043753C" w:rsidRPr="0079673C" w:rsidRDefault="004375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システムキー</w:t>
            </w:r>
          </w:p>
          <w:p w14:paraId="0B5345FF" w14:textId="14B10036" w:rsidR="0079673C" w:rsidRPr="0079673C" w:rsidRDefault="007967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帳票ラベル</w:t>
            </w:r>
          </w:p>
          <w:p w14:paraId="5282B1C4" w14:textId="36FD18F5" w:rsidR="0079673C" w:rsidRPr="0079673C" w:rsidRDefault="0043753C" w:rsidP="00796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クラスター値</w:t>
            </w:r>
          </w:p>
        </w:tc>
        <w:tc>
          <w:tcPr>
            <w:tcW w:w="956" w:type="dxa"/>
          </w:tcPr>
          <w:p w14:paraId="2B4A46E8" w14:textId="5EC31D95" w:rsidR="0043753C" w:rsidRPr="0079673C" w:rsidRDefault="004A1912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出力</w:t>
            </w:r>
            <w:r w:rsidR="0043753C"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ファイル名</w:t>
            </w:r>
          </w:p>
        </w:tc>
      </w:tr>
      <w:tr w:rsidR="004A1912" w:rsidRPr="00CD7FE5" w14:paraId="46862405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3112605" w14:textId="77777777" w:rsidR="004A1912" w:rsidRPr="00CD7FE5" w:rsidRDefault="004A1912" w:rsidP="00C20F65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23EC8BEC" w14:textId="0476F531" w:rsidR="004A1912" w:rsidRPr="00CD7FE5" w:rsidRDefault="004A1912" w:rsidP="00C20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44C0AB1C" w14:textId="77777777" w:rsidR="004A1912" w:rsidRPr="00CD7FE5" w:rsidRDefault="004A1912" w:rsidP="00C20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E712ADD" w14:textId="77777777" w:rsidR="004A1912" w:rsidRPr="00CD7FE5" w:rsidRDefault="004A1912" w:rsidP="00C20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6E382B3A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320B573" w14:textId="77777777" w:rsidR="004A1912" w:rsidRDefault="004A1912" w:rsidP="00C20F65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38DDCA41" w14:textId="3E4EA955" w:rsidR="004A1912" w:rsidRPr="00CD7FE5" w:rsidRDefault="004A1912" w:rsidP="00C20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2FA4F269" w14:textId="77777777" w:rsidR="004A1912" w:rsidRDefault="004A1912" w:rsidP="00C20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5F474F8" w14:textId="77777777" w:rsidR="004A1912" w:rsidRDefault="004A1912" w:rsidP="00C20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45D38103" w14:textId="7B964B88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DAD99F4" w14:textId="515A4CA1" w:rsidR="0043753C" w:rsidRDefault="0043753C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</w:t>
            </w:r>
            <w:r w:rsidR="0025306F"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37F825EB" w14:textId="78F9B05D" w:rsidR="00C155D7" w:rsidRPr="00C155D7" w:rsidRDefault="00C155D7" w:rsidP="00B9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 w:rsidR="0043753C"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(拡張子なし)</w:t>
            </w:r>
          </w:p>
        </w:tc>
        <w:tc>
          <w:tcPr>
            <w:tcW w:w="1276" w:type="dxa"/>
          </w:tcPr>
          <w:p w14:paraId="6C61B002" w14:textId="4076A2F3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4FDC98AA" w14:textId="5A9AA950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57C33094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D97A657" w14:textId="0B276603" w:rsidR="004A1912" w:rsidRDefault="004A1912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2C17294" w14:textId="3F9BDBB0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ファイルの更新日時を示す文字列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7DD53C75" w14:textId="65EFFCC8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787D4112" w14:textId="565370BA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78365762" w14:textId="42B37950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390FC064" w14:textId="5CD9A020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6FD9076" w14:textId="16F3E0E8" w:rsidR="0043753C" w:rsidRDefault="0043753C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r w:rsidR="0025306F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460F256" w14:textId="3E41BB0A" w:rsidR="0043753C" w:rsidRDefault="00C155D7" w:rsidP="00B9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 w:rsidR="0043753C"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ファイルの更新</w:t>
            </w:r>
            <w:r w:rsidR="0025306F">
              <w:rPr>
                <w:rFonts w:ascii="ＭＳ ゴシック" w:eastAsia="ＭＳ ゴシック" w:hAnsi="ＭＳ ゴシック" w:hint="eastAsia"/>
                <w:sz w:val="16"/>
                <w:szCs w:val="16"/>
              </w:rPr>
              <w:t>日時</w:t>
            </w:r>
            <w:r w:rsidR="004A1912"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689BB8DC" w14:textId="7AB1556E" w:rsidR="004A1912" w:rsidRP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の後ろに日付フォーマットを指定します。フォーマットについての詳細は</w:t>
            </w:r>
            <w:r w:rsid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「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instrText>REF _Ref183794818 \r \h</w:instrTex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/>
                <w:sz w:val="16"/>
                <w:szCs w:val="16"/>
              </w:rPr>
              <w:t>3.3.1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REF _Ref183794818 \h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>日付フォーマットについて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を参照してください。</w:t>
            </w:r>
          </w:p>
        </w:tc>
        <w:tc>
          <w:tcPr>
            <w:tcW w:w="1276" w:type="dxa"/>
          </w:tcPr>
          <w:p w14:paraId="6B0540DA" w14:textId="60A0FEDF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3E0DAD2" w14:textId="39985F9B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28142A0E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982D87D" w14:textId="23E0C548" w:rsidR="004A1912" w:rsidRDefault="004A1912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Now}</w:t>
            </w:r>
          </w:p>
        </w:tc>
        <w:tc>
          <w:tcPr>
            <w:tcW w:w="5891" w:type="dxa"/>
          </w:tcPr>
          <w:p w14:paraId="6E7AEDD8" w14:textId="09EBEBDA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現在日時を示す文字列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7BB7EE60" w14:textId="636D2D97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5A40D734" w14:textId="75F7EF43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048CC953" w14:textId="2C5032BC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226CB01D" w14:textId="0437730C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CFAEC79" w14:textId="583869BD" w:rsidR="0043753C" w:rsidRDefault="0043753C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 w:rsidR="008725D8">
              <w:rPr>
                <w:rFonts w:ascii="ＭＳ ゴシック" w:eastAsia="ＭＳ ゴシック" w:hAnsi="ＭＳ ゴシック"/>
                <w:sz w:val="16"/>
                <w:szCs w:val="16"/>
              </w:rPr>
              <w:t>Now</w:t>
            </w:r>
            <w:r w:rsidR="00C155D7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594C47E5" w14:textId="443F3908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現在日時を示す文字列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5E6EF953" w14:textId="565FA86E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の後ろに日付フォーマットを指定します。フォーマットについての詳細は「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instrText>REF _Ref183794818 \r \h</w:instrTex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/>
                <w:sz w:val="16"/>
                <w:szCs w:val="16"/>
              </w:rPr>
              <w:t>3.3.1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REF _Ref183794818 \h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>日付フォーマットについて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  <w:p w14:paraId="614EADC1" w14:textId="625FDCE3" w:rsidR="00C155D7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のみを記載した場合、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64FC6D45" w14:textId="18E4FF47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5E455525" w14:textId="4A3664C3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533929C1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8897D6D" w14:textId="64CBE6EB" w:rsidR="004A1912" w:rsidRDefault="004A191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DF906C2" w14:textId="5E141719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ファイル内のデータ行番号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0D9D8E06" w14:textId="56E2DA7A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”d”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705E4455" w14:textId="43D7033E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B706E02" w14:textId="22C80902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5608D8E5" w14:textId="57369C64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977CEE6" w14:textId="52AA1C21" w:rsidR="0043753C" w:rsidRDefault="0043753C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r w:rsidR="00C155D7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7A3AE018" w14:textId="7444BE51" w:rsidR="0043753C" w:rsidRDefault="0043753C" w:rsidP="0024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ファイル内のデータ行番号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14492B25" w14:textId="331F74F9" w:rsidR="00FD134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 w:rsidRPr="004A1912">
              <w:rPr>
                <w:rFonts w:ascii="ＭＳ ゴシック" w:eastAsia="ＭＳ ゴシック" w:hAnsi="ＭＳ ゴシック" w:hint="eastAsia"/>
                <w:sz w:val="16"/>
                <w:szCs w:val="16"/>
              </w:rPr>
              <w:instrText>REF _Ref183795379 \r \h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/>
                <w:sz w:val="16"/>
                <w:szCs w:val="16"/>
              </w:rPr>
              <w:t>3.3.2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REF _Ref183795379 \h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>数値フォーマットについて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5B67D1E3" w14:textId="4E30C452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51A80BE" w14:textId="371766FD" w:rsidR="0043753C" w:rsidRDefault="007C4F2E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49BCE34C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F79FA4C" w14:textId="53779B0E" w:rsidR="004A1912" w:rsidRDefault="004A1912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79673C">
              <w:rPr>
                <w:rFonts w:ascii="ＭＳ ゴシック" w:eastAsia="ＭＳ ゴシック" w:hAnsi="ＭＳ ゴシック"/>
                <w:sz w:val="16"/>
                <w:szCs w:val="16"/>
              </w:rPr>
              <w:t>1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891" w:type="dxa"/>
          </w:tcPr>
          <w:p w14:paraId="65841644" w14:textId="2216BC07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データの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1～n列目の値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175714AF" w14:textId="4920C063" w:rsidR="004A1912" w:rsidRDefault="007C4F2E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02C13939" w14:textId="77777777" w:rsidR="004A1912" w:rsidRDefault="004A1912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4A1912" w:rsidRPr="00CD7FE5" w14:paraId="6FB7D0A9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7E1924E" w14:textId="37598982" w:rsidR="004A1912" w:rsidRPr="00CD7FE5" w:rsidRDefault="004A1912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79673C">
              <w:rPr>
                <w:rFonts w:ascii="ＭＳ ゴシック" w:eastAsia="ＭＳ ゴシック" w:hAnsi="ＭＳ ゴシック"/>
                <w:sz w:val="16"/>
                <w:szCs w:val="16"/>
              </w:rPr>
              <w:t>1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 w:rsidRPr="004A1912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6C55B0F0" w14:textId="2A074029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データの1～n列目の値に変換されます</w:t>
            </w:r>
          </w:p>
          <w:p w14:paraId="53B6AED9" w14:textId="3C5F7C31" w:rsidR="00007A97" w:rsidRPr="00CD7FE5" w:rsidRDefault="00007A97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 w:rsidRPr="004A1912">
              <w:rPr>
                <w:rFonts w:ascii="ＭＳ ゴシック" w:eastAsia="ＭＳ ゴシック" w:hAnsi="ＭＳ ゴシック" w:hint="eastAsia"/>
                <w:sz w:val="16"/>
                <w:szCs w:val="16"/>
              </w:rPr>
              <w:instrText>REF _Ref183795379 \r \h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/>
                <w:sz w:val="16"/>
                <w:szCs w:val="16"/>
              </w:rPr>
              <w:t>3.3.2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REF _Ref183795379 \h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>数値フォーマットについて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225EA5FB" w14:textId="77777777" w:rsidR="004A1912" w:rsidRDefault="004A1912" w:rsidP="004A1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4125E49" w14:textId="77777777" w:rsidR="004A1912" w:rsidRDefault="004A1912" w:rsidP="004A1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79673C" w:rsidRPr="00CD7FE5" w14:paraId="1D48266C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1D8B682" w14:textId="4FE51EFE" w:rsidR="0079673C" w:rsidRDefault="0079673C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h}</w:t>
            </w:r>
          </w:p>
        </w:tc>
        <w:tc>
          <w:tcPr>
            <w:tcW w:w="5891" w:type="dxa"/>
          </w:tcPr>
          <w:p w14:paraId="71DE53BE" w14:textId="55E8035A" w:rsidR="0079673C" w:rsidRDefault="0079673C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ヘッダがある場合のヘッダ部の列名を指定してC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ファイルデータの該当列の値に変換されます</w:t>
            </w:r>
          </w:p>
        </w:tc>
        <w:tc>
          <w:tcPr>
            <w:tcW w:w="1276" w:type="dxa"/>
          </w:tcPr>
          <w:p w14:paraId="793F9AE8" w14:textId="48E0D036" w:rsidR="0079673C" w:rsidRDefault="0079673C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1826A301" w14:textId="77777777" w:rsidR="0079673C" w:rsidRDefault="0079673C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79673C" w:rsidRPr="00CD7FE5" w14:paraId="53B21A90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034B81E" w14:textId="5B3B5A29" w:rsidR="0079673C" w:rsidRDefault="0079673C" w:rsidP="0079673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h</w:t>
            </w:r>
            <w:r w:rsidRPr="004A1912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26B241C3" w14:textId="77777777" w:rsidR="0079673C" w:rsidRDefault="0079673C" w:rsidP="0079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ヘッダがある場合のヘッダ部の列名を指定してC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ファイルデータの該当列の値に変換されま</w:t>
            </w:r>
          </w:p>
          <w:p w14:paraId="0187FF70" w14:textId="09B60389" w:rsidR="0079673C" w:rsidRDefault="0079673C" w:rsidP="0079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</w:instrText>
            </w:r>
            <w:r w:rsidRPr="004A1912">
              <w:rPr>
                <w:rFonts w:ascii="ＭＳ ゴシック" w:eastAsia="ＭＳ ゴシック" w:hAnsi="ＭＳ ゴシック" w:hint="eastAsia"/>
                <w:sz w:val="16"/>
                <w:szCs w:val="16"/>
              </w:rPr>
              <w:instrText>REF _Ref183795379 \r \h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3.3.2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begin"/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instrText xml:space="preserve"> REF _Ref183795379 \h  \* MERGEFORMAT </w:instrTex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separate"/>
            </w:r>
            <w:r w:rsidRPr="009F0CCE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>数値フォーマットについて</w:t>
            </w:r>
            <w:r w:rsidRPr="004A1912">
              <w:rPr>
                <w:rFonts w:ascii="ＭＳ ゴシック" w:eastAsia="ＭＳ ゴシック" w:hAnsi="ＭＳ ゴシック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595F296E" w14:textId="408A329B" w:rsidR="0079673C" w:rsidRDefault="0079673C" w:rsidP="00796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32C53C96" w14:textId="77777777" w:rsidR="0079673C" w:rsidRDefault="0079673C" w:rsidP="00796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008298F9" w14:textId="3E7E8F14" w:rsidR="001C03BB" w:rsidRDefault="001C03BB">
      <w:pPr>
        <w:widowControl/>
        <w:adjustRightInd/>
        <w:spacing w:line="240" w:lineRule="auto"/>
        <w:jc w:val="left"/>
        <w:textAlignment w:val="auto"/>
      </w:pPr>
    </w:p>
    <w:p w14:paraId="6FD7A269" w14:textId="29BAFC67" w:rsidR="00CB7ED3" w:rsidRDefault="001C03BB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02CC9789" w14:textId="0886D9B8" w:rsidR="005F0599" w:rsidRDefault="001C03BB" w:rsidP="005F0599">
      <w:pPr>
        <w:pStyle w:val="1"/>
        <w:numPr>
          <w:ilvl w:val="2"/>
          <w:numId w:val="45"/>
        </w:numPr>
        <w:rPr>
          <w:rFonts w:ascii="ＭＳ 明朝" w:hAnsi="ＭＳ 明朝"/>
          <w:b/>
          <w:sz w:val="24"/>
          <w:szCs w:val="24"/>
        </w:rPr>
      </w:pPr>
      <w:bookmarkStart w:id="13" w:name="_Ref183794818"/>
      <w:r>
        <w:rPr>
          <w:rFonts w:ascii="ＭＳ 明朝" w:hAnsi="ＭＳ 明朝" w:hint="eastAsia"/>
          <w:b/>
          <w:sz w:val="24"/>
          <w:szCs w:val="24"/>
        </w:rPr>
        <w:lastRenderedPageBreak/>
        <w:t>日付フォーマットについて</w:t>
      </w:r>
      <w:bookmarkEnd w:id="13"/>
    </w:p>
    <w:p w14:paraId="60BB71E2" w14:textId="77777777" w:rsidR="001C03BB" w:rsidRDefault="001C03BB" w:rsidP="001C03BB">
      <w:pPr>
        <w:ind w:left="164"/>
      </w:pPr>
      <w:r>
        <w:rPr>
          <w:rFonts w:hint="eastAsia"/>
        </w:rPr>
        <w:t>以下に、代表的な日付フォーマットについて記載します。</w:t>
      </w:r>
    </w:p>
    <w:tbl>
      <w:tblPr>
        <w:tblStyle w:val="4-1"/>
        <w:tblW w:w="0" w:type="auto"/>
        <w:tblInd w:w="430" w:type="dxa"/>
        <w:tblLook w:val="04A0" w:firstRow="1" w:lastRow="0" w:firstColumn="1" w:lastColumn="0" w:noHBand="0" w:noVBand="1"/>
      </w:tblPr>
      <w:tblGrid>
        <w:gridCol w:w="1249"/>
        <w:gridCol w:w="7814"/>
      </w:tblGrid>
      <w:tr w:rsidR="001C03BB" w:rsidRPr="001C03BB" w14:paraId="1AC290E2" w14:textId="77777777" w:rsidTr="00CA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C2CAECF" w14:textId="20B07C54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文字列</w:t>
            </w:r>
          </w:p>
        </w:tc>
        <w:tc>
          <w:tcPr>
            <w:tcW w:w="7814" w:type="dxa"/>
          </w:tcPr>
          <w:p w14:paraId="693B15DC" w14:textId="7CB88214" w:rsidR="001C03BB" w:rsidRPr="001C03BB" w:rsidRDefault="001C03BB" w:rsidP="001C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表示される値</w:t>
            </w:r>
          </w:p>
        </w:tc>
      </w:tr>
      <w:tr w:rsidR="001C03BB" w14:paraId="2E30C2EC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53D0086" w14:textId="30DB3285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proofErr w:type="spellStart"/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7814" w:type="dxa"/>
          </w:tcPr>
          <w:p w14:paraId="0049E708" w14:textId="6D68D837" w:rsidR="001C03BB" w:rsidRPr="001C03BB" w:rsidRDefault="001C03BB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西暦４桁</w:t>
            </w:r>
          </w:p>
        </w:tc>
      </w:tr>
      <w:tr w:rsidR="001C03BB" w14:paraId="121B528E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1FB2A73D" w14:textId="0BA44A9F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proofErr w:type="spellStart"/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y</w:t>
            </w:r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y</w:t>
            </w:r>
            <w:proofErr w:type="spellEnd"/>
          </w:p>
        </w:tc>
        <w:tc>
          <w:tcPr>
            <w:tcW w:w="7814" w:type="dxa"/>
          </w:tcPr>
          <w:p w14:paraId="23C6864F" w14:textId="01EDF102" w:rsidR="001C03BB" w:rsidRPr="001C03BB" w:rsidRDefault="001C03BB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西暦２桁</w:t>
            </w:r>
          </w:p>
        </w:tc>
      </w:tr>
      <w:tr w:rsidR="001C03BB" w14:paraId="669DC3DA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D3ABA7F" w14:textId="6568FCF4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MM</w:t>
            </w:r>
          </w:p>
        </w:tc>
        <w:tc>
          <w:tcPr>
            <w:tcW w:w="7814" w:type="dxa"/>
          </w:tcPr>
          <w:p w14:paraId="11117AB9" w14:textId="3A3C2BC1" w:rsidR="001C03BB" w:rsidRPr="001C03BB" w:rsidRDefault="001C03BB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月３桁</w:t>
            </w:r>
          </w:p>
        </w:tc>
      </w:tr>
      <w:tr w:rsidR="001C03BB" w14:paraId="56094B02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D6F6852" w14:textId="67D4E816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  <w:tc>
          <w:tcPr>
            <w:tcW w:w="7814" w:type="dxa"/>
          </w:tcPr>
          <w:p w14:paraId="460201BB" w14:textId="0F0A74BF" w:rsidR="001C03BB" w:rsidRPr="001C03BB" w:rsidRDefault="001C03BB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日２桁</w:t>
            </w:r>
          </w:p>
        </w:tc>
      </w:tr>
      <w:tr w:rsidR="001C03BB" w:rsidRPr="00FD1342" w14:paraId="0DABA1FF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D8F7108" w14:textId="26CFA279" w:rsidR="001C03BB" w:rsidRP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HH</w:t>
            </w:r>
          </w:p>
        </w:tc>
        <w:tc>
          <w:tcPr>
            <w:tcW w:w="7814" w:type="dxa"/>
          </w:tcPr>
          <w:p w14:paraId="42F00990" w14:textId="30AE408F" w:rsidR="001C03BB" w:rsidRPr="00FD1342" w:rsidRDefault="00FD1342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時刻（時）２４時間</w:t>
            </w:r>
          </w:p>
        </w:tc>
      </w:tr>
      <w:tr w:rsidR="00FD1342" w:rsidRPr="00FD1342" w14:paraId="6D5543FD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675C9249" w14:textId="1F6CCD62" w:rsid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Mm</w:t>
            </w:r>
          </w:p>
        </w:tc>
        <w:tc>
          <w:tcPr>
            <w:tcW w:w="7814" w:type="dxa"/>
          </w:tcPr>
          <w:p w14:paraId="6564F699" w14:textId="7E11AF95" w:rsidR="00FD1342" w:rsidRDefault="00FD1342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時刻（分）</w:t>
            </w:r>
          </w:p>
        </w:tc>
      </w:tr>
      <w:tr w:rsidR="00FD1342" w:rsidRPr="00FD1342" w14:paraId="678E929E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03BE20E" w14:textId="77977BA4" w:rsid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</w:t>
            </w:r>
          </w:p>
        </w:tc>
        <w:tc>
          <w:tcPr>
            <w:tcW w:w="7814" w:type="dxa"/>
          </w:tcPr>
          <w:p w14:paraId="545BF9E4" w14:textId="21F43318" w:rsidR="00FD1342" w:rsidRDefault="00FD1342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時刻（秒）</w:t>
            </w:r>
          </w:p>
        </w:tc>
      </w:tr>
      <w:tr w:rsidR="00CA71F7" w:rsidRPr="00FD1342" w14:paraId="60C310F8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38D9058" w14:textId="587F9E8F" w:rsidR="00CA71F7" w:rsidRDefault="00CA71F7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</w:t>
            </w:r>
          </w:p>
        </w:tc>
        <w:tc>
          <w:tcPr>
            <w:tcW w:w="7814" w:type="dxa"/>
          </w:tcPr>
          <w:p w14:paraId="78E76964" w14:textId="52D3C391" w:rsidR="00CA71F7" w:rsidRDefault="00CA71F7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時刻（1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/100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秒）</w:t>
            </w:r>
          </w:p>
        </w:tc>
      </w:tr>
    </w:tbl>
    <w:p w14:paraId="385B2CC7" w14:textId="2A8DDF3C" w:rsidR="001C03BB" w:rsidRDefault="001C03BB" w:rsidP="001C03BB">
      <w:pPr>
        <w:ind w:left="164"/>
      </w:pPr>
      <w:r>
        <w:rPr>
          <w:rFonts w:hint="eastAsia"/>
        </w:rPr>
        <w:t>上記以外のフォーマットについては</w:t>
      </w:r>
      <w:r w:rsidR="00433D48">
        <w:rPr>
          <w:rFonts w:hint="eastAsia"/>
        </w:rPr>
        <w:t>下記サイトを参照</w:t>
      </w:r>
    </w:p>
    <w:p w14:paraId="1FB9CA4E" w14:textId="2984F01B" w:rsidR="005F625F" w:rsidRDefault="005F625F" w:rsidP="001C03BB">
      <w:pPr>
        <w:ind w:left="164"/>
      </w:pPr>
      <w:r>
        <w:rPr>
          <w:rFonts w:hint="eastAsia"/>
        </w:rPr>
        <w:t>＜標準の日付指定文字列＞</w:t>
      </w:r>
    </w:p>
    <w:p w14:paraId="27CFBE1B" w14:textId="000FC6A6" w:rsidR="005F625F" w:rsidRDefault="00450D47" w:rsidP="001C03BB">
      <w:pPr>
        <w:ind w:left="164"/>
      </w:pPr>
      <w:hyperlink r:id="rId29" w:history="1">
        <w:r w:rsidR="005F625F" w:rsidRPr="00B3442F">
          <w:rPr>
            <w:rStyle w:val="aa"/>
          </w:rPr>
          <w:t>https://learn.microsoft.com/ja-jp/dotnet/standard/base-types/standard-date-and-time-format-strings</w:t>
        </w:r>
      </w:hyperlink>
    </w:p>
    <w:p w14:paraId="1CF20609" w14:textId="0ACA0084" w:rsidR="005F625F" w:rsidRPr="005F625F" w:rsidRDefault="005F625F" w:rsidP="005F625F">
      <w:pPr>
        <w:ind w:left="164"/>
      </w:pPr>
      <w:r>
        <w:rPr>
          <w:rFonts w:hint="eastAsia"/>
        </w:rPr>
        <w:t>&lt;</w:t>
      </w:r>
      <w:r>
        <w:rPr>
          <w:rFonts w:hint="eastAsia"/>
        </w:rPr>
        <w:t>カスタム日付指定文字列＞</w:t>
      </w:r>
    </w:p>
    <w:p w14:paraId="034646C1" w14:textId="0571B7BD" w:rsidR="005F0599" w:rsidRPr="00CA71F7" w:rsidRDefault="00450D47" w:rsidP="00CA71F7">
      <w:pPr>
        <w:ind w:left="164"/>
        <w:rPr>
          <w:color w:val="0000FF"/>
          <w:u w:val="single"/>
        </w:rPr>
      </w:pPr>
      <w:hyperlink r:id="rId30" w:history="1">
        <w:r w:rsidR="005F625F" w:rsidRPr="005F625F">
          <w:rPr>
            <w:rStyle w:val="aa"/>
          </w:rPr>
          <w:t>https://learn.microsoft.com/ja-jp/dotnet/standard/base-types/custom-date-and-time-format-strings</w:t>
        </w:r>
      </w:hyperlink>
    </w:p>
    <w:p w14:paraId="28BC50BD" w14:textId="66A78B10" w:rsidR="00433D48" w:rsidRDefault="00433D48" w:rsidP="00433D48">
      <w:pPr>
        <w:pStyle w:val="1"/>
        <w:numPr>
          <w:ilvl w:val="2"/>
          <w:numId w:val="45"/>
        </w:numPr>
        <w:rPr>
          <w:rFonts w:ascii="ＭＳ 明朝" w:hAnsi="ＭＳ 明朝"/>
          <w:b/>
          <w:sz w:val="24"/>
          <w:szCs w:val="24"/>
        </w:rPr>
      </w:pPr>
      <w:bookmarkStart w:id="14" w:name="_Ref183795379"/>
      <w:r>
        <w:rPr>
          <w:rFonts w:ascii="ＭＳ 明朝" w:hAnsi="ＭＳ 明朝" w:hint="eastAsia"/>
          <w:b/>
          <w:sz w:val="24"/>
          <w:szCs w:val="24"/>
        </w:rPr>
        <w:t>数値フォーマットについて</w:t>
      </w:r>
      <w:bookmarkEnd w:id="14"/>
    </w:p>
    <w:p w14:paraId="5B723801" w14:textId="643DDDC1" w:rsidR="00433D48" w:rsidRDefault="00433D48" w:rsidP="00433D48">
      <w:pPr>
        <w:ind w:left="164"/>
      </w:pPr>
      <w:r>
        <w:rPr>
          <w:rFonts w:hint="eastAsia"/>
        </w:rPr>
        <w:t>以下に、代表的な数値フォーマットについて記載します。</w:t>
      </w:r>
    </w:p>
    <w:tbl>
      <w:tblPr>
        <w:tblStyle w:val="4-1"/>
        <w:tblW w:w="0" w:type="auto"/>
        <w:tblInd w:w="475" w:type="dxa"/>
        <w:tblLook w:val="04A0" w:firstRow="1" w:lastRow="0" w:firstColumn="1" w:lastColumn="0" w:noHBand="0" w:noVBand="1"/>
      </w:tblPr>
      <w:tblGrid>
        <w:gridCol w:w="1249"/>
        <w:gridCol w:w="7769"/>
      </w:tblGrid>
      <w:tr w:rsidR="00433D48" w:rsidRPr="001C03BB" w14:paraId="76499DEE" w14:textId="77777777" w:rsidTr="00CA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7DB53EE" w14:textId="77777777" w:rsidR="00433D48" w:rsidRPr="001C03BB" w:rsidRDefault="00433D48" w:rsidP="006E497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文字列</w:t>
            </w:r>
          </w:p>
        </w:tc>
        <w:tc>
          <w:tcPr>
            <w:tcW w:w="7769" w:type="dxa"/>
          </w:tcPr>
          <w:p w14:paraId="442FBBEF" w14:textId="77777777" w:rsidR="00433D48" w:rsidRPr="001C03BB" w:rsidRDefault="00433D48" w:rsidP="006E4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表示される値</w:t>
            </w:r>
          </w:p>
        </w:tc>
      </w:tr>
      <w:tr w:rsidR="00433D48" w14:paraId="60A753BD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19491EA" w14:textId="0CEB65B6" w:rsidR="00433D48" w:rsidRPr="001C03BB" w:rsidRDefault="000A4DCC" w:rsidP="006E497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F&lt;n&gt;</w:t>
            </w:r>
          </w:p>
        </w:tc>
        <w:tc>
          <w:tcPr>
            <w:tcW w:w="7769" w:type="dxa"/>
          </w:tcPr>
          <w:p w14:paraId="3DFC7EDF" w14:textId="77777777" w:rsidR="00433D48" w:rsidRDefault="000A4DCC" w:rsidP="006E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必要に応じて負の符号が付く整数と小数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。&lt;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n&gt;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を指定するとn桁の固定少数が表示される</w:t>
            </w:r>
          </w:p>
          <w:p w14:paraId="79DB4D14" w14:textId="77777777" w:rsidR="000A4DCC" w:rsidRDefault="000A4DCC" w:rsidP="006E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0B3FFFC0" w14:textId="57EE7210" w:rsidR="000A4DCC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”F4”</w:t>
            </w:r>
          </w:p>
          <w:p w14:paraId="55B31A1B" w14:textId="7C6A6FCD" w:rsidR="000A4DCC" w:rsidRDefault="00245689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数値： </w:t>
            </w:r>
            <w:r w:rsidR="004A1912">
              <w:rPr>
                <w:rFonts w:ascii="ＭＳ ゴシック" w:eastAsia="ＭＳ ゴシック" w:hAnsi="ＭＳ ゴシック"/>
                <w:sz w:val="16"/>
                <w:szCs w:val="16"/>
              </w:rPr>
              <w:t>-</w:t>
            </w:r>
            <w:r w:rsidR="000A4DCC">
              <w:rPr>
                <w:rFonts w:ascii="ＭＳ ゴシック" w:eastAsia="ＭＳ ゴシック" w:hAnsi="ＭＳ ゴシック"/>
                <w:sz w:val="16"/>
                <w:szCs w:val="16"/>
              </w:rPr>
              <w:t>123.45</w:t>
            </w:r>
          </w:p>
          <w:p w14:paraId="2BAE8169" w14:textId="771965D8" w:rsidR="000A4DCC" w:rsidRPr="001C03BB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</w:t>
            </w:r>
            <w:r w:rsidR="004A1912">
              <w:rPr>
                <w:rFonts w:ascii="ＭＳ ゴシック" w:eastAsia="ＭＳ ゴシック" w:hAnsi="ＭＳ ゴシック"/>
                <w:sz w:val="16"/>
                <w:szCs w:val="16"/>
              </w:rPr>
              <w:t>-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123.4500</w:t>
            </w:r>
          </w:p>
        </w:tc>
      </w:tr>
      <w:tr w:rsidR="000A4DCC" w14:paraId="77F0BE88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8E24048" w14:textId="57C44768" w:rsidR="000A4DCC" w:rsidRDefault="000A4DCC" w:rsidP="000A4DC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&lt;n&gt;</w:t>
            </w:r>
          </w:p>
        </w:tc>
        <w:tc>
          <w:tcPr>
            <w:tcW w:w="7769" w:type="dxa"/>
          </w:tcPr>
          <w:p w14:paraId="2DC61F08" w14:textId="151AFA88" w:rsidR="000A4DCC" w:rsidRDefault="000A4DCC" w:rsidP="000A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必要に応じて負の符号が付く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桁区切りの</w:t>
            </w: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整数と小数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。&lt;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n&gt;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を指定するとn桁の固定少数が表示される</w:t>
            </w:r>
          </w:p>
          <w:p w14:paraId="24A131C7" w14:textId="77777777" w:rsidR="000A4DCC" w:rsidRDefault="000A4DCC" w:rsidP="000A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56FF57CA" w14:textId="240938F2" w:rsid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N4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</w:p>
          <w:p w14:paraId="1CD7B893" w14:textId="23737E87" w:rsid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数値：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123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.567</w:t>
            </w:r>
          </w:p>
          <w:p w14:paraId="2AC8E472" w14:textId="7C761855" w:rsidR="000A4DCC" w:rsidRP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1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,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23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.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5670</w:t>
            </w:r>
          </w:p>
        </w:tc>
      </w:tr>
      <w:tr w:rsidR="000A4DCC" w14:paraId="41ACB5F8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E445527" w14:textId="1E17EB43" w:rsidR="000A4DCC" w:rsidRPr="001C03BB" w:rsidRDefault="000A4DCC" w:rsidP="000A4DC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0</w:t>
            </w:r>
          </w:p>
        </w:tc>
        <w:tc>
          <w:tcPr>
            <w:tcW w:w="7769" w:type="dxa"/>
          </w:tcPr>
          <w:p w14:paraId="05BA154E" w14:textId="77777777" w:rsidR="000A4DCC" w:rsidRDefault="000A4DCC" w:rsidP="000A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ゼロ埋め標記</w:t>
            </w:r>
          </w:p>
          <w:p w14:paraId="4ED0032A" w14:textId="77777777" w:rsidR="000A4DCC" w:rsidRDefault="000A4DCC" w:rsidP="000A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1D163415" w14:textId="71D791D8" w:rsidR="000A4DCC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”0000.0000”</w:t>
            </w:r>
          </w:p>
          <w:p w14:paraId="77D8CA97" w14:textId="14AAEF45" w:rsidR="000A4DCC" w:rsidRDefault="00245689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数値：</w:t>
            </w:r>
            <w:r w:rsidR="000A4DCC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123.45</w:t>
            </w:r>
          </w:p>
          <w:p w14:paraId="6E836453" w14:textId="7602F1F8" w:rsidR="000A4DCC" w:rsidRPr="001C03BB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0123.4500</w:t>
            </w:r>
          </w:p>
        </w:tc>
      </w:tr>
    </w:tbl>
    <w:p w14:paraId="4C49085A" w14:textId="4DEAE060" w:rsidR="00433D48" w:rsidRDefault="00433D48" w:rsidP="00433D48">
      <w:pPr>
        <w:ind w:left="164"/>
      </w:pPr>
      <w:r>
        <w:rPr>
          <w:rFonts w:hint="eastAsia"/>
        </w:rPr>
        <w:t>上記以外のフォーマットについては下記サイトを参照</w:t>
      </w:r>
    </w:p>
    <w:p w14:paraId="46AEA482" w14:textId="39AE79E8" w:rsidR="005F625F" w:rsidRDefault="005F625F" w:rsidP="00433D48">
      <w:pPr>
        <w:ind w:left="164"/>
      </w:pPr>
      <w:r>
        <w:rPr>
          <w:rFonts w:hint="eastAsia"/>
        </w:rPr>
        <w:t>&lt;</w:t>
      </w:r>
      <w:r>
        <w:rPr>
          <w:rFonts w:hint="eastAsia"/>
        </w:rPr>
        <w:t>標準の数値指定文字列＞</w:t>
      </w:r>
    </w:p>
    <w:p w14:paraId="2BF64DF6" w14:textId="4ACB5F64" w:rsidR="005F625F" w:rsidRDefault="00450D47" w:rsidP="00433D48">
      <w:pPr>
        <w:ind w:left="164"/>
      </w:pPr>
      <w:hyperlink r:id="rId31" w:history="1">
        <w:r w:rsidR="005F625F" w:rsidRPr="00B3442F">
          <w:rPr>
            <w:rStyle w:val="aa"/>
          </w:rPr>
          <w:t>https://learn.microsoft.com/ja-jp/dotnet/standard/base-types/standard-numeric-format-strings</w:t>
        </w:r>
      </w:hyperlink>
    </w:p>
    <w:p w14:paraId="184DD84A" w14:textId="3D1C1435" w:rsidR="005F625F" w:rsidRDefault="005F625F" w:rsidP="00433D48">
      <w:pPr>
        <w:ind w:left="164"/>
      </w:pPr>
      <w:r>
        <w:rPr>
          <w:rFonts w:hint="eastAsia"/>
        </w:rPr>
        <w:t>＜カスタム数値指定文字列＞</w:t>
      </w:r>
    </w:p>
    <w:p w14:paraId="1587FD3E" w14:textId="29CB0B57" w:rsidR="005F625F" w:rsidRDefault="00450D47" w:rsidP="00433D48">
      <w:pPr>
        <w:ind w:left="164"/>
      </w:pPr>
      <w:hyperlink r:id="rId32" w:history="1">
        <w:r w:rsidR="005F625F" w:rsidRPr="00B3442F">
          <w:rPr>
            <w:rStyle w:val="aa"/>
          </w:rPr>
          <w:t>https://learn.microsoft.com/ja-jp/dotnet/standard/base-types/custom-numeric-format-strings</w:t>
        </w:r>
      </w:hyperlink>
    </w:p>
    <w:p w14:paraId="5E8BD81A" w14:textId="77777777" w:rsidR="00433D48" w:rsidRPr="00433D48" w:rsidRDefault="00433D48" w:rsidP="005F0599">
      <w:pPr>
        <w:widowControl/>
        <w:adjustRightInd/>
        <w:spacing w:line="240" w:lineRule="auto"/>
        <w:jc w:val="left"/>
        <w:textAlignment w:val="auto"/>
      </w:pPr>
    </w:p>
    <w:sectPr w:rsidR="00433D48" w:rsidRPr="00433D48" w:rsidSect="0013304E">
      <w:headerReference w:type="default" r:id="rId33"/>
      <w:footerReference w:type="default" r:id="rId34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E2E" w14:textId="77777777" w:rsidR="007355C6" w:rsidRDefault="007355C6">
      <w:r>
        <w:separator/>
      </w:r>
    </w:p>
  </w:endnote>
  <w:endnote w:type="continuationSeparator" w:id="0">
    <w:p w14:paraId="086D55E6" w14:textId="77777777" w:rsidR="007355C6" w:rsidRDefault="007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253" w14:textId="77777777" w:rsidR="007355C6" w:rsidRDefault="007355C6">
      <w:r>
        <w:rPr>
          <w:rFonts w:hint="eastAsia"/>
        </w:rPr>
        <w:separator/>
      </w:r>
    </w:p>
  </w:footnote>
  <w:footnote w:type="continuationSeparator" w:id="0">
    <w:p w14:paraId="6B95D56A" w14:textId="77777777" w:rsidR="007355C6" w:rsidRDefault="007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0E60216"/>
    <w:multiLevelType w:val="multilevel"/>
    <w:tmpl w:val="FEA223A6"/>
    <w:lvl w:ilvl="0">
      <w:start w:val="3"/>
      <w:numFmt w:val="decimal"/>
      <w:lvlText w:val="%1."/>
      <w:lvlJc w:val="left"/>
      <w:pPr>
        <w:ind w:left="0" w:firstLine="0"/>
      </w:pPr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  <w:b w:val="0"/>
        <w:i w:val="0"/>
        <w:sz w:val="21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5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0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2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6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7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8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1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2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5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7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8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1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3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 w16cid:durableId="307129756">
    <w:abstractNumId w:val="30"/>
  </w:num>
  <w:num w:numId="2" w16cid:durableId="543100033">
    <w:abstractNumId w:val="7"/>
  </w:num>
  <w:num w:numId="3" w16cid:durableId="591354695">
    <w:abstractNumId w:val="6"/>
  </w:num>
  <w:num w:numId="4" w16cid:durableId="1578397632">
    <w:abstractNumId w:val="5"/>
  </w:num>
  <w:num w:numId="5" w16cid:durableId="2011370281">
    <w:abstractNumId w:val="4"/>
  </w:num>
  <w:num w:numId="6" w16cid:durableId="765225475">
    <w:abstractNumId w:val="8"/>
  </w:num>
  <w:num w:numId="7" w16cid:durableId="1708917629">
    <w:abstractNumId w:val="3"/>
  </w:num>
  <w:num w:numId="8" w16cid:durableId="493028311">
    <w:abstractNumId w:val="2"/>
  </w:num>
  <w:num w:numId="9" w16cid:durableId="1418135494">
    <w:abstractNumId w:val="1"/>
  </w:num>
  <w:num w:numId="10" w16cid:durableId="1201554941">
    <w:abstractNumId w:val="0"/>
  </w:num>
  <w:num w:numId="11" w16cid:durableId="1190029328">
    <w:abstractNumId w:val="19"/>
  </w:num>
  <w:num w:numId="12" w16cid:durableId="592520528">
    <w:abstractNumId w:val="35"/>
  </w:num>
  <w:num w:numId="13" w16cid:durableId="135993199">
    <w:abstractNumId w:val="40"/>
  </w:num>
  <w:num w:numId="14" w16cid:durableId="734008058">
    <w:abstractNumId w:val="22"/>
  </w:num>
  <w:num w:numId="15" w16cid:durableId="1453786316">
    <w:abstractNumId w:val="27"/>
  </w:num>
  <w:num w:numId="16" w16cid:durableId="1240868635">
    <w:abstractNumId w:val="24"/>
  </w:num>
  <w:num w:numId="17" w16cid:durableId="322467303">
    <w:abstractNumId w:val="33"/>
  </w:num>
  <w:num w:numId="18" w16cid:durableId="879443280">
    <w:abstractNumId w:val="37"/>
  </w:num>
  <w:num w:numId="19" w16cid:durableId="1560289943">
    <w:abstractNumId w:val="44"/>
  </w:num>
  <w:num w:numId="20" w16cid:durableId="1932273741">
    <w:abstractNumId w:val="31"/>
  </w:num>
  <w:num w:numId="21" w16cid:durableId="510803247">
    <w:abstractNumId w:val="34"/>
  </w:num>
  <w:num w:numId="22" w16cid:durableId="600839186">
    <w:abstractNumId w:val="12"/>
  </w:num>
  <w:num w:numId="23" w16cid:durableId="1118837506">
    <w:abstractNumId w:val="25"/>
  </w:num>
  <w:num w:numId="24" w16cid:durableId="243222022">
    <w:abstractNumId w:val="10"/>
  </w:num>
  <w:num w:numId="25" w16cid:durableId="1592664777">
    <w:abstractNumId w:val="42"/>
  </w:num>
  <w:num w:numId="26" w16cid:durableId="1123842559">
    <w:abstractNumId w:val="26"/>
  </w:num>
  <w:num w:numId="27" w16cid:durableId="740106655">
    <w:abstractNumId w:val="36"/>
  </w:num>
  <w:num w:numId="28" w16cid:durableId="1533230199">
    <w:abstractNumId w:val="21"/>
  </w:num>
  <w:num w:numId="29" w16cid:durableId="1338997443">
    <w:abstractNumId w:val="43"/>
  </w:num>
  <w:num w:numId="30" w16cid:durableId="2064476976">
    <w:abstractNumId w:val="18"/>
  </w:num>
  <w:num w:numId="31" w16cid:durableId="2118331505">
    <w:abstractNumId w:val="15"/>
  </w:num>
  <w:num w:numId="32" w16cid:durableId="1197816599">
    <w:abstractNumId w:val="17"/>
  </w:num>
  <w:num w:numId="33" w16cid:durableId="61411373">
    <w:abstractNumId w:val="20"/>
  </w:num>
  <w:num w:numId="34" w16cid:durableId="1642078336">
    <w:abstractNumId w:val="28"/>
  </w:num>
  <w:num w:numId="35" w16cid:durableId="1030373521">
    <w:abstractNumId w:val="13"/>
  </w:num>
  <w:num w:numId="36" w16cid:durableId="872381054">
    <w:abstractNumId w:val="38"/>
  </w:num>
  <w:num w:numId="37" w16cid:durableId="495655438">
    <w:abstractNumId w:val="9"/>
  </w:num>
  <w:num w:numId="38" w16cid:durableId="1345941822">
    <w:abstractNumId w:val="23"/>
  </w:num>
  <w:num w:numId="39" w16cid:durableId="587546749">
    <w:abstractNumId w:val="16"/>
  </w:num>
  <w:num w:numId="40" w16cid:durableId="1744253420">
    <w:abstractNumId w:val="41"/>
  </w:num>
  <w:num w:numId="41" w16cid:durableId="126238373">
    <w:abstractNumId w:val="11"/>
  </w:num>
  <w:num w:numId="42" w16cid:durableId="1532766201">
    <w:abstractNumId w:val="32"/>
  </w:num>
  <w:num w:numId="43" w16cid:durableId="341512418">
    <w:abstractNumId w:val="39"/>
  </w:num>
  <w:num w:numId="44" w16cid:durableId="537159323">
    <w:abstractNumId w:val="29"/>
  </w:num>
  <w:num w:numId="45" w16cid:durableId="95514071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5CFD"/>
    <w:rsid w:val="0000602C"/>
    <w:rsid w:val="000060CA"/>
    <w:rsid w:val="000065D5"/>
    <w:rsid w:val="000076E0"/>
    <w:rsid w:val="00007A97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DCC"/>
    <w:rsid w:val="000A4E98"/>
    <w:rsid w:val="000A503E"/>
    <w:rsid w:val="000A57BF"/>
    <w:rsid w:val="000A5AF4"/>
    <w:rsid w:val="000A5B95"/>
    <w:rsid w:val="000A5DC4"/>
    <w:rsid w:val="000A601E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C7D7C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798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3BB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0DBD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0B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689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06F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838"/>
    <w:rsid w:val="002629B8"/>
    <w:rsid w:val="00262D4C"/>
    <w:rsid w:val="00262DA7"/>
    <w:rsid w:val="002630AF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93B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33E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1CA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926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7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4AD1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3D48"/>
    <w:rsid w:val="004340EA"/>
    <w:rsid w:val="004342BB"/>
    <w:rsid w:val="0043485B"/>
    <w:rsid w:val="00434D88"/>
    <w:rsid w:val="004350CD"/>
    <w:rsid w:val="004355ED"/>
    <w:rsid w:val="00435C1A"/>
    <w:rsid w:val="00437085"/>
    <w:rsid w:val="0043753C"/>
    <w:rsid w:val="00437A87"/>
    <w:rsid w:val="0044006D"/>
    <w:rsid w:val="0044090B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47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9FE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2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1912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BA1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108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9E5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873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6A2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599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25F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6B12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19B4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5C6"/>
    <w:rsid w:val="00735C7F"/>
    <w:rsid w:val="00735EFE"/>
    <w:rsid w:val="00736015"/>
    <w:rsid w:val="00736424"/>
    <w:rsid w:val="00736459"/>
    <w:rsid w:val="00736DA1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10F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72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73C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4813"/>
    <w:rsid w:val="007C4F2E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479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DF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5D8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5C"/>
    <w:rsid w:val="008771FE"/>
    <w:rsid w:val="00877C26"/>
    <w:rsid w:val="00880675"/>
    <w:rsid w:val="00880791"/>
    <w:rsid w:val="008808A4"/>
    <w:rsid w:val="008818CC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09E6"/>
    <w:rsid w:val="008912B4"/>
    <w:rsid w:val="008912F0"/>
    <w:rsid w:val="008924E9"/>
    <w:rsid w:val="008926C1"/>
    <w:rsid w:val="008927BF"/>
    <w:rsid w:val="00893214"/>
    <w:rsid w:val="00893EDE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29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596C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B79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174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168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4F97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0C6E"/>
    <w:rsid w:val="009513AB"/>
    <w:rsid w:val="0095158C"/>
    <w:rsid w:val="00951640"/>
    <w:rsid w:val="00951703"/>
    <w:rsid w:val="009517CA"/>
    <w:rsid w:val="00951AD1"/>
    <w:rsid w:val="00951B5B"/>
    <w:rsid w:val="00952347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B5142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0CC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0B3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DB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D6B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7AE"/>
    <w:rsid w:val="00B14A2A"/>
    <w:rsid w:val="00B14AB1"/>
    <w:rsid w:val="00B151CC"/>
    <w:rsid w:val="00B154A1"/>
    <w:rsid w:val="00B157F3"/>
    <w:rsid w:val="00B15A18"/>
    <w:rsid w:val="00B15A68"/>
    <w:rsid w:val="00B15BB4"/>
    <w:rsid w:val="00B163E5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0728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889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E7E3E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492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80A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5D7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9B8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2C8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1F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B7ED3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57D9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4F85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17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A76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0F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07B6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543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5B09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638C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08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3EB6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342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04F3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9673C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table" w:styleId="4-1">
    <w:name w:val="Grid Table 4 Accent 1"/>
    <w:basedOn w:val="a3"/>
    <w:uiPriority w:val="49"/>
    <w:rsid w:val="008C4B2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microsoft.com/office/2007/relationships/hdphoto" Target="media/hdphoto3.wdp"/><Relationship Id="rId29" Type="http://schemas.openxmlformats.org/officeDocument/2006/relationships/hyperlink" Target="https://learn.microsoft.com/ja-jp/dotnet/standard/base-types/standard-date-and-time-format-string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learn.microsoft.com/ja-jp/dotnet/standard/base-types/custom-numeric-format-string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learn.microsoft.com/ja-jp/dotnet/standard/base-types/custom-date-and-time-format-strings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learn.microsoft.com/ja-jp/dotnet/standard/base-types/standard-numeric-format-string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07/relationships/hdphoto" Target="media/hdphoto4.wdp"/><Relationship Id="rId27" Type="http://schemas.openxmlformats.org/officeDocument/2006/relationships/image" Target="media/image13.png"/><Relationship Id="rId30" Type="http://schemas.openxmlformats.org/officeDocument/2006/relationships/hyperlink" Target="https://learn.microsoft.com/ja-jp/dotnet/standard/base-types/custom-date-and-time-format-strings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2857</TotalTime>
  <Pages>11</Pages>
  <Words>3162</Words>
  <Characters>6453</Characters>
  <Application>Microsoft Office Word</Application>
  <DocSecurity>0</DocSecurity>
  <Lines>53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9596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20</cp:revision>
  <cp:lastPrinted>2023-05-22T08:53:00Z</cp:lastPrinted>
  <dcterms:created xsi:type="dcterms:W3CDTF">2024-10-29T04:48:00Z</dcterms:created>
  <dcterms:modified xsi:type="dcterms:W3CDTF">2025-04-07T06:19:00Z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