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9564" w14:textId="77777777" w:rsidR="006E0F12" w:rsidRPr="002F44DE" w:rsidRDefault="006E0F12" w:rsidP="00385371">
      <w:pPr>
        <w:rPr>
          <w:rStyle w:val="afff0"/>
        </w:rPr>
      </w:pPr>
    </w:p>
    <w:p w14:paraId="4D110B2C" w14:textId="77777777" w:rsidR="006E0F12" w:rsidRPr="00123315" w:rsidRDefault="006E0F12">
      <w:pPr>
        <w:rPr>
          <w:rFonts w:ascii="ＭＳ 明朝" w:hAnsi="ＭＳ 明朝"/>
        </w:rPr>
      </w:pPr>
    </w:p>
    <w:p w14:paraId="21E67BEA" w14:textId="77777777" w:rsidR="006E0F12" w:rsidRPr="00123315" w:rsidRDefault="006E0F12">
      <w:pPr>
        <w:rPr>
          <w:rFonts w:ascii="ＭＳ 明朝" w:hAnsi="ＭＳ 明朝"/>
        </w:rPr>
      </w:pPr>
    </w:p>
    <w:p w14:paraId="222C8D30" w14:textId="77777777" w:rsidR="006E0F12" w:rsidRPr="00123315" w:rsidRDefault="006E0F12">
      <w:pPr>
        <w:rPr>
          <w:rFonts w:ascii="ＭＳ 明朝" w:hAnsi="ＭＳ 明朝"/>
        </w:rPr>
      </w:pPr>
    </w:p>
    <w:p w14:paraId="2231215D" w14:textId="77777777" w:rsidR="006E0F12" w:rsidRPr="00123315" w:rsidRDefault="006E0F12">
      <w:pPr>
        <w:rPr>
          <w:rFonts w:ascii="ＭＳ 明朝" w:hAnsi="ＭＳ 明朝"/>
        </w:rPr>
      </w:pPr>
    </w:p>
    <w:p w14:paraId="51D9A5BB" w14:textId="77777777" w:rsidR="006E0F12" w:rsidRPr="00123315" w:rsidRDefault="006E0F12">
      <w:pPr>
        <w:rPr>
          <w:rFonts w:ascii="ＭＳ 明朝" w:hAnsi="ＭＳ 明朝"/>
        </w:rPr>
      </w:pPr>
    </w:p>
    <w:p w14:paraId="25B7D293" w14:textId="77777777" w:rsidR="006E0F12" w:rsidRPr="00123315" w:rsidRDefault="006E0F12">
      <w:pPr>
        <w:rPr>
          <w:rFonts w:ascii="ＭＳ 明朝" w:hAnsi="ＭＳ 明朝"/>
        </w:rPr>
      </w:pPr>
    </w:p>
    <w:p w14:paraId="18160A80" w14:textId="77777777" w:rsidR="006E0F12" w:rsidRPr="00123315" w:rsidRDefault="006E0F12">
      <w:pPr>
        <w:rPr>
          <w:rFonts w:ascii="ＭＳ 明朝" w:hAnsi="ＭＳ 明朝"/>
        </w:rPr>
      </w:pPr>
    </w:p>
    <w:p w14:paraId="354A5D42" w14:textId="0F15C11C" w:rsidR="00B45006" w:rsidRPr="00123315" w:rsidRDefault="00B45006" w:rsidP="00B45006">
      <w:pPr>
        <w:jc w:val="center"/>
        <w:rPr>
          <w:rFonts w:ascii="ＭＳ 明朝" w:hAnsi="ＭＳ 明朝"/>
          <w:sz w:val="32"/>
          <w:szCs w:val="40"/>
          <w:u w:val="single"/>
        </w:rPr>
      </w:pPr>
      <w:r>
        <w:rPr>
          <w:rFonts w:ascii="ＭＳ 明朝" w:hAnsi="ＭＳ 明朝" w:hint="eastAsia"/>
          <w:sz w:val="32"/>
          <w:szCs w:val="40"/>
          <w:u w:val="single"/>
        </w:rPr>
        <w:t>ｉ－Ｒｅｐｏｒｔｅｒ自動帳票</w:t>
      </w:r>
      <w:r w:rsidR="00BF76E4">
        <w:rPr>
          <w:rFonts w:ascii="ＭＳ 明朝" w:hAnsi="ＭＳ 明朝" w:hint="eastAsia"/>
          <w:sz w:val="32"/>
          <w:szCs w:val="40"/>
          <w:u w:val="single"/>
        </w:rPr>
        <w:t>作成</w:t>
      </w:r>
      <w:r w:rsidR="0047523C">
        <w:rPr>
          <w:rFonts w:ascii="ＭＳ 明朝" w:hAnsi="ＭＳ 明朝" w:hint="eastAsia"/>
          <w:sz w:val="32"/>
          <w:szCs w:val="40"/>
          <w:u w:val="single"/>
        </w:rPr>
        <w:t>ソフト</w:t>
      </w:r>
    </w:p>
    <w:p w14:paraId="7D374F49" w14:textId="77777777" w:rsidR="006E0F12" w:rsidRPr="00123315" w:rsidRDefault="006E0F12">
      <w:pPr>
        <w:spacing w:line="320" w:lineRule="atLeast"/>
        <w:textAlignment w:val="center"/>
        <w:rPr>
          <w:rFonts w:ascii="ＭＳ 明朝" w:hAnsi="ＭＳ 明朝"/>
          <w:sz w:val="32"/>
          <w:u w:val="single"/>
        </w:rPr>
      </w:pPr>
    </w:p>
    <w:p w14:paraId="700A1A07" w14:textId="58BBCD84" w:rsidR="009C7F4C" w:rsidRPr="00B45006" w:rsidRDefault="00B45006" w:rsidP="00B45006">
      <w:pPr>
        <w:spacing w:line="320" w:lineRule="atLeast"/>
        <w:jc w:val="center"/>
        <w:textAlignment w:val="center"/>
        <w:rPr>
          <w:rFonts w:ascii="ＭＳ 明朝" w:hAnsi="ＭＳ 明朝"/>
        </w:rPr>
      </w:pPr>
      <w:r>
        <w:rPr>
          <w:rFonts w:ascii="ＭＳ 明朝" w:hAnsi="ＭＳ 明朝" w:hint="eastAsia"/>
          <w:sz w:val="32"/>
          <w:u w:val="single"/>
        </w:rPr>
        <w:t>外部仕様書</w:t>
      </w:r>
    </w:p>
    <w:p w14:paraId="7C943631" w14:textId="77777777" w:rsidR="00413C4B" w:rsidRPr="00123315" w:rsidRDefault="00413C4B" w:rsidP="00165C5E">
      <w:pPr>
        <w:rPr>
          <w:rFonts w:ascii="ＭＳ 明朝" w:hAnsi="ＭＳ 明朝"/>
        </w:rPr>
      </w:pPr>
    </w:p>
    <w:p w14:paraId="5CEFF195" w14:textId="77777777" w:rsidR="00C72D30" w:rsidRPr="00123315" w:rsidRDefault="00C72D30" w:rsidP="00165C5E">
      <w:pPr>
        <w:rPr>
          <w:rFonts w:ascii="ＭＳ 明朝" w:hAnsi="ＭＳ 明朝"/>
        </w:rPr>
      </w:pPr>
    </w:p>
    <w:p w14:paraId="7C13BDA9" w14:textId="77777777" w:rsidR="006E0F12" w:rsidRPr="00123315" w:rsidRDefault="006E0F12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1C60091D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2B4A55CF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5DCAA97C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42D4D83B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7A7835A2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70AE7EC3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7141E2DE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07A94B60" w14:textId="77777777" w:rsidR="008B1DDB" w:rsidRPr="001A1EDB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04BD4492" w14:textId="0B0067A1" w:rsidR="008B1DDB" w:rsidRPr="00123315" w:rsidRDefault="00893EDE" w:rsidP="006A6B12">
      <w:pPr>
        <w:jc w:val="center"/>
        <w:textAlignment w:val="center"/>
        <w:rPr>
          <w:rFonts w:ascii="ＭＳ 明朝" w:hAnsi="ＭＳ 明朝"/>
          <w:sz w:val="18"/>
        </w:rPr>
      </w:pPr>
      <w:r>
        <w:rPr>
          <w:rFonts w:ascii="ＭＳ 明朝" w:hAnsi="ＭＳ 明朝" w:hint="eastAsia"/>
          <w:sz w:val="18"/>
        </w:rPr>
        <w:t>第</w:t>
      </w:r>
      <w:r w:rsidR="006A6B12">
        <w:rPr>
          <w:rFonts w:ascii="ＭＳ 明朝" w:hAnsi="ＭＳ 明朝" w:hint="eastAsia"/>
          <w:sz w:val="18"/>
        </w:rPr>
        <w:t>１．</w:t>
      </w:r>
      <w:r w:rsidR="00911168">
        <w:rPr>
          <w:rFonts w:ascii="ＭＳ 明朝" w:hAnsi="ＭＳ 明朝" w:hint="eastAsia"/>
          <w:sz w:val="18"/>
        </w:rPr>
        <w:t>０</w:t>
      </w:r>
      <w:r w:rsidR="001C5351">
        <w:rPr>
          <w:rFonts w:ascii="ＭＳ 明朝" w:hAnsi="ＭＳ 明朝" w:hint="eastAsia"/>
          <w:sz w:val="18"/>
        </w:rPr>
        <w:t>．１</w:t>
      </w:r>
      <w:r w:rsidR="006A6B12">
        <w:rPr>
          <w:rFonts w:ascii="ＭＳ 明朝" w:hAnsi="ＭＳ 明朝" w:hint="eastAsia"/>
          <w:sz w:val="18"/>
        </w:rPr>
        <w:t>版</w:t>
      </w:r>
    </w:p>
    <w:p w14:paraId="6BFC4C55" w14:textId="77777777" w:rsidR="008B1DDB" w:rsidRPr="00123315" w:rsidRDefault="008B1DDB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49095B07" w14:textId="77777777" w:rsidR="00E86BC7" w:rsidRPr="00123315" w:rsidRDefault="00E86BC7" w:rsidP="00015E7B">
      <w:pPr>
        <w:jc w:val="left"/>
        <w:textAlignment w:val="center"/>
        <w:rPr>
          <w:rFonts w:ascii="ＭＳ 明朝" w:hAnsi="ＭＳ 明朝"/>
          <w:sz w:val="18"/>
        </w:rPr>
      </w:pPr>
    </w:p>
    <w:p w14:paraId="06F60904" w14:textId="77777777" w:rsidR="003262DD" w:rsidRPr="00123315" w:rsidRDefault="003262DD" w:rsidP="003262DD">
      <w:pPr>
        <w:jc w:val="left"/>
        <w:textAlignment w:val="center"/>
        <w:rPr>
          <w:rFonts w:ascii="ＭＳ 明朝" w:hAnsi="ＭＳ 明朝"/>
          <w:sz w:val="18"/>
        </w:rPr>
      </w:pPr>
    </w:p>
    <w:p w14:paraId="27C4A064" w14:textId="196D960C" w:rsidR="006E0F12" w:rsidRPr="00123315" w:rsidRDefault="002B7694" w:rsidP="00245427">
      <w:pPr>
        <w:ind w:left="7088" w:hanging="3"/>
        <w:jc w:val="right"/>
        <w:textAlignment w:val="center"/>
        <w:rPr>
          <w:rFonts w:ascii="ＭＳ 明朝" w:hAnsi="ＭＳ 明朝"/>
          <w:sz w:val="18"/>
        </w:rPr>
      </w:pPr>
      <w:r w:rsidRPr="00123315">
        <w:rPr>
          <w:rFonts w:ascii="ＭＳ 明朝" w:hAnsi="ＭＳ 明朝" w:hint="eastAsia"/>
          <w:sz w:val="18"/>
        </w:rPr>
        <w:t>作成</w:t>
      </w:r>
      <w:r w:rsidR="00D4594B" w:rsidRPr="00123315">
        <w:rPr>
          <w:rFonts w:ascii="ＭＳ 明朝" w:hAnsi="ＭＳ 明朝" w:hint="eastAsia"/>
          <w:sz w:val="18"/>
        </w:rPr>
        <w:t xml:space="preserve">　</w:t>
      </w:r>
      <w:r w:rsidRPr="00123315">
        <w:rPr>
          <w:rFonts w:ascii="ＭＳ 明朝" w:hAnsi="ＭＳ 明朝" w:hint="eastAsia"/>
          <w:sz w:val="18"/>
        </w:rPr>
        <w:t xml:space="preserve">　２０</w:t>
      </w:r>
      <w:r w:rsidR="00726850">
        <w:rPr>
          <w:rFonts w:ascii="ＭＳ 明朝" w:hAnsi="ＭＳ 明朝" w:hint="eastAsia"/>
          <w:sz w:val="18"/>
        </w:rPr>
        <w:t>２</w:t>
      </w:r>
      <w:r w:rsidR="006A6B12">
        <w:rPr>
          <w:rFonts w:ascii="ＭＳ 明朝" w:hAnsi="ＭＳ 明朝" w:hint="eastAsia"/>
          <w:sz w:val="18"/>
        </w:rPr>
        <w:t>４</w:t>
      </w:r>
      <w:r w:rsidR="006C3BCC" w:rsidRPr="00123315">
        <w:rPr>
          <w:rFonts w:ascii="ＭＳ 明朝" w:hAnsi="ＭＳ 明朝" w:hint="eastAsia"/>
          <w:sz w:val="18"/>
        </w:rPr>
        <w:t>年</w:t>
      </w:r>
      <w:r w:rsidR="006A6B12">
        <w:rPr>
          <w:rFonts w:ascii="ＭＳ 明朝" w:hAnsi="ＭＳ 明朝" w:hint="eastAsia"/>
          <w:sz w:val="18"/>
        </w:rPr>
        <w:t>１</w:t>
      </w:r>
      <w:r w:rsidR="00245689">
        <w:rPr>
          <w:rFonts w:ascii="ＭＳ 明朝" w:hAnsi="ＭＳ 明朝" w:hint="eastAsia"/>
          <w:sz w:val="18"/>
        </w:rPr>
        <w:t>２</w:t>
      </w:r>
      <w:r w:rsidR="006C3BCC" w:rsidRPr="00123315">
        <w:rPr>
          <w:rFonts w:ascii="ＭＳ 明朝" w:hAnsi="ＭＳ 明朝" w:hint="eastAsia"/>
          <w:sz w:val="18"/>
        </w:rPr>
        <w:t>月</w:t>
      </w:r>
      <w:r w:rsidR="00245689">
        <w:rPr>
          <w:rFonts w:ascii="ＭＳ 明朝" w:hAnsi="ＭＳ 明朝" w:hint="eastAsia"/>
          <w:sz w:val="18"/>
        </w:rPr>
        <w:t>１０</w:t>
      </w:r>
      <w:r w:rsidR="00D968D1" w:rsidRPr="00123315">
        <w:rPr>
          <w:rFonts w:ascii="ＭＳ 明朝" w:hAnsi="ＭＳ 明朝" w:hint="eastAsia"/>
          <w:sz w:val="18"/>
        </w:rPr>
        <w:t>日</w:t>
      </w:r>
    </w:p>
    <w:p w14:paraId="3D49F02C" w14:textId="77777777" w:rsidR="006B1158" w:rsidRPr="00123315" w:rsidRDefault="006B1158" w:rsidP="00245427">
      <w:pPr>
        <w:ind w:left="7088" w:hanging="3"/>
        <w:jc w:val="right"/>
        <w:textAlignment w:val="center"/>
        <w:rPr>
          <w:rFonts w:ascii="ＭＳ 明朝" w:hAnsi="ＭＳ 明朝"/>
          <w:sz w:val="18"/>
        </w:rPr>
      </w:pPr>
    </w:p>
    <w:tbl>
      <w:tblPr>
        <w:tblW w:w="346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1155"/>
        <w:gridCol w:w="1155"/>
      </w:tblGrid>
      <w:tr w:rsidR="00125118" w:rsidRPr="00123315" w14:paraId="3C5E4749" w14:textId="77777777">
        <w:trPr>
          <w:jc w:val="right"/>
        </w:trPr>
        <w:tc>
          <w:tcPr>
            <w:tcW w:w="1155" w:type="dxa"/>
          </w:tcPr>
          <w:p w14:paraId="588FABA3" w14:textId="77777777" w:rsidR="00125118" w:rsidRPr="00123315" w:rsidRDefault="00125118" w:rsidP="003A1DDA">
            <w:pPr>
              <w:jc w:val="center"/>
              <w:textAlignment w:val="center"/>
              <w:rPr>
                <w:rFonts w:ascii="ＭＳ 明朝" w:hAnsi="ＭＳ 明朝"/>
                <w:sz w:val="18"/>
              </w:rPr>
            </w:pPr>
            <w:r w:rsidRPr="00123315">
              <w:rPr>
                <w:rFonts w:ascii="ＭＳ 明朝" w:hAnsi="ＭＳ 明朝" w:hint="eastAsia"/>
                <w:sz w:val="18"/>
              </w:rPr>
              <w:t>検認</w:t>
            </w:r>
          </w:p>
        </w:tc>
        <w:tc>
          <w:tcPr>
            <w:tcW w:w="1155" w:type="dxa"/>
          </w:tcPr>
          <w:p w14:paraId="1AB87C63" w14:textId="77777777" w:rsidR="00125118" w:rsidRPr="00123315" w:rsidRDefault="00125118" w:rsidP="003A1DDA">
            <w:pPr>
              <w:jc w:val="center"/>
              <w:textAlignment w:val="center"/>
              <w:rPr>
                <w:rFonts w:ascii="ＭＳ 明朝" w:hAnsi="ＭＳ 明朝"/>
                <w:sz w:val="18"/>
              </w:rPr>
            </w:pPr>
            <w:r w:rsidRPr="00123315">
              <w:rPr>
                <w:rFonts w:ascii="ＭＳ 明朝" w:hAnsi="ＭＳ 明朝" w:hint="eastAsia"/>
                <w:sz w:val="18"/>
              </w:rPr>
              <w:t>照査</w:t>
            </w:r>
          </w:p>
        </w:tc>
        <w:tc>
          <w:tcPr>
            <w:tcW w:w="1155" w:type="dxa"/>
          </w:tcPr>
          <w:p w14:paraId="32889238" w14:textId="77777777" w:rsidR="00125118" w:rsidRPr="00123315" w:rsidRDefault="00125118" w:rsidP="003A1DDA">
            <w:pPr>
              <w:jc w:val="center"/>
              <w:textAlignment w:val="center"/>
              <w:rPr>
                <w:rFonts w:ascii="ＭＳ 明朝" w:hAnsi="ＭＳ 明朝"/>
                <w:sz w:val="18"/>
              </w:rPr>
            </w:pPr>
            <w:r w:rsidRPr="00123315">
              <w:rPr>
                <w:rFonts w:ascii="ＭＳ 明朝" w:hAnsi="ＭＳ 明朝" w:hint="eastAsia"/>
                <w:sz w:val="18"/>
              </w:rPr>
              <w:t>作成</w:t>
            </w:r>
          </w:p>
        </w:tc>
      </w:tr>
      <w:tr w:rsidR="00F13D25" w:rsidRPr="00123315" w14:paraId="0E2E0DA5" w14:textId="77777777">
        <w:trPr>
          <w:trHeight w:val="1183"/>
          <w:jc w:val="right"/>
        </w:trPr>
        <w:tc>
          <w:tcPr>
            <w:tcW w:w="1155" w:type="dxa"/>
            <w:vAlign w:val="center"/>
          </w:tcPr>
          <w:p w14:paraId="07E1864D" w14:textId="544F362E" w:rsidR="00F13D25" w:rsidRPr="00123315" w:rsidRDefault="00F13D25" w:rsidP="00D1575C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155" w:type="dxa"/>
            <w:vAlign w:val="center"/>
          </w:tcPr>
          <w:p w14:paraId="71E9F616" w14:textId="7DDE6CBB" w:rsidR="00F13D25" w:rsidRPr="00123315" w:rsidRDefault="00F13D25" w:rsidP="00547D39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155" w:type="dxa"/>
            <w:vAlign w:val="center"/>
          </w:tcPr>
          <w:p w14:paraId="37929A16" w14:textId="343C68C7" w:rsidR="00F13D25" w:rsidRPr="00123315" w:rsidRDefault="00997009" w:rsidP="006056F6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神田</w:t>
            </w:r>
          </w:p>
        </w:tc>
      </w:tr>
    </w:tbl>
    <w:p w14:paraId="17CE29A4" w14:textId="77777777" w:rsidR="00997009" w:rsidRDefault="006E0F12" w:rsidP="00730FDC">
      <w:pPr>
        <w:rPr>
          <w:rFonts w:ascii="ＭＳ 明朝" w:hAnsi="ＭＳ 明朝"/>
        </w:rPr>
      </w:pPr>
      <w:r w:rsidRPr="00123315">
        <w:rPr>
          <w:rFonts w:ascii="ＭＳ 明朝" w:hAnsi="ＭＳ 明朝"/>
        </w:rPr>
        <w:br w:type="page"/>
      </w:r>
    </w:p>
    <w:p w14:paraId="5B2042FB" w14:textId="77777777" w:rsidR="00730FDC" w:rsidRDefault="00997009" w:rsidP="00730FDC">
      <w:pPr>
        <w:rPr>
          <w:rFonts w:ascii="ＭＳ 明朝" w:hAnsi="ＭＳ 明朝"/>
        </w:rPr>
      </w:pPr>
      <w:r>
        <w:rPr>
          <w:rFonts w:ascii="ＭＳ 明朝" w:hAnsi="ＭＳ 明朝" w:hint="eastAsia"/>
        </w:rPr>
        <w:lastRenderedPageBreak/>
        <w:t>【改訂履歴】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284"/>
        <w:gridCol w:w="1245"/>
        <w:gridCol w:w="5411"/>
        <w:gridCol w:w="2481"/>
      </w:tblGrid>
      <w:tr w:rsidR="00997009" w:rsidRPr="00554970" w14:paraId="5285693A" w14:textId="77777777" w:rsidTr="00225B0B">
        <w:tc>
          <w:tcPr>
            <w:tcW w:w="1284" w:type="dxa"/>
            <w:shd w:val="clear" w:color="auto" w:fill="auto"/>
          </w:tcPr>
          <w:p w14:paraId="7FB67F2E" w14:textId="77777777" w:rsidR="00997009" w:rsidRPr="00554970" w:rsidRDefault="00997009" w:rsidP="00554970">
            <w:pPr>
              <w:jc w:val="center"/>
              <w:rPr>
                <w:rFonts w:ascii="ＭＳ 明朝" w:hAnsi="ＭＳ 明朝"/>
                <w:caps/>
              </w:rPr>
            </w:pPr>
            <w:r w:rsidRPr="00554970">
              <w:rPr>
                <w:rFonts w:ascii="ＭＳ 明朝" w:hAnsi="ＭＳ 明朝" w:hint="eastAsia"/>
                <w:caps/>
              </w:rPr>
              <w:t>日付</w:t>
            </w:r>
          </w:p>
        </w:tc>
        <w:tc>
          <w:tcPr>
            <w:tcW w:w="1245" w:type="dxa"/>
            <w:shd w:val="clear" w:color="auto" w:fill="auto"/>
          </w:tcPr>
          <w:p w14:paraId="173A0C69" w14:textId="77777777" w:rsidR="00997009" w:rsidRPr="00554970" w:rsidRDefault="00997009" w:rsidP="00554970">
            <w:pPr>
              <w:jc w:val="center"/>
              <w:rPr>
                <w:rFonts w:ascii="ＭＳ 明朝" w:hAnsi="ＭＳ 明朝"/>
                <w:caps/>
              </w:rPr>
            </w:pPr>
            <w:r w:rsidRPr="00554970">
              <w:rPr>
                <w:rFonts w:ascii="ＭＳ 明朝" w:hAnsi="ＭＳ 明朝" w:hint="eastAsia"/>
                <w:caps/>
              </w:rPr>
              <w:t>版</w:t>
            </w:r>
          </w:p>
        </w:tc>
        <w:tc>
          <w:tcPr>
            <w:tcW w:w="5411" w:type="dxa"/>
            <w:shd w:val="clear" w:color="auto" w:fill="auto"/>
          </w:tcPr>
          <w:p w14:paraId="28FAE5FF" w14:textId="77777777" w:rsidR="00997009" w:rsidRPr="00554970" w:rsidRDefault="00997009" w:rsidP="00554970">
            <w:pPr>
              <w:jc w:val="center"/>
              <w:rPr>
                <w:rFonts w:ascii="ＭＳ 明朝" w:hAnsi="ＭＳ 明朝"/>
                <w:caps/>
              </w:rPr>
            </w:pPr>
            <w:r w:rsidRPr="00554970">
              <w:rPr>
                <w:rFonts w:ascii="ＭＳ 明朝" w:hAnsi="ＭＳ 明朝" w:hint="eastAsia"/>
                <w:caps/>
              </w:rPr>
              <w:t>改定内容</w:t>
            </w:r>
          </w:p>
        </w:tc>
        <w:tc>
          <w:tcPr>
            <w:tcW w:w="2481" w:type="dxa"/>
            <w:shd w:val="clear" w:color="auto" w:fill="auto"/>
          </w:tcPr>
          <w:p w14:paraId="3C5636E9" w14:textId="77777777" w:rsidR="00997009" w:rsidRPr="00554970" w:rsidRDefault="00997009" w:rsidP="00554970">
            <w:pPr>
              <w:jc w:val="center"/>
              <w:rPr>
                <w:rFonts w:ascii="ＭＳ 明朝" w:hAnsi="ＭＳ 明朝"/>
                <w:caps/>
              </w:rPr>
            </w:pPr>
            <w:r w:rsidRPr="00554970">
              <w:rPr>
                <w:rFonts w:ascii="ＭＳ 明朝" w:hAnsi="ＭＳ 明朝" w:hint="eastAsia"/>
                <w:caps/>
              </w:rPr>
              <w:t>作成者</w:t>
            </w:r>
          </w:p>
        </w:tc>
      </w:tr>
      <w:tr w:rsidR="00997009" w:rsidRPr="00554970" w14:paraId="1766B762" w14:textId="77777777" w:rsidTr="00225B0B">
        <w:tc>
          <w:tcPr>
            <w:tcW w:w="1284" w:type="dxa"/>
            <w:shd w:val="clear" w:color="auto" w:fill="auto"/>
          </w:tcPr>
          <w:p w14:paraId="6322B514" w14:textId="38AE5029" w:rsidR="00997009" w:rsidRPr="00554970" w:rsidRDefault="00997009" w:rsidP="00730FDC">
            <w:pPr>
              <w:rPr>
                <w:rFonts w:ascii="ＭＳ 明朝" w:hAnsi="ＭＳ 明朝"/>
              </w:rPr>
            </w:pPr>
            <w:r w:rsidRPr="00554970">
              <w:rPr>
                <w:rFonts w:ascii="ＭＳ 明朝" w:hAnsi="ＭＳ 明朝" w:hint="eastAsia"/>
              </w:rPr>
              <w:t>2</w:t>
            </w:r>
            <w:r w:rsidRPr="00554970">
              <w:rPr>
                <w:rFonts w:ascii="ＭＳ 明朝" w:hAnsi="ＭＳ 明朝"/>
              </w:rPr>
              <w:t>02</w:t>
            </w:r>
            <w:r w:rsidR="00C0680A">
              <w:rPr>
                <w:rFonts w:ascii="ＭＳ 明朝" w:hAnsi="ＭＳ 明朝"/>
              </w:rPr>
              <w:t>4</w:t>
            </w:r>
            <w:r w:rsidRPr="00554970">
              <w:rPr>
                <w:rFonts w:ascii="ＭＳ 明朝" w:hAnsi="ＭＳ 明朝"/>
              </w:rPr>
              <w:t>/</w:t>
            </w:r>
            <w:r w:rsidR="00C0680A">
              <w:rPr>
                <w:rFonts w:ascii="ＭＳ 明朝" w:hAnsi="ＭＳ 明朝"/>
              </w:rPr>
              <w:t>1</w:t>
            </w:r>
            <w:r w:rsidR="00245689">
              <w:rPr>
                <w:rFonts w:ascii="ＭＳ 明朝" w:hAnsi="ＭＳ 明朝" w:hint="eastAsia"/>
              </w:rPr>
              <w:t>2</w:t>
            </w:r>
            <w:r w:rsidRPr="00554970">
              <w:rPr>
                <w:rFonts w:ascii="ＭＳ 明朝" w:hAnsi="ＭＳ 明朝"/>
              </w:rPr>
              <w:t>/</w:t>
            </w:r>
            <w:r w:rsidR="00245689">
              <w:rPr>
                <w:rFonts w:ascii="ＭＳ 明朝" w:hAnsi="ＭＳ 明朝"/>
              </w:rPr>
              <w:t>10</w:t>
            </w:r>
          </w:p>
        </w:tc>
        <w:tc>
          <w:tcPr>
            <w:tcW w:w="1245" w:type="dxa"/>
            <w:shd w:val="clear" w:color="auto" w:fill="auto"/>
          </w:tcPr>
          <w:p w14:paraId="4589A665" w14:textId="7485CB0D" w:rsidR="00997009" w:rsidRPr="00554970" w:rsidRDefault="00997009" w:rsidP="00C0680A">
            <w:pPr>
              <w:jc w:val="center"/>
              <w:rPr>
                <w:rFonts w:ascii="ＭＳ 明朝" w:hAnsi="ＭＳ 明朝"/>
              </w:rPr>
            </w:pPr>
            <w:r w:rsidRPr="00554970">
              <w:rPr>
                <w:rFonts w:ascii="ＭＳ 明朝" w:hAnsi="ＭＳ 明朝" w:hint="eastAsia"/>
              </w:rPr>
              <w:t>１</w:t>
            </w:r>
            <w:r w:rsidR="00C0680A">
              <w:rPr>
                <w:rFonts w:ascii="ＭＳ 明朝" w:hAnsi="ＭＳ 明朝" w:hint="eastAsia"/>
              </w:rPr>
              <w:t>．０</w:t>
            </w:r>
          </w:p>
        </w:tc>
        <w:tc>
          <w:tcPr>
            <w:tcW w:w="5411" w:type="dxa"/>
            <w:shd w:val="clear" w:color="auto" w:fill="auto"/>
          </w:tcPr>
          <w:p w14:paraId="4CC13A45" w14:textId="77777777" w:rsidR="00997009" w:rsidRPr="00554970" w:rsidRDefault="00997009" w:rsidP="00730FDC">
            <w:pPr>
              <w:rPr>
                <w:rFonts w:ascii="ＭＳ 明朝" w:hAnsi="ＭＳ 明朝"/>
              </w:rPr>
            </w:pPr>
            <w:r w:rsidRPr="00554970">
              <w:rPr>
                <w:rFonts w:ascii="ＭＳ 明朝" w:hAnsi="ＭＳ 明朝" w:hint="eastAsia"/>
              </w:rPr>
              <w:t>初版</w:t>
            </w:r>
          </w:p>
        </w:tc>
        <w:tc>
          <w:tcPr>
            <w:tcW w:w="2481" w:type="dxa"/>
            <w:shd w:val="clear" w:color="auto" w:fill="auto"/>
          </w:tcPr>
          <w:p w14:paraId="2BE55125" w14:textId="77777777" w:rsidR="00997009" w:rsidRPr="00554970" w:rsidRDefault="00997009" w:rsidP="00730FDC">
            <w:pPr>
              <w:rPr>
                <w:rFonts w:ascii="ＭＳ 明朝" w:hAnsi="ＭＳ 明朝"/>
              </w:rPr>
            </w:pPr>
            <w:r w:rsidRPr="00554970">
              <w:rPr>
                <w:rFonts w:ascii="ＭＳ 明朝" w:hAnsi="ＭＳ 明朝" w:hint="eastAsia"/>
              </w:rPr>
              <w:t>立花エレテック　神田</w:t>
            </w:r>
          </w:p>
        </w:tc>
      </w:tr>
      <w:tr w:rsidR="001C5351" w:rsidRPr="00554970" w14:paraId="6FC8E888" w14:textId="77777777" w:rsidTr="00225B0B">
        <w:tc>
          <w:tcPr>
            <w:tcW w:w="1284" w:type="dxa"/>
            <w:shd w:val="clear" w:color="auto" w:fill="auto"/>
          </w:tcPr>
          <w:p w14:paraId="050699E8" w14:textId="7A0194F7" w:rsidR="001C5351" w:rsidRPr="00554970" w:rsidRDefault="001C5351" w:rsidP="001C5351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  <w:r>
              <w:rPr>
                <w:rFonts w:ascii="ＭＳ 明朝" w:hAnsi="ＭＳ 明朝"/>
              </w:rPr>
              <w:t>024/04/24</w:t>
            </w:r>
          </w:p>
        </w:tc>
        <w:tc>
          <w:tcPr>
            <w:tcW w:w="1245" w:type="dxa"/>
            <w:shd w:val="clear" w:color="auto" w:fill="auto"/>
          </w:tcPr>
          <w:p w14:paraId="694B05C9" w14:textId="4BD649B8" w:rsidR="001C5351" w:rsidRPr="00554970" w:rsidRDefault="001C5351" w:rsidP="001C5351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1.0.1</w:t>
            </w:r>
          </w:p>
        </w:tc>
        <w:tc>
          <w:tcPr>
            <w:tcW w:w="5411" w:type="dxa"/>
            <w:shd w:val="clear" w:color="auto" w:fill="auto"/>
          </w:tcPr>
          <w:p w14:paraId="7E29EC2C" w14:textId="0DD1C0E8" w:rsidR="001C5351" w:rsidRPr="00554970" w:rsidRDefault="001C5351" w:rsidP="001C5351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誤記</w:t>
            </w:r>
            <w:r w:rsidR="00760F99">
              <w:rPr>
                <w:rFonts w:ascii="ＭＳ 明朝" w:hAnsi="ＭＳ 明朝" w:hint="eastAsia"/>
              </w:rPr>
              <w:t>、わかりづらい説明文を</w:t>
            </w:r>
            <w:r>
              <w:rPr>
                <w:rFonts w:ascii="ＭＳ 明朝" w:hAnsi="ＭＳ 明朝" w:hint="eastAsia"/>
              </w:rPr>
              <w:t>修正</w:t>
            </w:r>
          </w:p>
        </w:tc>
        <w:tc>
          <w:tcPr>
            <w:tcW w:w="2481" w:type="dxa"/>
            <w:shd w:val="clear" w:color="auto" w:fill="auto"/>
          </w:tcPr>
          <w:p w14:paraId="2956535D" w14:textId="0B522D6B" w:rsidR="001C5351" w:rsidRPr="00554970" w:rsidRDefault="001C5351" w:rsidP="001C5351">
            <w:pPr>
              <w:rPr>
                <w:rFonts w:ascii="ＭＳ 明朝" w:hAnsi="ＭＳ 明朝"/>
              </w:rPr>
            </w:pPr>
            <w:r w:rsidRPr="00554970">
              <w:rPr>
                <w:rFonts w:ascii="ＭＳ 明朝" w:hAnsi="ＭＳ 明朝" w:hint="eastAsia"/>
              </w:rPr>
              <w:t>立花エレテック　神田</w:t>
            </w:r>
          </w:p>
        </w:tc>
      </w:tr>
    </w:tbl>
    <w:p w14:paraId="098D89C5" w14:textId="77777777" w:rsidR="00997009" w:rsidRDefault="00997009" w:rsidP="00730FDC">
      <w:pPr>
        <w:rPr>
          <w:rFonts w:ascii="ＭＳ 明朝" w:hAnsi="ＭＳ 明朝"/>
        </w:rPr>
      </w:pPr>
    </w:p>
    <w:p w14:paraId="15EAEE76" w14:textId="77777777" w:rsidR="00997009" w:rsidRDefault="00997009" w:rsidP="00730FDC">
      <w:pPr>
        <w:rPr>
          <w:rFonts w:ascii="ＭＳ 明朝" w:hAnsi="ＭＳ 明朝"/>
        </w:rPr>
      </w:pPr>
      <w:r>
        <w:rPr>
          <w:rFonts w:ascii="ＭＳ 明朝" w:hAnsi="ＭＳ 明朝"/>
        </w:rPr>
        <w:br w:type="page"/>
      </w:r>
    </w:p>
    <w:p w14:paraId="70CAD891" w14:textId="77777777" w:rsidR="00730FDC" w:rsidRPr="00123315" w:rsidRDefault="00730FDC" w:rsidP="00730FDC">
      <w:pPr>
        <w:pStyle w:val="ab"/>
        <w:jc w:val="center"/>
        <w:rPr>
          <w:rFonts w:ascii="ＭＳ 明朝" w:hAnsi="ＭＳ 明朝"/>
          <w:sz w:val="28"/>
        </w:rPr>
      </w:pPr>
      <w:r w:rsidRPr="00123315">
        <w:rPr>
          <w:rFonts w:ascii="ＭＳ 明朝" w:hAnsi="ＭＳ 明朝" w:hint="eastAsia"/>
          <w:sz w:val="28"/>
        </w:rPr>
        <w:lastRenderedPageBreak/>
        <w:t>目次</w:t>
      </w:r>
    </w:p>
    <w:p w14:paraId="05F7577B" w14:textId="758E743C" w:rsidR="007F4479" w:rsidRDefault="00730FDC">
      <w:pPr>
        <w:pStyle w:val="13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123315">
        <w:rPr>
          <w:rFonts w:ascii="ＭＳ 明朝" w:hAnsi="ＭＳ 明朝"/>
        </w:rPr>
        <w:fldChar w:fldCharType="begin"/>
      </w:r>
      <w:r w:rsidRPr="00123315">
        <w:rPr>
          <w:rFonts w:ascii="ＭＳ 明朝" w:hAnsi="ＭＳ 明朝"/>
        </w:rPr>
        <w:instrText xml:space="preserve"> </w:instrText>
      </w:r>
      <w:r w:rsidRPr="00123315">
        <w:rPr>
          <w:rFonts w:ascii="ＭＳ 明朝" w:hAnsi="ＭＳ 明朝" w:hint="eastAsia"/>
        </w:rPr>
        <w:instrText>TOC \o "1-3" \h \z \u</w:instrText>
      </w:r>
      <w:r w:rsidRPr="00123315">
        <w:rPr>
          <w:rFonts w:ascii="ＭＳ 明朝" w:hAnsi="ＭＳ 明朝"/>
        </w:rPr>
        <w:instrText xml:space="preserve"> </w:instrText>
      </w:r>
      <w:r w:rsidRPr="00123315">
        <w:rPr>
          <w:rFonts w:ascii="ＭＳ 明朝" w:hAnsi="ＭＳ 明朝"/>
        </w:rPr>
        <w:fldChar w:fldCharType="separate"/>
      </w:r>
      <w:hyperlink w:anchor="_Toc181113494" w:history="1">
        <w:r w:rsidR="007F4479" w:rsidRPr="001900AC">
          <w:rPr>
            <w:rStyle w:val="aa"/>
            <w:rFonts w:eastAsia="ＭＳ ゴシック" w:hAnsi="ＭＳ 明朝"/>
            <w:b/>
            <w:noProof/>
          </w:rPr>
          <w:t>1.</w:t>
        </w:r>
        <w:r w:rsidR="007F4479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F4479" w:rsidRPr="001900AC">
          <w:rPr>
            <w:rStyle w:val="aa"/>
            <w:rFonts w:ascii="ＭＳ 明朝" w:hAnsi="ＭＳ 明朝"/>
            <w:b/>
            <w:noProof/>
          </w:rPr>
          <w:t>概要</w:t>
        </w:r>
        <w:r w:rsidR="007F4479">
          <w:rPr>
            <w:noProof/>
            <w:webHidden/>
          </w:rPr>
          <w:tab/>
        </w:r>
        <w:r w:rsidR="007F4479">
          <w:rPr>
            <w:noProof/>
            <w:webHidden/>
          </w:rPr>
          <w:fldChar w:fldCharType="begin"/>
        </w:r>
        <w:r w:rsidR="007F4479">
          <w:rPr>
            <w:noProof/>
            <w:webHidden/>
          </w:rPr>
          <w:instrText xml:space="preserve"> PAGEREF _Toc181113494 \h </w:instrText>
        </w:r>
        <w:r w:rsidR="007F4479">
          <w:rPr>
            <w:noProof/>
            <w:webHidden/>
          </w:rPr>
        </w:r>
        <w:r w:rsidR="007F4479">
          <w:rPr>
            <w:noProof/>
            <w:webHidden/>
          </w:rPr>
          <w:fldChar w:fldCharType="separate"/>
        </w:r>
        <w:r w:rsidR="009F0CCE">
          <w:rPr>
            <w:noProof/>
            <w:webHidden/>
          </w:rPr>
          <w:t>4</w:t>
        </w:r>
        <w:r w:rsidR="007F4479">
          <w:rPr>
            <w:noProof/>
            <w:webHidden/>
          </w:rPr>
          <w:fldChar w:fldCharType="end"/>
        </w:r>
      </w:hyperlink>
    </w:p>
    <w:p w14:paraId="7CE3C420" w14:textId="0DC2EF69" w:rsidR="007F4479" w:rsidRDefault="00760F99">
      <w:pPr>
        <w:pStyle w:val="13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81113495" w:history="1">
        <w:r w:rsidR="007F4479" w:rsidRPr="001900AC">
          <w:rPr>
            <w:rStyle w:val="aa"/>
            <w:rFonts w:eastAsia="ＭＳ ゴシック" w:hAnsi="ＭＳ 明朝"/>
            <w:b/>
            <w:noProof/>
          </w:rPr>
          <w:t>2.</w:t>
        </w:r>
        <w:r w:rsidR="007F4479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F4479" w:rsidRPr="001900AC">
          <w:rPr>
            <w:rStyle w:val="aa"/>
            <w:rFonts w:ascii="ＭＳ 明朝" w:hAnsi="ＭＳ 明朝"/>
            <w:b/>
            <w:noProof/>
          </w:rPr>
          <w:t>実行ファイルの起動方法</w:t>
        </w:r>
        <w:r w:rsidR="007F4479">
          <w:rPr>
            <w:noProof/>
            <w:webHidden/>
          </w:rPr>
          <w:tab/>
        </w:r>
        <w:r w:rsidR="007F4479">
          <w:rPr>
            <w:noProof/>
            <w:webHidden/>
          </w:rPr>
          <w:fldChar w:fldCharType="begin"/>
        </w:r>
        <w:r w:rsidR="007F4479">
          <w:rPr>
            <w:noProof/>
            <w:webHidden/>
          </w:rPr>
          <w:instrText xml:space="preserve"> PAGEREF _Toc181113495 \h </w:instrText>
        </w:r>
        <w:r w:rsidR="007F4479">
          <w:rPr>
            <w:noProof/>
            <w:webHidden/>
          </w:rPr>
        </w:r>
        <w:r w:rsidR="007F4479">
          <w:rPr>
            <w:noProof/>
            <w:webHidden/>
          </w:rPr>
          <w:fldChar w:fldCharType="separate"/>
        </w:r>
        <w:r w:rsidR="009F0CCE">
          <w:rPr>
            <w:noProof/>
            <w:webHidden/>
          </w:rPr>
          <w:t>5</w:t>
        </w:r>
        <w:r w:rsidR="007F4479">
          <w:rPr>
            <w:noProof/>
            <w:webHidden/>
          </w:rPr>
          <w:fldChar w:fldCharType="end"/>
        </w:r>
      </w:hyperlink>
    </w:p>
    <w:p w14:paraId="48E7F38A" w14:textId="394ADEB7" w:rsidR="007F4479" w:rsidRDefault="00760F99">
      <w:pPr>
        <w:pStyle w:val="13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81113496" w:history="1">
        <w:r w:rsidR="007F4479" w:rsidRPr="001900AC">
          <w:rPr>
            <w:rStyle w:val="aa"/>
            <w:rFonts w:eastAsia="ＭＳ ゴシック" w:hAnsi="ＭＳ 明朝"/>
            <w:b/>
            <w:noProof/>
          </w:rPr>
          <w:t>3.</w:t>
        </w:r>
        <w:r w:rsidR="007F4479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F4479" w:rsidRPr="001900AC">
          <w:rPr>
            <w:rStyle w:val="aa"/>
            <w:rFonts w:ascii="ＭＳ 明朝" w:hAnsi="ＭＳ 明朝"/>
            <w:b/>
            <w:noProof/>
          </w:rPr>
          <w:t>設定ファイルの記述方法</w:t>
        </w:r>
        <w:r w:rsidR="007F4479">
          <w:rPr>
            <w:noProof/>
            <w:webHidden/>
          </w:rPr>
          <w:tab/>
        </w:r>
        <w:r w:rsidR="007F4479">
          <w:rPr>
            <w:noProof/>
            <w:webHidden/>
          </w:rPr>
          <w:fldChar w:fldCharType="begin"/>
        </w:r>
        <w:r w:rsidR="007F4479">
          <w:rPr>
            <w:noProof/>
            <w:webHidden/>
          </w:rPr>
          <w:instrText xml:space="preserve"> PAGEREF _Toc181113496 \h </w:instrText>
        </w:r>
        <w:r w:rsidR="007F4479">
          <w:rPr>
            <w:noProof/>
            <w:webHidden/>
          </w:rPr>
        </w:r>
        <w:r w:rsidR="007F4479">
          <w:rPr>
            <w:noProof/>
            <w:webHidden/>
          </w:rPr>
          <w:fldChar w:fldCharType="separate"/>
        </w:r>
        <w:r w:rsidR="009F0CCE">
          <w:rPr>
            <w:noProof/>
            <w:webHidden/>
          </w:rPr>
          <w:t>6</w:t>
        </w:r>
        <w:r w:rsidR="007F4479">
          <w:rPr>
            <w:noProof/>
            <w:webHidden/>
          </w:rPr>
          <w:fldChar w:fldCharType="end"/>
        </w:r>
      </w:hyperlink>
    </w:p>
    <w:p w14:paraId="0576CEFA" w14:textId="55B60401" w:rsidR="007F4479" w:rsidRDefault="00760F99">
      <w:pPr>
        <w:pStyle w:val="13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81113497" w:history="1">
        <w:r w:rsidR="007F4479" w:rsidRPr="001900AC">
          <w:rPr>
            <w:rStyle w:val="aa"/>
            <w:rFonts w:ascii="ＭＳ 明朝" w:hAnsi="ＭＳ 明朝"/>
            <w:noProof/>
          </w:rPr>
          <w:t>3.1.</w:t>
        </w:r>
        <w:r w:rsidR="007F4479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F4479" w:rsidRPr="001900AC">
          <w:rPr>
            <w:rStyle w:val="aa"/>
            <w:rFonts w:ascii="ＭＳ 明朝" w:hAnsi="ＭＳ 明朝"/>
            <w:b/>
            <w:noProof/>
          </w:rPr>
          <w:t>設定ファイル記述例</w:t>
        </w:r>
        <w:r w:rsidR="007F4479">
          <w:rPr>
            <w:noProof/>
            <w:webHidden/>
          </w:rPr>
          <w:tab/>
        </w:r>
        <w:r w:rsidR="007F4479">
          <w:rPr>
            <w:noProof/>
            <w:webHidden/>
          </w:rPr>
          <w:fldChar w:fldCharType="begin"/>
        </w:r>
        <w:r w:rsidR="007F4479">
          <w:rPr>
            <w:noProof/>
            <w:webHidden/>
          </w:rPr>
          <w:instrText xml:space="preserve"> PAGEREF _Toc181113497 \h </w:instrText>
        </w:r>
        <w:r w:rsidR="007F4479">
          <w:rPr>
            <w:noProof/>
            <w:webHidden/>
          </w:rPr>
        </w:r>
        <w:r w:rsidR="007F4479">
          <w:rPr>
            <w:noProof/>
            <w:webHidden/>
          </w:rPr>
          <w:fldChar w:fldCharType="separate"/>
        </w:r>
        <w:r w:rsidR="009F0CCE">
          <w:rPr>
            <w:noProof/>
            <w:webHidden/>
          </w:rPr>
          <w:t>6</w:t>
        </w:r>
        <w:r w:rsidR="007F4479">
          <w:rPr>
            <w:noProof/>
            <w:webHidden/>
          </w:rPr>
          <w:fldChar w:fldCharType="end"/>
        </w:r>
      </w:hyperlink>
    </w:p>
    <w:p w14:paraId="39EEF821" w14:textId="08038589" w:rsidR="007F4479" w:rsidRDefault="00760F99">
      <w:pPr>
        <w:pStyle w:val="13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81113498" w:history="1">
        <w:r w:rsidR="007F4479" w:rsidRPr="001900AC">
          <w:rPr>
            <w:rStyle w:val="aa"/>
            <w:rFonts w:ascii="ＭＳ 明朝" w:hAnsi="ＭＳ 明朝"/>
            <w:noProof/>
          </w:rPr>
          <w:t>3.2.</w:t>
        </w:r>
        <w:r w:rsidR="007F4479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F4479" w:rsidRPr="001900AC">
          <w:rPr>
            <w:rStyle w:val="aa"/>
            <w:rFonts w:ascii="ＭＳ 明朝" w:hAnsi="ＭＳ 明朝"/>
            <w:b/>
            <w:noProof/>
          </w:rPr>
          <w:t>設定ファイル項目一覧</w:t>
        </w:r>
        <w:r w:rsidR="007F4479">
          <w:rPr>
            <w:noProof/>
            <w:webHidden/>
          </w:rPr>
          <w:tab/>
        </w:r>
        <w:r w:rsidR="007F4479">
          <w:rPr>
            <w:noProof/>
            <w:webHidden/>
          </w:rPr>
          <w:fldChar w:fldCharType="begin"/>
        </w:r>
        <w:r w:rsidR="007F4479">
          <w:rPr>
            <w:noProof/>
            <w:webHidden/>
          </w:rPr>
          <w:instrText xml:space="preserve"> PAGEREF _Toc181113498 \h </w:instrText>
        </w:r>
        <w:r w:rsidR="007F4479">
          <w:rPr>
            <w:noProof/>
            <w:webHidden/>
          </w:rPr>
        </w:r>
        <w:r w:rsidR="007F4479">
          <w:rPr>
            <w:noProof/>
            <w:webHidden/>
          </w:rPr>
          <w:fldChar w:fldCharType="separate"/>
        </w:r>
        <w:r w:rsidR="009F0CCE">
          <w:rPr>
            <w:noProof/>
            <w:webHidden/>
          </w:rPr>
          <w:t>8</w:t>
        </w:r>
        <w:r w:rsidR="007F4479">
          <w:rPr>
            <w:noProof/>
            <w:webHidden/>
          </w:rPr>
          <w:fldChar w:fldCharType="end"/>
        </w:r>
      </w:hyperlink>
    </w:p>
    <w:p w14:paraId="1FB1E361" w14:textId="06F59AFF" w:rsidR="007F4479" w:rsidRDefault="00760F99">
      <w:pPr>
        <w:pStyle w:val="13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81113499" w:history="1">
        <w:r w:rsidR="007F4479" w:rsidRPr="001900AC">
          <w:rPr>
            <w:rStyle w:val="aa"/>
            <w:rFonts w:ascii="ＭＳ 明朝" w:hAnsi="ＭＳ 明朝"/>
            <w:noProof/>
          </w:rPr>
          <w:t>3.3.</w:t>
        </w:r>
        <w:r w:rsidR="007F4479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F4479" w:rsidRPr="001900AC">
          <w:rPr>
            <w:rStyle w:val="aa"/>
            <w:rFonts w:ascii="ＭＳ 明朝" w:hAnsi="ＭＳ 明朝"/>
            <w:b/>
            <w:noProof/>
          </w:rPr>
          <w:t>設定ファイル変換パラメータ</w:t>
        </w:r>
        <w:r w:rsidR="007F4479">
          <w:rPr>
            <w:noProof/>
            <w:webHidden/>
          </w:rPr>
          <w:tab/>
        </w:r>
        <w:r w:rsidR="007F4479">
          <w:rPr>
            <w:noProof/>
            <w:webHidden/>
          </w:rPr>
          <w:fldChar w:fldCharType="begin"/>
        </w:r>
        <w:r w:rsidR="007F4479">
          <w:rPr>
            <w:noProof/>
            <w:webHidden/>
          </w:rPr>
          <w:instrText xml:space="preserve"> PAGEREF _Toc181113499 \h </w:instrText>
        </w:r>
        <w:r w:rsidR="007F4479">
          <w:rPr>
            <w:noProof/>
            <w:webHidden/>
          </w:rPr>
        </w:r>
        <w:r w:rsidR="007F4479">
          <w:rPr>
            <w:noProof/>
            <w:webHidden/>
          </w:rPr>
          <w:fldChar w:fldCharType="separate"/>
        </w:r>
        <w:r w:rsidR="009F0CCE">
          <w:rPr>
            <w:noProof/>
            <w:webHidden/>
          </w:rPr>
          <w:t>10</w:t>
        </w:r>
        <w:r w:rsidR="007F4479">
          <w:rPr>
            <w:noProof/>
            <w:webHidden/>
          </w:rPr>
          <w:fldChar w:fldCharType="end"/>
        </w:r>
      </w:hyperlink>
    </w:p>
    <w:p w14:paraId="3FCBCAB0" w14:textId="066CCE78" w:rsidR="00730FDC" w:rsidRPr="00123315" w:rsidRDefault="00730FDC" w:rsidP="00730FDC">
      <w:pPr>
        <w:rPr>
          <w:rFonts w:ascii="ＭＳ 明朝" w:hAnsi="ＭＳ 明朝"/>
        </w:rPr>
      </w:pPr>
      <w:r w:rsidRPr="00123315">
        <w:rPr>
          <w:rFonts w:ascii="ＭＳ 明朝" w:hAnsi="ＭＳ 明朝"/>
        </w:rPr>
        <w:fldChar w:fldCharType="end"/>
      </w:r>
    </w:p>
    <w:p w14:paraId="082B9C88" w14:textId="0D0C4DD1" w:rsidR="00730FDC" w:rsidRPr="00123315" w:rsidRDefault="00730FDC" w:rsidP="00730FDC">
      <w:pPr>
        <w:pStyle w:val="1"/>
        <w:numPr>
          <w:ilvl w:val="0"/>
          <w:numId w:val="1"/>
        </w:numPr>
        <w:rPr>
          <w:rFonts w:ascii="ＭＳ 明朝" w:hAnsi="ＭＳ 明朝"/>
          <w:b/>
          <w:sz w:val="24"/>
          <w:szCs w:val="24"/>
        </w:rPr>
      </w:pPr>
      <w:bookmarkStart w:id="0" w:name="_Toc264397765"/>
      <w:r w:rsidRPr="00123315">
        <w:rPr>
          <w:rFonts w:ascii="ＭＳ 明朝" w:hAnsi="ＭＳ 明朝"/>
          <w:b/>
        </w:rPr>
        <w:br w:type="page"/>
      </w:r>
      <w:bookmarkStart w:id="1" w:name="_Toc181113494"/>
      <w:r w:rsidR="00E96BA8">
        <w:rPr>
          <w:rFonts w:ascii="ＭＳ 明朝" w:hAnsi="ＭＳ 明朝" w:hint="eastAsia"/>
          <w:b/>
        </w:rPr>
        <w:lastRenderedPageBreak/>
        <w:t>概要</w:t>
      </w:r>
      <w:bookmarkEnd w:id="0"/>
      <w:bookmarkEnd w:id="1"/>
    </w:p>
    <w:p w14:paraId="6D45622E" w14:textId="77777777" w:rsidR="004B391A" w:rsidRDefault="004B391A" w:rsidP="003F46E9">
      <w:pPr>
        <w:ind w:leftChars="66" w:left="141" w:firstLineChars="66" w:firstLine="141"/>
        <w:rPr>
          <w:rFonts w:ascii="ＭＳ 明朝" w:hAnsi="ＭＳ 明朝"/>
        </w:rPr>
      </w:pPr>
    </w:p>
    <w:p w14:paraId="3365EBFF" w14:textId="3D254BC4" w:rsidR="00B45006" w:rsidRPr="00123315" w:rsidRDefault="00B45006" w:rsidP="00B45006">
      <w:pPr>
        <w:ind w:leftChars="66" w:left="141" w:firstLineChars="66" w:firstLine="141"/>
        <w:rPr>
          <w:rFonts w:ascii="ＭＳ 明朝" w:hAnsi="ＭＳ 明朝"/>
        </w:rPr>
      </w:pPr>
      <w:r>
        <w:rPr>
          <w:rFonts w:ascii="ＭＳ 明朝" w:hAnsi="ＭＳ 明朝" w:hint="eastAsia"/>
        </w:rPr>
        <w:t>本ソフトウェアは、</w:t>
      </w:r>
      <w:r w:rsidR="00911168">
        <w:rPr>
          <w:rFonts w:ascii="ＭＳ 明朝" w:hAnsi="ＭＳ 明朝" w:hint="eastAsia"/>
        </w:rPr>
        <w:t>シムトップス社製のi</w:t>
      </w:r>
      <w:r w:rsidR="00911168">
        <w:rPr>
          <w:rFonts w:ascii="ＭＳ 明朝" w:hAnsi="ＭＳ 明朝"/>
        </w:rPr>
        <w:t>-Reporter</w:t>
      </w:r>
      <w:r w:rsidR="00911168">
        <w:rPr>
          <w:rFonts w:ascii="ＭＳ 明朝" w:hAnsi="ＭＳ 明朝" w:hint="eastAsia"/>
        </w:rPr>
        <w:t>とオプションの</w:t>
      </w:r>
      <w:proofErr w:type="spellStart"/>
      <w:r w:rsidR="00911168">
        <w:rPr>
          <w:rFonts w:ascii="ＭＳ 明朝" w:hAnsi="ＭＳ 明朝" w:hint="eastAsia"/>
        </w:rPr>
        <w:t>W</w:t>
      </w:r>
      <w:r w:rsidR="00911168">
        <w:rPr>
          <w:rFonts w:ascii="ＭＳ 明朝" w:hAnsi="ＭＳ 明朝"/>
        </w:rPr>
        <w:t>ebAPI</w:t>
      </w:r>
      <w:proofErr w:type="spellEnd"/>
      <w:r w:rsidR="00911168">
        <w:rPr>
          <w:rFonts w:ascii="ＭＳ 明朝" w:hAnsi="ＭＳ 明朝" w:hint="eastAsia"/>
        </w:rPr>
        <w:t>を活用して、</w:t>
      </w:r>
      <w:r w:rsidR="000A7E70">
        <w:rPr>
          <w:rFonts w:ascii="ＭＳ 明朝" w:hAnsi="ＭＳ 明朝" w:hint="eastAsia"/>
        </w:rPr>
        <w:t>ユーザー</w:t>
      </w:r>
      <w:r w:rsidR="00911168">
        <w:rPr>
          <w:rFonts w:ascii="ＭＳ 明朝" w:hAnsi="ＭＳ 明朝" w:hint="eastAsia"/>
        </w:rPr>
        <w:t>の</w:t>
      </w:r>
      <w:r w:rsidR="000A7E70">
        <w:rPr>
          <w:rFonts w:ascii="ＭＳ 明朝" w:hAnsi="ＭＳ 明朝" w:hint="eastAsia"/>
        </w:rPr>
        <w:t>独自フォーマットによる</w:t>
      </w:r>
      <w:r w:rsidR="003800F9">
        <w:rPr>
          <w:rFonts w:ascii="ＭＳ 明朝" w:hAnsi="ＭＳ 明朝" w:hint="eastAsia"/>
        </w:rPr>
        <w:t>CSV</w:t>
      </w:r>
      <w:r w:rsidR="000A7E70">
        <w:rPr>
          <w:rFonts w:ascii="ＭＳ 明朝" w:hAnsi="ＭＳ 明朝" w:hint="eastAsia"/>
        </w:rPr>
        <w:t>ファイルから</w:t>
      </w:r>
      <w:r w:rsidR="00911168">
        <w:rPr>
          <w:rFonts w:ascii="ＭＳ 明朝" w:hAnsi="ＭＳ 明朝" w:hint="eastAsia"/>
        </w:rPr>
        <w:t>、作業前帳票の自動</w:t>
      </w:r>
      <w:r w:rsidR="000A7E70">
        <w:rPr>
          <w:rFonts w:ascii="ＭＳ 明朝" w:hAnsi="ＭＳ 明朝" w:hint="eastAsia"/>
        </w:rPr>
        <w:t>作成を行</w:t>
      </w:r>
      <w:r w:rsidR="00911168">
        <w:rPr>
          <w:rFonts w:ascii="ＭＳ 明朝" w:hAnsi="ＭＳ 明朝" w:hint="eastAsia"/>
        </w:rPr>
        <w:t>ものです。</w:t>
      </w:r>
    </w:p>
    <w:p w14:paraId="058118C7" w14:textId="296C6A42" w:rsidR="00B45006" w:rsidRDefault="00B45006" w:rsidP="00730FDC">
      <w:pPr>
        <w:ind w:leftChars="264" w:left="564"/>
      </w:pPr>
    </w:p>
    <w:p w14:paraId="509FB50F" w14:textId="6297A540" w:rsidR="00B45006" w:rsidRDefault="00245689" w:rsidP="00730FDC">
      <w:pPr>
        <w:ind w:leftChars="264" w:left="564"/>
      </w:pPr>
      <w:r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AF4902E" wp14:editId="5F5C1B31">
                <wp:simplePos x="0" y="0"/>
                <wp:positionH relativeFrom="column">
                  <wp:posOffset>-2540</wp:posOffset>
                </wp:positionH>
                <wp:positionV relativeFrom="paragraph">
                  <wp:posOffset>2321560</wp:posOffset>
                </wp:positionV>
                <wp:extent cx="1385570" cy="281940"/>
                <wp:effectExtent l="0" t="0" r="0" b="3810"/>
                <wp:wrapSquare wrapText="bothSides"/>
                <wp:docPr id="17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9700E" w14:textId="0BFDA4E4" w:rsidR="00736DA1" w:rsidRPr="00A12FE9" w:rsidRDefault="00736DA1" w:rsidP="00736DA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帳票管理者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F4902E" id="_x0000_t202" coordsize="21600,21600" o:spt="202" path="m,l,21600r21600,l21600,xe">
                <v:stroke joinstyle="miter"/>
                <v:path gradientshapeok="t" o:connecttype="rect"/>
              </v:shapetype>
              <v:shape id="Text Box 353" o:spid="_x0000_s1026" type="#_x0000_t202" style="position:absolute;left:0;text-align:left;margin-left:-.2pt;margin-top:182.8pt;width:109.1pt;height:22.2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" filled="f" stroked="f">
                <v:textbox style="mso-fit-shape-to-text:t">
                  <w:txbxContent>
                    <w:p w14:paraId="6169700E" w14:textId="0BFDA4E4" w:rsidR="00736DA1" w:rsidRPr="00A12FE9" w:rsidRDefault="00736DA1" w:rsidP="00736DA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帳票管理者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ＭＳ 明朝" w:hAnsi="ＭＳ 明朝"/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28544C" wp14:editId="6BFCE14C">
                <wp:simplePos x="0" y="0"/>
                <wp:positionH relativeFrom="column">
                  <wp:posOffset>4373245</wp:posOffset>
                </wp:positionH>
                <wp:positionV relativeFrom="paragraph">
                  <wp:posOffset>5066030</wp:posOffset>
                </wp:positionV>
                <wp:extent cx="1002030" cy="485775"/>
                <wp:effectExtent l="76200" t="76200" r="102870" b="104775"/>
                <wp:wrapNone/>
                <wp:docPr id="16" name="AutoShap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030" cy="485775"/>
                        </a:xfrm>
                        <a:prstGeom prst="rightArrow">
                          <a:avLst>
                            <a:gd name="adj1" fmla="val 50000"/>
                            <a:gd name="adj2" fmla="val 515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1071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339" o:spid="_x0000_s1026" type="#_x0000_t13" style="position:absolute;left:0;text-align:left;margin-left:344.35pt;margin-top:398.9pt;width:78.9pt;height:38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">
                <v:shadow on="t" type="perspective" color="black" opacity="26214f" offset="0,0" matrix="66847f,,,66847f"/>
                <v:textbox inset="5.85pt,.7pt,5.85pt,.7pt"/>
              </v:shape>
            </w:pict>
          </mc:Fallback>
        </mc:AlternateContent>
      </w:r>
      <w:r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7AC717" wp14:editId="287001AC">
                <wp:simplePos x="0" y="0"/>
                <wp:positionH relativeFrom="column">
                  <wp:posOffset>3332480</wp:posOffset>
                </wp:positionH>
                <wp:positionV relativeFrom="paragraph">
                  <wp:posOffset>3843020</wp:posOffset>
                </wp:positionV>
                <wp:extent cx="929640" cy="485775"/>
                <wp:effectExtent l="0" t="82868" r="92393" b="111442"/>
                <wp:wrapNone/>
                <wp:docPr id="5" name="Auto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29640" cy="485775"/>
                        </a:xfrm>
                        <a:prstGeom prst="rightArrow">
                          <a:avLst>
                            <a:gd name="adj1" fmla="val 50000"/>
                            <a:gd name="adj2" fmla="val 4784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61BD1" id="AutoShape 351" o:spid="_x0000_s1026" type="#_x0000_t13" style="position:absolute;left:0;text-align:left;margin-left:262.4pt;margin-top:302.6pt;width:73.2pt;height:38.2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">
                <v:shadow on="t" type="perspective" color="black" opacity="26214f" offset="0,0" matrix="66847f,,,66847f"/>
                <v:textbox inset="5.85pt,.7pt,5.85pt,.7pt"/>
              </v:shape>
            </w:pict>
          </mc:Fallback>
        </mc:AlternateContent>
      </w:r>
      <w:r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7AC717" wp14:editId="14129878">
                <wp:simplePos x="0" y="0"/>
                <wp:positionH relativeFrom="column">
                  <wp:posOffset>1386840</wp:posOffset>
                </wp:positionH>
                <wp:positionV relativeFrom="paragraph">
                  <wp:posOffset>3772535</wp:posOffset>
                </wp:positionV>
                <wp:extent cx="1604645" cy="485775"/>
                <wp:effectExtent l="0" t="419100" r="0" b="314325"/>
                <wp:wrapNone/>
                <wp:docPr id="3" name="Auto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54792">
                          <a:off x="0" y="0"/>
                          <a:ext cx="1604645" cy="485775"/>
                        </a:xfrm>
                        <a:prstGeom prst="rightArrow">
                          <a:avLst>
                            <a:gd name="adj1" fmla="val 50000"/>
                            <a:gd name="adj2" fmla="val 825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FA264" id="AutoShape 356" o:spid="_x0000_s1026" type="#_x0000_t13" style="position:absolute;left:0;text-align:left;margin-left:109.2pt;margin-top:297.05pt;width:126.35pt;height:38.25pt;rotation:2353607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">
                <v:shadow on="t" type="perspective" color="black" opacity="26214f" offset="0,0" matrix="66847f,,,66847f"/>
                <v:textbox inset="5.85pt,.7pt,5.85pt,.7pt"/>
              </v:shape>
            </w:pict>
          </mc:Fallback>
        </mc:AlternateContent>
      </w:r>
      <w:r>
        <w:rPr>
          <w:rFonts w:ascii="ＭＳ 明朝" w:hAnsi="ＭＳ 明朝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7AC717" wp14:editId="436851B0">
                <wp:simplePos x="0" y="0"/>
                <wp:positionH relativeFrom="column">
                  <wp:posOffset>1543050</wp:posOffset>
                </wp:positionH>
                <wp:positionV relativeFrom="paragraph">
                  <wp:posOffset>2604135</wp:posOffset>
                </wp:positionV>
                <wp:extent cx="1476375" cy="485775"/>
                <wp:effectExtent l="95250" t="76200" r="123825" b="104775"/>
                <wp:wrapNone/>
                <wp:docPr id="7" name="Auto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485775"/>
                        </a:xfrm>
                        <a:prstGeom prst="rightArrow">
                          <a:avLst>
                            <a:gd name="adj1" fmla="val 50000"/>
                            <a:gd name="adj2" fmla="val 515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8857B" id="AutoShape 361" o:spid="_x0000_s1026" type="#_x0000_t13" style="position:absolute;left:0;text-align:left;margin-left:121.5pt;margin-top:205.05pt;width:116.25pt;height:3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" adj="17935">
                <v:shadow on="t" type="perspective" color="black" opacity="26214f" offset="0,0" matrix="66847f,,,66847f"/>
                <v:textbox inset="5.85pt,.7pt,5.85pt,.7pt"/>
              </v:shape>
            </w:pict>
          </mc:Fallback>
        </mc:AlternateContent>
      </w:r>
      <w:r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5B268DD" wp14:editId="0349DB22">
                <wp:simplePos x="0" y="0"/>
                <wp:positionH relativeFrom="column">
                  <wp:posOffset>3000375</wp:posOffset>
                </wp:positionH>
                <wp:positionV relativeFrom="paragraph">
                  <wp:posOffset>2499360</wp:posOffset>
                </wp:positionV>
                <wp:extent cx="1563370" cy="977265"/>
                <wp:effectExtent l="0" t="0" r="0" b="0"/>
                <wp:wrapNone/>
                <wp:docPr id="6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3370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9B634" w14:textId="77777777" w:rsidR="00C0680A" w:rsidRPr="00C0680A" w:rsidRDefault="00C0680A" w:rsidP="00C0680A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b/>
                                <w:color w:val="5B9BD5" w:themeColor="accent5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680A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5B9BD5" w:themeColor="accent5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自動帳票作成</w:t>
                            </w:r>
                          </w:p>
                          <w:p w14:paraId="7CC689CE" w14:textId="170FCFF5" w:rsidR="007E0657" w:rsidRPr="00C0680A" w:rsidRDefault="007E0657" w:rsidP="00C0680A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b/>
                                <w:color w:val="5B9BD5" w:themeColor="accent5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680A">
                              <w:rPr>
                                <w:rFonts w:ascii="ＭＳ ゴシック" w:eastAsia="ＭＳ ゴシック" w:hAnsi="ＭＳ ゴシック" w:hint="eastAsia"/>
                                <w:b/>
                                <w:color w:val="5B9BD5" w:themeColor="accent5"/>
                                <w:sz w:val="28"/>
                                <w:szCs w:val="2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アプリ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268DD" id="Text Box 381" o:spid="_x0000_s1027" type="#_x0000_t202" style="position:absolute;left:0;text-align:left;margin-left:236.25pt;margin-top:196.8pt;width:123.1pt;height:76.9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" filled="f" stroked="f">
                <v:textbox>
                  <w:txbxContent>
                    <w:p w14:paraId="54A9B634" w14:textId="77777777" w:rsidR="00C0680A" w:rsidRPr="00C0680A" w:rsidRDefault="00C0680A" w:rsidP="00C0680A">
                      <w:pPr>
                        <w:jc w:val="center"/>
                        <w:rPr>
                          <w:rFonts w:ascii="ＭＳ ゴシック" w:eastAsia="ＭＳ ゴシック" w:hAnsi="ＭＳ ゴシック"/>
                          <w:b/>
                          <w:color w:val="5B9BD5" w:themeColor="accent5"/>
                          <w:sz w:val="28"/>
                          <w:szCs w:val="2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0680A">
                        <w:rPr>
                          <w:rFonts w:ascii="ＭＳ ゴシック" w:eastAsia="ＭＳ ゴシック" w:hAnsi="ＭＳ ゴシック" w:hint="eastAsia"/>
                          <w:b/>
                          <w:color w:val="5B9BD5" w:themeColor="accent5"/>
                          <w:sz w:val="28"/>
                          <w:szCs w:val="2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自動帳票作成</w:t>
                      </w:r>
                    </w:p>
                    <w:p w14:paraId="7CC689CE" w14:textId="170FCFF5" w:rsidR="007E0657" w:rsidRPr="00C0680A" w:rsidRDefault="007E0657" w:rsidP="00C0680A">
                      <w:pPr>
                        <w:jc w:val="center"/>
                        <w:rPr>
                          <w:rFonts w:ascii="ＭＳ ゴシック" w:eastAsia="ＭＳ ゴシック" w:hAnsi="ＭＳ ゴシック"/>
                          <w:b/>
                          <w:color w:val="5B9BD5" w:themeColor="accent5"/>
                          <w:sz w:val="28"/>
                          <w:szCs w:val="2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0680A">
                        <w:rPr>
                          <w:rFonts w:ascii="ＭＳ ゴシック" w:eastAsia="ＭＳ ゴシック" w:hAnsi="ＭＳ ゴシック" w:hint="eastAsia"/>
                          <w:b/>
                          <w:color w:val="5B9BD5" w:themeColor="accent5"/>
                          <w:sz w:val="28"/>
                          <w:szCs w:val="2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アプリ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5CE7DCFF" wp14:editId="4367E1AF">
            <wp:simplePos x="0" y="0"/>
            <wp:positionH relativeFrom="column">
              <wp:posOffset>346710</wp:posOffset>
            </wp:positionH>
            <wp:positionV relativeFrom="paragraph">
              <wp:posOffset>2388870</wp:posOffset>
            </wp:positionV>
            <wp:extent cx="1050290" cy="1050290"/>
            <wp:effectExtent l="0" t="0" r="0" b="0"/>
            <wp:wrapNone/>
            <wp:docPr id="348" name="図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1050290"/>
                    </a:xfrm>
                    <a:prstGeom prst="rect">
                      <a:avLst/>
                    </a:prstGeom>
                    <a:noFill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2D4A6EAB" wp14:editId="3F0524F7">
            <wp:simplePos x="0" y="0"/>
            <wp:positionH relativeFrom="column">
              <wp:posOffset>3265170</wp:posOffset>
            </wp:positionH>
            <wp:positionV relativeFrom="paragraph">
              <wp:posOffset>4389120</wp:posOffset>
            </wp:positionV>
            <wp:extent cx="1235075" cy="297180"/>
            <wp:effectExtent l="76200" t="76200" r="22225" b="83820"/>
            <wp:wrapNone/>
            <wp:docPr id="335" name="図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297180"/>
                    </a:xfrm>
                    <a:prstGeom prst="rect">
                      <a:avLst/>
                    </a:prstGeom>
                    <a:noFill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hAnsi="ＭＳ 明朝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7AC717" wp14:editId="06BA957A">
                <wp:simplePos x="0" y="0"/>
                <wp:positionH relativeFrom="column">
                  <wp:posOffset>1864995</wp:posOffset>
                </wp:positionH>
                <wp:positionV relativeFrom="paragraph">
                  <wp:posOffset>701675</wp:posOffset>
                </wp:positionV>
                <wp:extent cx="1002030" cy="485775"/>
                <wp:effectExtent l="76200" t="76200" r="102870" b="104775"/>
                <wp:wrapNone/>
                <wp:docPr id="12" name="AutoShap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2030" cy="485775"/>
                        </a:xfrm>
                        <a:prstGeom prst="rightArrow">
                          <a:avLst>
                            <a:gd name="adj1" fmla="val 50000"/>
                            <a:gd name="adj2" fmla="val 515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53A260" id="AutoShape 339" o:spid="_x0000_s1026" type="#_x0000_t13" style="position:absolute;left:0;text-align:left;margin-left:146.85pt;margin-top:55.25pt;width:78.9pt;height:3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">
                <v:shadow on="t" type="perspective" color="black" opacity="26214f" offset="0,0" matrix="66847f,,,66847f"/>
                <v:textbox inset="5.85pt,.7pt,5.85pt,.7p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0395320D" wp14:editId="6958978B">
            <wp:simplePos x="0" y="0"/>
            <wp:positionH relativeFrom="column">
              <wp:posOffset>572135</wp:posOffset>
            </wp:positionH>
            <wp:positionV relativeFrom="paragraph">
              <wp:posOffset>474345</wp:posOffset>
            </wp:positionV>
            <wp:extent cx="1200150" cy="1117600"/>
            <wp:effectExtent l="76200" t="76200" r="76200" b="82550"/>
            <wp:wrapNone/>
            <wp:docPr id="337" name="図 337" descr="複数のPCサーバーのイラスト | 無料イラスト素材のilla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複数のPCサーバーのイラスト | 無料イラスト素材のillale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17600"/>
                    </a:xfrm>
                    <a:prstGeom prst="rect">
                      <a:avLst/>
                    </a:prstGeom>
                    <a:noFill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5B268DD" wp14:editId="7EB10D4F">
                <wp:simplePos x="0" y="0"/>
                <wp:positionH relativeFrom="column">
                  <wp:posOffset>3114675</wp:posOffset>
                </wp:positionH>
                <wp:positionV relativeFrom="paragraph">
                  <wp:posOffset>155575</wp:posOffset>
                </wp:positionV>
                <wp:extent cx="1385570" cy="281940"/>
                <wp:effectExtent l="0" t="0" r="0" b="3810"/>
                <wp:wrapNone/>
                <wp:docPr id="13" name="Text 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5DAF5" w14:textId="262B2CA7" w:rsidR="004E1876" w:rsidRPr="00A12FE9" w:rsidRDefault="004E1876" w:rsidP="00A12F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作業指示保存フォルダ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268DD" id="Text Box 350" o:spid="_x0000_s1028" type="#_x0000_t202" style="position:absolute;left:0;text-align:left;margin-left:245.25pt;margin-top:12.25pt;width:109.1pt;height:22.2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" filled="f" stroked="f">
                <v:textbox style="mso-fit-shape-to-text:t">
                  <w:txbxContent>
                    <w:p w14:paraId="6505DAF5" w14:textId="262B2CA7" w:rsidR="004E1876" w:rsidRPr="00A12FE9" w:rsidRDefault="004E1876" w:rsidP="00A12F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作業指示保存フォルダ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91E576D" wp14:editId="6F380B36">
                <wp:simplePos x="0" y="0"/>
                <wp:positionH relativeFrom="column">
                  <wp:posOffset>382270</wp:posOffset>
                </wp:positionH>
                <wp:positionV relativeFrom="paragraph">
                  <wp:posOffset>187325</wp:posOffset>
                </wp:positionV>
                <wp:extent cx="1385570" cy="281940"/>
                <wp:effectExtent l="0" t="0" r="0" b="3810"/>
                <wp:wrapSquare wrapText="bothSides"/>
                <wp:docPr id="18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648F4" w14:textId="6C17CC4E" w:rsidR="00736DA1" w:rsidRPr="00A12FE9" w:rsidRDefault="00736DA1" w:rsidP="00736DA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ホスト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1E576D" id="_x0000_s1029" type="#_x0000_t202" style="position:absolute;left:0;text-align:left;margin-left:30.1pt;margin-top:14.75pt;width:109.1pt;height:22.2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" filled="f" stroked="f">
                <v:textbox style="mso-fit-shape-to-text:t">
                  <w:txbxContent>
                    <w:p w14:paraId="636648F4" w14:textId="6C17CC4E" w:rsidR="00736DA1" w:rsidRPr="00A12FE9" w:rsidRDefault="00736DA1" w:rsidP="00736DA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ホスト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F0E7CD" w14:textId="7E075449" w:rsidR="00B45006" w:rsidRDefault="00B45006" w:rsidP="00730FDC">
      <w:pPr>
        <w:ind w:leftChars="264" w:left="564"/>
      </w:pPr>
    </w:p>
    <w:p w14:paraId="0BA7BC9A" w14:textId="38C818DB" w:rsidR="00B45006" w:rsidRDefault="00736DA1" w:rsidP="00730FDC">
      <w:pPr>
        <w:ind w:leftChars="264" w:left="564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94C9105" wp14:editId="78639294">
            <wp:simplePos x="0" y="0"/>
            <wp:positionH relativeFrom="column">
              <wp:posOffset>3015615</wp:posOffset>
            </wp:positionH>
            <wp:positionV relativeFrom="paragraph">
              <wp:posOffset>106680</wp:posOffset>
            </wp:positionV>
            <wp:extent cx="1595120" cy="1095375"/>
            <wp:effectExtent l="95250" t="76200" r="81280" b="47625"/>
            <wp:wrapNone/>
            <wp:docPr id="338" name="図 338" descr="フォルダーイラスト／無料イラストなら「イラストAC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フォルダーイラスト／無料イラストなら「イラストAC」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4183" b="89734" l="3646" r="95052">
                                  <a14:foregroundMark x1="18490" y1="19011" x2="75521" y2="35361"/>
                                  <a14:foregroundMark x1="75521" y1="35361" x2="66406" y2="55513"/>
                                  <a14:foregroundMark x1="16667" y1="8745" x2="8854" y2="26236"/>
                                  <a14:foregroundMark x1="8854" y1="11407" x2="4688" y2="33840"/>
                                  <a14:foregroundMark x1="26302" y1="9506" x2="94792" y2="29658"/>
                                  <a14:foregroundMark x1="94792" y1="29658" x2="85417" y2="75665"/>
                                  <a14:foregroundMark x1="85417" y1="75665" x2="15104" y2="89734"/>
                                  <a14:foregroundMark x1="15104" y1="89734" x2="4688" y2="41445"/>
                                  <a14:foregroundMark x1="4688" y1="41445" x2="25000" y2="6844"/>
                                  <a14:foregroundMark x1="25000" y1="6844" x2="26302" y2="6844"/>
                                  <a14:foregroundMark x1="3646" y1="6844" x2="3646" y2="6844"/>
                                  <a14:foregroundMark x1="14844" y1="7985" x2="14844" y2="7985"/>
                                  <a14:foregroundMark x1="16667" y1="4183" x2="16667" y2="4183"/>
                                  <a14:foregroundMark x1="79427" y1="80989" x2="79427" y2="80989"/>
                                  <a14:foregroundMark x1="95052" y1="26996" x2="95052" y2="26996"/>
                                  <a14:foregroundMark x1="67448" y1="14829" x2="67448" y2="14829"/>
                                  <a14:foregroundMark x1="67448" y1="14829" x2="67448" y2="14829"/>
                                  <a14:foregroundMark x1="71094" y1="15589" x2="71094" y2="15589"/>
                                  <a14:foregroundMark x1="73958" y1="14829" x2="73958" y2="14829"/>
                                  <a14:foregroundMark x1="78125" y1="14829" x2="78125" y2="14829"/>
                                  <a14:foregroundMark x1="84896" y1="14068" x2="84896" y2="140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095375"/>
                    </a:xfrm>
                    <a:prstGeom prst="rect">
                      <a:avLst/>
                    </a:prstGeom>
                    <a:noFill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61CBB" w14:textId="1FA6CFD0" w:rsidR="00B45006" w:rsidRDefault="00911168" w:rsidP="00730FDC">
      <w:pPr>
        <w:ind w:leftChars="264" w:left="564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6541CE3F" wp14:editId="7C25AE47">
            <wp:simplePos x="0" y="0"/>
            <wp:positionH relativeFrom="column">
              <wp:posOffset>3352800</wp:posOffset>
            </wp:positionH>
            <wp:positionV relativeFrom="paragraph">
              <wp:posOffset>32385</wp:posOffset>
            </wp:positionV>
            <wp:extent cx="937895" cy="937895"/>
            <wp:effectExtent l="0" t="0" r="0" b="0"/>
            <wp:wrapNone/>
            <wp:docPr id="342" name="図 342" descr="csv」アイコンのフリー素材（商用可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csv」アイコンのフリー素材（商用可）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468C11" w14:textId="435F94E6" w:rsidR="00B45006" w:rsidRDefault="00B45006" w:rsidP="00730FDC">
      <w:pPr>
        <w:ind w:leftChars="264" w:left="564"/>
      </w:pPr>
    </w:p>
    <w:p w14:paraId="4B282C0D" w14:textId="416C77C6" w:rsidR="00B45006" w:rsidRDefault="00B45006" w:rsidP="00730FDC">
      <w:pPr>
        <w:ind w:leftChars="264" w:left="564"/>
      </w:pPr>
    </w:p>
    <w:p w14:paraId="0F2A1C70" w14:textId="68EBB318" w:rsidR="000E4682" w:rsidRDefault="000E4682" w:rsidP="00730FDC">
      <w:pPr>
        <w:ind w:leftChars="264" w:left="564"/>
        <w:rPr>
          <w:rFonts w:ascii="ＭＳ 明朝" w:hAnsi="ＭＳ 明朝"/>
        </w:rPr>
      </w:pPr>
    </w:p>
    <w:p w14:paraId="3B5CBD5B" w14:textId="7E5DB008" w:rsidR="000E4682" w:rsidRDefault="000E4682" w:rsidP="00730FDC">
      <w:pPr>
        <w:ind w:leftChars="264" w:left="564"/>
        <w:rPr>
          <w:rFonts w:ascii="ＭＳ 明朝" w:hAnsi="ＭＳ 明朝"/>
        </w:rPr>
      </w:pPr>
    </w:p>
    <w:p w14:paraId="793C3277" w14:textId="46D2823C" w:rsidR="000E4682" w:rsidRDefault="00736DA1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7AC717" wp14:editId="6D5B4AFD">
                <wp:simplePos x="0" y="0"/>
                <wp:positionH relativeFrom="column">
                  <wp:posOffset>3438843</wp:posOffset>
                </wp:positionH>
                <wp:positionV relativeFrom="paragraph">
                  <wp:posOffset>113982</wp:posOffset>
                </wp:positionV>
                <wp:extent cx="781050" cy="485775"/>
                <wp:effectExtent l="52387" t="80963" r="109538" b="90487"/>
                <wp:wrapNone/>
                <wp:docPr id="10" name="Auto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81050" cy="485775"/>
                        </a:xfrm>
                        <a:prstGeom prst="rightArrow">
                          <a:avLst>
                            <a:gd name="adj1" fmla="val 50000"/>
                            <a:gd name="adj2" fmla="val 4019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929EA" id="AutoShape 345" o:spid="_x0000_s1026" type="#_x0000_t13" style="position:absolute;left:0;text-align:left;margin-left:270.8pt;margin-top:8.95pt;width:61.5pt;height:38.2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">
                <v:shadow on="t" type="perspective" color="black" opacity="26214f" offset="0,0" matrix="66847f,,,66847f"/>
                <v:textbox inset="5.85pt,.7pt,5.85pt,.7pt"/>
              </v:shape>
            </w:pict>
          </mc:Fallback>
        </mc:AlternateContent>
      </w:r>
    </w:p>
    <w:p w14:paraId="71139607" w14:textId="7CF7CAAD" w:rsidR="000E4682" w:rsidRDefault="000E4682" w:rsidP="00730FDC">
      <w:pPr>
        <w:ind w:leftChars="264" w:left="564"/>
        <w:rPr>
          <w:rFonts w:ascii="ＭＳ 明朝" w:hAnsi="ＭＳ 明朝"/>
        </w:rPr>
      </w:pPr>
    </w:p>
    <w:p w14:paraId="2B6FE70D" w14:textId="0314B5DF" w:rsidR="000E4682" w:rsidRDefault="00C0680A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27C4CE60" wp14:editId="024255CE">
            <wp:simplePos x="0" y="0"/>
            <wp:positionH relativeFrom="column">
              <wp:posOffset>2924175</wp:posOffset>
            </wp:positionH>
            <wp:positionV relativeFrom="paragraph">
              <wp:posOffset>137160</wp:posOffset>
            </wp:positionV>
            <wp:extent cx="1782445" cy="1782445"/>
            <wp:effectExtent l="0" t="0" r="0" b="0"/>
            <wp:wrapNone/>
            <wp:docPr id="380" name="図 380" descr="歯車のアイコン素材 | 無料のアイコンイラスト集 icon-p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歯車のアイコン素材 | 無料のアイコンイラスト集 icon-pi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445" cy="1782445"/>
                    </a:xfrm>
                    <a:prstGeom prst="rect">
                      <a:avLst/>
                    </a:prstGeom>
                    <a:noFill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B53FF" w14:textId="0F3FF1C0" w:rsidR="000E4682" w:rsidRDefault="000E4682" w:rsidP="00730FDC">
      <w:pPr>
        <w:ind w:leftChars="264" w:left="564"/>
        <w:rPr>
          <w:rFonts w:ascii="ＭＳ 明朝" w:hAnsi="ＭＳ 明朝"/>
        </w:rPr>
      </w:pPr>
    </w:p>
    <w:p w14:paraId="3F75237A" w14:textId="48F54B3A" w:rsidR="000E4682" w:rsidRDefault="00C0680A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5B268DD" wp14:editId="52502ABF">
                <wp:simplePos x="0" y="0"/>
                <wp:positionH relativeFrom="column">
                  <wp:posOffset>1481455</wp:posOffset>
                </wp:positionH>
                <wp:positionV relativeFrom="paragraph">
                  <wp:posOffset>55245</wp:posOffset>
                </wp:positionV>
                <wp:extent cx="1385570" cy="281940"/>
                <wp:effectExtent l="0" t="0" r="0" b="3810"/>
                <wp:wrapSquare wrapText="bothSides"/>
                <wp:docPr id="8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7FE66" w14:textId="77777777" w:rsidR="004E1876" w:rsidRPr="00A12FE9" w:rsidRDefault="004E1876" w:rsidP="002558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変換設定ファイル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268DD" id="_x0000_s1030" type="#_x0000_t202" style="position:absolute;left:0;text-align:left;margin-left:116.65pt;margin-top:4.35pt;width:109.1pt;height:22.2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" filled="f" stroked="f">
                <v:textbox style="mso-fit-shape-to-text:t">
                  <w:txbxContent>
                    <w:p w14:paraId="5677FE66" w14:textId="77777777" w:rsidR="004E1876" w:rsidRPr="00A12FE9" w:rsidRDefault="004E1876" w:rsidP="002558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変換設定ファイル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5A8A45" w14:textId="0FFEF09F" w:rsidR="000E4682" w:rsidRDefault="00911168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09034F7A" wp14:editId="7F96D620">
            <wp:simplePos x="0" y="0"/>
            <wp:positionH relativeFrom="column">
              <wp:posOffset>1943100</wp:posOffset>
            </wp:positionH>
            <wp:positionV relativeFrom="paragraph">
              <wp:posOffset>80010</wp:posOffset>
            </wp:positionV>
            <wp:extent cx="523875" cy="523875"/>
            <wp:effectExtent l="0" t="57150" r="47625" b="66675"/>
            <wp:wrapNone/>
            <wp:docPr id="15" name="図 15" descr="Web の json ファイル アイコンのモダンなフラット デザイン | プレミアムベクタ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eb の json ファイル アイコンのモダンなフラット デザイン | プレミアムベクター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6709" b="90735" l="9585" r="89617">
                                  <a14:foregroundMark x1="24760" y1="10064" x2="53674" y2="13419"/>
                                  <a14:foregroundMark x1="53674" y1="13419" x2="70927" y2="24441"/>
                                  <a14:foregroundMark x1="70927" y1="24441" x2="79233" y2="34984"/>
                                  <a14:foregroundMark x1="79233" y1="34984" x2="81150" y2="78754"/>
                                  <a14:foregroundMark x1="81150" y1="78754" x2="69968" y2="89137"/>
                                  <a14:foregroundMark x1="69968" y1="89137" x2="40096" y2="88818"/>
                                  <a14:foregroundMark x1="40096" y1="88818" x2="29872" y2="29553"/>
                                  <a14:foregroundMark x1="29872" y1="29553" x2="17572" y2="23962"/>
                                  <a14:foregroundMark x1="17572" y1="23962" x2="27316" y2="19329"/>
                                  <a14:foregroundMark x1="39137" y1="20607" x2="62620" y2="36422"/>
                                  <a14:foregroundMark x1="62620" y1="36422" x2="45847" y2="41054"/>
                                  <a14:foregroundMark x1="45847" y1="41054" x2="65815" y2="41374"/>
                                  <a14:foregroundMark x1="65815" y1="41374" x2="65974" y2="42812"/>
                                  <a14:foregroundMark x1="47923" y1="48243" x2="56070" y2="65495"/>
                                  <a14:foregroundMark x1="56070" y1="65495" x2="54153" y2="52077"/>
                                  <a14:foregroundMark x1="54153" y1="52077" x2="51757" y2="72684"/>
                                  <a14:foregroundMark x1="51757" y1="72684" x2="46486" y2="65815"/>
                                  <a14:foregroundMark x1="63259" y1="54473" x2="65016" y2="72204"/>
                                  <a14:foregroundMark x1="65016" y1="72204" x2="65016" y2="70128"/>
                                  <a14:foregroundMark x1="53355" y1="24760" x2="52556" y2="23163"/>
                                  <a14:foregroundMark x1="56230" y1="18530" x2="45687" y2="25879"/>
                                  <a14:foregroundMark x1="45687" y1="25879" x2="45687" y2="26198"/>
                                  <a14:foregroundMark x1="67412" y1="8786" x2="85304" y2="24920"/>
                                  <a14:foregroundMark x1="66933" y1="6869" x2="49681" y2="6869"/>
                                  <a14:foregroundMark x1="25399" y1="34026" x2="26198" y2="36422"/>
                                  <a14:foregroundMark x1="25719" y1="35942" x2="28115" y2="89297"/>
                                  <a14:foregroundMark x1="21725" y1="89457" x2="35942" y2="90735"/>
                                  <a14:foregroundMark x1="35942" y1="90735" x2="52077" y2="90735"/>
                                  <a14:foregroundMark x1="52077" y1="90735" x2="77476" y2="9073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13512" w14:textId="2BAF6161" w:rsidR="000E4682" w:rsidRDefault="000E4682" w:rsidP="00730FDC">
      <w:pPr>
        <w:ind w:leftChars="264" w:left="564"/>
        <w:rPr>
          <w:rFonts w:ascii="ＭＳ 明朝" w:hAnsi="ＭＳ 明朝"/>
        </w:rPr>
      </w:pPr>
    </w:p>
    <w:p w14:paraId="7663ABC4" w14:textId="56CC3613" w:rsidR="000E4682" w:rsidRDefault="000E4682" w:rsidP="00730FDC">
      <w:pPr>
        <w:ind w:leftChars="264" w:left="564"/>
        <w:rPr>
          <w:rFonts w:ascii="ＭＳ 明朝" w:hAnsi="ＭＳ 明朝"/>
        </w:rPr>
      </w:pPr>
    </w:p>
    <w:p w14:paraId="5E1BDB91" w14:textId="201E3FDA" w:rsidR="000E4682" w:rsidRDefault="000E4682" w:rsidP="00730FDC">
      <w:pPr>
        <w:ind w:leftChars="264" w:left="564"/>
        <w:rPr>
          <w:rFonts w:ascii="ＭＳ 明朝" w:hAnsi="ＭＳ 明朝"/>
        </w:rPr>
      </w:pPr>
    </w:p>
    <w:p w14:paraId="7494D556" w14:textId="76911D1D" w:rsidR="000E4682" w:rsidRDefault="000E4682" w:rsidP="00730FDC">
      <w:pPr>
        <w:ind w:leftChars="264" w:left="564"/>
        <w:rPr>
          <w:rFonts w:ascii="ＭＳ 明朝" w:hAnsi="ＭＳ 明朝"/>
        </w:rPr>
      </w:pPr>
    </w:p>
    <w:p w14:paraId="1C7107E9" w14:textId="5E2AF933" w:rsidR="000E4682" w:rsidRDefault="00C0680A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5B268DD" wp14:editId="74A5B58D">
                <wp:simplePos x="0" y="0"/>
                <wp:positionH relativeFrom="column">
                  <wp:posOffset>1383665</wp:posOffset>
                </wp:positionH>
                <wp:positionV relativeFrom="paragraph">
                  <wp:posOffset>156210</wp:posOffset>
                </wp:positionV>
                <wp:extent cx="1385570" cy="281940"/>
                <wp:effectExtent l="0" t="0" r="0" b="3810"/>
                <wp:wrapSquare wrapText="bothSides"/>
                <wp:docPr id="4" name="Text 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794D6" w14:textId="58A9C252" w:rsidR="004E1876" w:rsidRPr="00A12FE9" w:rsidRDefault="004E1876" w:rsidP="002558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帳票定義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268DD" id="Text Box 357" o:spid="_x0000_s1031" type="#_x0000_t202" style="position:absolute;left:0;text-align:left;margin-left:108.95pt;margin-top:12.3pt;width:109.1pt;height:22.2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" filled="f" stroked="f">
                <v:textbox style="mso-fit-shape-to-text:t">
                  <w:txbxContent>
                    <w:p w14:paraId="48A794D6" w14:textId="58A9C252" w:rsidR="004E1876" w:rsidRPr="00A12FE9" w:rsidRDefault="004E1876" w:rsidP="002558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帳票定義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ACA590" w14:textId="4ADDCA9E" w:rsidR="000E4682" w:rsidRDefault="00736DA1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3731532A" wp14:editId="7E592A73">
            <wp:simplePos x="0" y="0"/>
            <wp:positionH relativeFrom="column">
              <wp:posOffset>3596005</wp:posOffset>
            </wp:positionH>
            <wp:positionV relativeFrom="paragraph">
              <wp:posOffset>150495</wp:posOffset>
            </wp:positionV>
            <wp:extent cx="414655" cy="412115"/>
            <wp:effectExtent l="76200" t="76200" r="80645" b="83185"/>
            <wp:wrapNone/>
            <wp:docPr id="352" name="図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ackgroundRemoval t="9091" b="91919" l="5000" r="94000">
                                  <a14:foregroundMark x1="30000" y1="18182" x2="76000" y2="62626"/>
                                  <a14:foregroundMark x1="85000" y1="53535" x2="85000" y2="53535"/>
                                  <a14:foregroundMark x1="30000" y1="23232" x2="32000" y2="16162"/>
                                  <a14:foregroundMark x1="78000" y1="18182" x2="83000" y2="25253"/>
                                  <a14:foregroundMark x1="90000" y1="25253" x2="90000" y2="82828"/>
                                  <a14:foregroundMark x1="85000" y1="82828" x2="39000" y2="76768"/>
                                  <a14:foregroundMark x1="11000" y1="78788" x2="62000" y2="80808"/>
                                  <a14:foregroundMark x1="9000" y1="23232" x2="9000" y2="57576"/>
                                  <a14:foregroundMark x1="14000" y1="71717" x2="14000" y2="87879"/>
                                  <a14:foregroundMark x1="94000" y1="92929" x2="94000" y2="92929"/>
                                  <a14:foregroundMark x1="9000" y1="66667" x2="9000" y2="66667"/>
                                  <a14:foregroundMark x1="5000" y1="66667" x2="5000" y2="66667"/>
                                  <a14:foregroundMark x1="74000" y1="59596" x2="41000" y2="4848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412115"/>
                    </a:xfrm>
                    <a:prstGeom prst="rect">
                      <a:avLst/>
                    </a:prstGeom>
                    <a:noFill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9800F" w14:textId="7ACCA9B0" w:rsidR="000E4682" w:rsidRDefault="00C0680A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1779187C" wp14:editId="7C83093A">
            <wp:simplePos x="0" y="0"/>
            <wp:positionH relativeFrom="column">
              <wp:posOffset>1708150</wp:posOffset>
            </wp:positionH>
            <wp:positionV relativeFrom="paragraph">
              <wp:posOffset>32385</wp:posOffset>
            </wp:positionV>
            <wp:extent cx="751612" cy="523875"/>
            <wp:effectExtent l="57150" t="76200" r="48895" b="66675"/>
            <wp:wrapNone/>
            <wp:docPr id="355" name="図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12" cy="523875"/>
                    </a:xfrm>
                    <a:prstGeom prst="rect">
                      <a:avLst/>
                    </a:prstGeom>
                    <a:noFill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134E8" w14:textId="163A27D3" w:rsidR="000E4682" w:rsidRDefault="000E4682" w:rsidP="00730FDC">
      <w:pPr>
        <w:ind w:leftChars="264" w:left="564"/>
        <w:rPr>
          <w:rFonts w:ascii="ＭＳ 明朝" w:hAnsi="ＭＳ 明朝"/>
        </w:rPr>
      </w:pPr>
    </w:p>
    <w:p w14:paraId="22A3F343" w14:textId="68317645" w:rsidR="000E4682" w:rsidRDefault="000E4682" w:rsidP="00730FDC">
      <w:pPr>
        <w:ind w:leftChars="264" w:left="564"/>
        <w:rPr>
          <w:rFonts w:ascii="ＭＳ 明朝" w:hAnsi="ＭＳ 明朝"/>
        </w:rPr>
      </w:pPr>
    </w:p>
    <w:p w14:paraId="61EA5A8E" w14:textId="2451F304" w:rsidR="000E4682" w:rsidRDefault="005F5B2F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5B124A8" wp14:editId="1D67FC6B">
            <wp:simplePos x="0" y="0"/>
            <wp:positionH relativeFrom="column">
              <wp:posOffset>3040380</wp:posOffset>
            </wp:positionH>
            <wp:positionV relativeFrom="paragraph">
              <wp:posOffset>169545</wp:posOffset>
            </wp:positionV>
            <wp:extent cx="1591945" cy="1591945"/>
            <wp:effectExtent l="0" t="0" r="0" b="0"/>
            <wp:wrapNone/>
            <wp:docPr id="336" name="図 336" descr="サーバー」アイコン・イラストのフリー素材（商用可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サーバー」アイコン・イラストのフリー素材（商用可）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1591945"/>
                    </a:xfrm>
                    <a:prstGeom prst="rect">
                      <a:avLst/>
                    </a:prstGeom>
                    <a:noFill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A7449" w14:textId="236F3202" w:rsidR="000E4682" w:rsidRDefault="000E4682" w:rsidP="00730FDC">
      <w:pPr>
        <w:ind w:leftChars="264" w:left="564"/>
        <w:rPr>
          <w:rFonts w:ascii="ＭＳ 明朝" w:hAnsi="ＭＳ 明朝"/>
        </w:rPr>
      </w:pPr>
    </w:p>
    <w:p w14:paraId="05770186" w14:textId="31C5B67A" w:rsidR="000E4682" w:rsidRDefault="00736DA1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5B268DD" wp14:editId="1A56B6A9">
                <wp:simplePos x="0" y="0"/>
                <wp:positionH relativeFrom="column">
                  <wp:posOffset>5200015</wp:posOffset>
                </wp:positionH>
                <wp:positionV relativeFrom="paragraph">
                  <wp:posOffset>25400</wp:posOffset>
                </wp:positionV>
                <wp:extent cx="1385570" cy="281940"/>
                <wp:effectExtent l="0" t="0" r="0" b="3810"/>
                <wp:wrapSquare wrapText="bothSides"/>
                <wp:docPr id="2" name="Text 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557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4D8F07" w14:textId="02F59397" w:rsidR="004E1876" w:rsidRPr="00A12FE9" w:rsidRDefault="004E1876" w:rsidP="000A7E7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帳票入力</w:t>
                            </w:r>
                            <w:r w:rsidR="00C0680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268DD" id="Text Box 360" o:spid="_x0000_s1032" type="#_x0000_t202" style="position:absolute;left:0;text-align:left;margin-left:409.45pt;margin-top:2pt;width:109.1pt;height:22.2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" filled="f" stroked="f">
                <v:textbox style="mso-fit-shape-to-text:t">
                  <w:txbxContent>
                    <w:p w14:paraId="0E4D8F07" w14:textId="02F59397" w:rsidR="004E1876" w:rsidRPr="00A12FE9" w:rsidRDefault="004E1876" w:rsidP="000A7E7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帳票入力</w:t>
                      </w:r>
                      <w:r w:rsidR="00C0680A">
                        <w:rPr>
                          <w:rFonts w:hint="eastAsia"/>
                          <w:sz w:val="16"/>
                          <w:szCs w:val="16"/>
                        </w:rPr>
                        <w:t>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B8F9A6" w14:textId="13BA0BA6" w:rsidR="000E4682" w:rsidRDefault="00736DA1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7CC346CC" wp14:editId="18F39515">
            <wp:simplePos x="0" y="0"/>
            <wp:positionH relativeFrom="column">
              <wp:posOffset>5563870</wp:posOffset>
            </wp:positionH>
            <wp:positionV relativeFrom="paragraph">
              <wp:posOffset>82550</wp:posOffset>
            </wp:positionV>
            <wp:extent cx="741652" cy="741652"/>
            <wp:effectExtent l="0" t="57150" r="0" b="20955"/>
            <wp:wrapNone/>
            <wp:docPr id="354" name="図 354" descr="マイクロソフト クリップアート 復刻: パワポマン（建設作業員・男性/男子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マイクロソフト クリップアート 復刻: パワポマン（建設作業員・男性/男子）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52" cy="741652"/>
                    </a:xfrm>
                    <a:prstGeom prst="rect">
                      <a:avLst/>
                    </a:prstGeom>
                    <a:noFill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FFF0F" w14:textId="34B47AFE" w:rsidR="000E4682" w:rsidRDefault="000E4682" w:rsidP="00730FDC">
      <w:pPr>
        <w:ind w:leftChars="264" w:left="564"/>
        <w:rPr>
          <w:rFonts w:ascii="ＭＳ 明朝" w:hAnsi="ＭＳ 明朝"/>
        </w:rPr>
      </w:pPr>
    </w:p>
    <w:p w14:paraId="0BD53598" w14:textId="79E5DD3C" w:rsidR="000E4682" w:rsidRDefault="000E4682" w:rsidP="00730FDC">
      <w:pPr>
        <w:ind w:leftChars="264" w:left="564"/>
        <w:rPr>
          <w:rFonts w:ascii="ＭＳ 明朝" w:hAnsi="ＭＳ 明朝"/>
        </w:rPr>
      </w:pPr>
    </w:p>
    <w:p w14:paraId="32E1353A" w14:textId="6E708D75" w:rsidR="002558E6" w:rsidRDefault="00736DA1" w:rsidP="00730FDC">
      <w:pPr>
        <w:ind w:leftChars="264" w:left="564"/>
        <w:rPr>
          <w:rFonts w:ascii="ＭＳ 明朝" w:hAnsi="ＭＳ 明朝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70053D0F" wp14:editId="2D158736">
            <wp:simplePos x="0" y="0"/>
            <wp:positionH relativeFrom="column">
              <wp:posOffset>5252085</wp:posOffset>
            </wp:positionH>
            <wp:positionV relativeFrom="paragraph">
              <wp:posOffset>112395</wp:posOffset>
            </wp:positionV>
            <wp:extent cx="633730" cy="425450"/>
            <wp:effectExtent l="57150" t="76200" r="52070" b="69850"/>
            <wp:wrapNone/>
            <wp:docPr id="359" name="図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425450"/>
                    </a:xfrm>
                    <a:prstGeom prst="rect">
                      <a:avLst/>
                    </a:prstGeom>
                    <a:noFill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A119D" w14:textId="6A66D1BD" w:rsidR="002558E6" w:rsidRDefault="002558E6" w:rsidP="00730FDC">
      <w:pPr>
        <w:ind w:leftChars="264" w:left="564"/>
        <w:rPr>
          <w:rFonts w:ascii="ＭＳ 明朝" w:hAnsi="ＭＳ 明朝"/>
        </w:rPr>
      </w:pPr>
    </w:p>
    <w:p w14:paraId="67E2AA87" w14:textId="5016BF9E" w:rsidR="000A7E70" w:rsidRDefault="00911168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AD246F1" wp14:editId="107F4CC6">
                <wp:simplePos x="0" y="0"/>
                <wp:positionH relativeFrom="column">
                  <wp:posOffset>4780915</wp:posOffset>
                </wp:positionH>
                <wp:positionV relativeFrom="paragraph">
                  <wp:posOffset>70485</wp:posOffset>
                </wp:positionV>
                <wp:extent cx="1590675" cy="281940"/>
                <wp:effectExtent l="0" t="0" r="0" b="3810"/>
                <wp:wrapSquare wrapText="bothSides"/>
                <wp:docPr id="9" name="Text 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95000" w14:textId="6703B8BD" w:rsidR="00911168" w:rsidRPr="00A12FE9" w:rsidRDefault="00911168" w:rsidP="0091116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CSV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データ差込済帳票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246F1" id="_x0000_s1033" type="#_x0000_t202" style="position:absolute;left:0;text-align:left;margin-left:376.45pt;margin-top:5.55pt;width:125.25pt;height:22.2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" filled="f" stroked="f">
                <v:textbox style="mso-fit-shape-to-text:t">
                  <w:txbxContent>
                    <w:p w14:paraId="58195000" w14:textId="6703B8BD" w:rsidR="00911168" w:rsidRPr="00A12FE9" w:rsidRDefault="00911168" w:rsidP="0091116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CSV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データ差込済帳票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057B57" w14:textId="25577A7E" w:rsidR="000A7E70" w:rsidRDefault="000A7E70" w:rsidP="00730FDC">
      <w:pPr>
        <w:ind w:leftChars="264" w:left="564"/>
        <w:rPr>
          <w:rFonts w:ascii="ＭＳ 明朝" w:hAnsi="ＭＳ 明朝"/>
        </w:rPr>
      </w:pPr>
    </w:p>
    <w:p w14:paraId="7B40409D" w14:textId="367032A2" w:rsidR="00E96BA8" w:rsidRPr="00123315" w:rsidRDefault="000A7E70" w:rsidP="00E96BA8">
      <w:pPr>
        <w:pStyle w:val="1"/>
        <w:numPr>
          <w:ilvl w:val="0"/>
          <w:numId w:val="1"/>
        </w:numPr>
        <w:rPr>
          <w:rFonts w:ascii="ＭＳ 明朝" w:hAnsi="ＭＳ 明朝"/>
          <w:b/>
          <w:sz w:val="24"/>
          <w:szCs w:val="24"/>
        </w:rPr>
      </w:pPr>
      <w:r>
        <w:rPr>
          <w:rFonts w:ascii="ＭＳ 明朝" w:hAnsi="ＭＳ 明朝"/>
        </w:rPr>
        <w:br w:type="page"/>
      </w:r>
      <w:bookmarkStart w:id="2" w:name="_Toc181113495"/>
      <w:r w:rsidR="009B5142" w:rsidRPr="009B5142">
        <w:rPr>
          <w:rFonts w:ascii="ＭＳ 明朝" w:hAnsi="ＭＳ 明朝" w:hint="eastAsia"/>
          <w:b/>
          <w:sz w:val="24"/>
          <w:szCs w:val="24"/>
        </w:rPr>
        <w:lastRenderedPageBreak/>
        <w:t>実行ファイルの</w:t>
      </w:r>
      <w:r w:rsidR="007F4479">
        <w:rPr>
          <w:rFonts w:ascii="ＭＳ 明朝" w:hAnsi="ＭＳ 明朝" w:hint="eastAsia"/>
          <w:b/>
          <w:sz w:val="24"/>
          <w:szCs w:val="24"/>
        </w:rPr>
        <w:t>起動方法</w:t>
      </w:r>
      <w:bookmarkEnd w:id="2"/>
    </w:p>
    <w:p w14:paraId="4FA5C869" w14:textId="55DE1A83" w:rsidR="000A7E70" w:rsidRDefault="000A7E70" w:rsidP="00730FDC">
      <w:pPr>
        <w:ind w:leftChars="264" w:left="564"/>
        <w:rPr>
          <w:rFonts w:ascii="ＭＳ 明朝" w:hAnsi="ＭＳ 明朝"/>
        </w:rPr>
      </w:pPr>
    </w:p>
    <w:p w14:paraId="07873409" w14:textId="474AFDE6" w:rsidR="000A7E70" w:rsidRDefault="000A7E70" w:rsidP="00FB41F1">
      <w:pPr>
        <w:ind w:leftChars="264" w:left="564"/>
        <w:rPr>
          <w:rFonts w:ascii="ＭＳ 明朝" w:hAnsi="ＭＳ 明朝"/>
        </w:rPr>
      </w:pPr>
      <w:r>
        <w:rPr>
          <w:rFonts w:ascii="ＭＳ 明朝" w:hAnsi="ＭＳ 明朝" w:hint="eastAsia"/>
        </w:rPr>
        <w:t>【実行ファイル】</w:t>
      </w:r>
    </w:p>
    <w:p w14:paraId="22FB4B54" w14:textId="77777777" w:rsidR="00FB41F1" w:rsidRDefault="00FB41F1" w:rsidP="00FB41F1">
      <w:pPr>
        <w:ind w:leftChars="264" w:left="564"/>
        <w:rPr>
          <w:rFonts w:ascii="ＭＳ 明朝" w:hAnsi="ＭＳ 明朝"/>
        </w:rPr>
      </w:pPr>
    </w:p>
    <w:p w14:paraId="2BB67277" w14:textId="2C142B9F" w:rsidR="00FB41F1" w:rsidRDefault="00E4761C" w:rsidP="00FD1890">
      <w:pPr>
        <w:ind w:leftChars="264" w:left="564" w:firstLine="288"/>
        <w:rPr>
          <w:rFonts w:ascii="ＭＳ 明朝" w:hAnsi="ＭＳ 明朝"/>
        </w:rPr>
      </w:pPr>
      <w:r>
        <w:rPr>
          <w:rFonts w:ascii="ＭＳ 明朝" w:hAnsi="ＭＳ 明朝" w:hint="eastAsia"/>
        </w:rPr>
        <w:t>CSV2iReporter</w:t>
      </w:r>
      <w:r w:rsidR="000A7E70">
        <w:rPr>
          <w:rFonts w:ascii="ＭＳ 明朝" w:hAnsi="ＭＳ 明朝"/>
        </w:rPr>
        <w:t>.exe</w:t>
      </w:r>
      <w:r w:rsidR="00FD1890">
        <w:rPr>
          <w:rFonts w:ascii="ＭＳ 明朝" w:hAnsi="ＭＳ 明朝" w:hint="eastAsia"/>
        </w:rPr>
        <w:t xml:space="preserve">　＜オプション＞</w:t>
      </w:r>
    </w:p>
    <w:p w14:paraId="7D282203" w14:textId="3D9A54C7" w:rsidR="00FB41F1" w:rsidRDefault="00FB41F1" w:rsidP="00FB41F1">
      <w:pPr>
        <w:ind w:leftChars="264" w:left="564"/>
        <w:rPr>
          <w:rFonts w:ascii="ＭＳ 明朝" w:hAnsi="ＭＳ 明朝"/>
        </w:rPr>
      </w:pPr>
    </w:p>
    <w:p w14:paraId="64B3354D" w14:textId="77777777" w:rsidR="00E96BA8" w:rsidRDefault="00E96BA8" w:rsidP="00FB41F1">
      <w:pPr>
        <w:ind w:leftChars="264" w:left="564"/>
        <w:rPr>
          <w:rFonts w:ascii="ＭＳ 明朝" w:hAnsi="ＭＳ 明朝"/>
        </w:rPr>
      </w:pPr>
    </w:p>
    <w:p w14:paraId="742CD41E" w14:textId="430DFE23" w:rsidR="000A7E70" w:rsidRDefault="00D37A2F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 w:hint="eastAsia"/>
        </w:rPr>
        <w:t>【オプション】</w:t>
      </w:r>
    </w:p>
    <w:p w14:paraId="1C269BCB" w14:textId="77777777" w:rsidR="00E96BA8" w:rsidRDefault="00E96BA8" w:rsidP="00730FDC">
      <w:pPr>
        <w:ind w:leftChars="264" w:left="564"/>
        <w:rPr>
          <w:rFonts w:ascii="ＭＳ 明朝" w:hAnsi="ＭＳ 明朝"/>
        </w:rPr>
      </w:pPr>
    </w:p>
    <w:tbl>
      <w:tblPr>
        <w:tblStyle w:val="af4"/>
        <w:tblW w:w="0" w:type="auto"/>
        <w:tblInd w:w="564" w:type="dxa"/>
        <w:tblLook w:val="04A0" w:firstRow="1" w:lastRow="0" w:firstColumn="1" w:lastColumn="0" w:noHBand="0" w:noVBand="1"/>
      </w:tblPr>
      <w:tblGrid>
        <w:gridCol w:w="2179"/>
        <w:gridCol w:w="4382"/>
        <w:gridCol w:w="3332"/>
      </w:tblGrid>
      <w:tr w:rsidR="00D37A2F" w14:paraId="719C9F33" w14:textId="77777777" w:rsidTr="00BD3889">
        <w:tc>
          <w:tcPr>
            <w:tcW w:w="2179" w:type="dxa"/>
            <w:shd w:val="clear" w:color="auto" w:fill="D0CECE" w:themeFill="background2" w:themeFillShade="E6"/>
          </w:tcPr>
          <w:p w14:paraId="3347A7D4" w14:textId="4280F971" w:rsidR="00D37A2F" w:rsidRDefault="00D37A2F" w:rsidP="00FB41F1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オプション</w:t>
            </w:r>
          </w:p>
        </w:tc>
        <w:tc>
          <w:tcPr>
            <w:tcW w:w="4382" w:type="dxa"/>
            <w:shd w:val="clear" w:color="auto" w:fill="D0CECE" w:themeFill="background2" w:themeFillShade="E6"/>
          </w:tcPr>
          <w:p w14:paraId="5EFE5072" w14:textId="7EF795D0" w:rsidR="00D37A2F" w:rsidRDefault="00D37A2F" w:rsidP="00FB41F1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説明</w:t>
            </w:r>
          </w:p>
        </w:tc>
        <w:tc>
          <w:tcPr>
            <w:tcW w:w="3332" w:type="dxa"/>
            <w:shd w:val="clear" w:color="auto" w:fill="D0CECE" w:themeFill="background2" w:themeFillShade="E6"/>
          </w:tcPr>
          <w:p w14:paraId="5D611CD9" w14:textId="04F5A3B6" w:rsidR="00D37A2F" w:rsidRDefault="00DF6124" w:rsidP="00FB41F1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省略時</w:t>
            </w:r>
          </w:p>
        </w:tc>
      </w:tr>
      <w:tr w:rsidR="00FD16E8" w14:paraId="12603445" w14:textId="77777777" w:rsidTr="00BD3889">
        <w:tc>
          <w:tcPr>
            <w:tcW w:w="2179" w:type="dxa"/>
          </w:tcPr>
          <w:p w14:paraId="5F5E50CB" w14:textId="583B4D03" w:rsidR="00FD16E8" w:rsidRPr="00FD1890" w:rsidRDefault="00FD16E8" w:rsidP="00577E53">
            <w:pPr>
              <w:rPr>
                <w:rFonts w:ascii="ＭＳ 明朝" w:hAnsi="ＭＳ 明朝"/>
                <w:sz w:val="16"/>
                <w:szCs w:val="16"/>
              </w:rPr>
            </w:pPr>
            <w:r w:rsidRPr="00FD1890">
              <w:rPr>
                <w:rFonts w:ascii="ＭＳ 明朝" w:hAnsi="ＭＳ 明朝" w:hint="eastAsia"/>
                <w:sz w:val="16"/>
                <w:szCs w:val="16"/>
              </w:rPr>
              <w:t>-</w:t>
            </w:r>
            <w:r w:rsidR="003D1376">
              <w:rPr>
                <w:rFonts w:ascii="ＭＳ 明朝" w:hAnsi="ＭＳ 明朝" w:hint="eastAsia"/>
                <w:sz w:val="16"/>
                <w:szCs w:val="16"/>
              </w:rPr>
              <w:t>p</w:t>
            </w:r>
            <w:r w:rsidR="003D1376">
              <w:rPr>
                <w:rFonts w:ascii="ＭＳ 明朝" w:hAnsi="ＭＳ 明朝"/>
                <w:sz w:val="16"/>
                <w:szCs w:val="16"/>
              </w:rPr>
              <w:t>f</w:t>
            </w:r>
          </w:p>
        </w:tc>
        <w:tc>
          <w:tcPr>
            <w:tcW w:w="4382" w:type="dxa"/>
          </w:tcPr>
          <w:p w14:paraId="404E6B17" w14:textId="77777777" w:rsidR="00FD16E8" w:rsidRPr="00FD1890" w:rsidRDefault="00FD16E8" w:rsidP="00577E53">
            <w:pPr>
              <w:rPr>
                <w:rFonts w:ascii="ＭＳ 明朝" w:hAnsi="ＭＳ 明朝"/>
                <w:sz w:val="16"/>
                <w:szCs w:val="16"/>
              </w:rPr>
            </w:pPr>
            <w:r w:rsidRPr="00FD1890">
              <w:rPr>
                <w:rFonts w:ascii="ＭＳ 明朝" w:hAnsi="ＭＳ 明朝" w:hint="eastAsia"/>
                <w:sz w:val="16"/>
                <w:szCs w:val="16"/>
              </w:rPr>
              <w:t>パラメータファイルを指定します</w:t>
            </w:r>
          </w:p>
        </w:tc>
        <w:tc>
          <w:tcPr>
            <w:tcW w:w="3332" w:type="dxa"/>
          </w:tcPr>
          <w:p w14:paraId="1B6F280D" w14:textId="020C9D75" w:rsidR="00FD16E8" w:rsidRPr="00FD1890" w:rsidRDefault="00D45650" w:rsidP="00577E53">
            <w:pPr>
              <w:rPr>
                <w:rFonts w:ascii="ＭＳ 明朝" w:hAnsi="ＭＳ 明朝"/>
                <w:sz w:val="16"/>
                <w:szCs w:val="16"/>
              </w:rPr>
            </w:pPr>
            <w:r>
              <w:rPr>
                <w:rFonts w:ascii="ＭＳ 明朝" w:hAnsi="ＭＳ 明朝"/>
              </w:rPr>
              <w:t>.\</w:t>
            </w:r>
            <w:r w:rsidR="003800F9">
              <w:rPr>
                <w:rFonts w:ascii="ＭＳ 明朝" w:hAnsi="ＭＳ 明朝"/>
              </w:rPr>
              <w:t>CSV2iReporter</w:t>
            </w:r>
            <w:r>
              <w:rPr>
                <w:rFonts w:ascii="ＭＳ 明朝" w:hAnsi="ＭＳ 明朝"/>
              </w:rPr>
              <w:t>.</w:t>
            </w:r>
            <w:r>
              <w:rPr>
                <w:rFonts w:ascii="ＭＳ 明朝" w:hAnsi="ＭＳ 明朝" w:hint="eastAsia"/>
              </w:rPr>
              <w:t>json</w:t>
            </w:r>
          </w:p>
        </w:tc>
      </w:tr>
    </w:tbl>
    <w:p w14:paraId="77CE376C" w14:textId="76064A0C" w:rsidR="000E4682" w:rsidRDefault="000E4682" w:rsidP="00730FDC">
      <w:pPr>
        <w:ind w:leftChars="264" w:left="564"/>
        <w:rPr>
          <w:rFonts w:ascii="ＭＳ 明朝" w:hAnsi="ＭＳ 明朝"/>
        </w:rPr>
      </w:pPr>
    </w:p>
    <w:p w14:paraId="6A53A605" w14:textId="40232080" w:rsidR="003D1376" w:rsidRDefault="003D1376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 w:hint="eastAsia"/>
        </w:rPr>
        <w:t>例）</w:t>
      </w:r>
    </w:p>
    <w:p w14:paraId="1113CF2C" w14:textId="23B520FE" w:rsidR="003D1376" w:rsidRDefault="003D1376" w:rsidP="00730FDC">
      <w:pPr>
        <w:ind w:leftChars="264" w:left="564"/>
        <w:rPr>
          <w:rFonts w:ascii="ＭＳ 明朝" w:hAnsi="ＭＳ 明朝"/>
        </w:rPr>
      </w:pPr>
      <w:r>
        <w:rPr>
          <w:rFonts w:ascii="ＭＳ 明朝" w:hAnsi="ＭＳ 明朝"/>
        </w:rPr>
        <w:tab/>
      </w:r>
      <w:proofErr w:type="spellStart"/>
      <w:r w:rsidR="007F4479">
        <w:rPr>
          <w:rFonts w:ascii="ＭＳ 明朝" w:hAnsi="ＭＳ 明朝" w:hint="eastAsia"/>
        </w:rPr>
        <w:t>p</w:t>
      </w:r>
      <w:r>
        <w:rPr>
          <w:rFonts w:ascii="ＭＳ 明朝" w:hAnsi="ＭＳ 明朝"/>
        </w:rPr>
        <w:t>arameter.json</w:t>
      </w:r>
      <w:proofErr w:type="spellEnd"/>
      <w:r>
        <w:rPr>
          <w:rFonts w:ascii="ＭＳ 明朝" w:hAnsi="ＭＳ 明朝"/>
        </w:rPr>
        <w:t xml:space="preserve"> </w:t>
      </w:r>
      <w:r>
        <w:rPr>
          <w:rFonts w:ascii="ＭＳ 明朝" w:hAnsi="ＭＳ 明朝" w:hint="eastAsia"/>
        </w:rPr>
        <w:t>ファイルに従って実行する場合</w:t>
      </w:r>
    </w:p>
    <w:p w14:paraId="228F9995" w14:textId="77777777" w:rsidR="003D1376" w:rsidRPr="00911168" w:rsidRDefault="003D1376" w:rsidP="003D1376">
      <w:pPr>
        <w:rPr>
          <w:rFonts w:ascii="ＭＳ 明朝" w:hAnsi="ＭＳ 明朝"/>
        </w:rPr>
      </w:pPr>
    </w:p>
    <w:p w14:paraId="06D5D3EE" w14:textId="56E01F8B" w:rsidR="003D1376" w:rsidRDefault="00E4761C" w:rsidP="00911168">
      <w:pPr>
        <w:ind w:leftChars="662" w:left="1414" w:firstLine="288"/>
        <w:rPr>
          <w:rFonts w:ascii="ＭＳ 明朝" w:hAnsi="ＭＳ 明朝"/>
        </w:rPr>
      </w:pPr>
      <w:r>
        <w:rPr>
          <w:rFonts w:ascii="ＭＳ 明朝" w:hAnsi="ＭＳ 明朝" w:hint="eastAsia"/>
        </w:rPr>
        <w:t>CSV2iReporter</w:t>
      </w:r>
      <w:r w:rsidR="003D1376">
        <w:rPr>
          <w:rFonts w:ascii="ＭＳ 明朝" w:hAnsi="ＭＳ 明朝"/>
        </w:rPr>
        <w:t xml:space="preserve">.exe -pf </w:t>
      </w:r>
      <w:proofErr w:type="spellStart"/>
      <w:r w:rsidR="003D1376">
        <w:rPr>
          <w:rFonts w:ascii="ＭＳ 明朝" w:hAnsi="ＭＳ 明朝"/>
        </w:rPr>
        <w:t>parameter.json</w:t>
      </w:r>
      <w:proofErr w:type="spellEnd"/>
    </w:p>
    <w:p w14:paraId="7DF526A2" w14:textId="2CC117D0" w:rsidR="00E96BA8" w:rsidRDefault="00DF65E9" w:rsidP="00E96BA8">
      <w:pPr>
        <w:pStyle w:val="1"/>
        <w:numPr>
          <w:ilvl w:val="0"/>
          <w:numId w:val="1"/>
        </w:numPr>
        <w:rPr>
          <w:rFonts w:ascii="ＭＳ 明朝" w:hAnsi="ＭＳ 明朝"/>
          <w:b/>
          <w:sz w:val="24"/>
          <w:szCs w:val="24"/>
        </w:rPr>
      </w:pPr>
      <w:r>
        <w:rPr>
          <w:rFonts w:ascii="ＭＳ 明朝" w:hAnsi="ＭＳ 明朝"/>
        </w:rPr>
        <w:br w:type="page"/>
      </w:r>
      <w:bookmarkStart w:id="3" w:name="_Toc181113496"/>
      <w:r w:rsidR="00E96BA8">
        <w:rPr>
          <w:rFonts w:ascii="ＭＳ 明朝" w:hAnsi="ＭＳ 明朝" w:hint="eastAsia"/>
          <w:b/>
          <w:sz w:val="24"/>
          <w:szCs w:val="24"/>
        </w:rPr>
        <w:lastRenderedPageBreak/>
        <w:t>設定ファイル</w:t>
      </w:r>
      <w:r w:rsidR="009B5142">
        <w:rPr>
          <w:rFonts w:ascii="ＭＳ 明朝" w:hAnsi="ＭＳ 明朝" w:hint="eastAsia"/>
          <w:b/>
          <w:sz w:val="24"/>
          <w:szCs w:val="24"/>
        </w:rPr>
        <w:t>の記述</w:t>
      </w:r>
      <w:r w:rsidR="007F4479">
        <w:rPr>
          <w:rFonts w:ascii="ＭＳ 明朝" w:hAnsi="ＭＳ 明朝" w:hint="eastAsia"/>
          <w:b/>
          <w:sz w:val="24"/>
          <w:szCs w:val="24"/>
        </w:rPr>
        <w:t>方法</w:t>
      </w:r>
      <w:bookmarkEnd w:id="3"/>
    </w:p>
    <w:p w14:paraId="60CCE54A" w14:textId="31644211" w:rsidR="00BD3157" w:rsidRDefault="00BD3157" w:rsidP="00D45650">
      <w:pPr>
        <w:spacing w:line="240" w:lineRule="exact"/>
      </w:pPr>
    </w:p>
    <w:p w14:paraId="7C5BCAC1" w14:textId="52B1C72C" w:rsidR="00262838" w:rsidRDefault="007F4479" w:rsidP="00262838">
      <w:pPr>
        <w:pStyle w:val="1"/>
        <w:numPr>
          <w:ilvl w:val="1"/>
          <w:numId w:val="45"/>
        </w:numPr>
        <w:rPr>
          <w:rFonts w:ascii="ＭＳ 明朝" w:hAnsi="ＭＳ 明朝"/>
          <w:b/>
          <w:sz w:val="24"/>
          <w:szCs w:val="24"/>
        </w:rPr>
      </w:pPr>
      <w:bookmarkStart w:id="4" w:name="_Toc181113497"/>
      <w:r>
        <w:rPr>
          <w:rFonts w:ascii="ＭＳ 明朝" w:hAnsi="ＭＳ 明朝" w:hint="eastAsia"/>
          <w:b/>
          <w:sz w:val="24"/>
          <w:szCs w:val="24"/>
        </w:rPr>
        <w:t>設定ファイル</w:t>
      </w:r>
      <w:r w:rsidR="00817DFF">
        <w:rPr>
          <w:rFonts w:ascii="ＭＳ 明朝" w:hAnsi="ＭＳ 明朝" w:hint="eastAsia"/>
          <w:b/>
          <w:sz w:val="24"/>
          <w:szCs w:val="24"/>
        </w:rPr>
        <w:t>記述</w:t>
      </w:r>
      <w:r>
        <w:rPr>
          <w:rFonts w:ascii="ＭＳ 明朝" w:hAnsi="ＭＳ 明朝" w:hint="eastAsia"/>
          <w:b/>
          <w:sz w:val="24"/>
          <w:szCs w:val="24"/>
        </w:rPr>
        <w:t>例</w:t>
      </w:r>
      <w:bookmarkEnd w:id="4"/>
    </w:p>
    <w:p w14:paraId="6E474E08" w14:textId="4919F2A6" w:rsidR="00262838" w:rsidRDefault="00262838" w:rsidP="00D45650">
      <w:pPr>
        <w:spacing w:line="240" w:lineRule="exact"/>
      </w:pPr>
    </w:p>
    <w:p w14:paraId="5E5D3B74" w14:textId="54F8005B" w:rsidR="0044090B" w:rsidRDefault="00817DFF" w:rsidP="0044090B">
      <w:pPr>
        <w:spacing w:line="240" w:lineRule="exact"/>
        <w:ind w:firstLine="852"/>
      </w:pPr>
      <w:r>
        <w:rPr>
          <w:rFonts w:hint="eastAsia"/>
        </w:rPr>
        <w:t>設定ファイルは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フォーマットで記述します</w:t>
      </w:r>
      <w:r w:rsidR="0044090B">
        <w:rPr>
          <w:rFonts w:hint="eastAsia"/>
        </w:rPr>
        <w:t>。以下は記述例になります。</w:t>
      </w:r>
    </w:p>
    <w:p w14:paraId="196266E2" w14:textId="77777777" w:rsidR="00817DFF" w:rsidRDefault="00817DFF" w:rsidP="00A260B3">
      <w:pPr>
        <w:autoSpaceDE w:val="0"/>
        <w:autoSpaceDN w:val="0"/>
        <w:spacing w:line="240" w:lineRule="auto"/>
        <w:jc w:val="left"/>
        <w:textAlignment w:val="auto"/>
      </w:pPr>
    </w:p>
    <w:p w14:paraId="75698959" w14:textId="315B5F43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>{</w:t>
      </w:r>
    </w:p>
    <w:p w14:paraId="6CC70162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ConMasWeb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: {</w:t>
      </w:r>
    </w:p>
    <w:p w14:paraId="298CF5BA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Url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"https://ircloud-trial1.conmas-i-reporter.com/ConMasAPINF1FB/Rests/APIExecute.aspx"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1FBBB46B" w14:textId="252BBA5F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"User"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A31515"/>
          <w:sz w:val="19"/>
          <w:szCs w:val="19"/>
        </w:rPr>
        <w:t>conmasadmin</w:t>
      </w:r>
      <w:proofErr w:type="spellEnd"/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7F052A29" w14:textId="056FB7FE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"Password"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proofErr w:type="spellStart"/>
      <w:r w:rsidR="008909E6">
        <w:rPr>
          <w:rFonts w:ascii="ＭＳ ゴシック" w:eastAsia="ＭＳ ゴシック" w:cs="ＭＳ ゴシック" w:hint="eastAsia"/>
          <w:color w:val="A31515"/>
          <w:sz w:val="19"/>
          <w:szCs w:val="19"/>
        </w:rPr>
        <w:t>a</w:t>
      </w:r>
      <w:r w:rsidR="008909E6">
        <w:rPr>
          <w:rFonts w:ascii="ＭＳ ゴシック" w:eastAsia="ＭＳ ゴシック" w:cs="ＭＳ ゴシック"/>
          <w:color w:val="A31515"/>
          <w:sz w:val="19"/>
          <w:szCs w:val="19"/>
        </w:rPr>
        <w:t>bcdef</w:t>
      </w:r>
      <w:proofErr w:type="spellEnd"/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042F5711" w14:textId="7575D77B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ProxyServer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272BD782" w14:textId="51E3E7CF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ProxyUserName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57F74FC5" w14:textId="1628CA2B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ProxyPassword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45BC2596" w14:textId="4B23D3C9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ProxyDomain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""</w:t>
      </w:r>
    </w:p>
    <w:p w14:paraId="5DFAD058" w14:textId="3F356424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},</w:t>
      </w:r>
    </w:p>
    <w:p w14:paraId="7A17AC89" w14:textId="4553E87D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"Log"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: {</w:t>
      </w:r>
    </w:p>
    <w:p w14:paraId="79430B89" w14:textId="554A384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 w:rsidR="00005CFD">
        <w:rPr>
          <w:rFonts w:ascii="ＭＳ ゴシック" w:eastAsia="ＭＳ ゴシック" w:cs="ＭＳ ゴシック" w:hint="eastAsia"/>
          <w:color w:val="2E75B6"/>
          <w:sz w:val="19"/>
          <w:szCs w:val="19"/>
        </w:rPr>
        <w:t>LogPath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".\\Log\\Log-.txt"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1C1E8C12" w14:textId="36F8F059" w:rsidR="00A260B3" w:rsidRDefault="00BE7E3E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F86935" wp14:editId="47EA9D39">
                <wp:simplePos x="0" y="0"/>
                <wp:positionH relativeFrom="column">
                  <wp:posOffset>3648075</wp:posOffset>
                </wp:positionH>
                <wp:positionV relativeFrom="paragraph">
                  <wp:posOffset>22860</wp:posOffset>
                </wp:positionV>
                <wp:extent cx="3124200" cy="1228725"/>
                <wp:effectExtent l="2152650" t="38100" r="19050" b="28575"/>
                <wp:wrapNone/>
                <wp:docPr id="1" name="吹き出し: 角を丸めた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228725"/>
                        </a:xfrm>
                        <a:prstGeom prst="wedgeRoundRectCallout">
                          <a:avLst>
                            <a:gd name="adj1" fmla="val -117784"/>
                            <a:gd name="adj2" fmla="val -5178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E2AB6" w14:textId="6C2E494E" w:rsidR="00BE7E3E" w:rsidRDefault="00911168" w:rsidP="00BE7E3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j</w:t>
                            </w:r>
                            <w:r w:rsidR="00BE7E3E" w:rsidRPr="00BE7E3E">
                              <w:rPr>
                                <w:sz w:val="18"/>
                                <w:szCs w:val="18"/>
                              </w:rPr>
                              <w:t>son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ファイル</w:t>
                            </w:r>
                            <w:r w:rsidR="00BE7E3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の記述ルールでは</w:t>
                            </w:r>
                            <w:r w:rsidR="00BE7E3E" w:rsidRPr="00BE7E3E">
                              <w:rPr>
                                <w:sz w:val="18"/>
                                <w:szCs w:val="18"/>
                              </w:rPr>
                              <w:t>’\’</w:t>
                            </w:r>
                            <w:r w:rsidR="00BE7E3E" w:rsidRPr="00BE7E3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マークはエスケープ文字になるため、</w:t>
                            </w:r>
                            <w:r w:rsidR="00CC57D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パスの</w:t>
                            </w:r>
                            <w:r w:rsidR="00BE7E3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階層を示す</w:t>
                            </w:r>
                            <w:r w:rsidR="00BE7E3E" w:rsidRPr="00BE7E3E">
                              <w:rPr>
                                <w:sz w:val="18"/>
                                <w:szCs w:val="18"/>
                              </w:rPr>
                              <w:t>’</w:t>
                            </w:r>
                            <w:r w:rsidR="00BE7E3E" w:rsidRPr="00BE7E3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\</w:t>
                            </w:r>
                            <w:r w:rsidR="00BE7E3E" w:rsidRPr="00BE7E3E">
                              <w:rPr>
                                <w:sz w:val="18"/>
                                <w:szCs w:val="18"/>
                              </w:rPr>
                              <w:t>’</w:t>
                            </w:r>
                            <w:r w:rsidR="00BE7E3E" w:rsidRPr="00BE7E3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マークは</w:t>
                            </w:r>
                            <w:r w:rsidR="00BE7E3E" w:rsidRPr="00BE7E3E">
                              <w:rPr>
                                <w:sz w:val="18"/>
                                <w:szCs w:val="18"/>
                              </w:rPr>
                              <w:t>’</w:t>
                            </w:r>
                            <w:r w:rsidR="00BE7E3E" w:rsidRPr="00BE7E3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\</w:t>
                            </w:r>
                            <w:r w:rsidR="00BE7E3E" w:rsidRPr="00BE7E3E">
                              <w:rPr>
                                <w:sz w:val="18"/>
                                <w:szCs w:val="18"/>
                              </w:rPr>
                              <w:t>\’</w:t>
                            </w:r>
                            <w:r w:rsidR="00BE7E3E" w:rsidRPr="00BE7E3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と記述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し</w:t>
                            </w:r>
                            <w:r w:rsidR="0024568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ます</w:t>
                            </w:r>
                          </w:p>
                          <w:p w14:paraId="36124575" w14:textId="77777777" w:rsidR="00BE7E3E" w:rsidRPr="00005CFD" w:rsidRDefault="00BE7E3E" w:rsidP="00BE7E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8693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吹き出し: 角を丸めた四角形 1" o:spid="_x0000_s1034" type="#_x0000_t62" style="position:absolute;margin-left:287.25pt;margin-top:1.8pt;width:246pt;height:96.7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" adj="-14641,-386" fillcolor="#4472c4 [3204]" strokecolor="#1f3763 [1604]" strokeweight="1pt">
                <v:textbox>
                  <w:txbxContent>
                    <w:p w14:paraId="650E2AB6" w14:textId="6C2E494E" w:rsidR="00BE7E3E" w:rsidRDefault="00911168" w:rsidP="00BE7E3E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j</w:t>
                      </w:r>
                      <w:r w:rsidR="00BE7E3E" w:rsidRPr="00BE7E3E">
                        <w:rPr>
                          <w:sz w:val="18"/>
                          <w:szCs w:val="18"/>
                        </w:rPr>
                        <w:t>son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>ファイル</w:t>
                      </w:r>
                      <w:r w:rsidR="00BE7E3E">
                        <w:rPr>
                          <w:rFonts w:hint="eastAsia"/>
                          <w:sz w:val="18"/>
                          <w:szCs w:val="18"/>
                        </w:rPr>
                        <w:t>の記述ルールでは</w:t>
                      </w:r>
                      <w:r w:rsidR="00BE7E3E" w:rsidRPr="00BE7E3E">
                        <w:rPr>
                          <w:sz w:val="18"/>
                          <w:szCs w:val="18"/>
                        </w:rPr>
                        <w:t>’\’</w:t>
                      </w:r>
                      <w:r w:rsidR="00BE7E3E" w:rsidRPr="00BE7E3E">
                        <w:rPr>
                          <w:rFonts w:hint="eastAsia"/>
                          <w:sz w:val="18"/>
                          <w:szCs w:val="18"/>
                        </w:rPr>
                        <w:t>マークはエスケープ文字になるため、</w:t>
                      </w:r>
                      <w:r w:rsidR="00CC57D9">
                        <w:rPr>
                          <w:rFonts w:hint="eastAsia"/>
                          <w:sz w:val="18"/>
                          <w:szCs w:val="18"/>
                        </w:rPr>
                        <w:t>パスの</w:t>
                      </w:r>
                      <w:r w:rsidR="00BE7E3E">
                        <w:rPr>
                          <w:rFonts w:hint="eastAsia"/>
                          <w:sz w:val="18"/>
                          <w:szCs w:val="18"/>
                        </w:rPr>
                        <w:t>階層を示す</w:t>
                      </w:r>
                      <w:r w:rsidR="00BE7E3E" w:rsidRPr="00BE7E3E">
                        <w:rPr>
                          <w:sz w:val="18"/>
                          <w:szCs w:val="18"/>
                        </w:rPr>
                        <w:t>’</w:t>
                      </w:r>
                      <w:r w:rsidR="00BE7E3E" w:rsidRPr="00BE7E3E">
                        <w:rPr>
                          <w:rFonts w:hint="eastAsia"/>
                          <w:sz w:val="18"/>
                          <w:szCs w:val="18"/>
                        </w:rPr>
                        <w:t>\</w:t>
                      </w:r>
                      <w:r w:rsidR="00BE7E3E" w:rsidRPr="00BE7E3E">
                        <w:rPr>
                          <w:sz w:val="18"/>
                          <w:szCs w:val="18"/>
                        </w:rPr>
                        <w:t>’</w:t>
                      </w:r>
                      <w:r w:rsidR="00BE7E3E" w:rsidRPr="00BE7E3E">
                        <w:rPr>
                          <w:rFonts w:hint="eastAsia"/>
                          <w:sz w:val="18"/>
                          <w:szCs w:val="18"/>
                        </w:rPr>
                        <w:t>マークは</w:t>
                      </w:r>
                      <w:r w:rsidR="00BE7E3E" w:rsidRPr="00BE7E3E">
                        <w:rPr>
                          <w:sz w:val="18"/>
                          <w:szCs w:val="18"/>
                        </w:rPr>
                        <w:t>’</w:t>
                      </w:r>
                      <w:r w:rsidR="00BE7E3E" w:rsidRPr="00BE7E3E">
                        <w:rPr>
                          <w:rFonts w:hint="eastAsia"/>
                          <w:sz w:val="18"/>
                          <w:szCs w:val="18"/>
                        </w:rPr>
                        <w:t>\</w:t>
                      </w:r>
                      <w:r w:rsidR="00BE7E3E" w:rsidRPr="00BE7E3E">
                        <w:rPr>
                          <w:sz w:val="18"/>
                          <w:szCs w:val="18"/>
                        </w:rPr>
                        <w:t>\’</w:t>
                      </w:r>
                      <w:r w:rsidR="00BE7E3E" w:rsidRPr="00BE7E3E">
                        <w:rPr>
                          <w:rFonts w:hint="eastAsia"/>
                          <w:sz w:val="18"/>
                          <w:szCs w:val="18"/>
                        </w:rPr>
                        <w:t>と記述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し</w:t>
                      </w:r>
                      <w:r w:rsidR="00245689">
                        <w:rPr>
                          <w:rFonts w:hint="eastAsia"/>
                          <w:sz w:val="18"/>
                          <w:szCs w:val="18"/>
                        </w:rPr>
                        <w:t>ます</w:t>
                      </w:r>
                    </w:p>
                    <w:p w14:paraId="36124575" w14:textId="77777777" w:rsidR="00BE7E3E" w:rsidRPr="00005CFD" w:rsidRDefault="00BE7E3E" w:rsidP="00BE7E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260B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 w:rsidR="00A260B3">
        <w:rPr>
          <w:rFonts w:ascii="ＭＳ ゴシック" w:eastAsia="ＭＳ ゴシック" w:cs="ＭＳ ゴシック"/>
          <w:color w:val="2E75B6"/>
          <w:sz w:val="19"/>
          <w:szCs w:val="19"/>
        </w:rPr>
        <w:t>"Level"</w:t>
      </w:r>
      <w:r w:rsidR="00A260B3"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="00A260B3">
        <w:rPr>
          <w:rFonts w:ascii="ＭＳ ゴシック" w:eastAsia="ＭＳ ゴシック" w:cs="ＭＳ ゴシック"/>
          <w:color w:val="A31515"/>
          <w:sz w:val="19"/>
          <w:szCs w:val="19"/>
        </w:rPr>
        <w:t>"I"</w:t>
      </w:r>
    </w:p>
    <w:p w14:paraId="5AF04769" w14:textId="03FD1C0F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},</w:t>
      </w:r>
    </w:p>
    <w:p w14:paraId="4EF05BD0" w14:textId="6A96D7AD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 w:rsidR="008909E6">
        <w:rPr>
          <w:rFonts w:ascii="ＭＳ ゴシック" w:eastAsia="ＭＳ ゴシック" w:cs="ＭＳ ゴシック"/>
          <w:color w:val="2E75B6"/>
          <w:sz w:val="19"/>
          <w:szCs w:val="19"/>
        </w:rPr>
        <w:t>Convert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: {</w:t>
      </w:r>
    </w:p>
    <w:p w14:paraId="75FF1E24" w14:textId="59DFDEE6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DefTopName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>
        <w:rPr>
          <w:rFonts w:ascii="ＭＳ ゴシック" w:eastAsia="ＭＳ ゴシック" w:cs="ＭＳ ゴシック" w:hint="eastAsia"/>
          <w:color w:val="A31515"/>
          <w:sz w:val="19"/>
          <w:szCs w:val="19"/>
        </w:rPr>
        <w:t>依頼伝票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57343447" w14:textId="17745D5B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 w:rsidR="00F45B09">
        <w:rPr>
          <w:rFonts w:ascii="ＭＳ ゴシック" w:eastAsia="ＭＳ ゴシック" w:cs="ＭＳ ゴシック" w:hint="eastAsia"/>
          <w:color w:val="2E75B6"/>
          <w:sz w:val="19"/>
          <w:szCs w:val="19"/>
        </w:rPr>
        <w:t>I</w:t>
      </w:r>
      <w:r w:rsidR="004A5BA1">
        <w:rPr>
          <w:rFonts w:ascii="ＭＳ ゴシック" w:eastAsia="ＭＳ ゴシック" w:cs="ＭＳ ゴシック"/>
          <w:color w:val="2E75B6"/>
          <w:sz w:val="19"/>
          <w:szCs w:val="19"/>
        </w:rPr>
        <w:t>n</w:t>
      </w:r>
      <w:r w:rsidR="00F45B09">
        <w:rPr>
          <w:rFonts w:ascii="ＭＳ ゴシック" w:eastAsia="ＭＳ ゴシック" w:cs="ＭＳ ゴシック" w:hint="eastAsia"/>
          <w:color w:val="2E75B6"/>
          <w:sz w:val="19"/>
          <w:szCs w:val="19"/>
        </w:rPr>
        <w:t>put</w:t>
      </w:r>
      <w:r w:rsidR="00005CFD">
        <w:rPr>
          <w:rFonts w:ascii="ＭＳ ゴシック" w:eastAsia="ＭＳ ゴシック" w:cs="ＭＳ ゴシック" w:hint="eastAsia"/>
          <w:color w:val="2E75B6"/>
          <w:sz w:val="19"/>
          <w:szCs w:val="19"/>
        </w:rPr>
        <w:t>Path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".\\Request"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08C66289" w14:textId="11D30413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 w:rsidR="00F45B09">
        <w:rPr>
          <w:rFonts w:ascii="ＭＳ ゴシック" w:eastAsia="ＭＳ ゴシック" w:cs="ＭＳ ゴシック" w:hint="eastAsia"/>
          <w:color w:val="2E75B6"/>
          <w:sz w:val="19"/>
          <w:szCs w:val="19"/>
        </w:rPr>
        <w:t>I</w:t>
      </w:r>
      <w:r w:rsidR="004A5BA1">
        <w:rPr>
          <w:rFonts w:ascii="ＭＳ ゴシック" w:eastAsia="ＭＳ ゴシック" w:cs="ＭＳ ゴシック"/>
          <w:color w:val="2E75B6"/>
          <w:sz w:val="19"/>
          <w:szCs w:val="19"/>
        </w:rPr>
        <w:t>n</w:t>
      </w:r>
      <w:r w:rsidR="00F45B09">
        <w:rPr>
          <w:rFonts w:ascii="ＭＳ ゴシック" w:eastAsia="ＭＳ ゴシック" w:cs="ＭＳ ゴシック" w:hint="eastAsia"/>
          <w:color w:val="2E75B6"/>
          <w:sz w:val="19"/>
          <w:szCs w:val="19"/>
        </w:rPr>
        <w:t>put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File</w:t>
      </w:r>
      <w:r w:rsidR="00F45B09">
        <w:rPr>
          <w:rFonts w:ascii="ＭＳ ゴシック" w:eastAsia="ＭＳ ゴシック" w:cs="ＭＳ ゴシック" w:hint="eastAsia"/>
          <w:color w:val="2E75B6"/>
          <w:sz w:val="19"/>
          <w:szCs w:val="19"/>
        </w:rPr>
        <w:t>Pattern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"*.csv"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3DBED3F9" w14:textId="59BD5C9A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SuccessFileMove</w:t>
      </w:r>
      <w:r w:rsidR="00005CFD">
        <w:rPr>
          <w:rFonts w:ascii="ＭＳ ゴシック" w:eastAsia="ＭＳ ゴシック" w:cs="ＭＳ ゴシック" w:hint="eastAsia"/>
          <w:color w:val="2E75B6"/>
          <w:sz w:val="19"/>
          <w:szCs w:val="19"/>
        </w:rPr>
        <w:t>Path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".\\Success"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5CD6C5C1" w14:textId="1E8467A3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ErrorFileMove</w:t>
      </w:r>
      <w:r w:rsidR="00005CFD">
        <w:rPr>
          <w:rFonts w:ascii="ＭＳ ゴシック" w:eastAsia="ＭＳ ゴシック" w:cs="ＭＳ ゴシック" w:hint="eastAsia"/>
          <w:color w:val="2E75B6"/>
          <w:sz w:val="19"/>
          <w:szCs w:val="19"/>
        </w:rPr>
        <w:t>Path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".\\Error"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366D7633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"Encode"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"UTF-8"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205C4A63" w14:textId="48418DC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 w:rsidR="004679FE">
        <w:rPr>
          <w:rFonts w:ascii="ＭＳ ゴシック" w:eastAsia="ＭＳ ゴシック" w:cs="ＭＳ ゴシック" w:hint="eastAsia"/>
          <w:color w:val="2E75B6"/>
          <w:sz w:val="19"/>
          <w:szCs w:val="19"/>
        </w:rPr>
        <w:t>Has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HeaderR</w:t>
      </w:r>
      <w:r w:rsidR="004679FE">
        <w:rPr>
          <w:rFonts w:ascii="ＭＳ ゴシック" w:eastAsia="ＭＳ ゴシック" w:cs="ＭＳ ゴシック" w:hint="eastAsia"/>
          <w:color w:val="2E75B6"/>
          <w:sz w:val="19"/>
          <w:szCs w:val="19"/>
        </w:rPr>
        <w:t>ecord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="004679FE" w:rsidRPr="004679FE">
        <w:rPr>
          <w:rFonts w:ascii="ＭＳ ゴシック" w:eastAsia="ＭＳ ゴシック" w:cs="ＭＳ ゴシック" w:hint="eastAsia"/>
          <w:color w:val="A31515"/>
          <w:sz w:val="19"/>
          <w:szCs w:val="19"/>
        </w:rPr>
        <w:t>true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0F9E72DD" w14:textId="58BE476E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RepTopName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 w:rsidR="004679FE" w:rsidRPr="004679FE">
        <w:rPr>
          <w:rFonts w:ascii="ＭＳ ゴシック" w:eastAsia="ＭＳ ゴシック" w:cs="ＭＳ ゴシック"/>
          <w:color w:val="A31515"/>
          <w:sz w:val="19"/>
          <w:szCs w:val="19"/>
        </w:rPr>
        <w:t>{7}_{3:yyyyMMdd}_{1}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4CA932EB" w14:textId="1CB6833F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>
        <w:rPr>
          <w:rFonts w:ascii="ＭＳ ゴシック" w:eastAsia="ＭＳ ゴシック" w:cs="ＭＳ ゴシック"/>
          <w:color w:val="2E75B6"/>
          <w:sz w:val="19"/>
          <w:szCs w:val="19"/>
        </w:rPr>
        <w:t>LabelName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 w:rsidR="004679FE" w:rsidRPr="004679FE">
        <w:rPr>
          <w:rFonts w:ascii="ＭＳ ゴシック" w:eastAsia="ＭＳ ゴシック" w:cs="ＭＳ ゴシック" w:hint="eastAsia"/>
          <w:color w:val="A31515"/>
          <w:sz w:val="19"/>
          <w:szCs w:val="19"/>
        </w:rPr>
        <w:t>[icon=1]溶解/{7}/{3:yyyyMMdd}/{1}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121348C6" w14:textId="2EC971AD" w:rsidR="00A260B3" w:rsidRDefault="00F8638C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CDA572" wp14:editId="7949DB9C">
                <wp:simplePos x="0" y="0"/>
                <wp:positionH relativeFrom="column">
                  <wp:posOffset>3371850</wp:posOffset>
                </wp:positionH>
                <wp:positionV relativeFrom="paragraph">
                  <wp:posOffset>148590</wp:posOffset>
                </wp:positionV>
                <wp:extent cx="3124200" cy="628650"/>
                <wp:effectExtent l="647700" t="133350" r="19050" b="19050"/>
                <wp:wrapNone/>
                <wp:docPr id="11" name="吹き出し: 角を丸めた四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628650"/>
                        </a:xfrm>
                        <a:prstGeom prst="wedgeRoundRectCallout">
                          <a:avLst>
                            <a:gd name="adj1" fmla="val -69613"/>
                            <a:gd name="adj2" fmla="val -6721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EA609" w14:textId="23C1EFAC" w:rsidR="00F8638C" w:rsidRPr="00005CFD" w:rsidRDefault="00F8638C" w:rsidP="00245689">
                            <w:pPr>
                              <w:jc w:val="left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CSV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ファイルの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列目の日付を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yyyMMdd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形式でラベルにします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DA572" id="吹き出し: 角を丸めた四角形 11" o:spid="_x0000_s1035" type="#_x0000_t62" style="position:absolute;margin-left:265.5pt;margin-top:11.7pt;width:246pt;height:49.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" adj="-4236,-3718" fillcolor="#4472c4 [3204]" strokecolor="#1f3763 [1604]" strokeweight="1pt">
                <v:textbox>
                  <w:txbxContent>
                    <w:p w14:paraId="310EA609" w14:textId="23C1EFAC" w:rsidR="00F8638C" w:rsidRPr="00005CFD" w:rsidRDefault="00F8638C" w:rsidP="00245689">
                      <w:pPr>
                        <w:jc w:val="left"/>
                      </w:pPr>
                      <w:r>
                        <w:rPr>
                          <w:sz w:val="18"/>
                          <w:szCs w:val="18"/>
                        </w:rPr>
                        <w:t>CSV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ファイルの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列目の日付を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y</w:t>
                      </w:r>
                      <w:r>
                        <w:rPr>
                          <w:sz w:val="18"/>
                          <w:szCs w:val="18"/>
                        </w:rPr>
                        <w:t>yyyMMdd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>形式でラベルにします</w:t>
                      </w:r>
                    </w:p>
                  </w:txbxContent>
                </v:textbox>
              </v:shape>
            </w:pict>
          </mc:Fallback>
        </mc:AlternateContent>
      </w:r>
      <w:r w:rsidR="00A260B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 w:rsidR="00A260B3"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 w:rsidR="004679FE"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Delimiter</w:t>
      </w:r>
      <w:r w:rsidR="00A260B3"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 w:rsidR="00A260B3"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="00A260B3">
        <w:rPr>
          <w:rFonts w:ascii="ＭＳ ゴシック" w:eastAsia="ＭＳ ゴシック" w:cs="ＭＳ ゴシック"/>
          <w:color w:val="A31515"/>
          <w:sz w:val="19"/>
          <w:szCs w:val="19"/>
        </w:rPr>
        <w:t>","</w:t>
      </w:r>
      <w:r w:rsidR="00A260B3"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08DBA0E2" w14:textId="54D948C4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 w:rsidR="004679FE">
        <w:rPr>
          <w:rFonts w:ascii="ＭＳ ゴシック" w:eastAsia="ＭＳ ゴシック" w:cs="ＭＳ ゴシック"/>
          <w:color w:val="2E75B6"/>
          <w:sz w:val="19"/>
          <w:szCs w:val="19"/>
        </w:rPr>
        <w:t>CsvColumn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: [</w:t>
      </w:r>
    </w:p>
    <w:p w14:paraId="6CB7C67B" w14:textId="77777777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{</w:t>
      </w:r>
    </w:p>
    <w:p w14:paraId="6146485B" w14:textId="080FC9D5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"No"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="004679FE">
        <w:rPr>
          <w:rFonts w:ascii="ＭＳ ゴシック" w:eastAsia="ＭＳ ゴシック" w:cs="ＭＳ ゴシック"/>
          <w:color w:val="A31515"/>
          <w:sz w:val="19"/>
          <w:szCs w:val="19"/>
        </w:rPr>
        <w:t>3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6052A5A5" w14:textId="4E771E56" w:rsidR="00A260B3" w:rsidRDefault="00A260B3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proofErr w:type="spellStart"/>
      <w:r w:rsidR="004679FE">
        <w:rPr>
          <w:rFonts w:ascii="ＭＳ ゴシック" w:eastAsia="ＭＳ ゴシック" w:cs="ＭＳ ゴシック"/>
          <w:color w:val="2E75B6"/>
          <w:sz w:val="19"/>
          <w:szCs w:val="19"/>
        </w:rPr>
        <w:t>DeteFormat</w:t>
      </w:r>
      <w:proofErr w:type="spellEnd"/>
      <w:r>
        <w:rPr>
          <w:rFonts w:ascii="ＭＳ ゴシック" w:eastAsia="ＭＳ ゴシック" w:cs="ＭＳ ゴシック"/>
          <w:color w:val="2E75B6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proofErr w:type="spellStart"/>
      <w:r w:rsidR="004679FE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yyyy</w:t>
      </w:r>
      <w:proofErr w:type="spellEnd"/>
      <w:r w:rsidR="004679FE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/MM/dd</w:t>
      </w:r>
      <w:r>
        <w:rPr>
          <w:rFonts w:ascii="ＭＳ ゴシック" w:eastAsia="ＭＳ ゴシック" w:cs="ＭＳ ゴシック"/>
          <w:color w:val="A31515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4ECFF65E" w14:textId="7A422932" w:rsidR="00A260B3" w:rsidRDefault="00F8638C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66B261" wp14:editId="02E8FB3D">
                <wp:simplePos x="0" y="0"/>
                <wp:positionH relativeFrom="column">
                  <wp:posOffset>3248025</wp:posOffset>
                </wp:positionH>
                <wp:positionV relativeFrom="paragraph">
                  <wp:posOffset>153670</wp:posOffset>
                </wp:positionV>
                <wp:extent cx="3124200" cy="628650"/>
                <wp:effectExtent l="647700" t="133350" r="19050" b="19050"/>
                <wp:wrapNone/>
                <wp:docPr id="19" name="吹き出し: 角を丸めた四角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628650"/>
                        </a:xfrm>
                        <a:prstGeom prst="wedgeRoundRectCallout">
                          <a:avLst>
                            <a:gd name="adj1" fmla="val -69613"/>
                            <a:gd name="adj2" fmla="val -6721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31D1E" w14:textId="47A50B1D" w:rsidR="00F8638C" w:rsidRPr="00005CFD" w:rsidRDefault="00F8638C" w:rsidP="00245689">
                            <w:pPr>
                              <w:jc w:val="left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CSV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ファイルの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列目を日付として取り込むフォーマットを指定します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6B261" id="吹き出し: 角を丸めた四角形 19" o:spid="_x0000_s1036" type="#_x0000_t62" style="position:absolute;margin-left:255.75pt;margin-top:12.1pt;width:246pt;height:49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" adj="-4236,-3718" fillcolor="#4472c4 [3204]" strokecolor="#1f3763 [1604]" strokeweight="1pt">
                <v:textbox>
                  <w:txbxContent>
                    <w:p w14:paraId="72C31D1E" w14:textId="47A50B1D" w:rsidR="00F8638C" w:rsidRPr="00005CFD" w:rsidRDefault="00F8638C" w:rsidP="00245689">
                      <w:pPr>
                        <w:jc w:val="left"/>
                      </w:pPr>
                      <w:r>
                        <w:rPr>
                          <w:sz w:val="18"/>
                          <w:szCs w:val="18"/>
                        </w:rPr>
                        <w:t>CSV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ファイルの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列目を日付として取り込むフォーマットを指定します</w:t>
                      </w:r>
                    </w:p>
                  </w:txbxContent>
                </v:textbox>
              </v:shape>
            </w:pict>
          </mc:Fallback>
        </mc:AlternateContent>
      </w:r>
      <w:r w:rsidR="00A260B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},</w:t>
      </w:r>
    </w:p>
    <w:p w14:paraId="5B711214" w14:textId="67722585" w:rsidR="004679FE" w:rsidRDefault="004679FE" w:rsidP="00A260B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}</w:t>
      </w:r>
      <w:r w:rsidR="007C4813"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0B237A0F" w14:textId="3FE2C8E7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</w:t>
      </w:r>
      <w:r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"Remarks"</w:t>
      </w: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>: [</w:t>
      </w:r>
    </w:p>
    <w:p w14:paraId="6B0E3A6F" w14:textId="6002BAE9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{</w:t>
      </w:r>
    </w:p>
    <w:p w14:paraId="1BE49BE1" w14:textId="77777777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"No"</w:t>
      </w: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: </w:t>
      </w:r>
      <w:r w:rsidRPr="00F8638C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2</w:t>
      </w: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>,</w:t>
      </w:r>
    </w:p>
    <w:p w14:paraId="2C3CBB6A" w14:textId="77777777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"Output"</w:t>
      </w: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"</w:t>
      </w:r>
      <w:r>
        <w:rPr>
          <w:rFonts w:ascii="ＭＳ ゴシック" w:eastAsia="ＭＳ ゴシック" w:cs="ＭＳ ゴシック" w:hint="eastAsia"/>
          <w:color w:val="A31515"/>
          <w:sz w:val="19"/>
          <w:szCs w:val="19"/>
          <w:highlight w:val="white"/>
        </w:rPr>
        <w:t>溶解</w:t>
      </w:r>
      <w:r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"</w:t>
      </w:r>
    </w:p>
    <w:p w14:paraId="30EE9F96" w14:textId="77777777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},</w:t>
      </w:r>
    </w:p>
    <w:p w14:paraId="4D6CFB4F" w14:textId="77777777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{</w:t>
      </w:r>
    </w:p>
    <w:p w14:paraId="68F1D9EB" w14:textId="77777777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"No"</w:t>
      </w: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: </w:t>
      </w:r>
      <w:r w:rsidRPr="00F8638C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3</w:t>
      </w: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>,</w:t>
      </w:r>
    </w:p>
    <w:p w14:paraId="2141EC82" w14:textId="77777777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"Output"</w:t>
      </w: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"{7}"</w:t>
      </w:r>
    </w:p>
    <w:p w14:paraId="791AEC6C" w14:textId="77777777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},</w:t>
      </w:r>
    </w:p>
    <w:p w14:paraId="18ECEA17" w14:textId="77777777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{</w:t>
      </w:r>
    </w:p>
    <w:p w14:paraId="53DD3BC3" w14:textId="20ADC414" w:rsidR="007C4813" w:rsidRDefault="009F0CCE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C255FC" wp14:editId="6BEDFFD0">
                <wp:simplePos x="0" y="0"/>
                <wp:positionH relativeFrom="column">
                  <wp:posOffset>2857500</wp:posOffset>
                </wp:positionH>
                <wp:positionV relativeFrom="paragraph">
                  <wp:posOffset>155575</wp:posOffset>
                </wp:positionV>
                <wp:extent cx="3695700" cy="628650"/>
                <wp:effectExtent l="990600" t="0" r="19050" b="228600"/>
                <wp:wrapNone/>
                <wp:docPr id="20" name="吹き出し: 角を丸めた四角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628650"/>
                        </a:xfrm>
                        <a:prstGeom prst="wedgeRoundRectCallout">
                          <a:avLst>
                            <a:gd name="adj1" fmla="val -75415"/>
                            <a:gd name="adj2" fmla="val 8127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704FF" w14:textId="30EF6067" w:rsidR="009F0CCE" w:rsidRPr="00005CFD" w:rsidRDefault="009F0CCE" w:rsidP="00245689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帳票備考５</w:t>
                            </w:r>
                            <w:r w:rsidR="0024568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に</w:t>
                            </w:r>
                            <w:r w:rsidR="00245689">
                              <w:rPr>
                                <w:sz w:val="18"/>
                                <w:szCs w:val="18"/>
                              </w:rPr>
                              <w:t>CSV</w:t>
                            </w:r>
                            <w:r w:rsidR="0024568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ファイルの</w:t>
                            </w:r>
                            <w:r w:rsidR="00245689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24568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列目を書き込みます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255FC" id="吹き出し: 角を丸めた四角形 20" o:spid="_x0000_s1037" type="#_x0000_t62" style="position:absolute;margin-left:225pt;margin-top:12.25pt;width:291pt;height:49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" adj="-5490,28354" fillcolor="#4472c4 [3204]" strokecolor="#1f3763 [1604]" strokeweight="1pt">
                <v:textbox>
                  <w:txbxContent>
                    <w:p w14:paraId="1E5704FF" w14:textId="30EF6067" w:rsidR="009F0CCE" w:rsidRPr="00005CFD" w:rsidRDefault="009F0CCE" w:rsidP="00245689">
                      <w:pPr>
                        <w:jc w:val="left"/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帳票備考５</w:t>
                      </w:r>
                      <w:r w:rsidR="00245689">
                        <w:rPr>
                          <w:rFonts w:hint="eastAsia"/>
                          <w:sz w:val="18"/>
                          <w:szCs w:val="18"/>
                        </w:rPr>
                        <w:t>に</w:t>
                      </w:r>
                      <w:r w:rsidR="00245689">
                        <w:rPr>
                          <w:sz w:val="18"/>
                          <w:szCs w:val="18"/>
                        </w:rPr>
                        <w:t>CSV</w:t>
                      </w:r>
                      <w:r w:rsidR="00245689">
                        <w:rPr>
                          <w:rFonts w:hint="eastAsia"/>
                          <w:sz w:val="18"/>
                          <w:szCs w:val="18"/>
                        </w:rPr>
                        <w:t>ファイルの</w:t>
                      </w:r>
                      <w:r w:rsidR="00245689">
                        <w:rPr>
                          <w:sz w:val="18"/>
                          <w:szCs w:val="18"/>
                        </w:rPr>
                        <w:t>1</w:t>
                      </w:r>
                      <w:r w:rsidR="00245689">
                        <w:rPr>
                          <w:rFonts w:hint="eastAsia"/>
                          <w:sz w:val="18"/>
                          <w:szCs w:val="18"/>
                        </w:rPr>
                        <w:t>列目を書き込みます</w:t>
                      </w:r>
                    </w:p>
                  </w:txbxContent>
                </v:textbox>
              </v:shape>
            </w:pict>
          </mc:Fallback>
        </mc:AlternateContent>
      </w:r>
      <w:r w:rsidR="007C4813"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    </w:t>
      </w:r>
      <w:r w:rsidR="007C4813"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"No"</w:t>
      </w:r>
      <w:r w:rsidR="007C4813"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: </w:t>
      </w:r>
      <w:r w:rsidR="007C4813" w:rsidRPr="00F8638C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4</w:t>
      </w:r>
      <w:r w:rsidR="007C4813"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>,</w:t>
      </w:r>
    </w:p>
    <w:p w14:paraId="694A85A6" w14:textId="7EF4BBD7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"Output"</w:t>
      </w: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"{4}"</w:t>
      </w:r>
    </w:p>
    <w:p w14:paraId="6AF61B07" w14:textId="0BCE4DE6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},</w:t>
      </w:r>
    </w:p>
    <w:p w14:paraId="7E77C0B1" w14:textId="025657FA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{</w:t>
      </w:r>
    </w:p>
    <w:p w14:paraId="53284EE5" w14:textId="564498FB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"No"</w:t>
      </w: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: </w:t>
      </w:r>
      <w:r w:rsidRPr="00F8638C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5</w:t>
      </w: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>,</w:t>
      </w:r>
    </w:p>
    <w:p w14:paraId="4C678620" w14:textId="3C596CD3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"Output"</w:t>
      </w: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: </w:t>
      </w:r>
      <w:r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"{1}"</w:t>
      </w:r>
    </w:p>
    <w:p w14:paraId="3A9158C9" w14:textId="6E834FCE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},</w:t>
      </w:r>
    </w:p>
    <w:p w14:paraId="7507E4B8" w14:textId="07A5F686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{</w:t>
      </w:r>
    </w:p>
    <w:p w14:paraId="4ADE4E8B" w14:textId="7BF3BB90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"No"</w:t>
      </w: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: </w:t>
      </w:r>
      <w:r w:rsidRPr="00F8638C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10</w:t>
      </w: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>,</w:t>
      </w:r>
    </w:p>
    <w:p w14:paraId="4D781352" w14:textId="4021627A" w:rsidR="007C4813" w:rsidRDefault="009F0CCE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2138C7" wp14:editId="782E8835">
                <wp:simplePos x="0" y="0"/>
                <wp:positionH relativeFrom="column">
                  <wp:posOffset>2466975</wp:posOffset>
                </wp:positionH>
                <wp:positionV relativeFrom="paragraph">
                  <wp:posOffset>16510</wp:posOffset>
                </wp:positionV>
                <wp:extent cx="3695700" cy="628650"/>
                <wp:effectExtent l="971550" t="0" r="19050" b="381000"/>
                <wp:wrapNone/>
                <wp:docPr id="21" name="吹き出し: 角を丸めた四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628650"/>
                        </a:xfrm>
                        <a:prstGeom prst="wedgeRoundRectCallout">
                          <a:avLst>
                            <a:gd name="adj1" fmla="val -75157"/>
                            <a:gd name="adj2" fmla="val 10399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BD3DE" w14:textId="10307BB7" w:rsidR="009F0CCE" w:rsidRPr="00005CFD" w:rsidRDefault="009F0CCE" w:rsidP="009F0CCE"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シート番号３にデータを転送します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138C7" id="吹き出し: 角を丸めた四角形 21" o:spid="_x0000_s1038" type="#_x0000_t62" style="position:absolute;margin-left:194.25pt;margin-top:1.3pt;width:291pt;height:4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" adj="-5434,33263" fillcolor="#4472c4 [3204]" strokecolor="#1f3763 [1604]" strokeweight="1pt">
                <v:textbox>
                  <w:txbxContent>
                    <w:p w14:paraId="3EBBD3DE" w14:textId="10307BB7" w:rsidR="009F0CCE" w:rsidRPr="00005CFD" w:rsidRDefault="009F0CCE" w:rsidP="009F0CCE">
                      <w:r>
                        <w:rPr>
                          <w:rFonts w:hint="eastAsia"/>
                          <w:sz w:val="18"/>
                          <w:szCs w:val="18"/>
                        </w:rPr>
                        <w:t>シート番号３にデータを転送します</w:t>
                      </w:r>
                    </w:p>
                  </w:txbxContent>
                </v:textbox>
              </v:shape>
            </w:pict>
          </mc:Fallback>
        </mc:AlternateContent>
      </w:r>
      <w:r w:rsidR="007C4813"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    </w:t>
      </w:r>
      <w:r w:rsidR="007C4813"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"Output"</w:t>
      </w:r>
      <w:r w:rsidR="007C4813"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: </w:t>
      </w:r>
      <w:r w:rsidR="007C4813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"</w:t>
      </w:r>
      <w:r w:rsidR="007C4813">
        <w:rPr>
          <w:rFonts w:ascii="ＭＳ ゴシック" w:eastAsia="ＭＳ ゴシック" w:cs="ＭＳ ゴシック" w:hint="eastAsia"/>
          <w:color w:val="A31515"/>
          <w:sz w:val="19"/>
          <w:szCs w:val="19"/>
          <w:highlight w:val="white"/>
        </w:rPr>
        <w:t>溶解</w:t>
      </w:r>
      <w:r w:rsidR="007C4813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"</w:t>
      </w:r>
    </w:p>
    <w:p w14:paraId="128A0F0D" w14:textId="77777777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    }</w:t>
      </w:r>
    </w:p>
    <w:p w14:paraId="55702C87" w14:textId="4A3CB2F4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  <w:highlight w:val="white"/>
        </w:rPr>
        <w:t xml:space="preserve">        ],</w:t>
      </w:r>
    </w:p>
    <w:p w14:paraId="532CB407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</w:t>
      </w:r>
      <w:r w:rsidRPr="00F8638C"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"Sheet"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>: [</w:t>
      </w:r>
    </w:p>
    <w:p w14:paraId="7503443C" w14:textId="26F090F5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{</w:t>
      </w:r>
    </w:p>
    <w:p w14:paraId="195DADE1" w14:textId="0A7B881C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 w:rsidRPr="00F8638C"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"No"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Pr="00F8638C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3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39E462C9" w14:textId="60574D0A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</w:t>
      </w:r>
      <w:r w:rsidRPr="00F8638C"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"Cluster"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>: [</w:t>
      </w:r>
    </w:p>
    <w:p w14:paraId="09AE8EE4" w14:textId="4C31B94C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{</w:t>
      </w:r>
    </w:p>
    <w:p w14:paraId="08AC7A74" w14:textId="4C083046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    </w:t>
      </w:r>
      <w:r w:rsidRPr="00F8638C"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"Id"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Pr="00F8638C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0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5BE25B67" w14:textId="7130C997" w:rsidR="007C4813" w:rsidRPr="007C4813" w:rsidRDefault="009F0CCE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C143182" wp14:editId="45E09C02">
                <wp:simplePos x="0" y="0"/>
                <wp:positionH relativeFrom="column">
                  <wp:posOffset>2724150</wp:posOffset>
                </wp:positionH>
                <wp:positionV relativeFrom="paragraph">
                  <wp:posOffset>20320</wp:posOffset>
                </wp:positionV>
                <wp:extent cx="3695700" cy="628650"/>
                <wp:effectExtent l="304800" t="0" r="19050" b="19050"/>
                <wp:wrapNone/>
                <wp:docPr id="22" name="吹き出し: 角を丸めた四角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628650"/>
                        </a:xfrm>
                        <a:prstGeom prst="wedgeRoundRectCallout">
                          <a:avLst>
                            <a:gd name="adj1" fmla="val -57373"/>
                            <a:gd name="adj2" fmla="val -4145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4B8A0" w14:textId="691C73AB" w:rsidR="009F0CCE" w:rsidRPr="00005CFD" w:rsidRDefault="009F0CCE" w:rsidP="009F0CCE"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シート番号３のクラスター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="0024568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０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に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CSV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ファイルの１列目のデータを</w:t>
                            </w:r>
                            <w:r w:rsidR="0024568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書き込みます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43182" id="吹き出し: 角を丸めた四角形 22" o:spid="_x0000_s1039" type="#_x0000_t62" style="position:absolute;margin-left:214.5pt;margin-top:1.6pt;width:291pt;height:4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" adj="-1593,1845" fillcolor="#4472c4 [3204]" strokecolor="#1f3763 [1604]" strokeweight="1pt">
                <v:textbox>
                  <w:txbxContent>
                    <w:p w14:paraId="1FC4B8A0" w14:textId="691C73AB" w:rsidR="009F0CCE" w:rsidRPr="00005CFD" w:rsidRDefault="009F0CCE" w:rsidP="009F0CCE">
                      <w:r>
                        <w:rPr>
                          <w:rFonts w:hint="eastAsia"/>
                          <w:sz w:val="18"/>
                          <w:szCs w:val="18"/>
                        </w:rPr>
                        <w:t>シート番号３のクラスター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sz w:val="18"/>
                          <w:szCs w:val="18"/>
                        </w:rPr>
                        <w:t>D</w:t>
                      </w:r>
                      <w:r w:rsidR="00245689">
                        <w:rPr>
                          <w:rFonts w:hint="eastAsia"/>
                          <w:sz w:val="18"/>
                          <w:szCs w:val="18"/>
                        </w:rPr>
                        <w:t>０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に</w:t>
                      </w:r>
                      <w:r>
                        <w:rPr>
                          <w:sz w:val="18"/>
                          <w:szCs w:val="18"/>
                        </w:rPr>
                        <w:t>CSV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ファイルの１列目のデータを</w:t>
                      </w:r>
                      <w:r w:rsidR="00245689">
                        <w:rPr>
                          <w:rFonts w:hint="eastAsia"/>
                          <w:sz w:val="18"/>
                          <w:szCs w:val="18"/>
                        </w:rPr>
                        <w:t>書き込みます</w:t>
                      </w:r>
                    </w:p>
                  </w:txbxContent>
                </v:textbox>
              </v:shape>
            </w:pict>
          </mc:Fallback>
        </mc:AlternateContent>
      </w:r>
      <w:r w:rsidR="007C4813"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    </w:t>
      </w:r>
      <w:r w:rsidR="007C4813" w:rsidRPr="00F8638C"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"Output"</w:t>
      </w:r>
      <w:r w:rsidR="007C4813"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="007C4813" w:rsidRPr="00F8638C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"{1}"</w:t>
      </w:r>
    </w:p>
    <w:p w14:paraId="15D95F27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},</w:t>
      </w:r>
    </w:p>
    <w:p w14:paraId="4F2421C0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{</w:t>
      </w:r>
    </w:p>
    <w:p w14:paraId="382FA0A3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   </w:t>
      </w:r>
      <w:r w:rsidRPr="00F8638C"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 xml:space="preserve"> "Id"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Pr="00F8638C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1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1632578C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    </w:t>
      </w:r>
      <w:r w:rsidRPr="00F8638C"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"Output"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Pr="00F8638C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"{2}"</w:t>
      </w:r>
    </w:p>
    <w:p w14:paraId="24555088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},</w:t>
      </w:r>
    </w:p>
    <w:p w14:paraId="77FF2D7F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{</w:t>
      </w:r>
    </w:p>
    <w:p w14:paraId="138154E7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    </w:t>
      </w:r>
      <w:r w:rsidRPr="00F8638C"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"Id"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Pr="00F8638C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2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63A2EDD2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    </w:t>
      </w:r>
      <w:r w:rsidRPr="00F8638C"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"Output"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Pr="00F8638C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"{3}"</w:t>
      </w:r>
    </w:p>
    <w:p w14:paraId="7C8A6B33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},</w:t>
      </w:r>
    </w:p>
    <w:p w14:paraId="653F8287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{</w:t>
      </w:r>
    </w:p>
    <w:p w14:paraId="507F70C0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    </w:t>
      </w:r>
      <w:r w:rsidRPr="00F8638C"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"Id"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Pr="00F8638C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3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44154B51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    </w:t>
      </w:r>
      <w:r w:rsidRPr="00F8638C"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"Output"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Pr="00F8638C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"{4}"</w:t>
      </w:r>
    </w:p>
    <w:p w14:paraId="7FF74CE5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},</w:t>
      </w:r>
    </w:p>
    <w:p w14:paraId="4D4DF1AA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{</w:t>
      </w:r>
    </w:p>
    <w:p w14:paraId="423CE5FE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    </w:t>
      </w:r>
      <w:r w:rsidRPr="00F8638C"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"Id"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Pr="00F8638C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4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>,</w:t>
      </w:r>
    </w:p>
    <w:p w14:paraId="355015F2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    </w:t>
      </w:r>
      <w:r w:rsidRPr="00F8638C">
        <w:rPr>
          <w:rFonts w:ascii="ＭＳ ゴシック" w:eastAsia="ＭＳ ゴシック" w:cs="ＭＳ ゴシック"/>
          <w:color w:val="2E75B6"/>
          <w:sz w:val="19"/>
          <w:szCs w:val="19"/>
          <w:highlight w:val="white"/>
        </w:rPr>
        <w:t>"Output"</w:t>
      </w: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: </w:t>
      </w:r>
      <w:r w:rsidRPr="00F8638C">
        <w:rPr>
          <w:rFonts w:ascii="ＭＳ ゴシック" w:eastAsia="ＭＳ ゴシック" w:cs="ＭＳ ゴシック"/>
          <w:color w:val="A31515"/>
          <w:sz w:val="19"/>
          <w:szCs w:val="19"/>
          <w:highlight w:val="white"/>
        </w:rPr>
        <w:t>"{5}"</w:t>
      </w:r>
    </w:p>
    <w:p w14:paraId="5C66A221" w14:textId="6FE58243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    }</w:t>
      </w:r>
    </w:p>
    <w:p w14:paraId="42CE2006" w14:textId="52C3466A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    ]</w:t>
      </w:r>
    </w:p>
    <w:p w14:paraId="78AF53E1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    }</w:t>
      </w:r>
    </w:p>
    <w:p w14:paraId="7931C670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    ]</w:t>
      </w:r>
    </w:p>
    <w:p w14:paraId="05969F84" w14:textId="77777777" w:rsidR="007C4813" w:rsidRP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 xml:space="preserve">    }</w:t>
      </w:r>
    </w:p>
    <w:p w14:paraId="15AA154F" w14:textId="71C0EFA8" w:rsidR="007C4813" w:rsidRDefault="007C4813" w:rsidP="007C4813">
      <w:pPr>
        <w:autoSpaceDE w:val="0"/>
        <w:autoSpaceDN w:val="0"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 w:rsidRPr="007C4813">
        <w:rPr>
          <w:rFonts w:ascii="ＭＳ ゴシック" w:eastAsia="ＭＳ ゴシック" w:cs="ＭＳ ゴシック"/>
          <w:color w:val="000000"/>
          <w:sz w:val="19"/>
          <w:szCs w:val="19"/>
        </w:rPr>
        <w:t>}</w:t>
      </w:r>
    </w:p>
    <w:p w14:paraId="5FA753E3" w14:textId="007E4BE1" w:rsidR="00023F8B" w:rsidRDefault="00023F8B" w:rsidP="00A260B3">
      <w:pPr>
        <w:widowControl/>
        <w:adjustRightInd/>
        <w:spacing w:line="240" w:lineRule="auto"/>
        <w:jc w:val="left"/>
        <w:textAlignment w:val="auto"/>
        <w:rPr>
          <w:rFonts w:ascii="ＭＳ ゴシック" w:eastAsia="ＭＳ ゴシック" w:cs="ＭＳ ゴシック"/>
          <w:color w:val="00000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sz w:val="19"/>
          <w:szCs w:val="19"/>
        </w:rPr>
        <w:br w:type="page"/>
      </w:r>
    </w:p>
    <w:p w14:paraId="631F0022" w14:textId="70FBDC0C" w:rsidR="00B56CD5" w:rsidRPr="0044090B" w:rsidRDefault="0044090B" w:rsidP="0044090B">
      <w:pPr>
        <w:pStyle w:val="1"/>
        <w:numPr>
          <w:ilvl w:val="1"/>
          <w:numId w:val="45"/>
        </w:numPr>
        <w:rPr>
          <w:rFonts w:ascii="ＭＳ 明朝" w:hAnsi="ＭＳ 明朝"/>
          <w:b/>
          <w:sz w:val="24"/>
          <w:szCs w:val="24"/>
        </w:rPr>
      </w:pPr>
      <w:bookmarkStart w:id="5" w:name="_Toc181113498"/>
      <w:r>
        <w:rPr>
          <w:rFonts w:ascii="ＭＳ 明朝" w:hAnsi="ＭＳ 明朝" w:hint="eastAsia"/>
          <w:b/>
          <w:sz w:val="24"/>
          <w:szCs w:val="24"/>
        </w:rPr>
        <w:lastRenderedPageBreak/>
        <w:t>設定ファイル項目一覧</w:t>
      </w:r>
      <w:bookmarkEnd w:id="5"/>
    </w:p>
    <w:p w14:paraId="630280C2" w14:textId="77777777" w:rsidR="00DD120F" w:rsidRDefault="00B56CD5" w:rsidP="0044090B">
      <w:pPr>
        <w:ind w:left="567" w:firstLineChars="66" w:firstLine="141"/>
      </w:pPr>
      <w:r>
        <w:rPr>
          <w:rFonts w:hint="eastAsia"/>
        </w:rPr>
        <w:t>以下に、設定用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ファイルの記述</w:t>
      </w:r>
      <w:r w:rsidR="00DD120F">
        <w:rPr>
          <w:rFonts w:hint="eastAsia"/>
        </w:rPr>
        <w:t>パラメータ</w:t>
      </w:r>
      <w:r>
        <w:rPr>
          <w:rFonts w:hint="eastAsia"/>
        </w:rPr>
        <w:t>を記載いたします。</w:t>
      </w:r>
      <w:r w:rsidR="00DD120F">
        <w:rPr>
          <w:rFonts w:hint="eastAsia"/>
        </w:rPr>
        <w:t>項目の親子関係はインデントにより表現しております。</w:t>
      </w:r>
    </w:p>
    <w:p w14:paraId="6E30D89F" w14:textId="44D2B8A6" w:rsidR="00A55C3B" w:rsidRDefault="00B56CD5" w:rsidP="0044090B">
      <w:pPr>
        <w:ind w:left="567" w:firstLineChars="66" w:firstLine="141"/>
      </w:pPr>
      <w:r>
        <w:rPr>
          <w:rFonts w:hint="eastAsia"/>
        </w:rPr>
        <w:t>フォルダ区切りに使用する“</w:t>
      </w:r>
      <w:r>
        <w:t>\</w:t>
      </w:r>
      <w:r>
        <w:rPr>
          <w:rFonts w:hint="eastAsia"/>
        </w:rPr>
        <w:t>”マークは、“</w:t>
      </w:r>
      <w:r>
        <w:rPr>
          <w:rFonts w:hint="eastAsia"/>
        </w:rPr>
        <w:t>\</w:t>
      </w:r>
      <w:r>
        <w:t>\</w:t>
      </w:r>
      <w:r>
        <w:rPr>
          <w:rFonts w:hint="eastAsia"/>
        </w:rPr>
        <w:t>”と記述する必要がございますので、ご注意ください。</w:t>
      </w:r>
    </w:p>
    <w:tbl>
      <w:tblPr>
        <w:tblStyle w:val="4-1"/>
        <w:tblW w:w="11013" w:type="dxa"/>
        <w:tblLook w:val="04A0" w:firstRow="1" w:lastRow="0" w:firstColumn="1" w:lastColumn="0" w:noHBand="0" w:noVBand="1"/>
      </w:tblPr>
      <w:tblGrid>
        <w:gridCol w:w="2290"/>
        <w:gridCol w:w="969"/>
        <w:gridCol w:w="560"/>
        <w:gridCol w:w="4136"/>
        <w:gridCol w:w="3058"/>
      </w:tblGrid>
      <w:tr w:rsidR="001D0DBD" w:rsidRPr="00CD7FE5" w14:paraId="04C9A1D5" w14:textId="77777777" w:rsidTr="007C4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0F65AE36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項目</w:t>
            </w:r>
          </w:p>
        </w:tc>
        <w:tc>
          <w:tcPr>
            <w:tcW w:w="969" w:type="dxa"/>
            <w:noWrap/>
            <w:hideMark/>
          </w:tcPr>
          <w:p w14:paraId="5B023526" w14:textId="7B7CED48" w:rsidR="008F4643" w:rsidRPr="006C0410" w:rsidRDefault="0044090B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型</w:t>
            </w:r>
          </w:p>
        </w:tc>
        <w:tc>
          <w:tcPr>
            <w:tcW w:w="560" w:type="dxa"/>
            <w:noWrap/>
            <w:hideMark/>
          </w:tcPr>
          <w:p w14:paraId="1501EE05" w14:textId="77777777" w:rsidR="001D0DBD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4"/>
                <w:szCs w:val="14"/>
              </w:rPr>
            </w:pPr>
            <w:r w:rsidRPr="00546873">
              <w:rPr>
                <w:rFonts w:ascii="ＭＳ ゴシック" w:eastAsia="ＭＳ ゴシック" w:hAnsi="ＭＳ ゴシック" w:cs="ＭＳ Ｐゴシック" w:hint="eastAsia"/>
                <w:color w:val="000000"/>
                <w:sz w:val="14"/>
                <w:szCs w:val="14"/>
              </w:rPr>
              <w:t>必</w:t>
            </w:r>
          </w:p>
          <w:p w14:paraId="7EBDE405" w14:textId="02D73466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546873">
              <w:rPr>
                <w:rFonts w:ascii="ＭＳ ゴシック" w:eastAsia="ＭＳ ゴシック" w:hAnsi="ＭＳ ゴシック" w:cs="ＭＳ Ｐゴシック" w:hint="eastAsia"/>
                <w:color w:val="000000"/>
                <w:sz w:val="14"/>
                <w:szCs w:val="14"/>
              </w:rPr>
              <w:t>須</w:t>
            </w:r>
          </w:p>
        </w:tc>
        <w:tc>
          <w:tcPr>
            <w:tcW w:w="4540" w:type="dxa"/>
            <w:hideMark/>
          </w:tcPr>
          <w:p w14:paraId="55E17F43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説明</w:t>
            </w:r>
          </w:p>
        </w:tc>
        <w:tc>
          <w:tcPr>
            <w:tcW w:w="2654" w:type="dxa"/>
            <w:noWrap/>
            <w:hideMark/>
          </w:tcPr>
          <w:p w14:paraId="46DC1976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規定値</w:t>
            </w:r>
          </w:p>
        </w:tc>
      </w:tr>
      <w:tr w:rsidR="001D0DBD" w:rsidRPr="00CD7FE5" w14:paraId="1024C76B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0B01541A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ConMasWeb</w:t>
            </w:r>
            <w:proofErr w:type="spellEnd"/>
          </w:p>
        </w:tc>
        <w:tc>
          <w:tcPr>
            <w:tcW w:w="969" w:type="dxa"/>
            <w:noWrap/>
            <w:hideMark/>
          </w:tcPr>
          <w:p w14:paraId="55BBC0F9" w14:textId="1AE14AEA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noWrap/>
            <w:hideMark/>
          </w:tcPr>
          <w:p w14:paraId="1EE6F34A" w14:textId="0720D749" w:rsidR="008F4643" w:rsidRPr="006C0410" w:rsidRDefault="00F74AD9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4540" w:type="dxa"/>
            <w:hideMark/>
          </w:tcPr>
          <w:p w14:paraId="1D1027C4" w14:textId="5B37D888" w:rsidR="008F4643" w:rsidRPr="006C0410" w:rsidRDefault="00F74AD9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-Reporter API 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サーバに関する設定ブロック</w:t>
            </w:r>
          </w:p>
        </w:tc>
        <w:tc>
          <w:tcPr>
            <w:tcW w:w="2654" w:type="dxa"/>
            <w:noWrap/>
            <w:hideMark/>
          </w:tcPr>
          <w:p w14:paraId="0FD2416E" w14:textId="7224E5AD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C4B29" w:rsidRPr="00CD7FE5" w14:paraId="1832EF7C" w14:textId="77777777" w:rsidTr="007C4F2E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6E031F06" w14:textId="58BC20CE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023F8B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969" w:type="dxa"/>
            <w:noWrap/>
            <w:hideMark/>
          </w:tcPr>
          <w:p w14:paraId="49F3BC5A" w14:textId="2C25F969" w:rsidR="008F4643" w:rsidRPr="006C0410" w:rsidRDefault="0044090B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  <w:hideMark/>
          </w:tcPr>
          <w:p w14:paraId="268DA828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4540" w:type="dxa"/>
            <w:hideMark/>
          </w:tcPr>
          <w:p w14:paraId="2378C9BE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Web API サーバのサーバ名またはIPアドレス</w:t>
            </w:r>
          </w:p>
        </w:tc>
        <w:tc>
          <w:tcPr>
            <w:tcW w:w="2654" w:type="dxa"/>
            <w:noWrap/>
            <w:hideMark/>
          </w:tcPr>
          <w:p w14:paraId="6BE0553D" w14:textId="0C8C0D58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C4B29" w:rsidRPr="00CD7FE5" w14:paraId="53291B93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751A384B" w14:textId="3FC896F2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U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ser</w:t>
            </w:r>
          </w:p>
        </w:tc>
        <w:tc>
          <w:tcPr>
            <w:tcW w:w="969" w:type="dxa"/>
            <w:noWrap/>
            <w:hideMark/>
          </w:tcPr>
          <w:p w14:paraId="6F2082D2" w14:textId="65F66102" w:rsidR="008F4643" w:rsidRPr="006C0410" w:rsidRDefault="0044090B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  <w:hideMark/>
          </w:tcPr>
          <w:p w14:paraId="4D479292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4540" w:type="dxa"/>
            <w:hideMark/>
          </w:tcPr>
          <w:p w14:paraId="4DCED49D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Web API サーバへのログインユーザ名</w:t>
            </w:r>
          </w:p>
        </w:tc>
        <w:tc>
          <w:tcPr>
            <w:tcW w:w="2654" w:type="dxa"/>
            <w:noWrap/>
            <w:hideMark/>
          </w:tcPr>
          <w:p w14:paraId="12BF6241" w14:textId="73E8A73B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C4B29" w:rsidRPr="00CD7FE5" w14:paraId="3F11BBD6" w14:textId="77777777" w:rsidTr="007C4F2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6B13A693" w14:textId="72B79E2F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ass</w:t>
            </w:r>
            <w:r w:rsidR="00023F8B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word</w:t>
            </w:r>
          </w:p>
        </w:tc>
        <w:tc>
          <w:tcPr>
            <w:tcW w:w="969" w:type="dxa"/>
            <w:noWrap/>
            <w:hideMark/>
          </w:tcPr>
          <w:p w14:paraId="50E89299" w14:textId="38B01FEA" w:rsidR="008F4643" w:rsidRPr="006C0410" w:rsidRDefault="0044090B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  <w:hideMark/>
          </w:tcPr>
          <w:p w14:paraId="054CE67B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4540" w:type="dxa"/>
            <w:hideMark/>
          </w:tcPr>
          <w:p w14:paraId="7232A990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Web API サーバへのログインパスワード</w:t>
            </w:r>
          </w:p>
        </w:tc>
        <w:tc>
          <w:tcPr>
            <w:tcW w:w="2654" w:type="dxa"/>
            <w:noWrap/>
            <w:hideMark/>
          </w:tcPr>
          <w:p w14:paraId="1C9FF1F3" w14:textId="3F6480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C4B29" w:rsidRPr="00CD7FE5" w14:paraId="4498D3F3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4213920B" w14:textId="4D4F9340" w:rsidR="008F4643" w:rsidRPr="006C0410" w:rsidRDefault="008F4643" w:rsidP="008F4643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roxyServer</w:t>
            </w:r>
            <w:proofErr w:type="spellEnd"/>
          </w:p>
        </w:tc>
        <w:tc>
          <w:tcPr>
            <w:tcW w:w="969" w:type="dxa"/>
            <w:noWrap/>
          </w:tcPr>
          <w:p w14:paraId="538C771D" w14:textId="3FED4CFE" w:rsidR="008F4643" w:rsidRPr="006C0410" w:rsidRDefault="0044090B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</w:tcPr>
          <w:p w14:paraId="4EC26F66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564A8F01" w14:textId="32988EE7" w:rsidR="008F4643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プロキシサーバを経由する場合に記述。アドレスとポート番号</w:t>
            </w:r>
          </w:p>
          <w:p w14:paraId="14386A0F" w14:textId="5BB96661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例)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</w:t>
            </w:r>
            <w:r w:rsidR="00BE7E3E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1</w:t>
            </w:r>
            <w:r w:rsidR="00BE7E3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92.168.0.239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:</w:t>
            </w:r>
            <w:r w:rsidR="00BE7E3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8080</w:t>
            </w:r>
          </w:p>
        </w:tc>
        <w:tc>
          <w:tcPr>
            <w:tcW w:w="2654" w:type="dxa"/>
            <w:noWrap/>
          </w:tcPr>
          <w:p w14:paraId="5349784C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C4B29" w:rsidRPr="00CD7FE5" w14:paraId="4F8A0151" w14:textId="77777777" w:rsidTr="007C4F2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07635898" w14:textId="6E6CE19E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roxyUsername</w:t>
            </w:r>
            <w:proofErr w:type="spellEnd"/>
          </w:p>
        </w:tc>
        <w:tc>
          <w:tcPr>
            <w:tcW w:w="969" w:type="dxa"/>
            <w:noWrap/>
          </w:tcPr>
          <w:p w14:paraId="3FE0F1F4" w14:textId="1EBC3A9C" w:rsidR="008F4643" w:rsidRPr="006C0410" w:rsidRDefault="0044090B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</w:tcPr>
          <w:p w14:paraId="33AEFA8E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5ACED60D" w14:textId="1D5472C0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プロキシサーバを経由する場合に認証するユーザ名</w:t>
            </w:r>
            <w:r w:rsidR="005F625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を指定</w:t>
            </w:r>
          </w:p>
        </w:tc>
        <w:tc>
          <w:tcPr>
            <w:tcW w:w="2654" w:type="dxa"/>
            <w:noWrap/>
          </w:tcPr>
          <w:p w14:paraId="4BF6A0F7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C4B29" w:rsidRPr="00CD7FE5" w14:paraId="76334BE6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01B5E2D8" w14:textId="232B7668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roxyPassword</w:t>
            </w:r>
            <w:proofErr w:type="spellEnd"/>
          </w:p>
        </w:tc>
        <w:tc>
          <w:tcPr>
            <w:tcW w:w="969" w:type="dxa"/>
            <w:noWrap/>
          </w:tcPr>
          <w:p w14:paraId="59C1A62D" w14:textId="33FD2C3B" w:rsidR="008F4643" w:rsidRPr="006C0410" w:rsidRDefault="0044090B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</w:tcPr>
          <w:p w14:paraId="7510FE63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27FC0757" w14:textId="1A27BE51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プロキシサーバを経由する場合に認証するパスワード</w:t>
            </w:r>
            <w:r w:rsidR="005F625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を指定</w:t>
            </w:r>
          </w:p>
        </w:tc>
        <w:tc>
          <w:tcPr>
            <w:tcW w:w="2654" w:type="dxa"/>
            <w:noWrap/>
          </w:tcPr>
          <w:p w14:paraId="0AB25353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C4B29" w:rsidRPr="00CD7FE5" w14:paraId="0C5A9116" w14:textId="77777777" w:rsidTr="007C4F2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2F8A2B1A" w14:textId="2DFDD13A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roxyDomain</w:t>
            </w:r>
            <w:proofErr w:type="spellEnd"/>
          </w:p>
        </w:tc>
        <w:tc>
          <w:tcPr>
            <w:tcW w:w="969" w:type="dxa"/>
            <w:noWrap/>
          </w:tcPr>
          <w:p w14:paraId="3E8F6691" w14:textId="39CCE4BD" w:rsidR="008F4643" w:rsidRPr="006C0410" w:rsidRDefault="0044090B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</w:tcPr>
          <w:p w14:paraId="1E5E9FE5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2F28D827" w14:textId="4887242F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プロキシサーバを経由する場合に認証するドメイン名</w:t>
            </w:r>
            <w:r w:rsidR="005F625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を指定</w:t>
            </w:r>
          </w:p>
        </w:tc>
        <w:tc>
          <w:tcPr>
            <w:tcW w:w="2654" w:type="dxa"/>
            <w:noWrap/>
          </w:tcPr>
          <w:p w14:paraId="4CF92057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1D0DBD" w:rsidRPr="00CD7FE5" w14:paraId="4B9C7D7D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265FE24D" w14:textId="77777777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Log</w:t>
            </w:r>
          </w:p>
        </w:tc>
        <w:tc>
          <w:tcPr>
            <w:tcW w:w="969" w:type="dxa"/>
            <w:noWrap/>
            <w:hideMark/>
          </w:tcPr>
          <w:p w14:paraId="71542D64" w14:textId="5B25F8A2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noWrap/>
            <w:hideMark/>
          </w:tcPr>
          <w:p w14:paraId="455E5C59" w14:textId="75191183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  <w:hideMark/>
          </w:tcPr>
          <w:p w14:paraId="5009A875" w14:textId="608D3BDE" w:rsidR="008F4643" w:rsidRPr="006C0410" w:rsidRDefault="00F74AD9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ログファイルに関する設定ブロック</w:t>
            </w:r>
          </w:p>
        </w:tc>
        <w:tc>
          <w:tcPr>
            <w:tcW w:w="2654" w:type="dxa"/>
            <w:noWrap/>
            <w:hideMark/>
          </w:tcPr>
          <w:p w14:paraId="1D908073" w14:textId="0DA11CCA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C4B29" w:rsidRPr="00CD7FE5" w14:paraId="1AD721E5" w14:textId="77777777" w:rsidTr="007C4F2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4D8709B6" w14:textId="4756F118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522F26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O</w:t>
            </w:r>
            <w:r w:rsidR="00023F8B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utput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ath</w:t>
            </w:r>
            <w:proofErr w:type="spellEnd"/>
          </w:p>
        </w:tc>
        <w:tc>
          <w:tcPr>
            <w:tcW w:w="969" w:type="dxa"/>
            <w:noWrap/>
            <w:hideMark/>
          </w:tcPr>
          <w:p w14:paraId="57CE21DF" w14:textId="58EF733D" w:rsidR="008F4643" w:rsidRPr="006C0410" w:rsidRDefault="0044090B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  <w:hideMark/>
          </w:tcPr>
          <w:p w14:paraId="19F65868" w14:textId="5DC1CA98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  <w:hideMark/>
          </w:tcPr>
          <w:p w14:paraId="438672A6" w14:textId="77777777" w:rsidR="00C402C8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ログファイルの保存先</w:t>
            </w:r>
            <w:r w:rsidR="00C402C8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及びファイル名</w:t>
            </w:r>
          </w:p>
          <w:p w14:paraId="1AAA52F1" w14:textId="1BA712A5" w:rsidR="00C402C8" w:rsidRPr="006C0410" w:rsidRDefault="00C402C8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（ログファイル名には日付毎に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y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yyyMMdd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形式の接尾辞が付加されます）</w:t>
            </w:r>
          </w:p>
        </w:tc>
        <w:tc>
          <w:tcPr>
            <w:tcW w:w="2654" w:type="dxa"/>
            <w:noWrap/>
            <w:hideMark/>
          </w:tcPr>
          <w:p w14:paraId="133CB421" w14:textId="594B887B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.\\</w:t>
            </w:r>
            <w:r w:rsidR="00C402C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log\</w:t>
            </w:r>
            <w:r w:rsidR="00C402C8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\Log-</w:t>
            </w:r>
            <w:r w:rsidR="00C402C8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.log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8C4B29" w:rsidRPr="00CD7FE5" w14:paraId="3ED4EC8C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4A3C01BE" w14:textId="2ADFD32F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Level</w:t>
            </w:r>
          </w:p>
        </w:tc>
        <w:tc>
          <w:tcPr>
            <w:tcW w:w="969" w:type="dxa"/>
            <w:noWrap/>
            <w:hideMark/>
          </w:tcPr>
          <w:p w14:paraId="70088506" w14:textId="20109261" w:rsidR="008F4643" w:rsidRPr="006C0410" w:rsidRDefault="0044090B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  <w:hideMark/>
          </w:tcPr>
          <w:p w14:paraId="11E42C4C" w14:textId="6E861ABC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  <w:hideMark/>
          </w:tcPr>
          <w:p w14:paraId="46082805" w14:textId="03E0C75E" w:rsidR="008F1B79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ログファイルの出力レベルを設定します</w:t>
            </w:r>
          </w:p>
          <w:p w14:paraId="1246E573" w14:textId="77777777" w:rsidR="005F625F" w:rsidRDefault="008F1B79" w:rsidP="005F625F">
            <w:pPr>
              <w:widowControl/>
              <w:adjustRightInd/>
              <w:spacing w:line="240" w:lineRule="auto"/>
              <w:ind w:leftChars="120" w:left="256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A42DB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f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または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 w:rsidR="00790F72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5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致命的エラーのみ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br/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A42DB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</w:t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または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 w:rsidR="00790F72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4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: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エラー</w:t>
            </w:r>
            <w:r w:rsidR="00790F72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以上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br/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A42DB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w</w:t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または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 w:rsidR="00903174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3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: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警告</w:t>
            </w:r>
            <w:r w:rsidR="00790F72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以上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br/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proofErr w:type="spellStart"/>
            <w:r w:rsidR="00A42DB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i</w:t>
            </w:r>
            <w:proofErr w:type="spellEnd"/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または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 w:rsidR="00790F72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2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 w:rsidR="009F6F6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: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情報</w:t>
            </w:r>
            <w:r w:rsidR="00790F72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以上</w:t>
            </w:r>
          </w:p>
          <w:p w14:paraId="79840F7C" w14:textId="727BCBD0" w:rsidR="00903174" w:rsidRPr="00790F72" w:rsidRDefault="00903174" w:rsidP="005F625F">
            <w:pPr>
              <w:widowControl/>
              <w:adjustRightInd/>
              <w:spacing w:line="240" w:lineRule="auto"/>
              <w:ind w:leftChars="120" w:left="256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A42DB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または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 w:rsidR="00790F72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1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デバッグ</w:t>
            </w:r>
            <w:r w:rsidR="00790F72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以上</w:t>
            </w:r>
            <w:r w:rsidR="00790F72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br/>
              <w:t>“</w:t>
            </w:r>
            <w:r w:rsidR="00A42DB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v</w:t>
            </w:r>
            <w:r w:rsidR="00790F72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  <w:r w:rsidR="00790F72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または</w:t>
            </w:r>
            <w:r w:rsidR="00790F72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”0”:</w:t>
            </w:r>
            <w:r w:rsidR="00790F72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ログファイルを出力しない</w:t>
            </w:r>
          </w:p>
        </w:tc>
        <w:tc>
          <w:tcPr>
            <w:tcW w:w="2654" w:type="dxa"/>
            <w:noWrap/>
            <w:hideMark/>
          </w:tcPr>
          <w:p w14:paraId="5A530ADF" w14:textId="54E14E83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proofErr w:type="spellStart"/>
            <w:r w:rsidR="00A42DBE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i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1D0DBD" w:rsidRPr="00CD7FE5" w14:paraId="544BB972" w14:textId="77777777" w:rsidTr="007C4F2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0983810B" w14:textId="24A2FE65" w:rsidR="008F4643" w:rsidRPr="006C0410" w:rsidRDefault="0036633E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Convert</w:t>
            </w:r>
          </w:p>
        </w:tc>
        <w:tc>
          <w:tcPr>
            <w:tcW w:w="969" w:type="dxa"/>
            <w:noWrap/>
            <w:hideMark/>
          </w:tcPr>
          <w:p w14:paraId="5D05DD44" w14:textId="01B4093D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noWrap/>
            <w:hideMark/>
          </w:tcPr>
          <w:p w14:paraId="45066CB8" w14:textId="76D16B7E" w:rsidR="008F4643" w:rsidRPr="006C0410" w:rsidRDefault="00BE7E3E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4540" w:type="dxa"/>
            <w:hideMark/>
          </w:tcPr>
          <w:p w14:paraId="2285A1B7" w14:textId="159565E2" w:rsidR="008F4643" w:rsidRPr="006C0410" w:rsidRDefault="00F74AD9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-Reporter</w:t>
            </w:r>
            <w:r w:rsidR="00BE7E3E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設定情報ブロック</w:t>
            </w:r>
          </w:p>
        </w:tc>
        <w:tc>
          <w:tcPr>
            <w:tcW w:w="2654" w:type="dxa"/>
            <w:noWrap/>
            <w:hideMark/>
          </w:tcPr>
          <w:p w14:paraId="7B99BF45" w14:textId="78DA36C3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C4B29" w:rsidRPr="00CD7FE5" w14:paraId="7BB19F9C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38421AAD" w14:textId="272CBB06" w:rsidR="00736DA1" w:rsidRPr="006C0410" w:rsidRDefault="00736DA1" w:rsidP="00497856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efTop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969" w:type="dxa"/>
            <w:noWrap/>
            <w:hideMark/>
          </w:tcPr>
          <w:p w14:paraId="14BD22FD" w14:textId="585C8E26" w:rsidR="00736DA1" w:rsidRPr="006C0410" w:rsidRDefault="0044090B" w:rsidP="00497856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vMerge w:val="restart"/>
            <w:noWrap/>
            <w:hideMark/>
          </w:tcPr>
          <w:p w14:paraId="36F3F417" w14:textId="59B8C833" w:rsidR="00736DA1" w:rsidRPr="006C0410" w:rsidRDefault="00736DA1" w:rsidP="000F45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4540" w:type="dxa"/>
            <w:hideMark/>
          </w:tcPr>
          <w:p w14:paraId="667926C7" w14:textId="23074500" w:rsidR="00736DA1" w:rsidRDefault="00736DA1" w:rsidP="00497856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作成される帳票の元になる帳票定義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名</w:t>
            </w:r>
          </w:p>
          <w:p w14:paraId="68EED8B4" w14:textId="3767D848" w:rsidR="00450D47" w:rsidRDefault="00450D47" w:rsidP="00497856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※大文字、小文字は区別されます</w:t>
            </w:r>
          </w:p>
          <w:p w14:paraId="23997C2F" w14:textId="6BD22D36" w:rsidR="00736DA1" w:rsidRDefault="00736DA1" w:rsidP="00497856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efTopName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と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efTopId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のいずれかは必須</w:t>
            </w:r>
          </w:p>
          <w:p w14:paraId="47E7E854" w14:textId="4A7BE99B" w:rsidR="00736DA1" w:rsidRPr="006C0410" w:rsidRDefault="00736DA1" w:rsidP="00497856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同じ帳票定義名が複数ある場合は、更新日付が新しい帳票定義が自動的に選択されます</w:t>
            </w:r>
          </w:p>
        </w:tc>
        <w:tc>
          <w:tcPr>
            <w:tcW w:w="2654" w:type="dxa"/>
            <w:noWrap/>
            <w:hideMark/>
          </w:tcPr>
          <w:p w14:paraId="26C8AD6B" w14:textId="7DE651DB" w:rsidR="00736DA1" w:rsidRPr="006C0410" w:rsidRDefault="00736DA1" w:rsidP="00497856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C4B29" w:rsidRPr="00CD7FE5" w14:paraId="6CE8304B" w14:textId="77777777" w:rsidTr="007C4F2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5FE462BF" w14:textId="45DCCE72" w:rsidR="00736DA1" w:rsidRPr="006C0410" w:rsidRDefault="00736DA1" w:rsidP="000F45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efTopId</w:t>
            </w:r>
            <w:proofErr w:type="spellEnd"/>
          </w:p>
        </w:tc>
        <w:tc>
          <w:tcPr>
            <w:tcW w:w="969" w:type="dxa"/>
            <w:noWrap/>
          </w:tcPr>
          <w:p w14:paraId="57AD1985" w14:textId="0B27D254" w:rsidR="00736DA1" w:rsidRPr="006C0410" w:rsidRDefault="0044090B" w:rsidP="000F45CA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N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umeric</w:t>
            </w:r>
          </w:p>
        </w:tc>
        <w:tc>
          <w:tcPr>
            <w:tcW w:w="560" w:type="dxa"/>
            <w:vMerge/>
            <w:noWrap/>
          </w:tcPr>
          <w:p w14:paraId="26B8F5E2" w14:textId="04AF67BF" w:rsidR="00736DA1" w:rsidRPr="006C0410" w:rsidRDefault="00736DA1" w:rsidP="000F45CA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1FFBD267" w14:textId="76EBB7B9" w:rsidR="00736DA1" w:rsidRDefault="00736DA1" w:rsidP="000F45CA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作成される帳票の元になる帳票定義ID</w:t>
            </w:r>
          </w:p>
          <w:p w14:paraId="55DC42DF" w14:textId="791D5FA8" w:rsidR="00736DA1" w:rsidRDefault="00736DA1" w:rsidP="000F45CA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efTopName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と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efTopId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のいずれかは必須</w:t>
            </w:r>
          </w:p>
          <w:p w14:paraId="20BDAE87" w14:textId="2F01A9F1" w:rsidR="00736DA1" w:rsidRPr="006C0410" w:rsidRDefault="009F0CCE" w:rsidP="000F45CA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efTopName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と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efTopId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の両方記載した場合、</w:t>
            </w:r>
            <w:proofErr w:type="spellStart"/>
            <w:r w:rsidR="00736DA1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DefTopId</w:t>
            </w:r>
            <w:proofErr w:type="spellEnd"/>
            <w:r w:rsidR="00736DA1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は</w:t>
            </w:r>
            <w:proofErr w:type="spellStart"/>
            <w:r w:rsidR="00736DA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Def</w:t>
            </w:r>
            <w:r w:rsidR="00736DA1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Top</w:t>
            </w:r>
            <w:r w:rsidR="00736DA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Name</w:t>
            </w:r>
            <w:proofErr w:type="spellEnd"/>
            <w:r w:rsidR="00736DA1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よりも優先されます</w:t>
            </w:r>
          </w:p>
        </w:tc>
        <w:tc>
          <w:tcPr>
            <w:tcW w:w="2654" w:type="dxa"/>
            <w:noWrap/>
          </w:tcPr>
          <w:p w14:paraId="27DD3933" w14:textId="77777777" w:rsidR="00736DA1" w:rsidRPr="006C0410" w:rsidRDefault="00736DA1" w:rsidP="000F45CA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C4B29" w:rsidRPr="00CD7FE5" w14:paraId="6427FD15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78161C28" w14:textId="050B6551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556A2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 w:rsidR="004A5BA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n</w:t>
            </w:r>
            <w:r w:rsidR="00556A2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put</w:t>
            </w:r>
            <w:r w:rsidR="00911168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File</w:t>
            </w:r>
            <w:r w:rsidR="00CC57D9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Path</w:t>
            </w:r>
            <w:proofErr w:type="spellEnd"/>
          </w:p>
        </w:tc>
        <w:tc>
          <w:tcPr>
            <w:tcW w:w="969" w:type="dxa"/>
            <w:noWrap/>
            <w:hideMark/>
          </w:tcPr>
          <w:p w14:paraId="43C554DE" w14:textId="0DDEE269" w:rsidR="008F4643" w:rsidRPr="006C0410" w:rsidRDefault="0044090B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  <w:hideMark/>
          </w:tcPr>
          <w:p w14:paraId="0455A2B8" w14:textId="3F6ABC40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  <w:hideMark/>
          </w:tcPr>
          <w:p w14:paraId="64501DB2" w14:textId="164AD9FE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変換元ファイルが保存された</w:t>
            </w:r>
            <w:r w:rsidR="001D0DBD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パス</w:t>
            </w:r>
          </w:p>
        </w:tc>
        <w:tc>
          <w:tcPr>
            <w:tcW w:w="2654" w:type="dxa"/>
            <w:noWrap/>
            <w:hideMark/>
          </w:tcPr>
          <w:p w14:paraId="70901FFC" w14:textId="793A1B87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.\\</w:t>
            </w:r>
            <w:r w:rsidR="00556A2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 w:rsidR="00924F97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n</w:t>
            </w:r>
            <w:r w:rsidR="00556A2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put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8C4B29" w:rsidRPr="00CD7FE5" w14:paraId="3BD3071F" w14:textId="77777777" w:rsidTr="007C4F2E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6D24F641" w14:textId="5DC4575B" w:rsidR="008F4643" w:rsidRPr="006C0410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 w:rsidR="00556A2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I</w:t>
            </w:r>
            <w:r w:rsidR="004A5BA1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n</w:t>
            </w:r>
            <w:r w:rsidR="00556A2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put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File</w:t>
            </w:r>
            <w:r w:rsidR="00F45B09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Pattern</w:t>
            </w:r>
            <w:proofErr w:type="spellEnd"/>
          </w:p>
        </w:tc>
        <w:tc>
          <w:tcPr>
            <w:tcW w:w="969" w:type="dxa"/>
            <w:noWrap/>
            <w:hideMark/>
          </w:tcPr>
          <w:p w14:paraId="5393C720" w14:textId="3BA9EBFC" w:rsidR="008F4643" w:rsidRPr="006C0410" w:rsidRDefault="0044090B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  <w:hideMark/>
          </w:tcPr>
          <w:p w14:paraId="674AEAFE" w14:textId="12296EC5" w:rsidR="008F4643" w:rsidRPr="006C0410" w:rsidRDefault="008F4643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  <w:hideMark/>
          </w:tcPr>
          <w:p w14:paraId="15129234" w14:textId="658FD25A" w:rsidR="00F34543" w:rsidRDefault="008F4643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変換元ファイル名</w:t>
            </w:r>
            <w:r w:rsidR="00F45B09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パターン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を指定します</w:t>
            </w:r>
          </w:p>
          <w:p w14:paraId="40260058" w14:textId="724674FE" w:rsidR="00F34543" w:rsidRPr="006C0410" w:rsidRDefault="00F34543" w:rsidP="006C0410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ファイルは更新日付が古いものから処理されます</w:t>
            </w:r>
          </w:p>
        </w:tc>
        <w:tc>
          <w:tcPr>
            <w:tcW w:w="2654" w:type="dxa"/>
            <w:noWrap/>
            <w:hideMark/>
          </w:tcPr>
          <w:p w14:paraId="0CE8034B" w14:textId="044D878D" w:rsidR="008F4643" w:rsidRPr="006C0410" w:rsidRDefault="009F6F61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8F4643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*.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csv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8C4B29" w:rsidRPr="00CD7FE5" w14:paraId="4C97DCFC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50825128" w14:textId="710EA58D" w:rsidR="00F45B09" w:rsidRPr="006C0410" w:rsidRDefault="00F45B09" w:rsidP="006C0410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Output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File</w:t>
            </w:r>
            <w:r w:rsidR="00CC57D9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Path</w:t>
            </w:r>
            <w:proofErr w:type="spellEnd"/>
          </w:p>
        </w:tc>
        <w:tc>
          <w:tcPr>
            <w:tcW w:w="969" w:type="dxa"/>
            <w:noWrap/>
          </w:tcPr>
          <w:p w14:paraId="32704419" w14:textId="6857B393" w:rsidR="00F45B09" w:rsidRDefault="00F45B09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</w:tcPr>
          <w:p w14:paraId="17F14163" w14:textId="77777777" w:rsidR="00F45B09" w:rsidRPr="006C0410" w:rsidRDefault="00F45B09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1D661F53" w14:textId="22D1AA19" w:rsidR="00924F97" w:rsidRPr="006C0410" w:rsidRDefault="00F45B09" w:rsidP="005F625F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自動帳票作成用</w:t>
            </w:r>
            <w:r w:rsidR="005F625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CSV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</w:t>
            </w:r>
            <w:r w:rsidR="00924F97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出力</w:t>
            </w:r>
            <w:r w:rsidR="00924F97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パス</w:t>
            </w:r>
            <w:r w:rsidR="005F625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及びファイル名。</w:t>
            </w:r>
            <w:r w:rsidR="00924F97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（指定があれば出力され</w:t>
            </w:r>
            <w:r w:rsidR="005F625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ます</w:t>
            </w:r>
            <w:r w:rsidR="00924F97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）</w:t>
            </w:r>
          </w:p>
        </w:tc>
        <w:tc>
          <w:tcPr>
            <w:tcW w:w="2654" w:type="dxa"/>
            <w:noWrap/>
          </w:tcPr>
          <w:p w14:paraId="71CC7B02" w14:textId="4C3034FA" w:rsidR="00F45B09" w:rsidRDefault="00F45B09" w:rsidP="006C0410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C4B29" w:rsidRPr="00CD7FE5" w14:paraId="2B0856B2" w14:textId="77777777" w:rsidTr="007C4F2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41D72DBD" w14:textId="6A787B99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O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utputFileName</w:t>
            </w:r>
            <w:proofErr w:type="spellEnd"/>
          </w:p>
        </w:tc>
        <w:tc>
          <w:tcPr>
            <w:tcW w:w="969" w:type="dxa"/>
            <w:noWrap/>
          </w:tcPr>
          <w:p w14:paraId="770282CC" w14:textId="66AA5D65" w:rsidR="00CC57D9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</w:tcPr>
          <w:p w14:paraId="3660D5D4" w14:textId="77777777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3BF7FA76" w14:textId="764C234B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自動帳票作成用</w:t>
            </w:r>
            <w:r w:rsidR="00F8638C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XML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ファイルのファイル名</w:t>
            </w:r>
          </w:p>
        </w:tc>
        <w:tc>
          <w:tcPr>
            <w:tcW w:w="2654" w:type="dxa"/>
            <w:noWrap/>
          </w:tcPr>
          <w:p w14:paraId="33504F8B" w14:textId="1CD98DF0" w:rsidR="00CC57D9" w:rsidRDefault="00007A97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2"/>
                <w:szCs w:val="12"/>
              </w:rPr>
              <w:t>“</w:t>
            </w:r>
            <w:r w:rsidRPr="00007A97">
              <w:rPr>
                <w:rFonts w:ascii="ＭＳ ゴシック" w:eastAsia="ＭＳ ゴシック" w:hAnsi="ＭＳ ゴシック" w:cs="ＭＳ Ｐゴシック"/>
                <w:color w:val="000000"/>
                <w:sz w:val="12"/>
                <w:szCs w:val="12"/>
              </w:rPr>
              <w:t>{</w:t>
            </w:r>
            <w:proofErr w:type="spellStart"/>
            <w:r w:rsidRPr="00007A97">
              <w:rPr>
                <w:rFonts w:ascii="ＭＳ ゴシック" w:eastAsia="ＭＳ ゴシック" w:hAnsi="ＭＳ ゴシック" w:cs="ＭＳ Ｐゴシック"/>
                <w:color w:val="000000"/>
                <w:sz w:val="12"/>
                <w:szCs w:val="12"/>
              </w:rPr>
              <w:t>DefTopName</w:t>
            </w:r>
            <w:proofErr w:type="spellEnd"/>
            <w:r w:rsidRPr="00007A97">
              <w:rPr>
                <w:rFonts w:ascii="ＭＳ ゴシック" w:eastAsia="ＭＳ ゴシック" w:hAnsi="ＭＳ ゴシック" w:cs="ＭＳ Ｐゴシック"/>
                <w:color w:val="000000"/>
                <w:sz w:val="12"/>
                <w:szCs w:val="12"/>
              </w:rPr>
              <w:t>}_{</w:t>
            </w:r>
            <w:proofErr w:type="spellStart"/>
            <w:r w:rsidRPr="00007A97">
              <w:rPr>
                <w:rFonts w:ascii="ＭＳ ゴシック" w:eastAsia="ＭＳ ゴシック" w:hAnsi="ＭＳ ゴシック" w:cs="ＭＳ Ｐゴシック"/>
                <w:color w:val="000000"/>
                <w:sz w:val="12"/>
                <w:szCs w:val="12"/>
              </w:rPr>
              <w:t>FileDate:yyyyMMddHHmmss</w:t>
            </w:r>
            <w:proofErr w:type="spellEnd"/>
            <w:r w:rsidRPr="00007A97">
              <w:rPr>
                <w:rFonts w:ascii="ＭＳ ゴシック" w:eastAsia="ＭＳ ゴシック" w:hAnsi="ＭＳ ゴシック" w:cs="ＭＳ Ｐゴシック"/>
                <w:color w:val="000000"/>
                <w:sz w:val="12"/>
                <w:szCs w:val="12"/>
              </w:rPr>
              <w:t>}.</w:t>
            </w:r>
            <w:r w:rsidR="00F8638C">
              <w:rPr>
                <w:rFonts w:ascii="ＭＳ ゴシック" w:eastAsia="ＭＳ ゴシック" w:hAnsi="ＭＳ ゴシック" w:cs="ＭＳ Ｐゴシック" w:hint="eastAsia"/>
                <w:color w:val="000000"/>
                <w:sz w:val="12"/>
                <w:szCs w:val="12"/>
              </w:rPr>
              <w:t>xml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2"/>
                <w:szCs w:val="12"/>
              </w:rPr>
              <w:t>”</w:t>
            </w:r>
          </w:p>
        </w:tc>
      </w:tr>
      <w:tr w:rsidR="008C4B29" w:rsidRPr="00CD7FE5" w14:paraId="06A47F33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29C516EA" w14:textId="6B92F9C0" w:rsidR="00CC57D9" w:rsidRPr="006C0410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uucessFileMove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Path</w:t>
            </w:r>
            <w:proofErr w:type="spellEnd"/>
          </w:p>
        </w:tc>
        <w:tc>
          <w:tcPr>
            <w:tcW w:w="969" w:type="dxa"/>
            <w:noWrap/>
            <w:hideMark/>
          </w:tcPr>
          <w:p w14:paraId="4E6D6897" w14:textId="214D6146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  <w:hideMark/>
          </w:tcPr>
          <w:p w14:paraId="565250C8" w14:textId="236E8354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  <w:hideMark/>
          </w:tcPr>
          <w:p w14:paraId="2EF1E006" w14:textId="09A872CB" w:rsidR="00CC57D9" w:rsidRPr="006C0410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変換正常終了後の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CSV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移動先</w:t>
            </w:r>
            <w:r w:rsidR="001D0DBD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パス</w:t>
            </w:r>
          </w:p>
        </w:tc>
        <w:tc>
          <w:tcPr>
            <w:tcW w:w="2654" w:type="dxa"/>
            <w:noWrap/>
            <w:hideMark/>
          </w:tcPr>
          <w:p w14:paraId="102C1814" w14:textId="3C5C2754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.\\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Success”</w:t>
            </w:r>
          </w:p>
        </w:tc>
      </w:tr>
      <w:tr w:rsidR="008C4B29" w:rsidRPr="00CD7FE5" w14:paraId="0856A7BE" w14:textId="77777777" w:rsidTr="007C4F2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6FB08963" w14:textId="060C9658" w:rsidR="00CC57D9" w:rsidRPr="006C0410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E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rrorFileMove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Path</w:t>
            </w:r>
            <w:proofErr w:type="spellEnd"/>
          </w:p>
        </w:tc>
        <w:tc>
          <w:tcPr>
            <w:tcW w:w="969" w:type="dxa"/>
            <w:noWrap/>
            <w:hideMark/>
          </w:tcPr>
          <w:p w14:paraId="51C348D1" w14:textId="0D5309D5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  <w:hideMark/>
          </w:tcPr>
          <w:p w14:paraId="4BCD514B" w14:textId="61B104CE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  <w:hideMark/>
          </w:tcPr>
          <w:p w14:paraId="1EB47C25" w14:textId="30F93002" w:rsidR="00CC57D9" w:rsidRPr="006C0410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変換異常終了後のExcelファイル移動先</w:t>
            </w:r>
            <w:r w:rsidR="001D0DBD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パス</w:t>
            </w:r>
          </w:p>
        </w:tc>
        <w:tc>
          <w:tcPr>
            <w:tcW w:w="2654" w:type="dxa"/>
            <w:noWrap/>
            <w:hideMark/>
          </w:tcPr>
          <w:p w14:paraId="0D0B5F60" w14:textId="1359194A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.\\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Error”</w:t>
            </w:r>
          </w:p>
        </w:tc>
      </w:tr>
      <w:tr w:rsidR="008C4B29" w:rsidRPr="00CD7FE5" w14:paraId="70D505BC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024781DC" w14:textId="577AA2B3" w:rsidR="00CC57D9" w:rsidRPr="006C0410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Encode</w:t>
            </w:r>
          </w:p>
        </w:tc>
        <w:tc>
          <w:tcPr>
            <w:tcW w:w="969" w:type="dxa"/>
            <w:noWrap/>
            <w:hideMark/>
          </w:tcPr>
          <w:p w14:paraId="1753AD43" w14:textId="148FEB97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  <w:hideMark/>
          </w:tcPr>
          <w:p w14:paraId="57FC3DAF" w14:textId="77777777" w:rsidR="00CC57D9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  <w:p w14:paraId="002AB3CF" w14:textId="0977E797" w:rsidR="001D0DBD" w:rsidRPr="006C0410" w:rsidRDefault="001D0DBD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  <w:hideMark/>
          </w:tcPr>
          <w:p w14:paraId="49270BA0" w14:textId="49D030C2" w:rsidR="00CC57D9" w:rsidRDefault="00F93508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入力</w:t>
            </w:r>
            <w:r w:rsidR="00CC57D9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CSVファイル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と出力X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ML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</w:t>
            </w:r>
            <w:r w:rsidR="00CC57D9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</w:t>
            </w:r>
            <w:r w:rsidR="00CC57D9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文字</w:t>
            </w:r>
            <w:r w:rsidR="00CC57D9"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エンコード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を指定します</w:t>
            </w:r>
          </w:p>
          <w:p w14:paraId="4FB22DAC" w14:textId="77777777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“utf-8”       :UTF-8</w:t>
            </w:r>
          </w:p>
          <w:p w14:paraId="1057CAD9" w14:textId="4876AB25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43753C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hift-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jis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シフトJ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IS</w:t>
            </w:r>
          </w:p>
          <w:p w14:paraId="14188942" w14:textId="0C82E126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unicode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  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U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nicode</w:t>
            </w:r>
          </w:p>
          <w:p w14:paraId="2176AB4D" w14:textId="0B830711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euc-jp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   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E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UC</w:t>
            </w:r>
          </w:p>
          <w:p w14:paraId="0140B394" w14:textId="3C417D31" w:rsidR="00CC57D9" w:rsidRPr="006C0410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“iso-2022-jp” 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: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JIS</w:t>
            </w:r>
          </w:p>
        </w:tc>
        <w:tc>
          <w:tcPr>
            <w:tcW w:w="2654" w:type="dxa"/>
            <w:noWrap/>
            <w:hideMark/>
          </w:tcPr>
          <w:p w14:paraId="2A35E669" w14:textId="106DAA3A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“utf-8”</w:t>
            </w:r>
          </w:p>
        </w:tc>
      </w:tr>
      <w:tr w:rsidR="008C4B29" w:rsidRPr="00CD7FE5" w14:paraId="765EA021" w14:textId="77777777" w:rsidTr="007C4F2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3749F1EC" w14:textId="2C8C3426" w:rsidR="00CC57D9" w:rsidRPr="006C0410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HasHeaderRecord</w:t>
            </w:r>
            <w:proofErr w:type="spellEnd"/>
          </w:p>
        </w:tc>
        <w:tc>
          <w:tcPr>
            <w:tcW w:w="969" w:type="dxa"/>
            <w:noWrap/>
            <w:hideMark/>
          </w:tcPr>
          <w:p w14:paraId="74197E12" w14:textId="28BD33C6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b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oolean</w:t>
            </w:r>
            <w:proofErr w:type="spellEnd"/>
          </w:p>
        </w:tc>
        <w:tc>
          <w:tcPr>
            <w:tcW w:w="560" w:type="dxa"/>
            <w:noWrap/>
            <w:hideMark/>
          </w:tcPr>
          <w:p w14:paraId="1106669D" w14:textId="703FD17B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  <w:hideMark/>
          </w:tcPr>
          <w:p w14:paraId="3907AEC5" w14:textId="77777777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SV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ファイルの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先頭行のヘッダ行有無</w:t>
            </w:r>
          </w:p>
          <w:p w14:paraId="1641B8F2" w14:textId="7CFBA1E9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“True”: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ヘッダ行あり</w:t>
            </w:r>
          </w:p>
          <w:p w14:paraId="3D9B4211" w14:textId="7AB0535F" w:rsidR="00CC57D9" w:rsidRPr="006C0410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“False”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：ヘッダ行なし</w:t>
            </w:r>
          </w:p>
        </w:tc>
        <w:tc>
          <w:tcPr>
            <w:tcW w:w="2654" w:type="dxa"/>
            <w:noWrap/>
            <w:hideMark/>
          </w:tcPr>
          <w:p w14:paraId="08426663" w14:textId="1AB3F112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“False”</w:t>
            </w:r>
          </w:p>
        </w:tc>
      </w:tr>
      <w:tr w:rsidR="008C4B29" w:rsidRPr="00CD7FE5" w14:paraId="21B4BAE6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04D9FB5A" w14:textId="7C673868" w:rsidR="00CC57D9" w:rsidRPr="006C0410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lastRenderedPageBreak/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R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epTopName</w:t>
            </w:r>
            <w:proofErr w:type="spellEnd"/>
          </w:p>
        </w:tc>
        <w:tc>
          <w:tcPr>
            <w:tcW w:w="969" w:type="dxa"/>
            <w:noWrap/>
            <w:hideMark/>
          </w:tcPr>
          <w:p w14:paraId="5945CB7E" w14:textId="0DCBB722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  <w:hideMark/>
          </w:tcPr>
          <w:p w14:paraId="659C7B6F" w14:textId="26DDC63F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  <w:hideMark/>
          </w:tcPr>
          <w:p w14:paraId="3A17876F" w14:textId="270FC37D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生成される帳票名称。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帳票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名称には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「</w:t>
            </w:r>
            <w:r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fldChar w:fldCharType="begin"/>
            </w:r>
            <w:r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instrText xml:space="preserve"> </w:instrText>
            </w:r>
            <w:r w:rsidRPr="001C5351">
              <w:rPr>
                <w:rFonts w:ascii="ＭＳ ゴシック" w:eastAsia="ＭＳ ゴシック" w:hAnsi="ＭＳ ゴシック" w:cs="ＭＳ Ｐゴシック" w:hint="eastAsia"/>
                <w:color w:val="0000FF"/>
                <w:sz w:val="16"/>
                <w:szCs w:val="16"/>
                <w:u w:val="single"/>
              </w:rPr>
              <w:instrText>REF _Ref181113555 \w \h</w:instrText>
            </w:r>
            <w:r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instrText xml:space="preserve">  \* MERGEFORMAT </w:instrText>
            </w:r>
            <w:r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</w:r>
            <w:r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fldChar w:fldCharType="separate"/>
            </w:r>
            <w:r w:rsidR="009F0CCE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t>3.3</w:t>
            </w:r>
            <w:r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fldChar w:fldCharType="end"/>
            </w:r>
            <w:r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fldChar w:fldCharType="begin"/>
            </w:r>
            <w:r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instrText xml:space="preserve"> REF _Ref181113566 \h  \* MERGEFORMAT </w:instrText>
            </w:r>
            <w:r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</w:r>
            <w:r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fldChar w:fldCharType="separate"/>
            </w:r>
            <w:r w:rsidR="009F0CCE" w:rsidRPr="001C5351">
              <w:rPr>
                <w:rFonts w:ascii="ＭＳ 明朝" w:hAnsi="ＭＳ 明朝" w:hint="eastAsia"/>
                <w:color w:val="0000FF"/>
                <w:sz w:val="16"/>
                <w:szCs w:val="16"/>
                <w:u w:val="single"/>
              </w:rPr>
              <w:t>設定ファイル変換パラメータ</w:t>
            </w:r>
            <w:r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fldChar w:fldCharType="end"/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」の記述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を利用する事が可能</w:t>
            </w:r>
          </w:p>
          <w:p w14:paraId="3F384949" w14:textId="7D0DF881" w:rsidR="00CC57D9" w:rsidRPr="006C0410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例） 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DefTopName</w:t>
            </w:r>
            <w:proofErr w:type="spellEnd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}_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{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1}_{2}_{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DateTime</w:t>
            </w:r>
            <w:proofErr w:type="spellEnd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}</w:t>
            </w:r>
          </w:p>
        </w:tc>
        <w:tc>
          <w:tcPr>
            <w:tcW w:w="2654" w:type="dxa"/>
            <w:noWrap/>
            <w:hideMark/>
          </w:tcPr>
          <w:p w14:paraId="6D6047F0" w14:textId="3479ED3B" w:rsidR="00CC57D9" w:rsidRPr="00924F97" w:rsidRDefault="005039E5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4"/>
                <w:szCs w:val="14"/>
              </w:rPr>
            </w:pPr>
            <w:r w:rsidRPr="005039E5">
              <w:rPr>
                <w:rFonts w:ascii="ＭＳ ゴシック" w:eastAsia="ＭＳ ゴシック" w:hAnsi="ＭＳ ゴシック" w:cs="ＭＳ Ｐゴシック"/>
                <w:color w:val="000000"/>
                <w:sz w:val="12"/>
                <w:szCs w:val="12"/>
              </w:rPr>
              <w:t>"{</w:t>
            </w:r>
            <w:proofErr w:type="spellStart"/>
            <w:r w:rsidRPr="005039E5">
              <w:rPr>
                <w:rFonts w:ascii="ＭＳ ゴシック" w:eastAsia="ＭＳ ゴシック" w:hAnsi="ＭＳ ゴシック" w:cs="ＭＳ Ｐゴシック"/>
                <w:color w:val="000000"/>
                <w:sz w:val="12"/>
                <w:szCs w:val="12"/>
              </w:rPr>
              <w:t>DefTopName</w:t>
            </w:r>
            <w:proofErr w:type="spellEnd"/>
            <w:r w:rsidRPr="005039E5">
              <w:rPr>
                <w:rFonts w:ascii="ＭＳ ゴシック" w:eastAsia="ＭＳ ゴシック" w:hAnsi="ＭＳ ゴシック" w:cs="ＭＳ Ｐゴシック"/>
                <w:color w:val="000000"/>
                <w:sz w:val="12"/>
                <w:szCs w:val="12"/>
              </w:rPr>
              <w:t>}_{</w:t>
            </w:r>
            <w:proofErr w:type="spellStart"/>
            <w:r w:rsidRPr="005039E5">
              <w:rPr>
                <w:rFonts w:ascii="ＭＳ ゴシック" w:eastAsia="ＭＳ ゴシック" w:hAnsi="ＭＳ ゴシック" w:cs="ＭＳ Ｐゴシック"/>
                <w:color w:val="000000"/>
                <w:sz w:val="12"/>
                <w:szCs w:val="12"/>
              </w:rPr>
              <w:t>RowNo</w:t>
            </w:r>
            <w:proofErr w:type="spellEnd"/>
            <w:r w:rsidRPr="005039E5">
              <w:rPr>
                <w:rFonts w:ascii="ＭＳ ゴシック" w:eastAsia="ＭＳ ゴシック" w:hAnsi="ＭＳ ゴシック" w:cs="ＭＳ Ｐゴシック"/>
                <w:color w:val="000000"/>
                <w:sz w:val="12"/>
                <w:szCs w:val="12"/>
              </w:rPr>
              <w:t>}_{</w:t>
            </w:r>
            <w:proofErr w:type="spellStart"/>
            <w:r w:rsidRPr="005039E5">
              <w:rPr>
                <w:rFonts w:ascii="ＭＳ ゴシック" w:eastAsia="ＭＳ ゴシック" w:hAnsi="ＭＳ ゴシック" w:cs="ＭＳ Ｐゴシック"/>
                <w:color w:val="000000"/>
                <w:sz w:val="12"/>
                <w:szCs w:val="12"/>
              </w:rPr>
              <w:t>Now:yyyyMMddHHmmss</w:t>
            </w:r>
            <w:proofErr w:type="spellEnd"/>
            <w:r w:rsidRPr="005039E5">
              <w:rPr>
                <w:rFonts w:ascii="ＭＳ ゴシック" w:eastAsia="ＭＳ ゴシック" w:hAnsi="ＭＳ ゴシック" w:cs="ＭＳ Ｐゴシック"/>
                <w:color w:val="000000"/>
                <w:sz w:val="12"/>
                <w:szCs w:val="12"/>
              </w:rPr>
              <w:t>}"</w:t>
            </w:r>
          </w:p>
        </w:tc>
      </w:tr>
      <w:tr w:rsidR="008C4B29" w:rsidRPr="00CD7FE5" w14:paraId="5EA7DB1A" w14:textId="77777777" w:rsidTr="007C4F2E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389F4883" w14:textId="2DC09944" w:rsidR="00CC57D9" w:rsidRPr="006C0410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LabelName</w:t>
            </w:r>
            <w:proofErr w:type="spellEnd"/>
          </w:p>
        </w:tc>
        <w:tc>
          <w:tcPr>
            <w:tcW w:w="969" w:type="dxa"/>
            <w:noWrap/>
          </w:tcPr>
          <w:p w14:paraId="0E327B53" w14:textId="6B04E076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</w:tcPr>
          <w:p w14:paraId="41B1DC5E" w14:textId="77777777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78654EF4" w14:textId="462C43A4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生成される帳票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のラベル名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。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ラベル名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には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「</w:t>
            </w:r>
            <w:r w:rsidRPr="00546873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  <w:fldChar w:fldCharType="begin"/>
            </w:r>
            <w:r w:rsidRPr="00546873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  <w:instrText xml:space="preserve"> </w:instrText>
            </w:r>
            <w:r w:rsidRPr="00546873">
              <w:rPr>
                <w:rFonts w:ascii="ＭＳ ゴシック" w:eastAsia="ＭＳ ゴシック" w:hAnsi="ＭＳ ゴシック" w:cs="ＭＳ Ｐゴシック" w:hint="eastAsia"/>
                <w:i/>
                <w:iCs/>
                <w:color w:val="000000"/>
                <w:sz w:val="16"/>
                <w:szCs w:val="16"/>
              </w:rPr>
              <w:instrText>REF _Ref181113555 \w \h</w:instrText>
            </w:r>
            <w:r w:rsidRPr="00546873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  <w:instrText xml:space="preserve">  \* MERGEFORMAT </w:instrText>
            </w:r>
            <w:r w:rsidRPr="00546873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</w:r>
            <w:r w:rsidRPr="00546873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  <w:fldChar w:fldCharType="separate"/>
            </w:r>
            <w:r w:rsidR="009F0CCE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  <w:t>3.3</w:t>
            </w:r>
            <w:r w:rsidRPr="00546873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  <w:fldChar w:fldCharType="end"/>
            </w:r>
            <w:r w:rsidRPr="00546873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  <w:fldChar w:fldCharType="begin"/>
            </w:r>
            <w:r w:rsidRPr="00546873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  <w:instrText xml:space="preserve"> REF _Ref181113566 \h  \* MERGEFORMAT </w:instrText>
            </w:r>
            <w:r w:rsidRPr="00546873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</w:r>
            <w:r w:rsidRPr="00546873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  <w:fldChar w:fldCharType="separate"/>
            </w:r>
            <w:r w:rsidR="009F0CCE" w:rsidRPr="009F0CCE">
              <w:rPr>
                <w:rFonts w:ascii="ＭＳ 明朝" w:hAnsi="ＭＳ 明朝" w:hint="eastAsia"/>
                <w:i/>
                <w:iCs/>
                <w:sz w:val="16"/>
                <w:szCs w:val="16"/>
              </w:rPr>
              <w:t>設定ファイル変換パラメータ</w:t>
            </w:r>
            <w:r w:rsidRPr="00546873">
              <w:rPr>
                <w:rFonts w:ascii="ＭＳ ゴシック" w:eastAsia="ＭＳ ゴシック" w:hAnsi="ＭＳ ゴシック" w:cs="ＭＳ Ｐゴシック"/>
                <w:i/>
                <w:iCs/>
                <w:color w:val="000000"/>
                <w:sz w:val="16"/>
                <w:szCs w:val="16"/>
              </w:rPr>
              <w:fldChar w:fldCharType="end"/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」の変換</w:t>
            </w:r>
            <w:r w:rsidRPr="006C0410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を利用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できます。また、ラベルはセミコロンで区切ることで複数定義することができます</w:t>
            </w:r>
          </w:p>
          <w:p w14:paraId="64A681FD" w14:textId="74E7030B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ラベルアイコンは左から1～1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0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で規定値は1</w:t>
            </w:r>
          </w:p>
          <w:p w14:paraId="3E5DA0CC" w14:textId="62D5AA90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CE4F85">
              <w:rPr>
                <w:rFonts w:ascii="ＭＳ ゴシック" w:eastAsia="ＭＳ ゴシック" w:hAnsi="ＭＳ ゴシック" w:cs="ＭＳ Ｐゴシック"/>
                <w:noProof/>
                <w:color w:val="000000"/>
                <w:sz w:val="16"/>
                <w:szCs w:val="16"/>
              </w:rPr>
              <w:drawing>
                <wp:inline distT="0" distB="0" distL="0" distR="0" wp14:anchorId="57DB7F61" wp14:editId="1AB28E52">
                  <wp:extent cx="1478055" cy="113184"/>
                  <wp:effectExtent l="0" t="0" r="0" b="1270"/>
                  <wp:docPr id="14" name="図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656473" cy="126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80F130" w14:textId="34E8739F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例えばラベルの先頭に「[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icon=8]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」と記述すると緑色のフォルダ型アイコンが選択されます</w:t>
            </w:r>
          </w:p>
          <w:p w14:paraId="54A87307" w14:textId="77777777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  <w:p w14:paraId="6A1EA68E" w14:textId="5D51AC55" w:rsidR="00CC57D9" w:rsidRPr="00C00492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例)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複雑なラベル設定(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2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つ、かつアイコン指定)</w:t>
            </w:r>
          </w:p>
          <w:p w14:paraId="5F5FEB59" w14:textId="7ECE82E4" w:rsidR="00CC57D9" w:rsidRPr="006C0410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[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icon=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8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]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配合/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{1}/{2}/{3};{4}/[icon=4]{date}</w:t>
            </w:r>
          </w:p>
        </w:tc>
        <w:tc>
          <w:tcPr>
            <w:tcW w:w="2654" w:type="dxa"/>
            <w:noWrap/>
          </w:tcPr>
          <w:p w14:paraId="7DD49011" w14:textId="21AE8E37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8C4B29" w:rsidRPr="00CD7FE5" w14:paraId="60A69047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  <w:hideMark/>
          </w:tcPr>
          <w:p w14:paraId="13801A51" w14:textId="146251A0" w:rsidR="00CC57D9" w:rsidRPr="006C0410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 xml:space="preserve">   Delimiter</w:t>
            </w:r>
          </w:p>
        </w:tc>
        <w:tc>
          <w:tcPr>
            <w:tcW w:w="969" w:type="dxa"/>
            <w:noWrap/>
            <w:hideMark/>
          </w:tcPr>
          <w:p w14:paraId="770DADAE" w14:textId="3F388731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  <w:hideMark/>
          </w:tcPr>
          <w:p w14:paraId="62CCDF60" w14:textId="7C56BEAC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  <w:hideMark/>
          </w:tcPr>
          <w:p w14:paraId="37EBF856" w14:textId="4E441D4F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“,”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カンマ</w:t>
            </w:r>
          </w:p>
          <w:p w14:paraId="144A770F" w14:textId="739D7DB9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“tab”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タブ文字</w:t>
            </w:r>
          </w:p>
          <w:p w14:paraId="26457AAF" w14:textId="71A76598" w:rsidR="00CC57D9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“|”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パイプ</w:t>
            </w:r>
          </w:p>
          <w:p w14:paraId="68A246C1" w14:textId="775A035A" w:rsidR="00CC57D9" w:rsidRPr="005D46ED" w:rsidRDefault="00CC57D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“;”   :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セミコロン</w:t>
            </w:r>
          </w:p>
        </w:tc>
        <w:tc>
          <w:tcPr>
            <w:tcW w:w="2654" w:type="dxa"/>
            <w:noWrap/>
            <w:hideMark/>
          </w:tcPr>
          <w:p w14:paraId="348154FF" w14:textId="073977E9" w:rsidR="00CC57D9" w:rsidRPr="006C0410" w:rsidRDefault="00CC57D9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“</w:t>
            </w:r>
            <w:r w:rsidR="00C309B8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,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”</w:t>
            </w:r>
          </w:p>
        </w:tc>
      </w:tr>
      <w:tr w:rsidR="002630AF" w:rsidRPr="00CD7FE5" w14:paraId="716A1963" w14:textId="77777777" w:rsidTr="007C4F2E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22B89B21" w14:textId="349A2FB4" w:rsidR="002630AF" w:rsidRDefault="002630AF" w:rsidP="00CC57D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svColumn</w:t>
            </w:r>
            <w:proofErr w:type="spellEnd"/>
          </w:p>
        </w:tc>
        <w:tc>
          <w:tcPr>
            <w:tcW w:w="969" w:type="dxa"/>
            <w:noWrap/>
          </w:tcPr>
          <w:p w14:paraId="1F2405DA" w14:textId="77777777" w:rsidR="002630AF" w:rsidRDefault="002630AF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noWrap/>
          </w:tcPr>
          <w:p w14:paraId="44013B49" w14:textId="77777777" w:rsidR="002630AF" w:rsidRPr="006C0410" w:rsidRDefault="002630AF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7E4C371B" w14:textId="77777777" w:rsidR="002630AF" w:rsidRDefault="002630AF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2654" w:type="dxa"/>
            <w:noWrap/>
          </w:tcPr>
          <w:p w14:paraId="4CEB13F9" w14:textId="77777777" w:rsidR="002630AF" w:rsidRDefault="002630AF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2630AF" w:rsidRPr="00CD7FE5" w14:paraId="052FA8F0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2D544797" w14:textId="0A8A490E" w:rsidR="002630AF" w:rsidRDefault="002630AF" w:rsidP="00CC57D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No</w:t>
            </w:r>
          </w:p>
        </w:tc>
        <w:tc>
          <w:tcPr>
            <w:tcW w:w="969" w:type="dxa"/>
            <w:noWrap/>
          </w:tcPr>
          <w:p w14:paraId="154B3729" w14:textId="77777777" w:rsidR="002630AF" w:rsidRDefault="002630AF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noWrap/>
          </w:tcPr>
          <w:p w14:paraId="018FE86E" w14:textId="77777777" w:rsidR="002630AF" w:rsidRPr="006C0410" w:rsidRDefault="002630AF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08D470D9" w14:textId="1BDFE8CB" w:rsidR="002630AF" w:rsidRDefault="007C4F2E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日付形式を変更したい</w:t>
            </w:r>
            <w:r w:rsidR="002630A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C</w:t>
            </w:r>
            <w:r w:rsidR="002630AF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SV</w:t>
            </w:r>
            <w:r w:rsidR="002630A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の列番号</w:t>
            </w:r>
          </w:p>
        </w:tc>
        <w:tc>
          <w:tcPr>
            <w:tcW w:w="2654" w:type="dxa"/>
            <w:noWrap/>
          </w:tcPr>
          <w:p w14:paraId="58F9E0BD" w14:textId="77777777" w:rsidR="002630AF" w:rsidRDefault="002630AF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2630AF" w:rsidRPr="00CD7FE5" w14:paraId="688341F0" w14:textId="77777777" w:rsidTr="007C4F2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06C213D3" w14:textId="2642133B" w:rsidR="002630AF" w:rsidRDefault="002630AF" w:rsidP="002630AF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D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ate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F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ormat</w:t>
            </w:r>
            <w:proofErr w:type="spellEnd"/>
          </w:p>
        </w:tc>
        <w:tc>
          <w:tcPr>
            <w:tcW w:w="969" w:type="dxa"/>
            <w:noWrap/>
          </w:tcPr>
          <w:p w14:paraId="5E7F3B00" w14:textId="77777777" w:rsidR="002630AF" w:rsidRDefault="002630AF" w:rsidP="002630AF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noWrap/>
          </w:tcPr>
          <w:p w14:paraId="5207556D" w14:textId="77777777" w:rsidR="002630AF" w:rsidRPr="006C0410" w:rsidRDefault="002630AF" w:rsidP="002630AF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6EB067EF" w14:textId="31EBB00D" w:rsidR="007C4F2E" w:rsidRDefault="007C4F2E" w:rsidP="002630AF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 w:rsidRPr="007C4F2E">
              <w:rPr>
                <w:rFonts w:ascii="ＭＳ ゴシック" w:eastAsia="ＭＳ ゴシック" w:hAnsi="ＭＳ ゴシック" w:cs="ＭＳ Ｐゴシック" w:hint="eastAsia"/>
                <w:b/>
                <w:bCs/>
                <w:i/>
                <w:iCs/>
                <w:color w:val="000000"/>
                <w:sz w:val="16"/>
                <w:szCs w:val="16"/>
              </w:rPr>
              <w:t>No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で示す列番号を日付形式で取り込むためのフォーマット文字列を指定します。</w:t>
            </w:r>
          </w:p>
          <w:p w14:paraId="5D8036EE" w14:textId="446D6D63" w:rsidR="002630AF" w:rsidRDefault="007C4F2E" w:rsidP="002630AF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フォーマット</w:t>
            </w:r>
            <w:r w:rsidR="002630A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記述方法は下記サイトを参照</w:t>
            </w:r>
            <w:r w:rsidR="003B4926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ください</w:t>
            </w:r>
          </w:p>
          <w:p w14:paraId="7E651C0C" w14:textId="542A14A5" w:rsidR="00C155D7" w:rsidRPr="00F8638C" w:rsidRDefault="00760F99" w:rsidP="002630AF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</w:pPr>
            <w:hyperlink r:id="rId28" w:history="1">
              <w:r w:rsidR="002630AF" w:rsidRPr="00546873">
                <w:rPr>
                  <w:rStyle w:val="aa"/>
                  <w:rFonts w:ascii="ＭＳ ゴシック" w:eastAsia="ＭＳ ゴシック" w:hAnsi="ＭＳ ゴシック" w:cs="ＭＳ Ｐゴシック"/>
                  <w:sz w:val="16"/>
                  <w:szCs w:val="16"/>
                </w:rPr>
                <w:t>https://learn.microsoft.com/ja-jp/dotnet/standard/base-types/custom-date-and-time-format-strings</w:t>
              </w:r>
            </w:hyperlink>
          </w:p>
        </w:tc>
        <w:tc>
          <w:tcPr>
            <w:tcW w:w="2654" w:type="dxa"/>
            <w:noWrap/>
          </w:tcPr>
          <w:p w14:paraId="07F1F651" w14:textId="77777777" w:rsidR="002630AF" w:rsidRDefault="002630AF" w:rsidP="002630AF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0C7D7C" w:rsidRPr="00CD7FE5" w14:paraId="42AECA41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0640C8ED" w14:textId="7A38E659" w:rsidR="000C7D7C" w:rsidRDefault="000C7D7C" w:rsidP="00CC57D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Remarks</w:t>
            </w:r>
          </w:p>
        </w:tc>
        <w:tc>
          <w:tcPr>
            <w:tcW w:w="969" w:type="dxa"/>
            <w:noWrap/>
          </w:tcPr>
          <w:p w14:paraId="7E68DC46" w14:textId="77777777" w:rsidR="000C7D7C" w:rsidRDefault="000C7D7C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noWrap/>
          </w:tcPr>
          <w:p w14:paraId="17D761C4" w14:textId="77777777" w:rsidR="000C7D7C" w:rsidRPr="006C0410" w:rsidRDefault="000C7D7C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3CCE6B41" w14:textId="77777777" w:rsidR="000C7D7C" w:rsidRDefault="000C7D7C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2654" w:type="dxa"/>
            <w:noWrap/>
          </w:tcPr>
          <w:p w14:paraId="55F5684A" w14:textId="77777777" w:rsidR="000C7D7C" w:rsidRDefault="000C7D7C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0C7D7C" w:rsidRPr="00CD7FE5" w14:paraId="1960901E" w14:textId="77777777" w:rsidTr="007C4F2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107FB2A1" w14:textId="18E55C54" w:rsidR="000C7D7C" w:rsidRDefault="000C7D7C" w:rsidP="00CC57D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</w:t>
            </w:r>
            <w:r w:rsidR="000060CA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No</w:t>
            </w:r>
          </w:p>
        </w:tc>
        <w:tc>
          <w:tcPr>
            <w:tcW w:w="969" w:type="dxa"/>
            <w:noWrap/>
          </w:tcPr>
          <w:p w14:paraId="0DF48ED4" w14:textId="2ADF87C4" w:rsidR="000C7D7C" w:rsidRDefault="000060CA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N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umeric</w:t>
            </w:r>
          </w:p>
        </w:tc>
        <w:tc>
          <w:tcPr>
            <w:tcW w:w="560" w:type="dxa"/>
            <w:noWrap/>
          </w:tcPr>
          <w:p w14:paraId="7A18014D" w14:textId="3806A22D" w:rsidR="000C7D7C" w:rsidRPr="006C0410" w:rsidRDefault="000C7D7C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4540" w:type="dxa"/>
          </w:tcPr>
          <w:p w14:paraId="05F6E036" w14:textId="73FB67FB" w:rsidR="000C7D7C" w:rsidRDefault="000060CA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帳票備考番号</w:t>
            </w:r>
            <w:r w:rsidR="00F8638C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を書き込みたい帳票備考番号を指定します(</w:t>
            </w:r>
            <w:r w:rsidR="00F8638C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1</w:t>
            </w:r>
            <w:r w:rsidR="00F8638C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～1</w:t>
            </w:r>
            <w:r w:rsidR="00F8638C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0</w:t>
            </w:r>
            <w:r w:rsidR="00F8638C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2654" w:type="dxa"/>
            <w:noWrap/>
          </w:tcPr>
          <w:p w14:paraId="6B042732" w14:textId="77777777" w:rsidR="000C7D7C" w:rsidRDefault="000C7D7C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0C7D7C" w:rsidRPr="00CD7FE5" w14:paraId="106535F1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50ECEF33" w14:textId="73230B60" w:rsidR="000C7D7C" w:rsidRDefault="000C7D7C" w:rsidP="00CC57D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</w:t>
            </w:r>
            <w:r w:rsidR="005F0599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Output</w:t>
            </w:r>
          </w:p>
        </w:tc>
        <w:tc>
          <w:tcPr>
            <w:tcW w:w="969" w:type="dxa"/>
            <w:noWrap/>
          </w:tcPr>
          <w:p w14:paraId="2CA16287" w14:textId="6640F1FD" w:rsidR="000C7D7C" w:rsidRDefault="000C7D7C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60" w:type="dxa"/>
            <w:noWrap/>
          </w:tcPr>
          <w:p w14:paraId="464D9734" w14:textId="27D72F74" w:rsidR="000C7D7C" w:rsidRDefault="000C7D7C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4540" w:type="dxa"/>
          </w:tcPr>
          <w:p w14:paraId="6FE1D2D5" w14:textId="718442ED" w:rsidR="000C7D7C" w:rsidRDefault="001C5351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上記の</w:t>
            </w:r>
            <w:r w:rsidR="003B4926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N</w:t>
            </w:r>
            <w:r w:rsidR="003B4926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o</w:t>
            </w:r>
            <w:r w:rsidR="003B4926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で指定した</w:t>
            </w:r>
            <w:r w:rsidR="000060CA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帳票備考</w:t>
            </w:r>
            <w:r w:rsidR="005F0599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への出力値を指定</w:t>
            </w:r>
            <w:r w:rsidR="003B4926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します</w:t>
            </w:r>
          </w:p>
          <w:p w14:paraId="29AE8EA4" w14:textId="6531B210" w:rsidR="00D8117E" w:rsidRDefault="005F0599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出力値</w:t>
            </w:r>
            <w:r w:rsidR="00D8117E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には「</w:t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fldChar w:fldCharType="begin"/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instrText xml:space="preserve"> </w:instrText>
            </w:r>
            <w:r w:rsidR="001C5351" w:rsidRPr="001C5351">
              <w:rPr>
                <w:rFonts w:ascii="ＭＳ ゴシック" w:eastAsia="ＭＳ ゴシック" w:hAnsi="ＭＳ ゴシック" w:cs="ＭＳ Ｐゴシック" w:hint="eastAsia"/>
                <w:color w:val="0000FF"/>
                <w:sz w:val="16"/>
                <w:szCs w:val="16"/>
                <w:u w:val="single"/>
              </w:rPr>
              <w:instrText>REF _Ref181113555 \w \h</w:instrText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instrText xml:space="preserve">  \* MERGEFORMAT </w:instrText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fldChar w:fldCharType="separate"/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t>3.3</w:t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fldChar w:fldCharType="end"/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fldChar w:fldCharType="begin"/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instrText xml:space="preserve"> REF _Ref181113566 \h  \* MERGEFORMAT </w:instrText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fldChar w:fldCharType="separate"/>
            </w:r>
            <w:r w:rsidR="001C5351" w:rsidRPr="001C5351">
              <w:rPr>
                <w:rFonts w:ascii="ＭＳ 明朝" w:hAnsi="ＭＳ 明朝" w:hint="eastAsia"/>
                <w:color w:val="0000FF"/>
                <w:sz w:val="16"/>
                <w:szCs w:val="16"/>
                <w:u w:val="single"/>
              </w:rPr>
              <w:t>設定ファイル変換パラメータ</w:t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fldChar w:fldCharType="end"/>
            </w:r>
            <w:r w:rsidR="00D8117E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」に示す値が設定可能です</w:t>
            </w:r>
          </w:p>
        </w:tc>
        <w:tc>
          <w:tcPr>
            <w:tcW w:w="2654" w:type="dxa"/>
            <w:noWrap/>
          </w:tcPr>
          <w:p w14:paraId="28A300DF" w14:textId="77777777" w:rsidR="000C7D7C" w:rsidRDefault="000C7D7C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FD1342" w:rsidRPr="00CD7FE5" w14:paraId="33DBEC9D" w14:textId="77777777" w:rsidTr="007C4F2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2216B7C4" w14:textId="4FBDD28B" w:rsidR="000060CA" w:rsidRDefault="000060CA" w:rsidP="00CC57D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proofErr w:type="spellStart"/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ystemKeys</w:t>
            </w:r>
            <w:proofErr w:type="spellEnd"/>
          </w:p>
        </w:tc>
        <w:tc>
          <w:tcPr>
            <w:tcW w:w="969" w:type="dxa"/>
            <w:noWrap/>
          </w:tcPr>
          <w:p w14:paraId="5C94A189" w14:textId="7816A6EB" w:rsidR="000060CA" w:rsidRDefault="000060CA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noWrap/>
          </w:tcPr>
          <w:p w14:paraId="4D05DB9C" w14:textId="77777777" w:rsidR="000060CA" w:rsidRDefault="000060CA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74C6DD84" w14:textId="77777777" w:rsidR="000060CA" w:rsidRDefault="000060CA" w:rsidP="00CC57D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2654" w:type="dxa"/>
            <w:noWrap/>
          </w:tcPr>
          <w:p w14:paraId="0C2CF5BC" w14:textId="77777777" w:rsidR="000060CA" w:rsidRDefault="000060CA" w:rsidP="00CC57D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0060CA" w:rsidRPr="00CD7FE5" w14:paraId="702E65A9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367D520F" w14:textId="20037ABD" w:rsidR="000060CA" w:rsidRDefault="000060CA" w:rsidP="000060CA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No</w:t>
            </w:r>
          </w:p>
        </w:tc>
        <w:tc>
          <w:tcPr>
            <w:tcW w:w="969" w:type="dxa"/>
            <w:noWrap/>
          </w:tcPr>
          <w:p w14:paraId="00C1D55B" w14:textId="7504DD8A" w:rsidR="000060CA" w:rsidRDefault="000060CA" w:rsidP="000060CA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N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umeric</w:t>
            </w:r>
          </w:p>
        </w:tc>
        <w:tc>
          <w:tcPr>
            <w:tcW w:w="560" w:type="dxa"/>
            <w:noWrap/>
          </w:tcPr>
          <w:p w14:paraId="2722B79C" w14:textId="77777777" w:rsidR="000060CA" w:rsidRDefault="000060CA" w:rsidP="000060CA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3E44FBD9" w14:textId="77777777" w:rsidR="001C5351" w:rsidRDefault="001C5351" w:rsidP="000060CA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値</w:t>
            </w:r>
            <w:r w:rsidR="003B4926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を書き込みたいシステムキー番号を指定します</w:t>
            </w:r>
          </w:p>
          <w:p w14:paraId="79EAB44F" w14:textId="41C1AE35" w:rsidR="000060CA" w:rsidRDefault="000060CA" w:rsidP="000060CA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(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1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～</w:t>
            </w:r>
            <w:r w:rsidR="003B4926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5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)</w:t>
            </w:r>
          </w:p>
        </w:tc>
        <w:tc>
          <w:tcPr>
            <w:tcW w:w="2654" w:type="dxa"/>
            <w:noWrap/>
          </w:tcPr>
          <w:p w14:paraId="3C1441D5" w14:textId="77777777" w:rsidR="000060CA" w:rsidRDefault="000060CA" w:rsidP="000060CA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5F0599" w:rsidRPr="00CD7FE5" w14:paraId="6FA4727A" w14:textId="77777777" w:rsidTr="007C4F2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05AF4510" w14:textId="5D0C0CB7" w:rsidR="005F0599" w:rsidRDefault="005F0599" w:rsidP="005F059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Output</w:t>
            </w:r>
          </w:p>
        </w:tc>
        <w:tc>
          <w:tcPr>
            <w:tcW w:w="969" w:type="dxa"/>
            <w:noWrap/>
          </w:tcPr>
          <w:p w14:paraId="2FF92A5D" w14:textId="01D913AE" w:rsidR="005F0599" w:rsidRDefault="005F0599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tring</w:t>
            </w:r>
          </w:p>
        </w:tc>
        <w:tc>
          <w:tcPr>
            <w:tcW w:w="560" w:type="dxa"/>
            <w:noWrap/>
          </w:tcPr>
          <w:p w14:paraId="04DB0A6E" w14:textId="77777777" w:rsidR="005F0599" w:rsidRDefault="005F0599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67157C70" w14:textId="43D9F23C" w:rsidR="005F0599" w:rsidRDefault="001C5351" w:rsidP="005F059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上記の</w:t>
            </w:r>
            <w:r w:rsidR="003B4926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N</w:t>
            </w:r>
            <w:r w:rsidR="003B4926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o</w:t>
            </w:r>
            <w:r w:rsidR="003B4926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で指定した</w:t>
            </w:r>
            <w:r w:rsidR="005F0599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システムキーへの出力値を指定</w:t>
            </w:r>
            <w:r w:rsidR="003B4926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します</w:t>
            </w:r>
          </w:p>
          <w:p w14:paraId="622BCCDD" w14:textId="4AE71FA6" w:rsidR="005F0599" w:rsidRDefault="005F0599" w:rsidP="005F059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出力値には</w:t>
            </w:r>
            <w:r w:rsidR="001C5351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「</w:t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fldChar w:fldCharType="begin"/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instrText xml:space="preserve"> </w:instrText>
            </w:r>
            <w:r w:rsidR="001C5351" w:rsidRPr="001C5351">
              <w:rPr>
                <w:rFonts w:ascii="ＭＳ ゴシック" w:eastAsia="ＭＳ ゴシック" w:hAnsi="ＭＳ ゴシック" w:cs="ＭＳ Ｐゴシック" w:hint="eastAsia"/>
                <w:color w:val="0000FF"/>
                <w:sz w:val="16"/>
                <w:szCs w:val="16"/>
                <w:u w:val="single"/>
              </w:rPr>
              <w:instrText>REF _Ref181113555 \w \h</w:instrText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instrText xml:space="preserve">  \* MERGEFORMAT </w:instrText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fldChar w:fldCharType="separate"/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t>3.3</w:t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fldChar w:fldCharType="end"/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fldChar w:fldCharType="begin"/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instrText xml:space="preserve"> REF _Ref181113566 \h  \* MERGEFORMAT </w:instrText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fldChar w:fldCharType="separate"/>
            </w:r>
            <w:r w:rsidR="001C5351" w:rsidRPr="001C5351">
              <w:rPr>
                <w:rFonts w:ascii="ＭＳ 明朝" w:hAnsi="ＭＳ 明朝" w:hint="eastAsia"/>
                <w:color w:val="0000FF"/>
                <w:sz w:val="16"/>
                <w:szCs w:val="16"/>
                <w:u w:val="single"/>
              </w:rPr>
              <w:t>設定ファイル変換パラメータ</w:t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fldChar w:fldCharType="end"/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」に示す値が設定可能です</w:t>
            </w:r>
          </w:p>
        </w:tc>
        <w:tc>
          <w:tcPr>
            <w:tcW w:w="2654" w:type="dxa"/>
            <w:noWrap/>
          </w:tcPr>
          <w:p w14:paraId="455F2F40" w14:textId="77777777" w:rsidR="005F0599" w:rsidRDefault="005F0599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5F0599" w:rsidRPr="00CD7FE5" w14:paraId="2A7DBD06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357AAA0A" w14:textId="5B185851" w:rsidR="005F0599" w:rsidRDefault="005F0599" w:rsidP="005F059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r w:rsidR="003B4926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Sheet</w:t>
            </w:r>
          </w:p>
        </w:tc>
        <w:tc>
          <w:tcPr>
            <w:tcW w:w="969" w:type="dxa"/>
            <w:noWrap/>
          </w:tcPr>
          <w:p w14:paraId="3DDA1960" w14:textId="77777777" w:rsidR="005F0599" w:rsidRDefault="005F0599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noWrap/>
          </w:tcPr>
          <w:p w14:paraId="730C463F" w14:textId="77777777" w:rsidR="005F0599" w:rsidRDefault="005F0599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38EFDEF1" w14:textId="77777777" w:rsidR="005F0599" w:rsidRDefault="005F0599" w:rsidP="005F059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2654" w:type="dxa"/>
            <w:noWrap/>
          </w:tcPr>
          <w:p w14:paraId="6548875C" w14:textId="77777777" w:rsidR="005F0599" w:rsidRDefault="005F0599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5F0599" w:rsidRPr="00CD7FE5" w14:paraId="2F85912E" w14:textId="77777777" w:rsidTr="007C4F2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34062406" w14:textId="471255AD" w:rsidR="005F0599" w:rsidRDefault="005F0599" w:rsidP="005F059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No</w:t>
            </w:r>
          </w:p>
        </w:tc>
        <w:tc>
          <w:tcPr>
            <w:tcW w:w="969" w:type="dxa"/>
            <w:noWrap/>
          </w:tcPr>
          <w:p w14:paraId="6AA0BC57" w14:textId="01360E19" w:rsidR="005F0599" w:rsidRDefault="005F0599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N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umeric</w:t>
            </w:r>
          </w:p>
        </w:tc>
        <w:tc>
          <w:tcPr>
            <w:tcW w:w="560" w:type="dxa"/>
            <w:noWrap/>
          </w:tcPr>
          <w:p w14:paraId="33663E5B" w14:textId="77777777" w:rsidR="005F0599" w:rsidRDefault="005F0599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3BC93A27" w14:textId="4964F5F2" w:rsidR="001C5351" w:rsidRDefault="001C5351" w:rsidP="005F059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値を書き込みたいクラスター</w:t>
            </w:r>
            <w:r w:rsidR="0047471F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が存在する</w:t>
            </w:r>
            <w:r w:rsidR="005F0599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シート番号</w:t>
            </w:r>
            <w:r w:rsidR="003B4926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を指定します</w:t>
            </w:r>
          </w:p>
          <w:p w14:paraId="74730059" w14:textId="7FFA2E25" w:rsidR="005F0599" w:rsidRDefault="003B4926" w:rsidP="005F059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(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1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～)</w:t>
            </w:r>
          </w:p>
        </w:tc>
        <w:tc>
          <w:tcPr>
            <w:tcW w:w="2654" w:type="dxa"/>
            <w:noWrap/>
          </w:tcPr>
          <w:p w14:paraId="7AE1479F" w14:textId="77777777" w:rsidR="005F0599" w:rsidRDefault="005F0599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3B4926" w:rsidRPr="00CD7FE5" w14:paraId="4761AEA1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0099CE7F" w14:textId="1AEA0CF3" w:rsidR="003B4926" w:rsidRDefault="003B4926" w:rsidP="005F059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C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luster</w:t>
            </w:r>
          </w:p>
        </w:tc>
        <w:tc>
          <w:tcPr>
            <w:tcW w:w="969" w:type="dxa"/>
            <w:noWrap/>
          </w:tcPr>
          <w:p w14:paraId="27938F11" w14:textId="77777777" w:rsidR="003B4926" w:rsidRDefault="003B4926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560" w:type="dxa"/>
            <w:noWrap/>
          </w:tcPr>
          <w:p w14:paraId="62E44A1A" w14:textId="77777777" w:rsidR="003B4926" w:rsidRDefault="003B4926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6AFBC55C" w14:textId="77777777" w:rsidR="003B4926" w:rsidRDefault="003B4926" w:rsidP="005F059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2654" w:type="dxa"/>
            <w:noWrap/>
          </w:tcPr>
          <w:p w14:paraId="57CF50F5" w14:textId="77777777" w:rsidR="003B4926" w:rsidRDefault="003B4926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5F0599" w:rsidRPr="00CD7FE5" w14:paraId="7731D722" w14:textId="77777777" w:rsidTr="007C4F2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6336814E" w14:textId="0A4CE492" w:rsidR="005F0599" w:rsidRDefault="005F0599" w:rsidP="005F059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</w:t>
            </w:r>
            <w:r w:rsidR="003B4926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I</w:t>
            </w:r>
            <w:r w:rsidR="003B4926"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d</w:t>
            </w:r>
          </w:p>
        </w:tc>
        <w:tc>
          <w:tcPr>
            <w:tcW w:w="969" w:type="dxa"/>
            <w:noWrap/>
          </w:tcPr>
          <w:p w14:paraId="3D0B7077" w14:textId="1996235E" w:rsidR="005F0599" w:rsidRDefault="003B4926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560" w:type="dxa"/>
            <w:noWrap/>
          </w:tcPr>
          <w:p w14:paraId="7AE66AFB" w14:textId="77777777" w:rsidR="005F0599" w:rsidRDefault="005F0599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  <w:tc>
          <w:tcPr>
            <w:tcW w:w="4540" w:type="dxa"/>
          </w:tcPr>
          <w:p w14:paraId="7BEC6B3A" w14:textId="77777777" w:rsidR="001C5351" w:rsidRDefault="003B4926" w:rsidP="005F059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値を書き込みたいクラスター番号を指定します</w:t>
            </w:r>
          </w:p>
          <w:p w14:paraId="74A312A5" w14:textId="31C8B59F" w:rsidR="005F0599" w:rsidRPr="003B4926" w:rsidRDefault="003B4926" w:rsidP="005F0599">
            <w:pPr>
              <w:widowControl/>
              <w:adjustRightInd/>
              <w:spacing w:line="240" w:lineRule="auto"/>
              <w:jc w:val="lef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(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0</w:t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～)</w:t>
            </w:r>
          </w:p>
        </w:tc>
        <w:tc>
          <w:tcPr>
            <w:tcW w:w="2654" w:type="dxa"/>
            <w:noWrap/>
          </w:tcPr>
          <w:p w14:paraId="2F0F40B3" w14:textId="77777777" w:rsidR="005F0599" w:rsidRDefault="005F0599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  <w:tr w:rsidR="005F0599" w:rsidRPr="00CD7FE5" w14:paraId="3EB2DCFA" w14:textId="77777777" w:rsidTr="007C4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noWrap/>
          </w:tcPr>
          <w:p w14:paraId="423220DC" w14:textId="6CF9E6DE" w:rsidR="005F0599" w:rsidRPr="006C0410" w:rsidRDefault="005F0599" w:rsidP="005F0599"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　　</w:t>
            </w:r>
            <w:r w:rsidR="003B4926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 xml:space="preserve">　　</w:t>
            </w:r>
            <w:r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  <w:t>Output</w:t>
            </w:r>
          </w:p>
        </w:tc>
        <w:tc>
          <w:tcPr>
            <w:tcW w:w="969" w:type="dxa"/>
            <w:noWrap/>
          </w:tcPr>
          <w:p w14:paraId="1823756F" w14:textId="74CECF56" w:rsidR="005F0599" w:rsidRPr="006C0410" w:rsidRDefault="005F0599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560" w:type="dxa"/>
            <w:noWrap/>
          </w:tcPr>
          <w:p w14:paraId="235CF12D" w14:textId="3CF51A1E" w:rsidR="005F0599" w:rsidRDefault="005F0599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〇</w:t>
            </w:r>
          </w:p>
        </w:tc>
        <w:tc>
          <w:tcPr>
            <w:tcW w:w="4540" w:type="dxa"/>
          </w:tcPr>
          <w:p w14:paraId="21F7BEC0" w14:textId="06DEE946" w:rsidR="005F0599" w:rsidRDefault="005F0599" w:rsidP="005F059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指定のクラスタに書き込む値を</w:t>
            </w:r>
            <w:r w:rsidR="003B4926"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指定します</w:t>
            </w:r>
          </w:p>
          <w:p w14:paraId="3F9D1A9F" w14:textId="23B32724" w:rsidR="005F0599" w:rsidRDefault="003B4926" w:rsidP="005F0599">
            <w:pPr>
              <w:widowControl/>
              <w:adjustRightInd/>
              <w:spacing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出力値には「</w:t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fldChar w:fldCharType="begin"/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instrText xml:space="preserve"> </w:instrText>
            </w:r>
            <w:r w:rsidR="001C5351" w:rsidRPr="001C5351">
              <w:rPr>
                <w:rFonts w:ascii="ＭＳ ゴシック" w:eastAsia="ＭＳ ゴシック" w:hAnsi="ＭＳ ゴシック" w:cs="ＭＳ Ｐゴシック" w:hint="eastAsia"/>
                <w:color w:val="0000FF"/>
                <w:sz w:val="16"/>
                <w:szCs w:val="16"/>
                <w:u w:val="single"/>
              </w:rPr>
              <w:instrText>REF _Ref181113555 \w \h</w:instrText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instrText xml:space="preserve">  \* MERGEFORMAT </w:instrText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fldChar w:fldCharType="separate"/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t>3.3</w:t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fldChar w:fldCharType="end"/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fldChar w:fldCharType="begin"/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instrText xml:space="preserve"> REF _Ref181113566 \h  \* MERGEFORMAT </w:instrText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fldChar w:fldCharType="separate"/>
            </w:r>
            <w:r w:rsidR="001C5351" w:rsidRPr="001C5351">
              <w:rPr>
                <w:rFonts w:ascii="ＭＳ 明朝" w:hAnsi="ＭＳ 明朝" w:hint="eastAsia"/>
                <w:color w:val="0000FF"/>
                <w:sz w:val="16"/>
                <w:szCs w:val="16"/>
                <w:u w:val="single"/>
              </w:rPr>
              <w:t>設定ファイル変換パラメータ</w:t>
            </w:r>
            <w:r w:rsidR="001C5351" w:rsidRPr="001C5351">
              <w:rPr>
                <w:rFonts w:ascii="ＭＳ ゴシック" w:eastAsia="ＭＳ ゴシック" w:hAnsi="ＭＳ ゴシック" w:cs="ＭＳ Ｐゴシック"/>
                <w:color w:val="0000FF"/>
                <w:sz w:val="16"/>
                <w:szCs w:val="16"/>
                <w:u w:val="single"/>
              </w:rPr>
              <w:fldChar w:fldCharType="end"/>
            </w:r>
            <w:r>
              <w:rPr>
                <w:rFonts w:ascii="ＭＳ ゴシック" w:eastAsia="ＭＳ ゴシック" w:hAnsi="ＭＳ ゴシック" w:cs="ＭＳ Ｐゴシック" w:hint="eastAsia"/>
                <w:color w:val="000000"/>
                <w:sz w:val="16"/>
                <w:szCs w:val="16"/>
              </w:rPr>
              <w:t>」に示す値が設定可能です</w:t>
            </w:r>
          </w:p>
        </w:tc>
        <w:tc>
          <w:tcPr>
            <w:tcW w:w="2654" w:type="dxa"/>
            <w:noWrap/>
          </w:tcPr>
          <w:p w14:paraId="09132659" w14:textId="77777777" w:rsidR="005F0599" w:rsidRPr="006C0410" w:rsidRDefault="005F0599" w:rsidP="005F0599">
            <w:pPr>
              <w:widowControl/>
              <w:adjustRightInd/>
              <w:spacing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 w:cs="ＭＳ Ｐゴシック"/>
                <w:color w:val="000000"/>
                <w:sz w:val="16"/>
                <w:szCs w:val="16"/>
              </w:rPr>
            </w:pPr>
          </w:p>
        </w:tc>
      </w:tr>
    </w:tbl>
    <w:p w14:paraId="6267D445" w14:textId="20B1A697" w:rsidR="006C0410" w:rsidRDefault="0077746F" w:rsidP="006A6B12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p w14:paraId="6FEC5A0B" w14:textId="589915D6" w:rsidR="0044090B" w:rsidRPr="0044090B" w:rsidRDefault="0044090B" w:rsidP="0044090B">
      <w:pPr>
        <w:pStyle w:val="1"/>
        <w:numPr>
          <w:ilvl w:val="1"/>
          <w:numId w:val="45"/>
        </w:numPr>
        <w:rPr>
          <w:rFonts w:ascii="ＭＳ 明朝" w:hAnsi="ＭＳ 明朝"/>
          <w:b/>
          <w:sz w:val="24"/>
          <w:szCs w:val="24"/>
        </w:rPr>
      </w:pPr>
      <w:bookmarkStart w:id="6" w:name="_Toc181113499"/>
      <w:bookmarkStart w:id="7" w:name="_Ref181113555"/>
      <w:bookmarkStart w:id="8" w:name="_Ref181113566"/>
      <w:bookmarkStart w:id="9" w:name="_Ref183679684"/>
      <w:bookmarkStart w:id="10" w:name="_Ref183679692"/>
      <w:bookmarkStart w:id="11" w:name="_Ref183679699"/>
      <w:bookmarkStart w:id="12" w:name="_Ref183679706"/>
      <w:r>
        <w:rPr>
          <w:rFonts w:ascii="ＭＳ 明朝" w:hAnsi="ＭＳ 明朝" w:hint="eastAsia"/>
          <w:b/>
          <w:sz w:val="24"/>
          <w:szCs w:val="24"/>
        </w:rPr>
        <w:lastRenderedPageBreak/>
        <w:t>設定ファイル変換パラメータ</w:t>
      </w:r>
      <w:bookmarkEnd w:id="6"/>
      <w:bookmarkEnd w:id="7"/>
      <w:bookmarkEnd w:id="8"/>
      <w:bookmarkEnd w:id="9"/>
      <w:bookmarkEnd w:id="10"/>
      <w:bookmarkEnd w:id="11"/>
      <w:bookmarkEnd w:id="12"/>
    </w:p>
    <w:p w14:paraId="3B983B66" w14:textId="1BECB1E1" w:rsidR="006C0410" w:rsidRDefault="006C0410">
      <w:pPr>
        <w:widowControl/>
        <w:adjustRightInd/>
        <w:spacing w:line="240" w:lineRule="auto"/>
        <w:jc w:val="left"/>
        <w:textAlignment w:val="auto"/>
      </w:pPr>
    </w:p>
    <w:p w14:paraId="6270D655" w14:textId="75544B7A" w:rsidR="006C0410" w:rsidRDefault="006C0410" w:rsidP="000F45CA">
      <w:pPr>
        <w:widowControl/>
        <w:adjustRightInd/>
        <w:spacing w:line="240" w:lineRule="auto"/>
        <w:ind w:left="852" w:firstLineChars="131" w:firstLine="280"/>
        <w:jc w:val="left"/>
        <w:textAlignment w:val="auto"/>
      </w:pPr>
      <w:r>
        <w:rPr>
          <w:rFonts w:hint="eastAsia"/>
        </w:rPr>
        <w:t>生成される帳票</w:t>
      </w:r>
      <w:r w:rsidR="000F45CA">
        <w:rPr>
          <w:rFonts w:hint="eastAsia"/>
        </w:rPr>
        <w:t>の</w:t>
      </w:r>
      <w:r>
        <w:rPr>
          <w:rFonts w:hint="eastAsia"/>
        </w:rPr>
        <w:t>名称</w:t>
      </w:r>
      <w:r w:rsidR="000F45CA">
        <w:rPr>
          <w:rFonts w:hint="eastAsia"/>
        </w:rPr>
        <w:t>（</w:t>
      </w:r>
      <w:proofErr w:type="spellStart"/>
      <w:r w:rsidR="000F45CA">
        <w:rPr>
          <w:rFonts w:hint="eastAsia"/>
        </w:rPr>
        <w:t>R</w:t>
      </w:r>
      <w:r w:rsidR="000F45CA">
        <w:t>epTopName</w:t>
      </w:r>
      <w:proofErr w:type="spellEnd"/>
      <w:r w:rsidR="000F45CA">
        <w:rPr>
          <w:rFonts w:hint="eastAsia"/>
        </w:rPr>
        <w:t>）や設定するラベル名（</w:t>
      </w:r>
      <w:proofErr w:type="spellStart"/>
      <w:r w:rsidR="000F45CA">
        <w:rPr>
          <w:rFonts w:hint="eastAsia"/>
        </w:rPr>
        <w:t>Label</w:t>
      </w:r>
      <w:r w:rsidR="000F45CA">
        <w:t>Name</w:t>
      </w:r>
      <w:proofErr w:type="spellEnd"/>
      <w:r w:rsidR="000F45CA">
        <w:rPr>
          <w:rFonts w:hint="eastAsia"/>
        </w:rPr>
        <w:t>）</w:t>
      </w:r>
      <w:r>
        <w:rPr>
          <w:rFonts w:hint="eastAsia"/>
        </w:rPr>
        <w:t>には以下に示す変換パラメータを利用可能です</w:t>
      </w:r>
    </w:p>
    <w:p w14:paraId="06F1131C" w14:textId="77777777" w:rsidR="006C0410" w:rsidRPr="006C0410" w:rsidRDefault="006C0410">
      <w:pPr>
        <w:widowControl/>
        <w:adjustRightInd/>
        <w:spacing w:line="240" w:lineRule="auto"/>
        <w:jc w:val="left"/>
        <w:textAlignment w:val="auto"/>
      </w:pPr>
    </w:p>
    <w:tbl>
      <w:tblPr>
        <w:tblStyle w:val="4-1"/>
        <w:tblW w:w="9740" w:type="dxa"/>
        <w:tblLook w:val="04A0" w:firstRow="1" w:lastRow="0" w:firstColumn="1" w:lastColumn="0" w:noHBand="0" w:noVBand="1"/>
      </w:tblPr>
      <w:tblGrid>
        <w:gridCol w:w="1617"/>
        <w:gridCol w:w="5891"/>
        <w:gridCol w:w="1276"/>
        <w:gridCol w:w="956"/>
      </w:tblGrid>
      <w:tr w:rsidR="0043753C" w:rsidRPr="00CD7FE5" w14:paraId="0D1D951E" w14:textId="20CB1DFD" w:rsidTr="00796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4483B60A" w14:textId="77777777" w:rsidR="0043753C" w:rsidRPr="00CD7FE5" w:rsidRDefault="0043753C" w:rsidP="00B96E36">
            <w:pPr>
              <w:jc w:val="center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CD7FE5">
              <w:rPr>
                <w:rFonts w:ascii="ＭＳ ゴシック" w:eastAsia="ＭＳ ゴシック" w:hAnsi="ＭＳ ゴシック" w:hint="eastAsia"/>
                <w:sz w:val="16"/>
                <w:szCs w:val="16"/>
              </w:rPr>
              <w:t>変換パラメータ</w:t>
            </w:r>
          </w:p>
        </w:tc>
        <w:tc>
          <w:tcPr>
            <w:tcW w:w="5891" w:type="dxa"/>
          </w:tcPr>
          <w:p w14:paraId="0BEB7800" w14:textId="77777777" w:rsidR="0043753C" w:rsidRPr="00CD7FE5" w:rsidRDefault="0043753C" w:rsidP="00B96E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CD7FE5">
              <w:rPr>
                <w:rFonts w:ascii="ＭＳ ゴシック" w:eastAsia="ＭＳ ゴシック" w:hAnsi="ＭＳ ゴシック" w:hint="eastAsia"/>
                <w:sz w:val="16"/>
                <w:szCs w:val="16"/>
              </w:rPr>
              <w:t>説明</w:t>
            </w:r>
          </w:p>
        </w:tc>
        <w:tc>
          <w:tcPr>
            <w:tcW w:w="1276" w:type="dxa"/>
          </w:tcPr>
          <w:p w14:paraId="1CAFF36F" w14:textId="77777777" w:rsidR="0079673C" w:rsidRPr="0079673C" w:rsidRDefault="0079673C" w:rsidP="00437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b w:val="0"/>
                <w:bCs w:val="0"/>
                <w:sz w:val="14"/>
                <w:szCs w:val="14"/>
              </w:rPr>
            </w:pPr>
            <w:r w:rsidRPr="0079673C">
              <w:rPr>
                <w:rFonts w:ascii="ＭＳ ゴシック" w:eastAsia="ＭＳ ゴシック" w:hAnsi="ＭＳ ゴシック" w:hint="eastAsia"/>
                <w:sz w:val="14"/>
                <w:szCs w:val="14"/>
              </w:rPr>
              <w:t>帳票名</w:t>
            </w:r>
          </w:p>
          <w:p w14:paraId="572DA603" w14:textId="43E0A893" w:rsidR="0043753C" w:rsidRPr="0079673C" w:rsidRDefault="0043753C" w:rsidP="00437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4"/>
                <w:szCs w:val="14"/>
              </w:rPr>
            </w:pPr>
            <w:r w:rsidRPr="0079673C">
              <w:rPr>
                <w:rFonts w:ascii="ＭＳ ゴシック" w:eastAsia="ＭＳ ゴシック" w:hAnsi="ＭＳ ゴシック" w:hint="eastAsia"/>
                <w:sz w:val="14"/>
                <w:szCs w:val="14"/>
              </w:rPr>
              <w:t>帳票備考</w:t>
            </w:r>
          </w:p>
          <w:p w14:paraId="6905CA61" w14:textId="7BB5DFAF" w:rsidR="0043753C" w:rsidRPr="0079673C" w:rsidRDefault="0043753C" w:rsidP="00437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b w:val="0"/>
                <w:bCs w:val="0"/>
                <w:sz w:val="14"/>
                <w:szCs w:val="14"/>
              </w:rPr>
            </w:pPr>
            <w:r w:rsidRPr="0079673C">
              <w:rPr>
                <w:rFonts w:ascii="ＭＳ ゴシック" w:eastAsia="ＭＳ ゴシック" w:hAnsi="ＭＳ ゴシック" w:hint="eastAsia"/>
                <w:sz w:val="14"/>
                <w:szCs w:val="14"/>
              </w:rPr>
              <w:t>システムキー</w:t>
            </w:r>
          </w:p>
          <w:p w14:paraId="0B5345FF" w14:textId="14B10036" w:rsidR="0079673C" w:rsidRPr="0079673C" w:rsidRDefault="0079673C" w:rsidP="00437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4"/>
                <w:szCs w:val="14"/>
              </w:rPr>
            </w:pPr>
            <w:r w:rsidRPr="0079673C">
              <w:rPr>
                <w:rFonts w:ascii="ＭＳ ゴシック" w:eastAsia="ＭＳ ゴシック" w:hAnsi="ＭＳ ゴシック" w:hint="eastAsia"/>
                <w:sz w:val="14"/>
                <w:szCs w:val="14"/>
              </w:rPr>
              <w:t>帳票ラベル</w:t>
            </w:r>
          </w:p>
          <w:p w14:paraId="5282B1C4" w14:textId="36FD18F5" w:rsidR="0079673C" w:rsidRPr="0079673C" w:rsidRDefault="0043753C" w:rsidP="00796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b w:val="0"/>
                <w:bCs w:val="0"/>
                <w:sz w:val="14"/>
                <w:szCs w:val="14"/>
              </w:rPr>
            </w:pPr>
            <w:r w:rsidRPr="0079673C">
              <w:rPr>
                <w:rFonts w:ascii="ＭＳ ゴシック" w:eastAsia="ＭＳ ゴシック" w:hAnsi="ＭＳ ゴシック" w:hint="eastAsia"/>
                <w:sz w:val="14"/>
                <w:szCs w:val="14"/>
              </w:rPr>
              <w:t>クラスター値</w:t>
            </w:r>
          </w:p>
        </w:tc>
        <w:tc>
          <w:tcPr>
            <w:tcW w:w="956" w:type="dxa"/>
          </w:tcPr>
          <w:p w14:paraId="2B4A46E8" w14:textId="5EC31D95" w:rsidR="0043753C" w:rsidRPr="0079673C" w:rsidRDefault="004A1912" w:rsidP="00437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4"/>
                <w:szCs w:val="14"/>
              </w:rPr>
            </w:pPr>
            <w:r w:rsidRPr="0079673C">
              <w:rPr>
                <w:rFonts w:ascii="ＭＳ ゴシック" w:eastAsia="ＭＳ ゴシック" w:hAnsi="ＭＳ ゴシック" w:hint="eastAsia"/>
                <w:sz w:val="14"/>
                <w:szCs w:val="14"/>
              </w:rPr>
              <w:t>出力</w:t>
            </w:r>
            <w:r w:rsidR="0043753C" w:rsidRPr="0079673C">
              <w:rPr>
                <w:rFonts w:ascii="ＭＳ ゴシック" w:eastAsia="ＭＳ ゴシック" w:hAnsi="ＭＳ ゴシック" w:hint="eastAsia"/>
                <w:sz w:val="14"/>
                <w:szCs w:val="14"/>
              </w:rPr>
              <w:t>ファイル名</w:t>
            </w:r>
          </w:p>
        </w:tc>
      </w:tr>
      <w:tr w:rsidR="004A1912" w:rsidRPr="00CD7FE5" w14:paraId="46862405" w14:textId="77777777" w:rsidTr="00796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63112605" w14:textId="77777777" w:rsidR="004A1912" w:rsidRPr="00CD7FE5" w:rsidRDefault="004A1912" w:rsidP="00C20F65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D</w:t>
            </w:r>
            <w:r w:rsidRPr="00CD7FE5">
              <w:rPr>
                <w:rFonts w:ascii="ＭＳ ゴシック" w:eastAsia="ＭＳ ゴシック" w:hAnsi="ＭＳ ゴシック"/>
                <w:sz w:val="16"/>
                <w:szCs w:val="16"/>
              </w:rPr>
              <w:t>efTopName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891" w:type="dxa"/>
          </w:tcPr>
          <w:p w14:paraId="23EC8BEC" w14:textId="0476F531" w:rsidR="004A1912" w:rsidRPr="00CD7FE5" w:rsidRDefault="004A1912" w:rsidP="00C20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CD7FE5">
              <w:rPr>
                <w:rFonts w:ascii="ＭＳ ゴシック" w:eastAsia="ＭＳ ゴシック" w:hAnsi="ＭＳ ゴシック" w:hint="eastAsia"/>
                <w:sz w:val="16"/>
                <w:szCs w:val="16"/>
              </w:rPr>
              <w:t>帳票定義名</w:t>
            </w:r>
            <w:r w:rsidR="007967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に変換されます</w:t>
            </w:r>
          </w:p>
        </w:tc>
        <w:tc>
          <w:tcPr>
            <w:tcW w:w="1276" w:type="dxa"/>
          </w:tcPr>
          <w:p w14:paraId="44C0AB1C" w14:textId="77777777" w:rsidR="004A1912" w:rsidRPr="00CD7FE5" w:rsidRDefault="004A1912" w:rsidP="00C20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  <w:tc>
          <w:tcPr>
            <w:tcW w:w="956" w:type="dxa"/>
          </w:tcPr>
          <w:p w14:paraId="2E712ADD" w14:textId="77777777" w:rsidR="004A1912" w:rsidRPr="00CD7FE5" w:rsidRDefault="004A1912" w:rsidP="00C20F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</w:tr>
      <w:tr w:rsidR="004A1912" w:rsidRPr="00CD7FE5" w14:paraId="6E382B3A" w14:textId="77777777" w:rsidTr="00796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2320B573" w14:textId="77777777" w:rsidR="004A1912" w:rsidRDefault="004A1912" w:rsidP="00C20F65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DefTopId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891" w:type="dxa"/>
          </w:tcPr>
          <w:p w14:paraId="38DDCA41" w14:textId="3E4EA955" w:rsidR="004A1912" w:rsidRPr="00CD7FE5" w:rsidRDefault="004A1912" w:rsidP="00C20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帳票定義I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D</w:t>
            </w:r>
            <w:r w:rsidR="007967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に変換されます</w:t>
            </w:r>
          </w:p>
        </w:tc>
        <w:tc>
          <w:tcPr>
            <w:tcW w:w="1276" w:type="dxa"/>
          </w:tcPr>
          <w:p w14:paraId="2FA4F269" w14:textId="77777777" w:rsidR="004A1912" w:rsidRDefault="004A1912" w:rsidP="00C20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  <w:tc>
          <w:tcPr>
            <w:tcW w:w="956" w:type="dxa"/>
          </w:tcPr>
          <w:p w14:paraId="65F474F8" w14:textId="77777777" w:rsidR="004A1912" w:rsidRDefault="004A1912" w:rsidP="00C20F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</w:tr>
      <w:tr w:rsidR="0043753C" w:rsidRPr="00CD7FE5" w14:paraId="45D38103" w14:textId="7B964B88" w:rsidTr="00796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6DAD99F4" w14:textId="515A4CA1" w:rsidR="0043753C" w:rsidRDefault="0043753C" w:rsidP="00B96E36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File</w:t>
            </w:r>
            <w:r w:rsidR="0025306F">
              <w:rPr>
                <w:rFonts w:ascii="ＭＳ ゴシック" w:eastAsia="ＭＳ ゴシック" w:hAnsi="ＭＳ ゴシック" w:hint="eastAsia"/>
                <w:sz w:val="16"/>
                <w:szCs w:val="16"/>
              </w:rPr>
              <w:t>N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ame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891" w:type="dxa"/>
          </w:tcPr>
          <w:p w14:paraId="37F825EB" w14:textId="78F9B05D" w:rsidR="00C155D7" w:rsidRPr="00C155D7" w:rsidRDefault="00C155D7" w:rsidP="00B9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入力</w:t>
            </w:r>
            <w:r w:rsidR="004375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 w:rsidR="0043753C"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 w:rsidR="004375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ファイル名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(拡張子なし)</w:t>
            </w:r>
          </w:p>
        </w:tc>
        <w:tc>
          <w:tcPr>
            <w:tcW w:w="1276" w:type="dxa"/>
          </w:tcPr>
          <w:p w14:paraId="6C61B002" w14:textId="4076A2F3" w:rsidR="0043753C" w:rsidRDefault="0043753C" w:rsidP="00437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  <w:tc>
          <w:tcPr>
            <w:tcW w:w="956" w:type="dxa"/>
          </w:tcPr>
          <w:p w14:paraId="4FDC98AA" w14:textId="5A9AA950" w:rsidR="0043753C" w:rsidRDefault="0043753C" w:rsidP="00437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</w:tr>
      <w:tr w:rsidR="004A1912" w:rsidRPr="00CD7FE5" w14:paraId="57C33094" w14:textId="77777777" w:rsidTr="00796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3D97A657" w14:textId="0B276603" w:rsidR="004A1912" w:rsidRDefault="004A1912" w:rsidP="00B96E36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FileDate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891" w:type="dxa"/>
          </w:tcPr>
          <w:p w14:paraId="42C17294" w14:textId="3F9BDBB0" w:rsidR="004A1912" w:rsidRDefault="004A1912" w:rsidP="00B9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入力C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ファイルの更新日時を示す文字列</w:t>
            </w:r>
            <w:r w:rsidR="007967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に変換されます</w:t>
            </w:r>
          </w:p>
          <w:p w14:paraId="7DD53C75" w14:textId="65EFFCC8" w:rsidR="004A1912" w:rsidRDefault="004A1912" w:rsidP="00B9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フォーマットは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”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yyyy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/MM/dd 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HH:mm:ss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”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となります</w:t>
            </w:r>
          </w:p>
        </w:tc>
        <w:tc>
          <w:tcPr>
            <w:tcW w:w="1276" w:type="dxa"/>
          </w:tcPr>
          <w:p w14:paraId="787D4112" w14:textId="565370BA" w:rsidR="004A1912" w:rsidRDefault="007C4F2E" w:rsidP="00437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  <w:tc>
          <w:tcPr>
            <w:tcW w:w="956" w:type="dxa"/>
          </w:tcPr>
          <w:p w14:paraId="78365762" w14:textId="42B37950" w:rsidR="004A1912" w:rsidRDefault="007C4F2E" w:rsidP="00437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</w:tr>
      <w:tr w:rsidR="0043753C" w:rsidRPr="00CD7FE5" w14:paraId="390FC064" w14:textId="5CD9A020" w:rsidTr="00796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26FD9076" w14:textId="16F3E0E8" w:rsidR="0043753C" w:rsidRDefault="0043753C" w:rsidP="00B96E36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FileDate</w:t>
            </w:r>
            <w:r w:rsidR="0025306F" w:rsidRPr="00C155D7">
              <w:rPr>
                <w:rFonts w:ascii="ＭＳ ゴシック" w:eastAsia="ＭＳ ゴシック" w:hAnsi="ＭＳ ゴシック"/>
                <w:i/>
                <w:iCs/>
                <w:sz w:val="16"/>
                <w:szCs w:val="16"/>
              </w:rPr>
              <w:t>:Format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891" w:type="dxa"/>
          </w:tcPr>
          <w:p w14:paraId="4460F256" w14:textId="3E41BB0A" w:rsidR="0043753C" w:rsidRDefault="00C155D7" w:rsidP="00B96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入力</w:t>
            </w:r>
            <w:r w:rsidR="004375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 w:rsidR="0043753C"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 w:rsidR="004375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ファイルの更新</w:t>
            </w:r>
            <w:r w:rsidR="0025306F">
              <w:rPr>
                <w:rFonts w:ascii="ＭＳ ゴシック" w:eastAsia="ＭＳ ゴシック" w:hAnsi="ＭＳ ゴシック" w:hint="eastAsia"/>
                <w:sz w:val="16"/>
                <w:szCs w:val="16"/>
              </w:rPr>
              <w:t>日時</w:t>
            </w:r>
            <w:r w:rsidR="004A1912">
              <w:rPr>
                <w:rFonts w:ascii="ＭＳ ゴシック" w:eastAsia="ＭＳ ゴシック" w:hAnsi="ＭＳ ゴシック" w:hint="eastAsia"/>
                <w:sz w:val="16"/>
                <w:szCs w:val="16"/>
              </w:rPr>
              <w:t>を示す文字列</w:t>
            </w:r>
            <w:r w:rsidR="007967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に変換されます</w:t>
            </w:r>
          </w:p>
          <w:p w14:paraId="689BB8DC" w14:textId="7AB1556E" w:rsidR="004A1912" w:rsidRPr="004A1912" w:rsidRDefault="004A1912" w:rsidP="004A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“:”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の後ろに日付フォーマットを指定します。フォーマットについての詳細は</w:t>
            </w:r>
            <w:r w:rsidR="001C03BB">
              <w:rPr>
                <w:rFonts w:ascii="ＭＳ ゴシック" w:eastAsia="ＭＳ ゴシック" w:hAnsi="ＭＳ ゴシック" w:hint="eastAsia"/>
                <w:sz w:val="16"/>
                <w:szCs w:val="16"/>
              </w:rPr>
              <w:t>「</w:t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fldChar w:fldCharType="begin"/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instrText xml:space="preserve"> </w:instrText>
            </w:r>
            <w:r w:rsidRPr="001C5351">
              <w:rPr>
                <w:rFonts w:ascii="ＭＳ ゴシック" w:eastAsia="ＭＳ ゴシック" w:hAnsi="ＭＳ ゴシック" w:hint="eastAsia"/>
                <w:color w:val="0000FF"/>
                <w:sz w:val="16"/>
                <w:szCs w:val="16"/>
                <w:u w:val="single"/>
              </w:rPr>
              <w:instrText>REF _Ref183794818 \r \h</w:instrText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instrText xml:space="preserve"> </w:instrText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fldChar w:fldCharType="separate"/>
            </w:r>
            <w:r w:rsidR="009F0CCE"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t>3.3.1</w:t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fldChar w:fldCharType="end"/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fldChar w:fldCharType="begin"/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instrText xml:space="preserve"> REF _Ref183794818 \h  \* MERGEFORMAT </w:instrText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fldChar w:fldCharType="separate"/>
            </w:r>
            <w:r w:rsidR="009F0CCE" w:rsidRPr="001C5351">
              <w:rPr>
                <w:rFonts w:ascii="ＭＳ ゴシック" w:eastAsia="ＭＳ ゴシック" w:hAnsi="ＭＳ ゴシック" w:hint="eastAsia"/>
                <w:b/>
                <w:color w:val="0000FF"/>
                <w:sz w:val="16"/>
                <w:szCs w:val="16"/>
                <w:u w:val="single"/>
              </w:rPr>
              <w:t>日付フォーマットについて</w:t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fldChar w:fldCharType="end"/>
            </w:r>
            <w:r w:rsidR="001C03BB">
              <w:rPr>
                <w:rFonts w:ascii="ＭＳ ゴシック" w:eastAsia="ＭＳ ゴシック" w:hAnsi="ＭＳ ゴシック" w:hint="eastAsia"/>
                <w:sz w:val="16"/>
                <w:szCs w:val="16"/>
              </w:rPr>
              <w:t>」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を参照してください。</w:t>
            </w:r>
          </w:p>
        </w:tc>
        <w:tc>
          <w:tcPr>
            <w:tcW w:w="1276" w:type="dxa"/>
          </w:tcPr>
          <w:p w14:paraId="6B0540DA" w14:textId="60A0FEDF" w:rsidR="0043753C" w:rsidRDefault="0043753C" w:rsidP="00437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  <w:tc>
          <w:tcPr>
            <w:tcW w:w="956" w:type="dxa"/>
          </w:tcPr>
          <w:p w14:paraId="23E0DAD2" w14:textId="39985F9B" w:rsidR="0043753C" w:rsidRDefault="0043753C" w:rsidP="00437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</w:tr>
      <w:tr w:rsidR="004A1912" w:rsidRPr="00CD7FE5" w14:paraId="28142A0E" w14:textId="77777777" w:rsidTr="00796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0982D87D" w14:textId="23E0C548" w:rsidR="004A1912" w:rsidRDefault="004A1912" w:rsidP="00B96E36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Now}</w:t>
            </w:r>
          </w:p>
        </w:tc>
        <w:tc>
          <w:tcPr>
            <w:tcW w:w="5891" w:type="dxa"/>
          </w:tcPr>
          <w:p w14:paraId="6E7AEDD8" w14:textId="09EBEBDA" w:rsidR="004A1912" w:rsidRDefault="004A1912" w:rsidP="004A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現在日時を示す文字列</w:t>
            </w:r>
            <w:r w:rsidR="007967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に変換されます</w:t>
            </w:r>
          </w:p>
          <w:p w14:paraId="7BB7EE60" w14:textId="636D2D97" w:rsidR="004A1912" w:rsidRDefault="004A1912" w:rsidP="00B96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フォーマットは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”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yyyy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/MM/dd 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HH:mm:ss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”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となります</w:t>
            </w:r>
          </w:p>
        </w:tc>
        <w:tc>
          <w:tcPr>
            <w:tcW w:w="1276" w:type="dxa"/>
          </w:tcPr>
          <w:p w14:paraId="5A40D734" w14:textId="75F7EF43" w:rsidR="004A1912" w:rsidRDefault="007C4F2E" w:rsidP="00437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  <w:tc>
          <w:tcPr>
            <w:tcW w:w="956" w:type="dxa"/>
          </w:tcPr>
          <w:p w14:paraId="048CC953" w14:textId="2C5032BC" w:rsidR="004A1912" w:rsidRDefault="007C4F2E" w:rsidP="00437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</w:tr>
      <w:tr w:rsidR="0043753C" w:rsidRPr="00CD7FE5" w14:paraId="226CB01D" w14:textId="0437730C" w:rsidTr="00796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1CFAEC79" w14:textId="583869BD" w:rsidR="0043753C" w:rsidRDefault="0043753C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 w:rsidR="008725D8">
              <w:rPr>
                <w:rFonts w:ascii="ＭＳ ゴシック" w:eastAsia="ＭＳ ゴシック" w:hAnsi="ＭＳ ゴシック"/>
                <w:sz w:val="16"/>
                <w:szCs w:val="16"/>
              </w:rPr>
              <w:t>Now</w:t>
            </w:r>
            <w:r w:rsidR="00C155D7" w:rsidRPr="00C155D7">
              <w:rPr>
                <w:rFonts w:ascii="ＭＳ ゴシック" w:eastAsia="ＭＳ ゴシック" w:hAnsi="ＭＳ ゴシック"/>
                <w:i/>
                <w:iCs/>
                <w:sz w:val="16"/>
                <w:szCs w:val="16"/>
              </w:rPr>
              <w:t>:Format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891" w:type="dxa"/>
          </w:tcPr>
          <w:p w14:paraId="594C47E5" w14:textId="443F3908" w:rsidR="004A1912" w:rsidRDefault="004A1912" w:rsidP="004A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現在日時を示す文字列</w:t>
            </w:r>
            <w:r w:rsidR="007967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に変換されます</w:t>
            </w:r>
          </w:p>
          <w:p w14:paraId="5E6EF953" w14:textId="565FA86E" w:rsidR="004A1912" w:rsidRDefault="004A1912" w:rsidP="004A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“:”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の後ろに日付フォーマットを指定します。フォーマットについての詳細は「</w:t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fldChar w:fldCharType="begin"/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instrText xml:space="preserve"> </w:instrText>
            </w:r>
            <w:r w:rsidRPr="001C5351">
              <w:rPr>
                <w:rFonts w:ascii="ＭＳ ゴシック" w:eastAsia="ＭＳ ゴシック" w:hAnsi="ＭＳ ゴシック" w:hint="eastAsia"/>
                <w:color w:val="0000FF"/>
                <w:sz w:val="16"/>
                <w:szCs w:val="16"/>
                <w:u w:val="single"/>
              </w:rPr>
              <w:instrText>REF _Ref183794818 \r \h</w:instrText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instrText xml:space="preserve"> </w:instrText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fldChar w:fldCharType="separate"/>
            </w:r>
            <w:r w:rsidR="009F0CCE"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t>3.3.1</w:t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fldChar w:fldCharType="end"/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fldChar w:fldCharType="begin"/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instrText xml:space="preserve"> REF _Ref183794818 \h  \* MERGEFORMAT </w:instrText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fldChar w:fldCharType="separate"/>
            </w:r>
            <w:r w:rsidR="009F0CCE" w:rsidRPr="001C5351">
              <w:rPr>
                <w:rFonts w:ascii="ＭＳ ゴシック" w:eastAsia="ＭＳ ゴシック" w:hAnsi="ＭＳ ゴシック" w:hint="eastAsia"/>
                <w:b/>
                <w:color w:val="0000FF"/>
                <w:sz w:val="16"/>
                <w:szCs w:val="16"/>
                <w:u w:val="single"/>
              </w:rPr>
              <w:t>日付フォーマットについて</w:t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fldChar w:fldCharType="end"/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」を参照してください。</w:t>
            </w:r>
          </w:p>
          <w:p w14:paraId="614EADC1" w14:textId="625FDCE3" w:rsidR="00C155D7" w:rsidRDefault="004A1912" w:rsidP="004A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“{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FileDate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}”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のみを記載した場合、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”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yyyy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/MM/dd 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HH:mm:ss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”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となります</w:t>
            </w:r>
          </w:p>
        </w:tc>
        <w:tc>
          <w:tcPr>
            <w:tcW w:w="1276" w:type="dxa"/>
          </w:tcPr>
          <w:p w14:paraId="64FC6D45" w14:textId="18E4FF47" w:rsidR="0043753C" w:rsidRDefault="0043753C" w:rsidP="00437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  <w:tc>
          <w:tcPr>
            <w:tcW w:w="956" w:type="dxa"/>
          </w:tcPr>
          <w:p w14:paraId="5E455525" w14:textId="4A3664C3" w:rsidR="0043753C" w:rsidRDefault="0043753C" w:rsidP="00437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</w:tr>
      <w:tr w:rsidR="004A1912" w:rsidRPr="00CD7FE5" w14:paraId="533929C1" w14:textId="77777777" w:rsidTr="00796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38897D6D" w14:textId="64CBE6EB" w:rsidR="004A1912" w:rsidRDefault="004A1912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RowNo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891" w:type="dxa"/>
          </w:tcPr>
          <w:p w14:paraId="4DF906C2" w14:textId="5E141719" w:rsidR="004A1912" w:rsidRDefault="004A1912" w:rsidP="004A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ファイル内のデータ行番号</w:t>
            </w:r>
            <w:r w:rsidR="007967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に変換されます</w:t>
            </w:r>
          </w:p>
          <w:p w14:paraId="0D9D8E06" w14:textId="56E2DA7A" w:rsidR="004A1912" w:rsidRDefault="004A1912" w:rsidP="004A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フォーマットは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”d”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となります</w:t>
            </w:r>
          </w:p>
        </w:tc>
        <w:tc>
          <w:tcPr>
            <w:tcW w:w="1276" w:type="dxa"/>
          </w:tcPr>
          <w:p w14:paraId="705E4455" w14:textId="43D7033E" w:rsidR="004A1912" w:rsidRDefault="007C4F2E" w:rsidP="00437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  <w:tc>
          <w:tcPr>
            <w:tcW w:w="956" w:type="dxa"/>
          </w:tcPr>
          <w:p w14:paraId="6B706E02" w14:textId="22C80902" w:rsidR="004A1912" w:rsidRDefault="007C4F2E" w:rsidP="00437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</w:tr>
      <w:tr w:rsidR="0043753C" w:rsidRPr="00CD7FE5" w14:paraId="5608D8E5" w14:textId="57369C64" w:rsidTr="00796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4977CEE6" w14:textId="52AA1C21" w:rsidR="0043753C" w:rsidRDefault="0043753C" w:rsidP="00246ED7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/>
                <w:sz w:val="16"/>
                <w:szCs w:val="16"/>
              </w:rPr>
              <w:t>RowNo</w:t>
            </w:r>
            <w:r w:rsidR="00C155D7" w:rsidRPr="00C155D7">
              <w:rPr>
                <w:rFonts w:ascii="ＭＳ ゴシック" w:eastAsia="ＭＳ ゴシック" w:hAnsi="ＭＳ ゴシック"/>
                <w:i/>
                <w:iCs/>
                <w:sz w:val="16"/>
                <w:szCs w:val="16"/>
              </w:rPr>
              <w:t>:Format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891" w:type="dxa"/>
          </w:tcPr>
          <w:p w14:paraId="7A3AE018" w14:textId="7444BE51" w:rsidR="0043753C" w:rsidRDefault="0043753C" w:rsidP="00246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ファイル内のデータ行番号</w:t>
            </w:r>
            <w:r w:rsidR="007967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に変換されます</w:t>
            </w:r>
          </w:p>
          <w:p w14:paraId="14492B25" w14:textId="331F74F9" w:rsidR="00FD1342" w:rsidRDefault="004A1912" w:rsidP="004A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“:”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の後ろに数値フォーマットを指定します。フォーマットについての詳細は「</w:t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</w:rPr>
              <w:fldChar w:fldCharType="begin"/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</w:rPr>
              <w:instrText xml:space="preserve"> </w:instrText>
            </w:r>
            <w:r w:rsidRPr="001C5351">
              <w:rPr>
                <w:rFonts w:ascii="ＭＳ ゴシック" w:eastAsia="ＭＳ ゴシック" w:hAnsi="ＭＳ ゴシック" w:hint="eastAsia"/>
                <w:color w:val="0000FF"/>
                <w:sz w:val="16"/>
                <w:szCs w:val="16"/>
              </w:rPr>
              <w:instrText>REF _Ref183795379 \r \h</w:instrText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</w:rPr>
              <w:instrText xml:space="preserve">  \* MERGEFORMAT </w:instrText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</w:rPr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</w:rPr>
              <w:fldChar w:fldCharType="separate"/>
            </w:r>
            <w:r w:rsidR="009F0CCE"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</w:rPr>
              <w:t>3.3.2</w:t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</w:rPr>
              <w:fldChar w:fldCharType="end"/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</w:rPr>
              <w:fldChar w:fldCharType="begin"/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</w:rPr>
              <w:instrText xml:space="preserve"> REF _Ref183795379 \h  \* MERGEFORMAT </w:instrText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</w:rPr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</w:rPr>
              <w:fldChar w:fldCharType="separate"/>
            </w:r>
            <w:r w:rsidR="009F0CCE" w:rsidRPr="001C5351">
              <w:rPr>
                <w:rFonts w:ascii="ＭＳ ゴシック" w:eastAsia="ＭＳ ゴシック" w:hAnsi="ＭＳ ゴシック" w:hint="eastAsia"/>
                <w:b/>
                <w:color w:val="0000FF"/>
                <w:sz w:val="16"/>
                <w:szCs w:val="16"/>
              </w:rPr>
              <w:t>数値フォーマットについて</w:t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</w:rPr>
              <w:fldChar w:fldCharType="end"/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」を参照してください。</w:t>
            </w:r>
          </w:p>
        </w:tc>
        <w:tc>
          <w:tcPr>
            <w:tcW w:w="1276" w:type="dxa"/>
          </w:tcPr>
          <w:p w14:paraId="5B67D1E3" w14:textId="4E30C452" w:rsidR="0043753C" w:rsidRDefault="0043753C" w:rsidP="00437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  <w:tc>
          <w:tcPr>
            <w:tcW w:w="956" w:type="dxa"/>
          </w:tcPr>
          <w:p w14:paraId="651A80BE" w14:textId="371766FD" w:rsidR="0043753C" w:rsidRDefault="007C4F2E" w:rsidP="00437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</w:tr>
      <w:tr w:rsidR="004A1912" w:rsidRPr="00CD7FE5" w14:paraId="49BCE34C" w14:textId="77777777" w:rsidTr="00796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5F79FA4C" w14:textId="53779B0E" w:rsidR="004A1912" w:rsidRDefault="004A1912" w:rsidP="004A1912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{</w:t>
            </w:r>
            <w:r w:rsidR="0079673C">
              <w:rPr>
                <w:rFonts w:ascii="ＭＳ ゴシック" w:eastAsia="ＭＳ ゴシック" w:hAnsi="ＭＳ ゴシック"/>
                <w:sz w:val="16"/>
                <w:szCs w:val="16"/>
              </w:rPr>
              <w:t>1</w:t>
            </w:r>
            <w:r w:rsidR="007967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～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n}</w:t>
            </w:r>
          </w:p>
        </w:tc>
        <w:tc>
          <w:tcPr>
            <w:tcW w:w="5891" w:type="dxa"/>
          </w:tcPr>
          <w:p w14:paraId="65841644" w14:textId="2216BC07" w:rsidR="004A1912" w:rsidRDefault="004A1912" w:rsidP="004A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ファイル</w:t>
            </w:r>
            <w:r w:rsidR="007967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データの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1～n列目の値</w:t>
            </w:r>
            <w:r w:rsidR="007967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に変換されます</w:t>
            </w:r>
          </w:p>
        </w:tc>
        <w:tc>
          <w:tcPr>
            <w:tcW w:w="1276" w:type="dxa"/>
          </w:tcPr>
          <w:p w14:paraId="175714AF" w14:textId="4920C063" w:rsidR="004A1912" w:rsidRDefault="007C4F2E" w:rsidP="004A1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  <w:tc>
          <w:tcPr>
            <w:tcW w:w="956" w:type="dxa"/>
          </w:tcPr>
          <w:p w14:paraId="02C13939" w14:textId="77777777" w:rsidR="004A1912" w:rsidRDefault="004A1912" w:rsidP="004A1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</w:tr>
      <w:tr w:rsidR="004A1912" w:rsidRPr="00CD7FE5" w14:paraId="6FB7D0A9" w14:textId="77777777" w:rsidTr="00796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67E1924E" w14:textId="37598982" w:rsidR="004A1912" w:rsidRPr="00CD7FE5" w:rsidRDefault="004A1912" w:rsidP="004A1912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r w:rsidR="0079673C">
              <w:rPr>
                <w:rFonts w:ascii="ＭＳ ゴシック" w:eastAsia="ＭＳ ゴシック" w:hAnsi="ＭＳ ゴシック"/>
                <w:sz w:val="16"/>
                <w:szCs w:val="16"/>
              </w:rPr>
              <w:t>1</w:t>
            </w:r>
            <w:r w:rsidR="007967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～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n</w:t>
            </w:r>
            <w:r w:rsidRPr="004A1912">
              <w:rPr>
                <w:rFonts w:ascii="ＭＳ ゴシック" w:eastAsia="ＭＳ ゴシック" w:hAnsi="ＭＳ ゴシック"/>
                <w:i/>
                <w:iCs/>
                <w:sz w:val="16"/>
                <w:szCs w:val="16"/>
              </w:rPr>
              <w:t>:Format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891" w:type="dxa"/>
          </w:tcPr>
          <w:p w14:paraId="6C55B0F0" w14:textId="2A074029" w:rsidR="004A1912" w:rsidRDefault="004A1912" w:rsidP="004A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ファイル</w:t>
            </w:r>
            <w:r w:rsidR="0079673C">
              <w:rPr>
                <w:rFonts w:ascii="ＭＳ ゴシック" w:eastAsia="ＭＳ ゴシック" w:hAnsi="ＭＳ ゴシック" w:hint="eastAsia"/>
                <w:sz w:val="16"/>
                <w:szCs w:val="16"/>
              </w:rPr>
              <w:t>データの1～n列目の値に変換されます</w:t>
            </w:r>
          </w:p>
          <w:p w14:paraId="53B6AED9" w14:textId="3C5F7C31" w:rsidR="00007A97" w:rsidRPr="00CD7FE5" w:rsidRDefault="00007A97" w:rsidP="004A1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“:”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の後ろに数値フォーマットを指定します。フォーマットについての詳細は「</w:t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fldChar w:fldCharType="begin"/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instrText xml:space="preserve"> </w:instrText>
            </w:r>
            <w:r w:rsidRPr="001C5351">
              <w:rPr>
                <w:rFonts w:ascii="ＭＳ ゴシック" w:eastAsia="ＭＳ ゴシック" w:hAnsi="ＭＳ ゴシック" w:hint="eastAsia"/>
                <w:color w:val="0000FF"/>
                <w:sz w:val="16"/>
                <w:szCs w:val="16"/>
                <w:u w:val="single"/>
              </w:rPr>
              <w:instrText>REF _Ref183795379 \r \h</w:instrText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instrText xml:space="preserve">  \* MERGEFORMAT </w:instrText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fldChar w:fldCharType="separate"/>
            </w:r>
            <w:r w:rsidR="009F0CCE"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t>3.3.2</w:t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fldChar w:fldCharType="end"/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fldChar w:fldCharType="begin"/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instrText xml:space="preserve"> REF _Ref183795379 \h  \* MERGEFORMAT </w:instrText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fldChar w:fldCharType="separate"/>
            </w:r>
            <w:r w:rsidR="009F0CCE" w:rsidRPr="001C5351">
              <w:rPr>
                <w:rFonts w:ascii="ＭＳ ゴシック" w:eastAsia="ＭＳ ゴシック" w:hAnsi="ＭＳ ゴシック" w:hint="eastAsia"/>
                <w:b/>
                <w:color w:val="0000FF"/>
                <w:sz w:val="16"/>
                <w:szCs w:val="16"/>
                <w:u w:val="single"/>
              </w:rPr>
              <w:t>数値フォーマットについて</w:t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fldChar w:fldCharType="end"/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」を参照してください。</w:t>
            </w:r>
          </w:p>
        </w:tc>
        <w:tc>
          <w:tcPr>
            <w:tcW w:w="1276" w:type="dxa"/>
          </w:tcPr>
          <w:p w14:paraId="225EA5FB" w14:textId="77777777" w:rsidR="004A1912" w:rsidRDefault="004A1912" w:rsidP="004A1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  <w:tc>
          <w:tcPr>
            <w:tcW w:w="956" w:type="dxa"/>
          </w:tcPr>
          <w:p w14:paraId="24125E49" w14:textId="77777777" w:rsidR="004A1912" w:rsidRDefault="004A1912" w:rsidP="004A1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</w:tr>
      <w:tr w:rsidR="0079673C" w:rsidRPr="00CD7FE5" w14:paraId="1D48266C" w14:textId="77777777" w:rsidTr="00796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01D8B682" w14:textId="4FE51EFE" w:rsidR="0079673C" w:rsidRDefault="0079673C" w:rsidP="004A1912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h}</w:t>
            </w:r>
          </w:p>
        </w:tc>
        <w:tc>
          <w:tcPr>
            <w:tcW w:w="5891" w:type="dxa"/>
          </w:tcPr>
          <w:p w14:paraId="71DE53BE" w14:textId="55E8035A" w:rsidR="0079673C" w:rsidRDefault="0079673C" w:rsidP="004A1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ヘッダがある場合のヘッダ部の列名を指定してC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ファイルデータの該当列の値に変換されます</w:t>
            </w:r>
          </w:p>
        </w:tc>
        <w:tc>
          <w:tcPr>
            <w:tcW w:w="1276" w:type="dxa"/>
          </w:tcPr>
          <w:p w14:paraId="793F9AE8" w14:textId="48E0D036" w:rsidR="0079673C" w:rsidRDefault="0079673C" w:rsidP="004A1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  <w:tc>
          <w:tcPr>
            <w:tcW w:w="956" w:type="dxa"/>
          </w:tcPr>
          <w:p w14:paraId="1826A301" w14:textId="77777777" w:rsidR="0079673C" w:rsidRDefault="0079673C" w:rsidP="004A1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</w:tr>
      <w:tr w:rsidR="0079673C" w:rsidRPr="00CD7FE5" w14:paraId="53B21A90" w14:textId="77777777" w:rsidTr="00796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0034B81E" w14:textId="5B3B5A29" w:rsidR="0079673C" w:rsidRDefault="0079673C" w:rsidP="0079673C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h</w:t>
            </w:r>
            <w:r w:rsidRPr="004A1912">
              <w:rPr>
                <w:rFonts w:ascii="ＭＳ ゴシック" w:eastAsia="ＭＳ ゴシック" w:hAnsi="ＭＳ ゴシック"/>
                <w:i/>
                <w:iCs/>
                <w:sz w:val="16"/>
                <w:szCs w:val="16"/>
              </w:rPr>
              <w:t>:Format</w:t>
            </w:r>
            <w:proofErr w:type="spellEnd"/>
            <w:r>
              <w:rPr>
                <w:rFonts w:ascii="ＭＳ ゴシック" w:eastAsia="ＭＳ ゴシック" w:hAnsi="ＭＳ ゴシック"/>
                <w:sz w:val="16"/>
                <w:szCs w:val="16"/>
              </w:rPr>
              <w:t>}</w:t>
            </w:r>
          </w:p>
        </w:tc>
        <w:tc>
          <w:tcPr>
            <w:tcW w:w="5891" w:type="dxa"/>
          </w:tcPr>
          <w:p w14:paraId="26B241C3" w14:textId="77777777" w:rsidR="0079673C" w:rsidRDefault="0079673C" w:rsidP="00796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ヘッダがある場合のヘッダ部の列名を指定してC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SV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ファイルデータの該当列の値に変換されま</w:t>
            </w:r>
          </w:p>
          <w:p w14:paraId="0187FF70" w14:textId="09B60389" w:rsidR="0079673C" w:rsidRDefault="0079673C" w:rsidP="00796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“:”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の後ろに数値フォーマットを指定します。フォーマットについての詳細は「</w:t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fldChar w:fldCharType="begin"/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instrText xml:space="preserve"> </w:instrText>
            </w:r>
            <w:r w:rsidRPr="001C5351">
              <w:rPr>
                <w:rFonts w:ascii="ＭＳ ゴシック" w:eastAsia="ＭＳ ゴシック" w:hAnsi="ＭＳ ゴシック" w:hint="eastAsia"/>
                <w:color w:val="0000FF"/>
                <w:sz w:val="16"/>
                <w:szCs w:val="16"/>
                <w:u w:val="single"/>
              </w:rPr>
              <w:instrText>REF _Ref183795379 \r \h</w:instrText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instrText xml:space="preserve">  \* MERGEFORMAT </w:instrText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fldChar w:fldCharType="separate"/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t>3.3.2</w:t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fldChar w:fldCharType="end"/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fldChar w:fldCharType="begin"/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instrText xml:space="preserve"> REF _Ref183795379 \h  \* MERGEFORMAT </w:instrText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fldChar w:fldCharType="separate"/>
            </w:r>
            <w:r w:rsidRPr="001C5351">
              <w:rPr>
                <w:rFonts w:ascii="ＭＳ ゴシック" w:eastAsia="ＭＳ ゴシック" w:hAnsi="ＭＳ ゴシック" w:hint="eastAsia"/>
                <w:b/>
                <w:color w:val="0000FF"/>
                <w:sz w:val="16"/>
                <w:szCs w:val="16"/>
                <w:u w:val="single"/>
              </w:rPr>
              <w:t>数値フォーマットについて</w:t>
            </w:r>
            <w:r w:rsidRPr="001C5351">
              <w:rPr>
                <w:rFonts w:ascii="ＭＳ ゴシック" w:eastAsia="ＭＳ ゴシック" w:hAnsi="ＭＳ ゴシック"/>
                <w:color w:val="0000FF"/>
                <w:sz w:val="16"/>
                <w:szCs w:val="16"/>
                <w:u w:val="single"/>
              </w:rPr>
              <w:fldChar w:fldCharType="end"/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」を参照してください。</w:t>
            </w:r>
          </w:p>
        </w:tc>
        <w:tc>
          <w:tcPr>
            <w:tcW w:w="1276" w:type="dxa"/>
          </w:tcPr>
          <w:p w14:paraId="595F296E" w14:textId="408A329B" w:rsidR="0079673C" w:rsidRDefault="0079673C" w:rsidP="00796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〇</w:t>
            </w:r>
          </w:p>
        </w:tc>
        <w:tc>
          <w:tcPr>
            <w:tcW w:w="956" w:type="dxa"/>
          </w:tcPr>
          <w:p w14:paraId="32C53C96" w14:textId="77777777" w:rsidR="0079673C" w:rsidRDefault="0079673C" w:rsidP="00796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</w:tr>
    </w:tbl>
    <w:p w14:paraId="008298F9" w14:textId="3E7E8F14" w:rsidR="001C03BB" w:rsidRDefault="001C03BB">
      <w:pPr>
        <w:widowControl/>
        <w:adjustRightInd/>
        <w:spacing w:line="240" w:lineRule="auto"/>
        <w:jc w:val="left"/>
        <w:textAlignment w:val="auto"/>
      </w:pPr>
    </w:p>
    <w:p w14:paraId="6FD7A269" w14:textId="29BAFC67" w:rsidR="00CB7ED3" w:rsidRDefault="001C03BB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p w14:paraId="02CC9789" w14:textId="0886D9B8" w:rsidR="005F0599" w:rsidRDefault="001C03BB" w:rsidP="005F0599">
      <w:pPr>
        <w:pStyle w:val="1"/>
        <w:numPr>
          <w:ilvl w:val="2"/>
          <w:numId w:val="45"/>
        </w:numPr>
        <w:rPr>
          <w:rFonts w:ascii="ＭＳ 明朝" w:hAnsi="ＭＳ 明朝"/>
          <w:b/>
          <w:sz w:val="24"/>
          <w:szCs w:val="24"/>
        </w:rPr>
      </w:pPr>
      <w:bookmarkStart w:id="13" w:name="_Ref183794818"/>
      <w:r>
        <w:rPr>
          <w:rFonts w:ascii="ＭＳ 明朝" w:hAnsi="ＭＳ 明朝" w:hint="eastAsia"/>
          <w:b/>
          <w:sz w:val="24"/>
          <w:szCs w:val="24"/>
        </w:rPr>
        <w:lastRenderedPageBreak/>
        <w:t>日付フォーマットについて</w:t>
      </w:r>
      <w:bookmarkEnd w:id="13"/>
    </w:p>
    <w:p w14:paraId="60BB71E2" w14:textId="77777777" w:rsidR="001C03BB" w:rsidRDefault="001C03BB" w:rsidP="001C03BB">
      <w:pPr>
        <w:ind w:left="164"/>
      </w:pPr>
      <w:r>
        <w:rPr>
          <w:rFonts w:hint="eastAsia"/>
        </w:rPr>
        <w:t>以下に、代表的な日付フォーマットについて記載します。</w:t>
      </w:r>
    </w:p>
    <w:tbl>
      <w:tblPr>
        <w:tblStyle w:val="4-1"/>
        <w:tblW w:w="0" w:type="auto"/>
        <w:tblInd w:w="430" w:type="dxa"/>
        <w:tblLook w:val="04A0" w:firstRow="1" w:lastRow="0" w:firstColumn="1" w:lastColumn="0" w:noHBand="0" w:noVBand="1"/>
      </w:tblPr>
      <w:tblGrid>
        <w:gridCol w:w="1249"/>
        <w:gridCol w:w="7814"/>
      </w:tblGrid>
      <w:tr w:rsidR="001C03BB" w:rsidRPr="001C03BB" w14:paraId="1AC290E2" w14:textId="77777777" w:rsidTr="00CA7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4C2CAECF" w14:textId="20B07C54" w:rsidR="001C03BB" w:rsidRPr="001C03BB" w:rsidRDefault="001C03BB" w:rsidP="001C03BB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1C03BB">
              <w:rPr>
                <w:rFonts w:ascii="ＭＳ ゴシック" w:eastAsia="ＭＳ ゴシック" w:hAnsi="ＭＳ ゴシック" w:hint="eastAsia"/>
                <w:sz w:val="16"/>
                <w:szCs w:val="16"/>
              </w:rPr>
              <w:t>文字列</w:t>
            </w:r>
          </w:p>
        </w:tc>
        <w:tc>
          <w:tcPr>
            <w:tcW w:w="7814" w:type="dxa"/>
          </w:tcPr>
          <w:p w14:paraId="693B15DC" w14:textId="7CB88214" w:rsidR="001C03BB" w:rsidRPr="001C03BB" w:rsidRDefault="001C03BB" w:rsidP="001C03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表示される値</w:t>
            </w:r>
          </w:p>
        </w:tc>
      </w:tr>
      <w:tr w:rsidR="001C03BB" w14:paraId="2E30C2EC" w14:textId="77777777" w:rsidTr="00CA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353D0086" w14:textId="30DB3285" w:rsidR="001C03BB" w:rsidRPr="001C03BB" w:rsidRDefault="001C03BB" w:rsidP="001C03BB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proofErr w:type="spellStart"/>
            <w:r w:rsidRPr="001C03BB">
              <w:rPr>
                <w:rFonts w:ascii="ＭＳ ゴシック" w:eastAsia="ＭＳ ゴシック" w:hAnsi="ＭＳ ゴシック"/>
                <w:sz w:val="16"/>
                <w:szCs w:val="16"/>
              </w:rPr>
              <w:t>yyyy</w:t>
            </w:r>
            <w:proofErr w:type="spellEnd"/>
          </w:p>
        </w:tc>
        <w:tc>
          <w:tcPr>
            <w:tcW w:w="7814" w:type="dxa"/>
          </w:tcPr>
          <w:p w14:paraId="0049E708" w14:textId="6D68D837" w:rsidR="001C03BB" w:rsidRPr="001C03BB" w:rsidRDefault="001C03BB" w:rsidP="001C0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1C03BB">
              <w:rPr>
                <w:rFonts w:ascii="ＭＳ ゴシック" w:eastAsia="ＭＳ ゴシック" w:hAnsi="ＭＳ ゴシック" w:hint="eastAsia"/>
                <w:sz w:val="16"/>
                <w:szCs w:val="16"/>
              </w:rPr>
              <w:t>西暦４桁</w:t>
            </w:r>
          </w:p>
        </w:tc>
      </w:tr>
      <w:tr w:rsidR="001C03BB" w14:paraId="121B528E" w14:textId="77777777" w:rsidTr="00CA7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1FB2A73D" w14:textId="0BA44A9F" w:rsidR="001C03BB" w:rsidRPr="001C03BB" w:rsidRDefault="001C03BB" w:rsidP="001C03BB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proofErr w:type="spellStart"/>
            <w:r w:rsidRPr="001C03BB">
              <w:rPr>
                <w:rFonts w:ascii="ＭＳ ゴシック" w:eastAsia="ＭＳ ゴシック" w:hAnsi="ＭＳ ゴシック" w:hint="eastAsia"/>
                <w:sz w:val="16"/>
                <w:szCs w:val="16"/>
              </w:rPr>
              <w:t>y</w:t>
            </w:r>
            <w:r w:rsidRPr="001C03BB">
              <w:rPr>
                <w:rFonts w:ascii="ＭＳ ゴシック" w:eastAsia="ＭＳ ゴシック" w:hAnsi="ＭＳ ゴシック"/>
                <w:sz w:val="16"/>
                <w:szCs w:val="16"/>
              </w:rPr>
              <w:t>y</w:t>
            </w:r>
            <w:proofErr w:type="spellEnd"/>
          </w:p>
        </w:tc>
        <w:tc>
          <w:tcPr>
            <w:tcW w:w="7814" w:type="dxa"/>
          </w:tcPr>
          <w:p w14:paraId="23C6864F" w14:textId="01EDF102" w:rsidR="001C03BB" w:rsidRPr="001C03BB" w:rsidRDefault="001C03BB" w:rsidP="001C0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1C03BB">
              <w:rPr>
                <w:rFonts w:ascii="ＭＳ ゴシック" w:eastAsia="ＭＳ ゴシック" w:hAnsi="ＭＳ ゴシック" w:hint="eastAsia"/>
                <w:sz w:val="16"/>
                <w:szCs w:val="16"/>
              </w:rPr>
              <w:t>西暦２桁</w:t>
            </w:r>
          </w:p>
        </w:tc>
      </w:tr>
      <w:tr w:rsidR="001C03BB" w14:paraId="669DC3DA" w14:textId="77777777" w:rsidTr="00CA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3D3ABA7F" w14:textId="6568FCF4" w:rsidR="001C03BB" w:rsidRPr="001C03BB" w:rsidRDefault="001C03BB" w:rsidP="001C03BB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1C03BB">
              <w:rPr>
                <w:rFonts w:ascii="ＭＳ ゴシック" w:eastAsia="ＭＳ ゴシック" w:hAnsi="ＭＳ ゴシック" w:hint="eastAsia"/>
                <w:sz w:val="16"/>
                <w:szCs w:val="16"/>
              </w:rPr>
              <w:t>MM</w:t>
            </w:r>
          </w:p>
        </w:tc>
        <w:tc>
          <w:tcPr>
            <w:tcW w:w="7814" w:type="dxa"/>
          </w:tcPr>
          <w:p w14:paraId="11117AB9" w14:textId="3A3C2BC1" w:rsidR="001C03BB" w:rsidRPr="001C03BB" w:rsidRDefault="001C03BB" w:rsidP="001C0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1C03BB">
              <w:rPr>
                <w:rFonts w:ascii="ＭＳ ゴシック" w:eastAsia="ＭＳ ゴシック" w:hAnsi="ＭＳ ゴシック" w:hint="eastAsia"/>
                <w:sz w:val="16"/>
                <w:szCs w:val="16"/>
              </w:rPr>
              <w:t>月３桁</w:t>
            </w:r>
          </w:p>
        </w:tc>
      </w:tr>
      <w:tr w:rsidR="001C03BB" w14:paraId="56094B02" w14:textId="77777777" w:rsidTr="00CA7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4D6F6852" w14:textId="67D4E816" w:rsidR="001C03BB" w:rsidRPr="001C03BB" w:rsidRDefault="001C03BB" w:rsidP="001C03BB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1C03BB">
              <w:rPr>
                <w:rFonts w:ascii="ＭＳ ゴシック" w:eastAsia="ＭＳ ゴシック" w:hAnsi="ＭＳ ゴシック" w:hint="eastAsia"/>
                <w:sz w:val="16"/>
                <w:szCs w:val="16"/>
              </w:rPr>
              <w:t>d</w:t>
            </w:r>
            <w:r w:rsidRPr="001C03BB">
              <w:rPr>
                <w:rFonts w:ascii="ＭＳ ゴシック" w:eastAsia="ＭＳ ゴシック" w:hAnsi="ＭＳ ゴシック"/>
                <w:sz w:val="16"/>
                <w:szCs w:val="16"/>
              </w:rPr>
              <w:t>d</w:t>
            </w:r>
          </w:p>
        </w:tc>
        <w:tc>
          <w:tcPr>
            <w:tcW w:w="7814" w:type="dxa"/>
          </w:tcPr>
          <w:p w14:paraId="460201BB" w14:textId="0F0A74BF" w:rsidR="001C03BB" w:rsidRPr="001C03BB" w:rsidRDefault="001C03BB" w:rsidP="001C0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1C03BB">
              <w:rPr>
                <w:rFonts w:ascii="ＭＳ ゴシック" w:eastAsia="ＭＳ ゴシック" w:hAnsi="ＭＳ ゴシック" w:hint="eastAsia"/>
                <w:sz w:val="16"/>
                <w:szCs w:val="16"/>
              </w:rPr>
              <w:t>日２桁</w:t>
            </w:r>
          </w:p>
        </w:tc>
      </w:tr>
      <w:tr w:rsidR="001C03BB" w:rsidRPr="00FD1342" w14:paraId="0DABA1FF" w14:textId="77777777" w:rsidTr="00CA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3D8F7108" w14:textId="26CFA279" w:rsidR="001C03BB" w:rsidRPr="00FD1342" w:rsidRDefault="00FD1342" w:rsidP="001C03BB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HH</w:t>
            </w:r>
          </w:p>
        </w:tc>
        <w:tc>
          <w:tcPr>
            <w:tcW w:w="7814" w:type="dxa"/>
          </w:tcPr>
          <w:p w14:paraId="42F00990" w14:textId="30AE408F" w:rsidR="001C03BB" w:rsidRPr="00FD1342" w:rsidRDefault="00FD1342" w:rsidP="001C0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時刻（時）２４時間</w:t>
            </w:r>
          </w:p>
        </w:tc>
      </w:tr>
      <w:tr w:rsidR="00FD1342" w:rsidRPr="00FD1342" w14:paraId="6D5543FD" w14:textId="77777777" w:rsidTr="00CA7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675C9249" w14:textId="1F6CCD62" w:rsidR="00FD1342" w:rsidRDefault="00FD1342" w:rsidP="001C03BB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Mm</w:t>
            </w:r>
          </w:p>
        </w:tc>
        <w:tc>
          <w:tcPr>
            <w:tcW w:w="7814" w:type="dxa"/>
          </w:tcPr>
          <w:p w14:paraId="6564F699" w14:textId="7E11AF95" w:rsidR="00FD1342" w:rsidRDefault="00FD1342" w:rsidP="001C0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時刻（分）</w:t>
            </w:r>
          </w:p>
        </w:tc>
      </w:tr>
      <w:tr w:rsidR="00FD1342" w:rsidRPr="00FD1342" w14:paraId="678E929E" w14:textId="77777777" w:rsidTr="00CA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403BE20E" w14:textId="77977BA4" w:rsidR="00FD1342" w:rsidRDefault="00FD1342" w:rsidP="001C03BB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s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s</w:t>
            </w:r>
          </w:p>
        </w:tc>
        <w:tc>
          <w:tcPr>
            <w:tcW w:w="7814" w:type="dxa"/>
          </w:tcPr>
          <w:p w14:paraId="545BF9E4" w14:textId="21F43318" w:rsidR="00FD1342" w:rsidRDefault="00FD1342" w:rsidP="001C0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時刻（秒）</w:t>
            </w:r>
          </w:p>
        </w:tc>
      </w:tr>
      <w:tr w:rsidR="00CA71F7" w:rsidRPr="00FD1342" w14:paraId="60C310F8" w14:textId="77777777" w:rsidTr="00CA7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538D9058" w14:textId="587F9E8F" w:rsidR="00CA71F7" w:rsidRDefault="00CA71F7" w:rsidP="001C03BB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f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f</w:t>
            </w:r>
          </w:p>
        </w:tc>
        <w:tc>
          <w:tcPr>
            <w:tcW w:w="7814" w:type="dxa"/>
          </w:tcPr>
          <w:p w14:paraId="78E76964" w14:textId="52D3C391" w:rsidR="00CA71F7" w:rsidRDefault="00CA71F7" w:rsidP="001C0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時刻（1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/100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秒）</w:t>
            </w:r>
          </w:p>
        </w:tc>
      </w:tr>
    </w:tbl>
    <w:p w14:paraId="385B2CC7" w14:textId="2A8DDF3C" w:rsidR="001C03BB" w:rsidRDefault="001C03BB" w:rsidP="001C03BB">
      <w:pPr>
        <w:ind w:left="164"/>
      </w:pPr>
      <w:r>
        <w:rPr>
          <w:rFonts w:hint="eastAsia"/>
        </w:rPr>
        <w:t>上記以外のフォーマットについては</w:t>
      </w:r>
      <w:r w:rsidR="00433D48">
        <w:rPr>
          <w:rFonts w:hint="eastAsia"/>
        </w:rPr>
        <w:t>下記サイトを参照</w:t>
      </w:r>
    </w:p>
    <w:p w14:paraId="1FB9CA4E" w14:textId="2984F01B" w:rsidR="005F625F" w:rsidRDefault="005F625F" w:rsidP="001C03BB">
      <w:pPr>
        <w:ind w:left="164"/>
      </w:pPr>
      <w:r>
        <w:rPr>
          <w:rFonts w:hint="eastAsia"/>
        </w:rPr>
        <w:t>＜標準の日付指定文字列＞</w:t>
      </w:r>
    </w:p>
    <w:p w14:paraId="27CFBE1B" w14:textId="000FC6A6" w:rsidR="005F625F" w:rsidRDefault="00760F99" w:rsidP="001C03BB">
      <w:pPr>
        <w:ind w:left="164"/>
      </w:pPr>
      <w:hyperlink r:id="rId29" w:history="1">
        <w:r w:rsidR="005F625F" w:rsidRPr="00B3442F">
          <w:rPr>
            <w:rStyle w:val="aa"/>
          </w:rPr>
          <w:t>https://learn.microsoft.com/ja-jp/dotnet/standard/base-types/standard-date-and-time-format-strings</w:t>
        </w:r>
      </w:hyperlink>
    </w:p>
    <w:p w14:paraId="1CF20609" w14:textId="0ACA0084" w:rsidR="005F625F" w:rsidRPr="005F625F" w:rsidRDefault="005F625F" w:rsidP="005F625F">
      <w:pPr>
        <w:ind w:left="164"/>
      </w:pPr>
      <w:r>
        <w:rPr>
          <w:rFonts w:hint="eastAsia"/>
        </w:rPr>
        <w:t>&lt;</w:t>
      </w:r>
      <w:r>
        <w:rPr>
          <w:rFonts w:hint="eastAsia"/>
        </w:rPr>
        <w:t>カスタム日付指定文字列＞</w:t>
      </w:r>
    </w:p>
    <w:p w14:paraId="034646C1" w14:textId="0571B7BD" w:rsidR="005F0599" w:rsidRPr="00CA71F7" w:rsidRDefault="00760F99" w:rsidP="00CA71F7">
      <w:pPr>
        <w:ind w:left="164"/>
        <w:rPr>
          <w:color w:val="0000FF"/>
          <w:u w:val="single"/>
        </w:rPr>
      </w:pPr>
      <w:hyperlink r:id="rId30" w:history="1">
        <w:r w:rsidR="005F625F" w:rsidRPr="005F625F">
          <w:rPr>
            <w:rStyle w:val="aa"/>
          </w:rPr>
          <w:t>https://learn.microsoft.com/ja-jp/dotnet/standard/base-types/custom-date-and-time-format-strings</w:t>
        </w:r>
      </w:hyperlink>
    </w:p>
    <w:p w14:paraId="28BC50BD" w14:textId="66A78B10" w:rsidR="00433D48" w:rsidRDefault="00433D48" w:rsidP="00433D48">
      <w:pPr>
        <w:pStyle w:val="1"/>
        <w:numPr>
          <w:ilvl w:val="2"/>
          <w:numId w:val="45"/>
        </w:numPr>
        <w:rPr>
          <w:rFonts w:ascii="ＭＳ 明朝" w:hAnsi="ＭＳ 明朝"/>
          <w:b/>
          <w:sz w:val="24"/>
          <w:szCs w:val="24"/>
        </w:rPr>
      </w:pPr>
      <w:bookmarkStart w:id="14" w:name="_Ref183795379"/>
      <w:r>
        <w:rPr>
          <w:rFonts w:ascii="ＭＳ 明朝" w:hAnsi="ＭＳ 明朝" w:hint="eastAsia"/>
          <w:b/>
          <w:sz w:val="24"/>
          <w:szCs w:val="24"/>
        </w:rPr>
        <w:t>数値フォーマットについて</w:t>
      </w:r>
      <w:bookmarkEnd w:id="14"/>
    </w:p>
    <w:p w14:paraId="5B723801" w14:textId="643DDDC1" w:rsidR="00433D48" w:rsidRDefault="00433D48" w:rsidP="00433D48">
      <w:pPr>
        <w:ind w:left="164"/>
      </w:pPr>
      <w:r>
        <w:rPr>
          <w:rFonts w:hint="eastAsia"/>
        </w:rPr>
        <w:t>以下に、代表的な数値フォーマットについて記載します。</w:t>
      </w:r>
    </w:p>
    <w:tbl>
      <w:tblPr>
        <w:tblStyle w:val="4-1"/>
        <w:tblW w:w="0" w:type="auto"/>
        <w:tblInd w:w="475" w:type="dxa"/>
        <w:tblLook w:val="04A0" w:firstRow="1" w:lastRow="0" w:firstColumn="1" w:lastColumn="0" w:noHBand="0" w:noVBand="1"/>
      </w:tblPr>
      <w:tblGrid>
        <w:gridCol w:w="1249"/>
        <w:gridCol w:w="7769"/>
      </w:tblGrid>
      <w:tr w:rsidR="00433D48" w:rsidRPr="001C03BB" w14:paraId="76499DEE" w14:textId="77777777" w:rsidTr="00CA71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47DB53EE" w14:textId="77777777" w:rsidR="00433D48" w:rsidRPr="001C03BB" w:rsidRDefault="00433D48" w:rsidP="006E4971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1C03BB">
              <w:rPr>
                <w:rFonts w:ascii="ＭＳ ゴシック" w:eastAsia="ＭＳ ゴシック" w:hAnsi="ＭＳ ゴシック" w:hint="eastAsia"/>
                <w:sz w:val="16"/>
                <w:szCs w:val="16"/>
              </w:rPr>
              <w:t>文字列</w:t>
            </w:r>
          </w:p>
        </w:tc>
        <w:tc>
          <w:tcPr>
            <w:tcW w:w="7769" w:type="dxa"/>
          </w:tcPr>
          <w:p w14:paraId="442FBBEF" w14:textId="77777777" w:rsidR="00433D48" w:rsidRPr="001C03BB" w:rsidRDefault="00433D48" w:rsidP="006E49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表示される値</w:t>
            </w:r>
          </w:p>
        </w:tc>
      </w:tr>
      <w:tr w:rsidR="00433D48" w14:paraId="60A753BD" w14:textId="77777777" w:rsidTr="00CA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319491EA" w14:textId="0CEB65B6" w:rsidR="00433D48" w:rsidRPr="001C03BB" w:rsidRDefault="000A4DCC" w:rsidP="006E4971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/>
                <w:sz w:val="16"/>
                <w:szCs w:val="16"/>
              </w:rPr>
              <w:t>F&lt;n&gt;</w:t>
            </w:r>
          </w:p>
        </w:tc>
        <w:tc>
          <w:tcPr>
            <w:tcW w:w="7769" w:type="dxa"/>
          </w:tcPr>
          <w:p w14:paraId="3DFC7EDF" w14:textId="77777777" w:rsidR="00433D48" w:rsidRDefault="000A4DCC" w:rsidP="006E4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0A4DCC">
              <w:rPr>
                <w:rFonts w:ascii="ＭＳ ゴシック" w:eastAsia="ＭＳ ゴシック" w:hAnsi="ＭＳ ゴシック" w:hint="eastAsia"/>
                <w:sz w:val="16"/>
                <w:szCs w:val="16"/>
              </w:rPr>
              <w:t>必要に応じて負の符号が付く整数と小数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。&lt;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n&gt;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を指定するとn桁の固定少数が表示される</w:t>
            </w:r>
          </w:p>
          <w:p w14:paraId="79DB4D14" w14:textId="77777777" w:rsidR="000A4DCC" w:rsidRDefault="000A4DCC" w:rsidP="006E4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例)</w:t>
            </w:r>
          </w:p>
          <w:p w14:paraId="0B3FFFC0" w14:textId="57EE7210" w:rsidR="000A4DCC" w:rsidRDefault="000A4DCC" w:rsidP="000A4DCC">
            <w:pPr>
              <w:ind w:firstLineChars="200" w:firstLine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 xml:space="preserve">書式指定： 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”F4”</w:t>
            </w:r>
          </w:p>
          <w:p w14:paraId="55B31A1B" w14:textId="7C6A6FCD" w:rsidR="000A4DCC" w:rsidRDefault="00245689" w:rsidP="000A4DCC">
            <w:pPr>
              <w:ind w:firstLineChars="200" w:firstLine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入力</w:t>
            </w:r>
            <w:r w:rsidR="000A4DCC">
              <w:rPr>
                <w:rFonts w:ascii="ＭＳ ゴシック" w:eastAsia="ＭＳ ゴシック" w:hAnsi="ＭＳ ゴシック" w:hint="eastAsia"/>
                <w:sz w:val="16"/>
                <w:szCs w:val="16"/>
              </w:rPr>
              <w:t xml:space="preserve">数値： </w:t>
            </w:r>
            <w:r w:rsidR="004A1912">
              <w:rPr>
                <w:rFonts w:ascii="ＭＳ ゴシック" w:eastAsia="ＭＳ ゴシック" w:hAnsi="ＭＳ ゴシック"/>
                <w:sz w:val="16"/>
                <w:szCs w:val="16"/>
              </w:rPr>
              <w:t>-</w:t>
            </w:r>
            <w:r w:rsidR="000A4DCC">
              <w:rPr>
                <w:rFonts w:ascii="ＭＳ ゴシック" w:eastAsia="ＭＳ ゴシック" w:hAnsi="ＭＳ ゴシック"/>
                <w:sz w:val="16"/>
                <w:szCs w:val="16"/>
              </w:rPr>
              <w:t>123.45</w:t>
            </w:r>
          </w:p>
          <w:p w14:paraId="2BAE8169" w14:textId="771965D8" w:rsidR="000A4DCC" w:rsidRPr="001C03BB" w:rsidRDefault="000A4DCC" w:rsidP="000A4DCC">
            <w:pPr>
              <w:ind w:firstLineChars="200" w:firstLine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 xml:space="preserve">表示： 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    </w:t>
            </w:r>
            <w:r w:rsidR="004A1912">
              <w:rPr>
                <w:rFonts w:ascii="ＭＳ ゴシック" w:eastAsia="ＭＳ ゴシック" w:hAnsi="ＭＳ ゴシック"/>
                <w:sz w:val="16"/>
                <w:szCs w:val="16"/>
              </w:rPr>
              <w:t>-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123.4500</w:t>
            </w:r>
          </w:p>
        </w:tc>
      </w:tr>
      <w:tr w:rsidR="000A4DCC" w14:paraId="77F0BE88" w14:textId="77777777" w:rsidTr="00CA71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48E24048" w14:textId="57C44768" w:rsidR="000A4DCC" w:rsidRDefault="000A4DCC" w:rsidP="000A4DCC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N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&lt;n&gt;</w:t>
            </w:r>
          </w:p>
        </w:tc>
        <w:tc>
          <w:tcPr>
            <w:tcW w:w="7769" w:type="dxa"/>
          </w:tcPr>
          <w:p w14:paraId="2DC61F08" w14:textId="151AFA88" w:rsidR="000A4DCC" w:rsidRDefault="000A4DCC" w:rsidP="000A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0A4DCC">
              <w:rPr>
                <w:rFonts w:ascii="ＭＳ ゴシック" w:eastAsia="ＭＳ ゴシック" w:hAnsi="ＭＳ ゴシック" w:hint="eastAsia"/>
                <w:sz w:val="16"/>
                <w:szCs w:val="16"/>
              </w:rPr>
              <w:t>必要に応じて負の符号が付く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桁区切りの</w:t>
            </w:r>
            <w:r w:rsidRPr="000A4DCC">
              <w:rPr>
                <w:rFonts w:ascii="ＭＳ ゴシック" w:eastAsia="ＭＳ ゴシック" w:hAnsi="ＭＳ ゴシック" w:hint="eastAsia"/>
                <w:sz w:val="16"/>
                <w:szCs w:val="16"/>
              </w:rPr>
              <w:t>整数と小数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。&lt;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n&gt;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を指定するとn桁の固定少数が表示される</w:t>
            </w:r>
          </w:p>
          <w:p w14:paraId="24A131C7" w14:textId="77777777" w:rsidR="000A4DCC" w:rsidRDefault="000A4DCC" w:rsidP="000A4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例)</w:t>
            </w:r>
          </w:p>
          <w:p w14:paraId="56FF57CA" w14:textId="240938F2" w:rsidR="000A4DCC" w:rsidRDefault="000A4DCC" w:rsidP="000A4DCC">
            <w:pPr>
              <w:ind w:firstLineChars="200" w:firstLine="3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 xml:space="preserve">書式指定： 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”</w:t>
            </w:r>
            <w:r w:rsidR="00CA71F7">
              <w:rPr>
                <w:rFonts w:ascii="ＭＳ ゴシック" w:eastAsia="ＭＳ ゴシック" w:hAnsi="ＭＳ ゴシック"/>
                <w:sz w:val="16"/>
                <w:szCs w:val="16"/>
              </w:rPr>
              <w:t>N4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”</w:t>
            </w:r>
          </w:p>
          <w:p w14:paraId="1CD7B893" w14:textId="23737E87" w:rsidR="000A4DCC" w:rsidRDefault="000A4DCC" w:rsidP="000A4DCC">
            <w:pPr>
              <w:ind w:firstLineChars="200" w:firstLine="3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 xml:space="preserve">数値： 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    123</w:t>
            </w: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4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.567</w:t>
            </w:r>
          </w:p>
          <w:p w14:paraId="2AC8E472" w14:textId="7C761855" w:rsidR="000A4DCC" w:rsidRPr="000A4DCC" w:rsidRDefault="000A4DCC" w:rsidP="000A4DCC">
            <w:pPr>
              <w:ind w:firstLineChars="200" w:firstLine="3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 xml:space="preserve">表示： 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    1</w:t>
            </w:r>
            <w:r w:rsidR="00CA71F7">
              <w:rPr>
                <w:rFonts w:ascii="ＭＳ ゴシック" w:eastAsia="ＭＳ ゴシック" w:hAnsi="ＭＳ ゴシック"/>
                <w:sz w:val="16"/>
                <w:szCs w:val="16"/>
              </w:rPr>
              <w:t>,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23</w:t>
            </w:r>
            <w:r w:rsidR="00CA71F7">
              <w:rPr>
                <w:rFonts w:ascii="ＭＳ ゴシック" w:eastAsia="ＭＳ ゴシック" w:hAnsi="ＭＳ ゴシック"/>
                <w:sz w:val="16"/>
                <w:szCs w:val="16"/>
              </w:rPr>
              <w:t>4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.</w:t>
            </w:r>
            <w:r w:rsidR="00CA71F7">
              <w:rPr>
                <w:rFonts w:ascii="ＭＳ ゴシック" w:eastAsia="ＭＳ ゴシック" w:hAnsi="ＭＳ ゴシック"/>
                <w:sz w:val="16"/>
                <w:szCs w:val="16"/>
              </w:rPr>
              <w:t>5670</w:t>
            </w:r>
          </w:p>
        </w:tc>
      </w:tr>
      <w:tr w:rsidR="000A4DCC" w14:paraId="41ACB5F8" w14:textId="77777777" w:rsidTr="00CA71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dxa"/>
          </w:tcPr>
          <w:p w14:paraId="0E445527" w14:textId="1E17EB43" w:rsidR="000A4DCC" w:rsidRPr="001C03BB" w:rsidRDefault="000A4DCC" w:rsidP="000A4DCC">
            <w:pPr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0</w:t>
            </w:r>
          </w:p>
        </w:tc>
        <w:tc>
          <w:tcPr>
            <w:tcW w:w="7769" w:type="dxa"/>
          </w:tcPr>
          <w:p w14:paraId="05BA154E" w14:textId="77777777" w:rsidR="000A4DCC" w:rsidRDefault="000A4DCC" w:rsidP="000A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ゼロ埋め標記</w:t>
            </w:r>
          </w:p>
          <w:p w14:paraId="4ED0032A" w14:textId="77777777" w:rsidR="000A4DCC" w:rsidRDefault="000A4DCC" w:rsidP="000A4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例)</w:t>
            </w:r>
          </w:p>
          <w:p w14:paraId="1D163415" w14:textId="71D791D8" w:rsidR="000A4DCC" w:rsidRDefault="000A4DCC" w:rsidP="000A4DCC">
            <w:pPr>
              <w:ind w:firstLineChars="200" w:firstLine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 xml:space="preserve">書式指定： 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>”0000.0000”</w:t>
            </w:r>
          </w:p>
          <w:p w14:paraId="77D8CA97" w14:textId="14AAEF45" w:rsidR="000A4DCC" w:rsidRDefault="00245689" w:rsidP="000A4DCC">
            <w:pPr>
              <w:ind w:firstLineChars="200" w:firstLine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>入力</w:t>
            </w:r>
            <w:r w:rsidR="000A4DCC">
              <w:rPr>
                <w:rFonts w:ascii="ＭＳ ゴシック" w:eastAsia="ＭＳ ゴシック" w:hAnsi="ＭＳ ゴシック" w:hint="eastAsia"/>
                <w:sz w:val="16"/>
                <w:szCs w:val="16"/>
              </w:rPr>
              <w:t>数値：</w:t>
            </w:r>
            <w:r w:rsidR="000A4DCC"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 123.45</w:t>
            </w:r>
          </w:p>
          <w:p w14:paraId="6E836453" w14:textId="7602F1F8" w:rsidR="000A4DCC" w:rsidRPr="001C03BB" w:rsidRDefault="000A4DCC" w:rsidP="000A4DCC">
            <w:pPr>
              <w:ind w:firstLineChars="200" w:firstLine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>
              <w:rPr>
                <w:rFonts w:ascii="ＭＳ ゴシック" w:eastAsia="ＭＳ ゴシック" w:hAnsi="ＭＳ ゴシック" w:hint="eastAsia"/>
                <w:sz w:val="16"/>
                <w:szCs w:val="16"/>
              </w:rPr>
              <w:t xml:space="preserve">表示： </w:t>
            </w:r>
            <w:r>
              <w:rPr>
                <w:rFonts w:ascii="ＭＳ ゴシック" w:eastAsia="ＭＳ ゴシック" w:hAnsi="ＭＳ ゴシック"/>
                <w:sz w:val="16"/>
                <w:szCs w:val="16"/>
              </w:rPr>
              <w:t xml:space="preserve">    0123.4500</w:t>
            </w:r>
          </w:p>
        </w:tc>
      </w:tr>
    </w:tbl>
    <w:p w14:paraId="4C49085A" w14:textId="4DEAE060" w:rsidR="00433D48" w:rsidRDefault="00433D48" w:rsidP="00433D48">
      <w:pPr>
        <w:ind w:left="164"/>
      </w:pPr>
      <w:r>
        <w:rPr>
          <w:rFonts w:hint="eastAsia"/>
        </w:rPr>
        <w:t>上記以外のフォーマットについては下記サイトを参照</w:t>
      </w:r>
    </w:p>
    <w:p w14:paraId="46AEA482" w14:textId="39AE79E8" w:rsidR="005F625F" w:rsidRDefault="005F625F" w:rsidP="00433D48">
      <w:pPr>
        <w:ind w:left="164"/>
      </w:pPr>
      <w:r>
        <w:rPr>
          <w:rFonts w:hint="eastAsia"/>
        </w:rPr>
        <w:t>&lt;</w:t>
      </w:r>
      <w:r>
        <w:rPr>
          <w:rFonts w:hint="eastAsia"/>
        </w:rPr>
        <w:t>標準の数値指定文字列＞</w:t>
      </w:r>
    </w:p>
    <w:p w14:paraId="2BF64DF6" w14:textId="4ACB5F64" w:rsidR="005F625F" w:rsidRDefault="00760F99" w:rsidP="00433D48">
      <w:pPr>
        <w:ind w:left="164"/>
      </w:pPr>
      <w:hyperlink r:id="rId31" w:history="1">
        <w:r w:rsidR="005F625F" w:rsidRPr="00B3442F">
          <w:rPr>
            <w:rStyle w:val="aa"/>
          </w:rPr>
          <w:t>https://learn.microsoft.com/ja-jp/dotnet/standard/base-types/standard-numeric-format-strings</w:t>
        </w:r>
      </w:hyperlink>
    </w:p>
    <w:p w14:paraId="184DD84A" w14:textId="3D1C1435" w:rsidR="005F625F" w:rsidRDefault="005F625F" w:rsidP="00433D48">
      <w:pPr>
        <w:ind w:left="164"/>
      </w:pPr>
      <w:r>
        <w:rPr>
          <w:rFonts w:hint="eastAsia"/>
        </w:rPr>
        <w:t>＜カスタム数値指定文字列＞</w:t>
      </w:r>
    </w:p>
    <w:p w14:paraId="1587FD3E" w14:textId="29CB0B57" w:rsidR="005F625F" w:rsidRDefault="00760F99" w:rsidP="00433D48">
      <w:pPr>
        <w:ind w:left="164"/>
      </w:pPr>
      <w:hyperlink r:id="rId32" w:history="1">
        <w:r w:rsidR="005F625F" w:rsidRPr="00B3442F">
          <w:rPr>
            <w:rStyle w:val="aa"/>
          </w:rPr>
          <w:t>https://learn.microsoft.com/ja-jp/dotnet/standard/base-types/custom-numeric-format-strings</w:t>
        </w:r>
      </w:hyperlink>
    </w:p>
    <w:p w14:paraId="5E8BD81A" w14:textId="77777777" w:rsidR="00433D48" w:rsidRPr="00433D48" w:rsidRDefault="00433D48" w:rsidP="005F0599">
      <w:pPr>
        <w:widowControl/>
        <w:adjustRightInd/>
        <w:spacing w:line="240" w:lineRule="auto"/>
        <w:jc w:val="left"/>
        <w:textAlignment w:val="auto"/>
      </w:pPr>
    </w:p>
    <w:sectPr w:rsidR="00433D48" w:rsidRPr="00433D48" w:rsidSect="0013304E">
      <w:headerReference w:type="default" r:id="rId33"/>
      <w:footerReference w:type="default" r:id="rId34"/>
      <w:type w:val="continuous"/>
      <w:pgSz w:w="11907" w:h="16840" w:code="9"/>
      <w:pgMar w:top="720" w:right="720" w:bottom="720" w:left="720" w:header="573" w:footer="590" w:gutter="0"/>
      <w:cols w:space="425"/>
      <w:docGrid w:type="linesAndChars" w:linePitch="286" w:charSpace="7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15E2E" w14:textId="77777777" w:rsidR="007355C6" w:rsidRDefault="007355C6">
      <w:r>
        <w:separator/>
      </w:r>
    </w:p>
  </w:endnote>
  <w:endnote w:type="continuationSeparator" w:id="0">
    <w:p w14:paraId="086D55E6" w14:textId="77777777" w:rsidR="007355C6" w:rsidRDefault="0073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75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14"/>
      <w:gridCol w:w="4701"/>
      <w:gridCol w:w="4127"/>
      <w:gridCol w:w="933"/>
    </w:tblGrid>
    <w:tr w:rsidR="004E1876" w14:paraId="1642D47C" w14:textId="77777777" w:rsidTr="00971695">
      <w:trPr>
        <w:trHeight w:val="50"/>
      </w:trPr>
      <w:tc>
        <w:tcPr>
          <w:tcW w:w="714" w:type="dxa"/>
          <w:tcBorders>
            <w:top w:val="single" w:sz="12" w:space="0" w:color="auto"/>
            <w:left w:val="single" w:sz="12" w:space="0" w:color="auto"/>
            <w:bottom w:val="single" w:sz="6" w:space="0" w:color="auto"/>
          </w:tcBorders>
        </w:tcPr>
        <w:p w14:paraId="124C0FFC" w14:textId="77777777" w:rsidR="004E1876" w:rsidRDefault="004E1876" w:rsidP="00C72D30">
          <w:pPr>
            <w:spacing w:line="160" w:lineRule="exact"/>
            <w:jc w:val="center"/>
            <w:rPr>
              <w:rFonts w:ascii="ＭＳ ゴシック" w:eastAsia="ＭＳ ゴシック"/>
              <w:sz w:val="12"/>
            </w:rPr>
          </w:pPr>
          <w:r>
            <w:rPr>
              <w:rFonts w:ascii="ＭＳ ゴシック" w:eastAsia="ＭＳ ゴシック" w:hint="eastAsia"/>
              <w:sz w:val="12"/>
            </w:rPr>
            <w:t>区分コード</w:t>
          </w:r>
        </w:p>
      </w:tc>
      <w:tc>
        <w:tcPr>
          <w:tcW w:w="4701" w:type="dxa"/>
          <w:tcBorders>
            <w:top w:val="single" w:sz="12" w:space="0" w:color="auto"/>
            <w:left w:val="single" w:sz="12" w:space="0" w:color="auto"/>
          </w:tcBorders>
        </w:tcPr>
        <w:p w14:paraId="0B0E042D" w14:textId="77777777" w:rsidR="004E1876" w:rsidRDefault="004E1876" w:rsidP="00C72D30">
          <w:pPr>
            <w:spacing w:line="160" w:lineRule="exact"/>
            <w:jc w:val="right"/>
          </w:pPr>
        </w:p>
      </w:tc>
      <w:tc>
        <w:tcPr>
          <w:tcW w:w="4127" w:type="dxa"/>
          <w:tcBorders>
            <w:top w:val="single" w:sz="12" w:space="0" w:color="auto"/>
            <w:left w:val="single" w:sz="6" w:space="0" w:color="auto"/>
          </w:tcBorders>
        </w:tcPr>
        <w:p w14:paraId="33C2ECB8" w14:textId="77777777" w:rsidR="004E1876" w:rsidRDefault="004E1876" w:rsidP="00C72D30">
          <w:pPr>
            <w:spacing w:line="160" w:lineRule="exact"/>
            <w:jc w:val="right"/>
          </w:pPr>
        </w:p>
      </w:tc>
      <w:tc>
        <w:tcPr>
          <w:tcW w:w="933" w:type="dxa"/>
          <w:tcBorders>
            <w:top w:val="single" w:sz="12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</w:tcPr>
        <w:p w14:paraId="5800156D" w14:textId="77777777" w:rsidR="004E1876" w:rsidRDefault="004E1876" w:rsidP="00C72D30">
          <w:pPr>
            <w:spacing w:line="160" w:lineRule="exact"/>
            <w:jc w:val="center"/>
            <w:rPr>
              <w:rFonts w:ascii="ＭＳ ゴシック" w:eastAsia="ＭＳ ゴシック"/>
              <w:sz w:val="12"/>
            </w:rPr>
          </w:pPr>
          <w:r>
            <w:rPr>
              <w:rFonts w:ascii="ＭＳ ゴシック" w:eastAsia="ＭＳ ゴシック" w:hint="eastAsia"/>
              <w:sz w:val="12"/>
            </w:rPr>
            <w:t>ページ数</w:t>
          </w:r>
        </w:p>
      </w:tc>
    </w:tr>
    <w:tr w:rsidR="004E1876" w14:paraId="6BFB49A3" w14:textId="77777777" w:rsidTr="00971695">
      <w:trPr>
        <w:trHeight w:val="519"/>
      </w:trPr>
      <w:tc>
        <w:tcPr>
          <w:tcW w:w="714" w:type="dxa"/>
          <w:tcBorders>
            <w:left w:val="single" w:sz="12" w:space="0" w:color="auto"/>
            <w:bottom w:val="single" w:sz="12" w:space="0" w:color="auto"/>
          </w:tcBorders>
        </w:tcPr>
        <w:p w14:paraId="1CDE6361" w14:textId="77777777" w:rsidR="004E1876" w:rsidRDefault="004E1876" w:rsidP="00C72D30"/>
      </w:tc>
      <w:tc>
        <w:tcPr>
          <w:tcW w:w="4701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1A973AE9" w14:textId="2AE1B859" w:rsidR="004E1876" w:rsidRDefault="00BF76E4" w:rsidP="000B1025">
          <w:pPr>
            <w:spacing w:line="280" w:lineRule="atLeast"/>
            <w:jc w:val="center"/>
            <w:rPr>
              <w:rFonts w:ascii="ＭＳ ゴシック" w:eastAsia="ＭＳ ゴシック"/>
              <w:spacing w:val="8"/>
              <w:sz w:val="24"/>
            </w:rPr>
          </w:pPr>
          <w:r>
            <w:rPr>
              <w:rFonts w:ascii="ＭＳ ゴシック"/>
              <w:sz w:val="24"/>
              <w:szCs w:val="24"/>
            </w:rPr>
            <w:t>i-Reporter</w:t>
          </w:r>
          <w:r>
            <w:rPr>
              <w:rFonts w:ascii="ＭＳ ゴシック" w:hint="eastAsia"/>
              <w:sz w:val="24"/>
              <w:szCs w:val="24"/>
            </w:rPr>
            <w:t>自動帳票作成ソフト外部仕様書</w:t>
          </w:r>
        </w:p>
      </w:tc>
      <w:tc>
        <w:tcPr>
          <w:tcW w:w="4127" w:type="dxa"/>
          <w:tcBorders>
            <w:left w:val="single" w:sz="6" w:space="0" w:color="auto"/>
            <w:bottom w:val="single" w:sz="12" w:space="0" w:color="auto"/>
          </w:tcBorders>
          <w:vAlign w:val="center"/>
        </w:tcPr>
        <w:p w14:paraId="36BBB8BD" w14:textId="77777777" w:rsidR="004E1876" w:rsidRPr="00BC31DE" w:rsidRDefault="004E1876" w:rsidP="00CA6BD7">
          <w:pPr>
            <w:jc w:val="center"/>
            <w:rPr>
              <w:sz w:val="18"/>
            </w:rPr>
          </w:pPr>
        </w:p>
      </w:tc>
      <w:tc>
        <w:tcPr>
          <w:tcW w:w="933" w:type="dxa"/>
          <w:tcBorders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AAF80F" w14:textId="77777777" w:rsidR="004E1876" w:rsidRDefault="004E1876" w:rsidP="00C72D30">
          <w:pPr>
            <w:spacing w:line="360" w:lineRule="atLeast"/>
            <w:ind w:rightChars="33" w:right="69"/>
            <w:jc w:val="center"/>
            <w:rPr>
              <w:rFonts w:ascii="ＭＳ 明朝"/>
              <w:sz w:val="20"/>
            </w:rPr>
          </w:pP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NUMPAGES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</w:rPr>
            <w:t>29</w:t>
          </w:r>
          <w:r>
            <w:rPr>
              <w:b/>
              <w:sz w:val="24"/>
              <w:szCs w:val="24"/>
            </w:rPr>
            <w:fldChar w:fldCharType="end"/>
          </w:r>
        </w:p>
      </w:tc>
    </w:tr>
  </w:tbl>
  <w:p w14:paraId="2244EB87" w14:textId="77777777" w:rsidR="004E1876" w:rsidRDefault="004E1876">
    <w:pPr>
      <w:pStyle w:val="a6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PAGE  </w:instrText>
    </w:r>
    <w:r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29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95253" w14:textId="77777777" w:rsidR="007355C6" w:rsidRDefault="007355C6">
      <w:r>
        <w:rPr>
          <w:rFonts w:hint="eastAsia"/>
        </w:rPr>
        <w:separator/>
      </w:r>
    </w:p>
  </w:footnote>
  <w:footnote w:type="continuationSeparator" w:id="0">
    <w:p w14:paraId="6B95D56A" w14:textId="77777777" w:rsidR="007355C6" w:rsidRDefault="00735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6BB4A" w14:textId="77777777" w:rsidR="004E1876" w:rsidRDefault="004E1876" w:rsidP="00760EB2">
    <w:pPr>
      <w:spacing w:after="112"/>
      <w:ind w:left="1712" w:hangingChars="609" w:hanging="1712"/>
      <w:jc w:val="center"/>
      <w:rPr>
        <w:rFonts w:ascii="ＭＳ ゴシック" w:eastAsia="ＭＳ ゴシック"/>
        <w:b/>
        <w:sz w:val="28"/>
      </w:rPr>
    </w:pPr>
    <w:r>
      <w:rPr>
        <w:rFonts w:ascii="ＭＳ ゴシック" w:eastAsia="ＭＳ ゴシック" w:hint="eastAsia"/>
        <w:b/>
        <w:sz w:val="28"/>
      </w:rPr>
      <w:t>株 式 会 社 立 花 エ レ テ ッ ク</w:t>
    </w:r>
  </w:p>
  <w:tbl>
    <w:tblPr>
      <w:tblpPr w:leftFromText="142" w:rightFromText="142" w:vertAnchor="text" w:horzAnchor="margin" w:tblpY="1"/>
      <w:tblOverlap w:val="never"/>
      <w:tblW w:w="10433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580"/>
      <w:gridCol w:w="573"/>
      <w:gridCol w:w="1418"/>
      <w:gridCol w:w="425"/>
      <w:gridCol w:w="285"/>
      <w:gridCol w:w="1542"/>
      <w:gridCol w:w="321"/>
      <w:gridCol w:w="1498"/>
      <w:gridCol w:w="321"/>
      <w:gridCol w:w="1470"/>
    </w:tblGrid>
    <w:tr w:rsidR="004E1876" w14:paraId="0E3B2F22" w14:textId="77777777" w:rsidTr="00971695">
      <w:trPr>
        <w:cantSplit/>
      </w:trPr>
      <w:tc>
        <w:tcPr>
          <w:tcW w:w="2580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929234" w14:textId="194570F5" w:rsidR="004E1876" w:rsidRPr="0035204F" w:rsidRDefault="004E1876" w:rsidP="00971695">
          <w:pPr>
            <w:spacing w:line="280" w:lineRule="atLeast"/>
            <w:jc w:val="center"/>
            <w:rPr>
              <w:rFonts w:ascii="ＭＳ ゴシック"/>
              <w:sz w:val="24"/>
              <w:szCs w:val="24"/>
            </w:rPr>
          </w:pPr>
          <w:r>
            <w:rPr>
              <w:rFonts w:ascii="ＭＳ ゴシック"/>
              <w:sz w:val="24"/>
              <w:szCs w:val="24"/>
            </w:rPr>
            <w:t>i-Reporter</w:t>
          </w:r>
          <w:r>
            <w:rPr>
              <w:rFonts w:ascii="ＭＳ ゴシック" w:hint="eastAsia"/>
              <w:sz w:val="24"/>
              <w:szCs w:val="24"/>
            </w:rPr>
            <w:t>自動帳票作成ソフト外部仕様書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</w:tcPr>
        <w:p w14:paraId="29FFC37D" w14:textId="77777777" w:rsidR="004E1876" w:rsidRDefault="004E1876" w:rsidP="00971695">
          <w:pPr>
            <w:spacing w:line="280" w:lineRule="atLeast"/>
            <w:jc w:val="center"/>
            <w:rPr>
              <w:rFonts w:ascii="ＭＳ 明朝"/>
              <w:spacing w:val="20"/>
              <w:sz w:val="18"/>
            </w:rPr>
          </w:pPr>
          <w:r>
            <w:rPr>
              <w:rFonts w:ascii="ＭＳ 明朝" w:hint="eastAsia"/>
              <w:spacing w:val="20"/>
              <w:sz w:val="18"/>
            </w:rPr>
            <w:t>作成</w:t>
          </w:r>
        </w:p>
      </w:tc>
      <w:tc>
        <w:tcPr>
          <w:tcW w:w="1418" w:type="dxa"/>
          <w:tcBorders>
            <w:top w:val="single" w:sz="12" w:space="0" w:color="auto"/>
            <w:left w:val="single" w:sz="6" w:space="0" w:color="auto"/>
          </w:tcBorders>
        </w:tcPr>
        <w:p w14:paraId="53FB49C8" w14:textId="77777777" w:rsidR="004E1876" w:rsidRDefault="004E1876" w:rsidP="00971695">
          <w:pPr>
            <w:spacing w:line="280" w:lineRule="atLeast"/>
            <w:rPr>
              <w:rFonts w:ascii="ＭＳ 明朝"/>
              <w:sz w:val="18"/>
            </w:rPr>
          </w:pPr>
          <w:r>
            <w:rPr>
              <w:rFonts w:ascii="ＭＳ 明朝" w:hint="eastAsia"/>
              <w:sz w:val="18"/>
            </w:rPr>
            <w:t>神田</w:t>
          </w:r>
        </w:p>
      </w:tc>
      <w:tc>
        <w:tcPr>
          <w:tcW w:w="425" w:type="dxa"/>
          <w:vMerge w:val="restart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  <w:vAlign w:val="center"/>
        </w:tcPr>
        <w:p w14:paraId="6A4A6069" w14:textId="77777777" w:rsidR="004E1876" w:rsidRDefault="004E1876" w:rsidP="00971695">
          <w:pPr>
            <w:spacing w:line="280" w:lineRule="atLeast"/>
            <w:jc w:val="center"/>
            <w:rPr>
              <w:rFonts w:ascii="ＭＳ 明朝"/>
              <w:sz w:val="18"/>
            </w:rPr>
          </w:pPr>
          <w:r>
            <w:rPr>
              <w:rFonts w:ascii="ＭＳ 明朝" w:hint="eastAsia"/>
              <w:sz w:val="18"/>
            </w:rPr>
            <w:t>改</w:t>
          </w:r>
        </w:p>
        <w:p w14:paraId="4261856B" w14:textId="77777777" w:rsidR="004E1876" w:rsidRDefault="004E1876" w:rsidP="00971695">
          <w:pPr>
            <w:spacing w:line="280" w:lineRule="atLeast"/>
            <w:jc w:val="center"/>
            <w:rPr>
              <w:rFonts w:ascii="ＭＳ 明朝"/>
              <w:sz w:val="18"/>
            </w:rPr>
          </w:pPr>
          <w:r>
            <w:rPr>
              <w:rFonts w:ascii="ＭＳ 明朝" w:hint="eastAsia"/>
              <w:sz w:val="18"/>
            </w:rPr>
            <w:t>訂</w:t>
          </w:r>
        </w:p>
      </w:tc>
      <w:tc>
        <w:tcPr>
          <w:tcW w:w="285" w:type="dxa"/>
          <w:tcBorders>
            <w:top w:val="single" w:sz="12" w:space="0" w:color="auto"/>
            <w:left w:val="single" w:sz="6" w:space="0" w:color="auto"/>
            <w:bottom w:val="single" w:sz="4" w:space="0" w:color="auto"/>
            <w:right w:val="single" w:sz="6" w:space="0" w:color="auto"/>
          </w:tcBorders>
        </w:tcPr>
        <w:p w14:paraId="32483B94" w14:textId="77777777" w:rsidR="004E1876" w:rsidRDefault="004E1876" w:rsidP="00971695">
          <w:pPr>
            <w:spacing w:line="280" w:lineRule="atLeast"/>
            <w:rPr>
              <w:rFonts w:ascii="ＭＳ ゴシック"/>
              <w:sz w:val="20"/>
            </w:rPr>
          </w:pPr>
        </w:p>
      </w:tc>
      <w:tc>
        <w:tcPr>
          <w:tcW w:w="1542" w:type="dxa"/>
          <w:tcBorders>
            <w:top w:val="single" w:sz="12" w:space="0" w:color="auto"/>
            <w:left w:val="single" w:sz="6" w:space="0" w:color="auto"/>
            <w:bottom w:val="single" w:sz="4" w:space="0" w:color="auto"/>
          </w:tcBorders>
        </w:tcPr>
        <w:p w14:paraId="18227136" w14:textId="77777777" w:rsidR="004E1876" w:rsidRDefault="004E1876" w:rsidP="00971695">
          <w:pPr>
            <w:spacing w:line="280" w:lineRule="atLeast"/>
            <w:rPr>
              <w:rFonts w:ascii="ＭＳ 明朝"/>
              <w:sz w:val="18"/>
            </w:rPr>
          </w:pPr>
        </w:p>
      </w:tc>
      <w:tc>
        <w:tcPr>
          <w:tcW w:w="32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6" w:space="0" w:color="auto"/>
          </w:tcBorders>
        </w:tcPr>
        <w:p w14:paraId="7C5DF34A" w14:textId="77777777" w:rsidR="004E1876" w:rsidRDefault="004E1876" w:rsidP="00971695">
          <w:pPr>
            <w:spacing w:line="280" w:lineRule="atLeast"/>
            <w:rPr>
              <w:sz w:val="20"/>
            </w:rPr>
          </w:pPr>
        </w:p>
      </w:tc>
      <w:tc>
        <w:tcPr>
          <w:tcW w:w="1498" w:type="dxa"/>
          <w:tcBorders>
            <w:top w:val="single" w:sz="12" w:space="0" w:color="auto"/>
            <w:left w:val="single" w:sz="6" w:space="0" w:color="auto"/>
            <w:bottom w:val="single" w:sz="4" w:space="0" w:color="auto"/>
          </w:tcBorders>
        </w:tcPr>
        <w:p w14:paraId="3B4B5372" w14:textId="77777777" w:rsidR="004E1876" w:rsidRDefault="004E1876" w:rsidP="00971695">
          <w:pPr>
            <w:spacing w:line="280" w:lineRule="atLeast"/>
            <w:rPr>
              <w:sz w:val="18"/>
            </w:rPr>
          </w:pPr>
        </w:p>
      </w:tc>
      <w:tc>
        <w:tcPr>
          <w:tcW w:w="32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6" w:space="0" w:color="auto"/>
          </w:tcBorders>
        </w:tcPr>
        <w:p w14:paraId="53CD161A" w14:textId="77777777" w:rsidR="004E1876" w:rsidRDefault="004E1876" w:rsidP="00971695">
          <w:pPr>
            <w:spacing w:line="280" w:lineRule="atLeast"/>
            <w:rPr>
              <w:sz w:val="20"/>
            </w:rPr>
          </w:pPr>
        </w:p>
      </w:tc>
      <w:tc>
        <w:tcPr>
          <w:tcW w:w="1470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7DD5CD8A" w14:textId="77777777" w:rsidR="004E1876" w:rsidRDefault="004E1876" w:rsidP="00971695">
          <w:pPr>
            <w:spacing w:line="280" w:lineRule="atLeast"/>
            <w:rPr>
              <w:sz w:val="18"/>
            </w:rPr>
          </w:pPr>
        </w:p>
      </w:tc>
    </w:tr>
    <w:tr w:rsidR="004E1876" w14:paraId="147A3C77" w14:textId="77777777" w:rsidTr="00971695">
      <w:trPr>
        <w:cantSplit/>
      </w:trPr>
      <w:tc>
        <w:tcPr>
          <w:tcW w:w="2580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F8BD28B" w14:textId="77777777" w:rsidR="004E1876" w:rsidRDefault="004E1876" w:rsidP="00971695">
          <w:pPr>
            <w:spacing w:line="280" w:lineRule="atLeast"/>
            <w:jc w:val="center"/>
            <w:rPr>
              <w:rFonts w:ascii="ＭＳ ゴシック"/>
              <w:sz w:val="24"/>
            </w:rPr>
          </w:pPr>
        </w:p>
      </w:tc>
      <w:tc>
        <w:tcPr>
          <w:tcW w:w="573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0218D1E7" w14:textId="77777777" w:rsidR="004E1876" w:rsidRDefault="004E1876" w:rsidP="00971695">
          <w:pPr>
            <w:spacing w:line="280" w:lineRule="atLeast"/>
            <w:jc w:val="center"/>
            <w:rPr>
              <w:rFonts w:ascii="ＭＳ 明朝"/>
              <w:spacing w:val="20"/>
              <w:sz w:val="18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12" w:space="0" w:color="auto"/>
          </w:tcBorders>
        </w:tcPr>
        <w:p w14:paraId="0D392F43" w14:textId="77777777" w:rsidR="004E1876" w:rsidRDefault="004E1876" w:rsidP="00971695">
          <w:pPr>
            <w:spacing w:line="280" w:lineRule="atLeast"/>
            <w:rPr>
              <w:rFonts w:ascii="ＭＳ 明朝"/>
              <w:sz w:val="20"/>
            </w:rPr>
          </w:pPr>
        </w:p>
      </w:tc>
      <w:tc>
        <w:tcPr>
          <w:tcW w:w="425" w:type="dxa"/>
          <w:vMerge/>
          <w:tcBorders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14:paraId="65D6D47D" w14:textId="77777777" w:rsidR="004E1876" w:rsidRDefault="004E1876" w:rsidP="00971695">
          <w:pPr>
            <w:spacing w:line="280" w:lineRule="atLeast"/>
            <w:jc w:val="center"/>
            <w:rPr>
              <w:rFonts w:ascii="ＭＳ 明朝"/>
              <w:sz w:val="18"/>
            </w:rPr>
          </w:pPr>
        </w:p>
      </w:tc>
      <w:tc>
        <w:tcPr>
          <w:tcW w:w="285" w:type="dxa"/>
          <w:tcBorders>
            <w:top w:val="single" w:sz="4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</w:tcPr>
        <w:p w14:paraId="7DA2A440" w14:textId="77777777" w:rsidR="004E1876" w:rsidRDefault="004E1876" w:rsidP="00971695">
          <w:pPr>
            <w:spacing w:line="280" w:lineRule="atLeast"/>
            <w:rPr>
              <w:rFonts w:ascii="ＭＳ ゴシック"/>
              <w:sz w:val="20"/>
            </w:rPr>
          </w:pPr>
        </w:p>
      </w:tc>
      <w:tc>
        <w:tcPr>
          <w:tcW w:w="1542" w:type="dxa"/>
          <w:tcBorders>
            <w:top w:val="single" w:sz="4" w:space="0" w:color="auto"/>
            <w:left w:val="single" w:sz="6" w:space="0" w:color="auto"/>
            <w:bottom w:val="single" w:sz="12" w:space="0" w:color="auto"/>
          </w:tcBorders>
        </w:tcPr>
        <w:p w14:paraId="63842EE6" w14:textId="77777777" w:rsidR="004E1876" w:rsidRDefault="004E1876" w:rsidP="00971695">
          <w:pPr>
            <w:spacing w:line="280" w:lineRule="atLeast"/>
            <w:rPr>
              <w:rFonts w:ascii="ＭＳ 明朝"/>
              <w:sz w:val="18"/>
            </w:rPr>
          </w:pPr>
        </w:p>
      </w:tc>
      <w:tc>
        <w:tcPr>
          <w:tcW w:w="32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61080CF0" w14:textId="77777777" w:rsidR="004E1876" w:rsidRDefault="004E1876" w:rsidP="00971695">
          <w:pPr>
            <w:spacing w:line="280" w:lineRule="atLeast"/>
            <w:rPr>
              <w:sz w:val="20"/>
            </w:rPr>
          </w:pPr>
        </w:p>
      </w:tc>
      <w:tc>
        <w:tcPr>
          <w:tcW w:w="1498" w:type="dxa"/>
          <w:tcBorders>
            <w:top w:val="single" w:sz="4" w:space="0" w:color="auto"/>
            <w:left w:val="single" w:sz="6" w:space="0" w:color="auto"/>
            <w:bottom w:val="single" w:sz="12" w:space="0" w:color="auto"/>
          </w:tcBorders>
        </w:tcPr>
        <w:p w14:paraId="0CE535CC" w14:textId="77777777" w:rsidR="004E1876" w:rsidRDefault="004E1876" w:rsidP="00971695">
          <w:pPr>
            <w:spacing w:line="280" w:lineRule="atLeast"/>
            <w:rPr>
              <w:sz w:val="18"/>
            </w:rPr>
          </w:pPr>
        </w:p>
      </w:tc>
      <w:tc>
        <w:tcPr>
          <w:tcW w:w="32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504D8815" w14:textId="77777777" w:rsidR="004E1876" w:rsidRDefault="004E1876" w:rsidP="00971695">
          <w:pPr>
            <w:spacing w:line="280" w:lineRule="atLeast"/>
            <w:rPr>
              <w:sz w:val="20"/>
            </w:rPr>
          </w:pPr>
        </w:p>
      </w:tc>
      <w:tc>
        <w:tcPr>
          <w:tcW w:w="1470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496A7794" w14:textId="77777777" w:rsidR="004E1876" w:rsidRDefault="004E1876" w:rsidP="00971695">
          <w:pPr>
            <w:spacing w:line="280" w:lineRule="atLeast"/>
            <w:rPr>
              <w:sz w:val="18"/>
            </w:rPr>
          </w:pPr>
        </w:p>
      </w:tc>
    </w:tr>
  </w:tbl>
  <w:p w14:paraId="13165C8B" w14:textId="77777777" w:rsidR="004E1876" w:rsidRPr="00760EB2" w:rsidRDefault="004E1876" w:rsidP="00D4565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EA20B8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9666745C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2F2ACDCC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D3424616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CB04AEC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F5E75A2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1184E94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16202E2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06C600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16652"/>
    <w:multiLevelType w:val="hybridMultilevel"/>
    <w:tmpl w:val="34E251FA"/>
    <w:lvl w:ilvl="0" w:tplc="AA5C04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01664DE8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1" w15:restartNumberingAfterBreak="0">
    <w:nsid w:val="01E55E9F"/>
    <w:multiLevelType w:val="multilevel"/>
    <w:tmpl w:val="6068F7F4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/>
        <w:bCs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2" w15:restartNumberingAfterBreak="0">
    <w:nsid w:val="02193AEB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3" w15:restartNumberingAfterBreak="0">
    <w:nsid w:val="0AB27F53"/>
    <w:multiLevelType w:val="hybridMultilevel"/>
    <w:tmpl w:val="9BEEA940"/>
    <w:lvl w:ilvl="0" w:tplc="A26ECDC2">
      <w:start w:val="1"/>
      <w:numFmt w:val="decimalEnclosedCircle"/>
      <w:lvlText w:val="%1"/>
      <w:lvlJc w:val="left"/>
      <w:pPr>
        <w:ind w:left="360" w:hanging="360"/>
      </w:pPr>
      <w:rPr>
        <w:rFonts w:ascii="Century"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0E60216"/>
    <w:multiLevelType w:val="multilevel"/>
    <w:tmpl w:val="FEA223A6"/>
    <w:lvl w:ilvl="0">
      <w:start w:val="3"/>
      <w:numFmt w:val="decimal"/>
      <w:lvlText w:val="%1."/>
      <w:lvlJc w:val="left"/>
      <w:pPr>
        <w:ind w:left="0" w:firstLine="0"/>
      </w:pPr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szCs w:val="28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  <w:b w:val="0"/>
        <w:i w:val="0"/>
        <w:sz w:val="21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5" w15:restartNumberingAfterBreak="0">
    <w:nsid w:val="15D55057"/>
    <w:multiLevelType w:val="hybridMultilevel"/>
    <w:tmpl w:val="9BEEA940"/>
    <w:lvl w:ilvl="0" w:tplc="A26ECDC2">
      <w:start w:val="1"/>
      <w:numFmt w:val="decimalEnclosedCircle"/>
      <w:lvlText w:val="%1"/>
      <w:lvlJc w:val="left"/>
      <w:pPr>
        <w:ind w:left="360" w:hanging="360"/>
      </w:pPr>
      <w:rPr>
        <w:rFonts w:ascii="Century"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193F3F49"/>
    <w:multiLevelType w:val="hybridMultilevel"/>
    <w:tmpl w:val="5C1E656C"/>
    <w:lvl w:ilvl="0" w:tplc="FD58DE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1D58705E"/>
    <w:multiLevelType w:val="multilevel"/>
    <w:tmpl w:val="3230BC32"/>
    <w:lvl w:ilvl="0">
      <w:start w:val="3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8" w15:restartNumberingAfterBreak="0">
    <w:nsid w:val="228755F2"/>
    <w:multiLevelType w:val="multilevel"/>
    <w:tmpl w:val="C5583928"/>
    <w:lvl w:ilvl="0">
      <w:start w:val="3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19" w15:restartNumberingAfterBreak="0">
    <w:nsid w:val="23D963E2"/>
    <w:multiLevelType w:val="multilevel"/>
    <w:tmpl w:val="6068F7F4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/>
        <w:bCs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20" w15:restartNumberingAfterBreak="0">
    <w:nsid w:val="26746A94"/>
    <w:multiLevelType w:val="hybridMultilevel"/>
    <w:tmpl w:val="F976A972"/>
    <w:lvl w:ilvl="0" w:tplc="299215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79003E3"/>
    <w:multiLevelType w:val="hybridMultilevel"/>
    <w:tmpl w:val="C9F2F76C"/>
    <w:lvl w:ilvl="0" w:tplc="9E8852B8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22" w15:restartNumberingAfterBreak="0">
    <w:nsid w:val="2B5460AF"/>
    <w:multiLevelType w:val="multilevel"/>
    <w:tmpl w:val="16702668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4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23" w15:restartNumberingAfterBreak="0">
    <w:nsid w:val="32551FB1"/>
    <w:multiLevelType w:val="multilevel"/>
    <w:tmpl w:val="6068F7F4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/>
        <w:bCs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24" w15:restartNumberingAfterBreak="0">
    <w:nsid w:val="38E90FFC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25" w15:restartNumberingAfterBreak="0">
    <w:nsid w:val="3A6D1DD3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26" w15:restartNumberingAfterBreak="0">
    <w:nsid w:val="3E8A62B5"/>
    <w:multiLevelType w:val="hybridMultilevel"/>
    <w:tmpl w:val="8DE876D6"/>
    <w:lvl w:ilvl="0" w:tplc="27E002C4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27" w15:restartNumberingAfterBreak="0">
    <w:nsid w:val="43611318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28" w15:restartNumberingAfterBreak="0">
    <w:nsid w:val="45D37849"/>
    <w:multiLevelType w:val="hybridMultilevel"/>
    <w:tmpl w:val="61985FF0"/>
    <w:lvl w:ilvl="0" w:tplc="8FB0B6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46B8336F"/>
    <w:multiLevelType w:val="hybridMultilevel"/>
    <w:tmpl w:val="86E21168"/>
    <w:lvl w:ilvl="0" w:tplc="FD58DE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481F0A53"/>
    <w:multiLevelType w:val="multilevel"/>
    <w:tmpl w:val="A5FC482A"/>
    <w:lvl w:ilvl="0">
      <w:start w:val="1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lvlText w:val="%1.%2."/>
      <w:lvlJc w:val="left"/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4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31" w15:restartNumberingAfterBreak="0">
    <w:nsid w:val="49976AD2"/>
    <w:multiLevelType w:val="hybridMultilevel"/>
    <w:tmpl w:val="AA5275B4"/>
    <w:lvl w:ilvl="0" w:tplc="ADF29820">
      <w:start w:val="1"/>
      <w:numFmt w:val="decimalEnclosedCircle"/>
      <w:lvlText w:val="%1"/>
      <w:lvlJc w:val="left"/>
      <w:pPr>
        <w:ind w:left="394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74" w:hanging="420"/>
      </w:pPr>
    </w:lvl>
    <w:lvl w:ilvl="2" w:tplc="04090011" w:tentative="1">
      <w:start w:val="1"/>
      <w:numFmt w:val="decimalEnclosedCircle"/>
      <w:lvlText w:val="%3"/>
      <w:lvlJc w:val="left"/>
      <w:pPr>
        <w:ind w:left="1294" w:hanging="420"/>
      </w:pPr>
    </w:lvl>
    <w:lvl w:ilvl="3" w:tplc="0409000F" w:tentative="1">
      <w:start w:val="1"/>
      <w:numFmt w:val="decimal"/>
      <w:lvlText w:val="%4."/>
      <w:lvlJc w:val="left"/>
      <w:pPr>
        <w:ind w:left="1714" w:hanging="420"/>
      </w:pPr>
    </w:lvl>
    <w:lvl w:ilvl="4" w:tplc="04090017" w:tentative="1">
      <w:start w:val="1"/>
      <w:numFmt w:val="aiueoFullWidth"/>
      <w:lvlText w:val="(%5)"/>
      <w:lvlJc w:val="left"/>
      <w:pPr>
        <w:ind w:left="2134" w:hanging="420"/>
      </w:pPr>
    </w:lvl>
    <w:lvl w:ilvl="5" w:tplc="04090011" w:tentative="1">
      <w:start w:val="1"/>
      <w:numFmt w:val="decimalEnclosedCircle"/>
      <w:lvlText w:val="%6"/>
      <w:lvlJc w:val="left"/>
      <w:pPr>
        <w:ind w:left="2554" w:hanging="420"/>
      </w:pPr>
    </w:lvl>
    <w:lvl w:ilvl="6" w:tplc="0409000F" w:tentative="1">
      <w:start w:val="1"/>
      <w:numFmt w:val="decimal"/>
      <w:lvlText w:val="%7."/>
      <w:lvlJc w:val="left"/>
      <w:pPr>
        <w:ind w:left="2974" w:hanging="420"/>
      </w:pPr>
    </w:lvl>
    <w:lvl w:ilvl="7" w:tplc="04090017" w:tentative="1">
      <w:start w:val="1"/>
      <w:numFmt w:val="aiueoFullWidth"/>
      <w:lvlText w:val="(%8)"/>
      <w:lvlJc w:val="left"/>
      <w:pPr>
        <w:ind w:left="3394" w:hanging="420"/>
      </w:pPr>
    </w:lvl>
    <w:lvl w:ilvl="8" w:tplc="04090011" w:tentative="1">
      <w:start w:val="1"/>
      <w:numFmt w:val="decimalEnclosedCircle"/>
      <w:lvlText w:val="%9"/>
      <w:lvlJc w:val="left"/>
      <w:pPr>
        <w:ind w:left="3814" w:hanging="420"/>
      </w:pPr>
    </w:lvl>
  </w:abstractNum>
  <w:abstractNum w:abstractNumId="32" w15:restartNumberingAfterBreak="0">
    <w:nsid w:val="4DED3BD0"/>
    <w:multiLevelType w:val="multilevel"/>
    <w:tmpl w:val="6068F7F4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rFonts w:hint="eastAsia"/>
        <w:b w:val="0"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/>
        <w:bCs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33" w15:restartNumberingAfterBreak="0">
    <w:nsid w:val="4EC801F1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34" w15:restartNumberingAfterBreak="0">
    <w:nsid w:val="544F2191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35" w15:restartNumberingAfterBreak="0">
    <w:nsid w:val="57B50593"/>
    <w:multiLevelType w:val="hybridMultilevel"/>
    <w:tmpl w:val="6BDC6CEE"/>
    <w:lvl w:ilvl="0" w:tplc="4EE881BC">
      <w:start w:val="1"/>
      <w:numFmt w:val="decimalFullWidth"/>
      <w:lvlText w:val="%1）"/>
      <w:lvlJc w:val="left"/>
      <w:pPr>
        <w:ind w:left="857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36" w15:restartNumberingAfterBreak="0">
    <w:nsid w:val="5C032E5E"/>
    <w:multiLevelType w:val="hybridMultilevel"/>
    <w:tmpl w:val="8DE876D6"/>
    <w:lvl w:ilvl="0" w:tplc="27E002C4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37" w15:restartNumberingAfterBreak="0">
    <w:nsid w:val="5C130A6B"/>
    <w:multiLevelType w:val="hybridMultilevel"/>
    <w:tmpl w:val="CBCA94F4"/>
    <w:lvl w:ilvl="0" w:tplc="E33C24B6">
      <w:start w:val="1"/>
      <w:numFmt w:val="decimal"/>
      <w:lvlText w:val="%1)"/>
      <w:lvlJc w:val="left"/>
      <w:pPr>
        <w:ind w:left="64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2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2" w:hanging="420"/>
      </w:pPr>
    </w:lvl>
    <w:lvl w:ilvl="3" w:tplc="0409000F" w:tentative="1">
      <w:start w:val="1"/>
      <w:numFmt w:val="decimal"/>
      <w:lvlText w:val="%4."/>
      <w:lvlJc w:val="left"/>
      <w:pPr>
        <w:ind w:left="1962" w:hanging="420"/>
      </w:pPr>
    </w:lvl>
    <w:lvl w:ilvl="4" w:tplc="04090017" w:tentative="1">
      <w:start w:val="1"/>
      <w:numFmt w:val="aiueoFullWidth"/>
      <w:lvlText w:val="(%5)"/>
      <w:lvlJc w:val="left"/>
      <w:pPr>
        <w:ind w:left="2382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2" w:hanging="420"/>
      </w:pPr>
    </w:lvl>
    <w:lvl w:ilvl="6" w:tplc="0409000F" w:tentative="1">
      <w:start w:val="1"/>
      <w:numFmt w:val="decimal"/>
      <w:lvlText w:val="%7."/>
      <w:lvlJc w:val="left"/>
      <w:pPr>
        <w:ind w:left="3222" w:hanging="420"/>
      </w:pPr>
    </w:lvl>
    <w:lvl w:ilvl="7" w:tplc="04090017" w:tentative="1">
      <w:start w:val="1"/>
      <w:numFmt w:val="aiueoFullWidth"/>
      <w:lvlText w:val="(%8)"/>
      <w:lvlJc w:val="left"/>
      <w:pPr>
        <w:ind w:left="3642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2" w:hanging="420"/>
      </w:pPr>
    </w:lvl>
  </w:abstractNum>
  <w:abstractNum w:abstractNumId="38" w15:restartNumberingAfterBreak="0">
    <w:nsid w:val="621A52CF"/>
    <w:multiLevelType w:val="hybridMultilevel"/>
    <w:tmpl w:val="9BEEA940"/>
    <w:lvl w:ilvl="0" w:tplc="A26ECDC2">
      <w:start w:val="1"/>
      <w:numFmt w:val="decimalEnclosedCircle"/>
      <w:lvlText w:val="%1"/>
      <w:lvlJc w:val="left"/>
      <w:pPr>
        <w:ind w:left="360" w:hanging="360"/>
      </w:pPr>
      <w:rPr>
        <w:rFonts w:ascii="Century"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65443666"/>
    <w:multiLevelType w:val="multilevel"/>
    <w:tmpl w:val="B482801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lvlText w:val="%1.%2."/>
      <w:lvlJc w:val="left"/>
      <w:rPr>
        <w:rFonts w:hint="eastAsia"/>
        <w:b w:val="0"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/>
        <w:bCs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40" w15:restartNumberingAfterBreak="0">
    <w:nsid w:val="6BD633EA"/>
    <w:multiLevelType w:val="multilevel"/>
    <w:tmpl w:val="5C98B19A"/>
    <w:lvl w:ilvl="0">
      <w:start w:val="2"/>
      <w:numFmt w:val="decimal"/>
      <w:lvlText w:val="%1."/>
      <w:lvlJc w:val="left"/>
      <w:rPr>
        <w:rFonts w:ascii="ＭＳ ゴシック" w:eastAsia="ＭＳ ゴシック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rPr>
        <w:rFonts w:hint="eastAsia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rFonts w:hint="eastAsia"/>
        <w:b w:val="0"/>
        <w:i w:val="0"/>
        <w:sz w:val="21"/>
        <w:szCs w:val="28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abstractNum w:abstractNumId="41" w15:restartNumberingAfterBreak="0">
    <w:nsid w:val="6F834171"/>
    <w:multiLevelType w:val="hybridMultilevel"/>
    <w:tmpl w:val="44748892"/>
    <w:lvl w:ilvl="0" w:tplc="FD58DE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E0BABB3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 w15:restartNumberingAfterBreak="0">
    <w:nsid w:val="75F21B6D"/>
    <w:multiLevelType w:val="hybridMultilevel"/>
    <w:tmpl w:val="7BC6FC80"/>
    <w:lvl w:ilvl="0" w:tplc="9E8852B8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F4063580">
      <w:start w:val="1"/>
      <w:numFmt w:val="decimalEnclosedCircle"/>
      <w:lvlText w:val="%2"/>
      <w:lvlJc w:val="left"/>
      <w:pPr>
        <w:ind w:left="1205" w:hanging="360"/>
      </w:pPr>
      <w:rPr>
        <w:rFonts w:hint="default"/>
      </w:rPr>
    </w:lvl>
    <w:lvl w:ilvl="2" w:tplc="7BB8DCF4">
      <w:start w:val="1"/>
      <w:numFmt w:val="decimal"/>
      <w:lvlText w:val="%3"/>
      <w:lvlJc w:val="left"/>
      <w:pPr>
        <w:ind w:left="1625" w:hanging="360"/>
      </w:pPr>
      <w:rPr>
        <w:rFonts w:ascii="Century" w:hAnsi="Century" w:hint="default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43" w15:restartNumberingAfterBreak="0">
    <w:nsid w:val="794E6B17"/>
    <w:multiLevelType w:val="hybridMultilevel"/>
    <w:tmpl w:val="1A8E26AA"/>
    <w:lvl w:ilvl="0" w:tplc="A26ECDC2">
      <w:start w:val="1"/>
      <w:numFmt w:val="decimalEnclosedCircle"/>
      <w:lvlText w:val="%1"/>
      <w:lvlJc w:val="left"/>
      <w:pPr>
        <w:ind w:left="360" w:hanging="360"/>
      </w:pPr>
      <w:rPr>
        <w:rFonts w:ascii="Century" w:hAnsi="Century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 w15:restartNumberingAfterBreak="0">
    <w:nsid w:val="7A9A3F54"/>
    <w:multiLevelType w:val="hybridMultilevel"/>
    <w:tmpl w:val="CBCA94F4"/>
    <w:lvl w:ilvl="0" w:tplc="E33C24B6">
      <w:start w:val="1"/>
      <w:numFmt w:val="decimal"/>
      <w:lvlText w:val="%1)"/>
      <w:lvlJc w:val="left"/>
      <w:pPr>
        <w:ind w:left="64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2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2" w:hanging="420"/>
      </w:pPr>
    </w:lvl>
    <w:lvl w:ilvl="3" w:tplc="0409000F" w:tentative="1">
      <w:start w:val="1"/>
      <w:numFmt w:val="decimal"/>
      <w:lvlText w:val="%4."/>
      <w:lvlJc w:val="left"/>
      <w:pPr>
        <w:ind w:left="1962" w:hanging="420"/>
      </w:pPr>
    </w:lvl>
    <w:lvl w:ilvl="4" w:tplc="04090017" w:tentative="1">
      <w:start w:val="1"/>
      <w:numFmt w:val="aiueoFullWidth"/>
      <w:lvlText w:val="(%5)"/>
      <w:lvlJc w:val="left"/>
      <w:pPr>
        <w:ind w:left="2382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2" w:hanging="420"/>
      </w:pPr>
    </w:lvl>
    <w:lvl w:ilvl="6" w:tplc="0409000F" w:tentative="1">
      <w:start w:val="1"/>
      <w:numFmt w:val="decimal"/>
      <w:lvlText w:val="%7."/>
      <w:lvlJc w:val="left"/>
      <w:pPr>
        <w:ind w:left="3222" w:hanging="420"/>
      </w:pPr>
    </w:lvl>
    <w:lvl w:ilvl="7" w:tplc="04090017" w:tentative="1">
      <w:start w:val="1"/>
      <w:numFmt w:val="aiueoFullWidth"/>
      <w:lvlText w:val="(%8)"/>
      <w:lvlJc w:val="left"/>
      <w:pPr>
        <w:ind w:left="3642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2" w:hanging="420"/>
      </w:pPr>
    </w:lvl>
  </w:abstractNum>
  <w:num w:numId="1" w16cid:durableId="307129756">
    <w:abstractNumId w:val="30"/>
  </w:num>
  <w:num w:numId="2" w16cid:durableId="543100033">
    <w:abstractNumId w:val="7"/>
  </w:num>
  <w:num w:numId="3" w16cid:durableId="591354695">
    <w:abstractNumId w:val="6"/>
  </w:num>
  <w:num w:numId="4" w16cid:durableId="1578397632">
    <w:abstractNumId w:val="5"/>
  </w:num>
  <w:num w:numId="5" w16cid:durableId="2011370281">
    <w:abstractNumId w:val="4"/>
  </w:num>
  <w:num w:numId="6" w16cid:durableId="765225475">
    <w:abstractNumId w:val="8"/>
  </w:num>
  <w:num w:numId="7" w16cid:durableId="1708917629">
    <w:abstractNumId w:val="3"/>
  </w:num>
  <w:num w:numId="8" w16cid:durableId="493028311">
    <w:abstractNumId w:val="2"/>
  </w:num>
  <w:num w:numId="9" w16cid:durableId="1418135494">
    <w:abstractNumId w:val="1"/>
  </w:num>
  <w:num w:numId="10" w16cid:durableId="1201554941">
    <w:abstractNumId w:val="0"/>
  </w:num>
  <w:num w:numId="11" w16cid:durableId="1190029328">
    <w:abstractNumId w:val="19"/>
  </w:num>
  <w:num w:numId="12" w16cid:durableId="592520528">
    <w:abstractNumId w:val="35"/>
  </w:num>
  <w:num w:numId="13" w16cid:durableId="135993199">
    <w:abstractNumId w:val="40"/>
  </w:num>
  <w:num w:numId="14" w16cid:durableId="734008058">
    <w:abstractNumId w:val="22"/>
  </w:num>
  <w:num w:numId="15" w16cid:durableId="1453786316">
    <w:abstractNumId w:val="27"/>
  </w:num>
  <w:num w:numId="16" w16cid:durableId="1240868635">
    <w:abstractNumId w:val="24"/>
  </w:num>
  <w:num w:numId="17" w16cid:durableId="322467303">
    <w:abstractNumId w:val="33"/>
  </w:num>
  <w:num w:numId="18" w16cid:durableId="879443280">
    <w:abstractNumId w:val="37"/>
  </w:num>
  <w:num w:numId="19" w16cid:durableId="1560289943">
    <w:abstractNumId w:val="44"/>
  </w:num>
  <w:num w:numId="20" w16cid:durableId="1932273741">
    <w:abstractNumId w:val="31"/>
  </w:num>
  <w:num w:numId="21" w16cid:durableId="510803247">
    <w:abstractNumId w:val="34"/>
  </w:num>
  <w:num w:numId="22" w16cid:durableId="600839186">
    <w:abstractNumId w:val="12"/>
  </w:num>
  <w:num w:numId="23" w16cid:durableId="1118837506">
    <w:abstractNumId w:val="25"/>
  </w:num>
  <w:num w:numId="24" w16cid:durableId="243222022">
    <w:abstractNumId w:val="10"/>
  </w:num>
  <w:num w:numId="25" w16cid:durableId="1592664777">
    <w:abstractNumId w:val="42"/>
  </w:num>
  <w:num w:numId="26" w16cid:durableId="1123842559">
    <w:abstractNumId w:val="26"/>
  </w:num>
  <w:num w:numId="27" w16cid:durableId="740106655">
    <w:abstractNumId w:val="36"/>
  </w:num>
  <w:num w:numId="28" w16cid:durableId="1533230199">
    <w:abstractNumId w:val="21"/>
  </w:num>
  <w:num w:numId="29" w16cid:durableId="1338997443">
    <w:abstractNumId w:val="43"/>
  </w:num>
  <w:num w:numId="30" w16cid:durableId="2064476976">
    <w:abstractNumId w:val="18"/>
  </w:num>
  <w:num w:numId="31" w16cid:durableId="2118331505">
    <w:abstractNumId w:val="15"/>
  </w:num>
  <w:num w:numId="32" w16cid:durableId="1197816599">
    <w:abstractNumId w:val="17"/>
  </w:num>
  <w:num w:numId="33" w16cid:durableId="61411373">
    <w:abstractNumId w:val="20"/>
  </w:num>
  <w:num w:numId="34" w16cid:durableId="1642078336">
    <w:abstractNumId w:val="28"/>
  </w:num>
  <w:num w:numId="35" w16cid:durableId="1030373521">
    <w:abstractNumId w:val="13"/>
  </w:num>
  <w:num w:numId="36" w16cid:durableId="872381054">
    <w:abstractNumId w:val="38"/>
  </w:num>
  <w:num w:numId="37" w16cid:durableId="495655438">
    <w:abstractNumId w:val="9"/>
  </w:num>
  <w:num w:numId="38" w16cid:durableId="1345941822">
    <w:abstractNumId w:val="23"/>
  </w:num>
  <w:num w:numId="39" w16cid:durableId="587546749">
    <w:abstractNumId w:val="16"/>
  </w:num>
  <w:num w:numId="40" w16cid:durableId="1744253420">
    <w:abstractNumId w:val="41"/>
  </w:num>
  <w:num w:numId="41" w16cid:durableId="126238373">
    <w:abstractNumId w:val="11"/>
  </w:num>
  <w:num w:numId="42" w16cid:durableId="1532766201">
    <w:abstractNumId w:val="32"/>
  </w:num>
  <w:num w:numId="43" w16cid:durableId="341512418">
    <w:abstractNumId w:val="39"/>
  </w:num>
  <w:num w:numId="44" w16cid:durableId="537159323">
    <w:abstractNumId w:val="29"/>
  </w:num>
  <w:num w:numId="45" w16cid:durableId="955140710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dirty"/>
  <w:attachedTemplate r:id="rId1"/>
  <w:defaultTabStop w:val="852"/>
  <w:drawingGridHorizontalSpacing w:val="107"/>
  <w:drawingGridVerticalSpacing w:val="143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50">
      <v:textbox inset="5.85pt,.7pt,5.85pt,.7pt"/>
      <o:colormru v:ext="edit" colors="#fbd4b4,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Lay" w:val="YES"/>
    <w:docVar w:name="ValidCPLLPP" w:val="0"/>
    <w:docVar w:name="ViewGrid" w:val="0"/>
  </w:docVars>
  <w:rsids>
    <w:rsidRoot w:val="00A238DF"/>
    <w:rsid w:val="00000B2F"/>
    <w:rsid w:val="00000F22"/>
    <w:rsid w:val="0000106C"/>
    <w:rsid w:val="00001385"/>
    <w:rsid w:val="00001717"/>
    <w:rsid w:val="00001905"/>
    <w:rsid w:val="00002480"/>
    <w:rsid w:val="000025C1"/>
    <w:rsid w:val="0000297A"/>
    <w:rsid w:val="00002CE3"/>
    <w:rsid w:val="000035EB"/>
    <w:rsid w:val="0000411E"/>
    <w:rsid w:val="000046DD"/>
    <w:rsid w:val="00004A61"/>
    <w:rsid w:val="0000532A"/>
    <w:rsid w:val="00005532"/>
    <w:rsid w:val="00005CFD"/>
    <w:rsid w:val="0000602C"/>
    <w:rsid w:val="000060CA"/>
    <w:rsid w:val="000065D5"/>
    <w:rsid w:val="000076E0"/>
    <w:rsid w:val="00007A97"/>
    <w:rsid w:val="00007D49"/>
    <w:rsid w:val="000100C3"/>
    <w:rsid w:val="000100DD"/>
    <w:rsid w:val="000105D6"/>
    <w:rsid w:val="0001169A"/>
    <w:rsid w:val="000121D2"/>
    <w:rsid w:val="00012875"/>
    <w:rsid w:val="000134FC"/>
    <w:rsid w:val="000138F8"/>
    <w:rsid w:val="00014300"/>
    <w:rsid w:val="00014877"/>
    <w:rsid w:val="000148DA"/>
    <w:rsid w:val="00014EC5"/>
    <w:rsid w:val="00015E7B"/>
    <w:rsid w:val="00016261"/>
    <w:rsid w:val="00016497"/>
    <w:rsid w:val="000164B8"/>
    <w:rsid w:val="0001679E"/>
    <w:rsid w:val="000168FA"/>
    <w:rsid w:val="000170D2"/>
    <w:rsid w:val="00017E33"/>
    <w:rsid w:val="0002004A"/>
    <w:rsid w:val="0002015B"/>
    <w:rsid w:val="0002039D"/>
    <w:rsid w:val="00020712"/>
    <w:rsid w:val="00020AF6"/>
    <w:rsid w:val="000213F7"/>
    <w:rsid w:val="00021505"/>
    <w:rsid w:val="00021C73"/>
    <w:rsid w:val="0002278D"/>
    <w:rsid w:val="000227B0"/>
    <w:rsid w:val="000229A4"/>
    <w:rsid w:val="000235D3"/>
    <w:rsid w:val="00023633"/>
    <w:rsid w:val="00023BF9"/>
    <w:rsid w:val="00023F49"/>
    <w:rsid w:val="00023F8B"/>
    <w:rsid w:val="00024014"/>
    <w:rsid w:val="000241E8"/>
    <w:rsid w:val="00024206"/>
    <w:rsid w:val="0002452A"/>
    <w:rsid w:val="0002468B"/>
    <w:rsid w:val="00024D24"/>
    <w:rsid w:val="00025139"/>
    <w:rsid w:val="000253AF"/>
    <w:rsid w:val="00025732"/>
    <w:rsid w:val="000257E6"/>
    <w:rsid w:val="0002594D"/>
    <w:rsid w:val="00025DE3"/>
    <w:rsid w:val="000260C6"/>
    <w:rsid w:val="0002658B"/>
    <w:rsid w:val="00026AA8"/>
    <w:rsid w:val="00027B6E"/>
    <w:rsid w:val="00027C34"/>
    <w:rsid w:val="000300CC"/>
    <w:rsid w:val="00030A97"/>
    <w:rsid w:val="00030B4A"/>
    <w:rsid w:val="00030E34"/>
    <w:rsid w:val="00031C71"/>
    <w:rsid w:val="0003206F"/>
    <w:rsid w:val="0003229B"/>
    <w:rsid w:val="00032658"/>
    <w:rsid w:val="00032789"/>
    <w:rsid w:val="00033A0E"/>
    <w:rsid w:val="000348C4"/>
    <w:rsid w:val="00034F0F"/>
    <w:rsid w:val="00035132"/>
    <w:rsid w:val="0003526D"/>
    <w:rsid w:val="0003574F"/>
    <w:rsid w:val="00035D29"/>
    <w:rsid w:val="00036882"/>
    <w:rsid w:val="00037153"/>
    <w:rsid w:val="0004089C"/>
    <w:rsid w:val="00040A74"/>
    <w:rsid w:val="00040BB5"/>
    <w:rsid w:val="00040D52"/>
    <w:rsid w:val="00040E20"/>
    <w:rsid w:val="00041181"/>
    <w:rsid w:val="00041494"/>
    <w:rsid w:val="000418F3"/>
    <w:rsid w:val="00041DA7"/>
    <w:rsid w:val="000420B6"/>
    <w:rsid w:val="00042F53"/>
    <w:rsid w:val="00043243"/>
    <w:rsid w:val="000434E6"/>
    <w:rsid w:val="00043ADE"/>
    <w:rsid w:val="00043FA6"/>
    <w:rsid w:val="00044C70"/>
    <w:rsid w:val="00044F4D"/>
    <w:rsid w:val="000450B5"/>
    <w:rsid w:val="0004545E"/>
    <w:rsid w:val="000458BB"/>
    <w:rsid w:val="00046984"/>
    <w:rsid w:val="00046D45"/>
    <w:rsid w:val="00047062"/>
    <w:rsid w:val="00047085"/>
    <w:rsid w:val="00047FEB"/>
    <w:rsid w:val="0005097A"/>
    <w:rsid w:val="00051794"/>
    <w:rsid w:val="0005195C"/>
    <w:rsid w:val="00051A0C"/>
    <w:rsid w:val="00051D5D"/>
    <w:rsid w:val="00051E33"/>
    <w:rsid w:val="0005217F"/>
    <w:rsid w:val="000527A1"/>
    <w:rsid w:val="00052C46"/>
    <w:rsid w:val="00053430"/>
    <w:rsid w:val="00053FB2"/>
    <w:rsid w:val="00054AF5"/>
    <w:rsid w:val="00054FAE"/>
    <w:rsid w:val="000554C7"/>
    <w:rsid w:val="00055CF9"/>
    <w:rsid w:val="00056384"/>
    <w:rsid w:val="00056EBF"/>
    <w:rsid w:val="00057FC2"/>
    <w:rsid w:val="000609F7"/>
    <w:rsid w:val="00062DC0"/>
    <w:rsid w:val="00063267"/>
    <w:rsid w:val="00063A32"/>
    <w:rsid w:val="00063CFB"/>
    <w:rsid w:val="00064459"/>
    <w:rsid w:val="00064861"/>
    <w:rsid w:val="00064AFB"/>
    <w:rsid w:val="00064F8D"/>
    <w:rsid w:val="00065118"/>
    <w:rsid w:val="00065435"/>
    <w:rsid w:val="00065C73"/>
    <w:rsid w:val="00065CD6"/>
    <w:rsid w:val="00065FD6"/>
    <w:rsid w:val="000664E4"/>
    <w:rsid w:val="00066672"/>
    <w:rsid w:val="00066822"/>
    <w:rsid w:val="0006701F"/>
    <w:rsid w:val="00067B0C"/>
    <w:rsid w:val="00067D2B"/>
    <w:rsid w:val="00070698"/>
    <w:rsid w:val="00070E72"/>
    <w:rsid w:val="00071209"/>
    <w:rsid w:val="00071580"/>
    <w:rsid w:val="000715DD"/>
    <w:rsid w:val="000718CA"/>
    <w:rsid w:val="00071B85"/>
    <w:rsid w:val="00071CA3"/>
    <w:rsid w:val="00072C76"/>
    <w:rsid w:val="00072DE4"/>
    <w:rsid w:val="00073344"/>
    <w:rsid w:val="00073619"/>
    <w:rsid w:val="00073857"/>
    <w:rsid w:val="00074001"/>
    <w:rsid w:val="000742F8"/>
    <w:rsid w:val="000748EE"/>
    <w:rsid w:val="000749FB"/>
    <w:rsid w:val="00075397"/>
    <w:rsid w:val="00075D34"/>
    <w:rsid w:val="000767C4"/>
    <w:rsid w:val="00076E80"/>
    <w:rsid w:val="00077B23"/>
    <w:rsid w:val="00077BC5"/>
    <w:rsid w:val="00077D01"/>
    <w:rsid w:val="00077DF0"/>
    <w:rsid w:val="00077E39"/>
    <w:rsid w:val="00077E8D"/>
    <w:rsid w:val="0008026B"/>
    <w:rsid w:val="000805B8"/>
    <w:rsid w:val="0008060A"/>
    <w:rsid w:val="00080D85"/>
    <w:rsid w:val="0008176A"/>
    <w:rsid w:val="00082803"/>
    <w:rsid w:val="000828B0"/>
    <w:rsid w:val="000828B3"/>
    <w:rsid w:val="00082A82"/>
    <w:rsid w:val="00082FCC"/>
    <w:rsid w:val="00082FED"/>
    <w:rsid w:val="000831AE"/>
    <w:rsid w:val="0008327E"/>
    <w:rsid w:val="00083298"/>
    <w:rsid w:val="000834AA"/>
    <w:rsid w:val="00083509"/>
    <w:rsid w:val="00086F6A"/>
    <w:rsid w:val="000872E0"/>
    <w:rsid w:val="00087398"/>
    <w:rsid w:val="00087409"/>
    <w:rsid w:val="00087E1A"/>
    <w:rsid w:val="00090606"/>
    <w:rsid w:val="0009063D"/>
    <w:rsid w:val="000910C7"/>
    <w:rsid w:val="00091AF9"/>
    <w:rsid w:val="00091B94"/>
    <w:rsid w:val="00091CB4"/>
    <w:rsid w:val="00091EFC"/>
    <w:rsid w:val="00092744"/>
    <w:rsid w:val="0009279A"/>
    <w:rsid w:val="00092FE4"/>
    <w:rsid w:val="000930D6"/>
    <w:rsid w:val="00094533"/>
    <w:rsid w:val="0009486B"/>
    <w:rsid w:val="000949DD"/>
    <w:rsid w:val="00096A00"/>
    <w:rsid w:val="000A01D0"/>
    <w:rsid w:val="000A0474"/>
    <w:rsid w:val="000A0E14"/>
    <w:rsid w:val="000A18E8"/>
    <w:rsid w:val="000A1EB3"/>
    <w:rsid w:val="000A216C"/>
    <w:rsid w:val="000A27B3"/>
    <w:rsid w:val="000A29D6"/>
    <w:rsid w:val="000A2A33"/>
    <w:rsid w:val="000A3A21"/>
    <w:rsid w:val="000A3A55"/>
    <w:rsid w:val="000A476A"/>
    <w:rsid w:val="000A4DCC"/>
    <w:rsid w:val="000A4E98"/>
    <w:rsid w:val="000A503E"/>
    <w:rsid w:val="000A57BF"/>
    <w:rsid w:val="000A5AF4"/>
    <w:rsid w:val="000A5B95"/>
    <w:rsid w:val="000A5DC4"/>
    <w:rsid w:val="000A601E"/>
    <w:rsid w:val="000A6D03"/>
    <w:rsid w:val="000A714F"/>
    <w:rsid w:val="000A7CDE"/>
    <w:rsid w:val="000A7E70"/>
    <w:rsid w:val="000B07FD"/>
    <w:rsid w:val="000B0E9B"/>
    <w:rsid w:val="000B1025"/>
    <w:rsid w:val="000B10E7"/>
    <w:rsid w:val="000B130C"/>
    <w:rsid w:val="000B1346"/>
    <w:rsid w:val="000B2885"/>
    <w:rsid w:val="000B2E88"/>
    <w:rsid w:val="000B412D"/>
    <w:rsid w:val="000B4581"/>
    <w:rsid w:val="000B4C28"/>
    <w:rsid w:val="000B4C8F"/>
    <w:rsid w:val="000B4EA4"/>
    <w:rsid w:val="000B5457"/>
    <w:rsid w:val="000B55AB"/>
    <w:rsid w:val="000B56CB"/>
    <w:rsid w:val="000B62C2"/>
    <w:rsid w:val="000B753B"/>
    <w:rsid w:val="000B786D"/>
    <w:rsid w:val="000C0058"/>
    <w:rsid w:val="000C2B4B"/>
    <w:rsid w:val="000C2CAF"/>
    <w:rsid w:val="000C2DEE"/>
    <w:rsid w:val="000C3255"/>
    <w:rsid w:val="000C3700"/>
    <w:rsid w:val="000C3E37"/>
    <w:rsid w:val="000C4056"/>
    <w:rsid w:val="000C45F1"/>
    <w:rsid w:val="000C4926"/>
    <w:rsid w:val="000C52B6"/>
    <w:rsid w:val="000C5C94"/>
    <w:rsid w:val="000C5E62"/>
    <w:rsid w:val="000C627E"/>
    <w:rsid w:val="000C69A9"/>
    <w:rsid w:val="000C7152"/>
    <w:rsid w:val="000C7365"/>
    <w:rsid w:val="000C7D7C"/>
    <w:rsid w:val="000D07CE"/>
    <w:rsid w:val="000D0D91"/>
    <w:rsid w:val="000D191A"/>
    <w:rsid w:val="000D1B80"/>
    <w:rsid w:val="000D26EE"/>
    <w:rsid w:val="000D2FA4"/>
    <w:rsid w:val="000D3DB3"/>
    <w:rsid w:val="000D3EE3"/>
    <w:rsid w:val="000D482F"/>
    <w:rsid w:val="000D4CBE"/>
    <w:rsid w:val="000D50F4"/>
    <w:rsid w:val="000D5FEC"/>
    <w:rsid w:val="000D6F99"/>
    <w:rsid w:val="000D719D"/>
    <w:rsid w:val="000D72BA"/>
    <w:rsid w:val="000D791E"/>
    <w:rsid w:val="000E059C"/>
    <w:rsid w:val="000E06BD"/>
    <w:rsid w:val="000E0727"/>
    <w:rsid w:val="000E122C"/>
    <w:rsid w:val="000E12A4"/>
    <w:rsid w:val="000E385A"/>
    <w:rsid w:val="000E4682"/>
    <w:rsid w:val="000E5229"/>
    <w:rsid w:val="000E5ACB"/>
    <w:rsid w:val="000E65A0"/>
    <w:rsid w:val="000E66FF"/>
    <w:rsid w:val="000E6820"/>
    <w:rsid w:val="000E6EF1"/>
    <w:rsid w:val="000E7142"/>
    <w:rsid w:val="000E7685"/>
    <w:rsid w:val="000E7869"/>
    <w:rsid w:val="000F19B9"/>
    <w:rsid w:val="000F1A53"/>
    <w:rsid w:val="000F1B40"/>
    <w:rsid w:val="000F235F"/>
    <w:rsid w:val="000F2637"/>
    <w:rsid w:val="000F2919"/>
    <w:rsid w:val="000F2B04"/>
    <w:rsid w:val="000F2CBC"/>
    <w:rsid w:val="000F31FA"/>
    <w:rsid w:val="000F335E"/>
    <w:rsid w:val="000F35E5"/>
    <w:rsid w:val="000F45CA"/>
    <w:rsid w:val="000F4646"/>
    <w:rsid w:val="000F5971"/>
    <w:rsid w:val="000F598C"/>
    <w:rsid w:val="000F5A39"/>
    <w:rsid w:val="000F6169"/>
    <w:rsid w:val="000F6952"/>
    <w:rsid w:val="000F7E92"/>
    <w:rsid w:val="00100AD1"/>
    <w:rsid w:val="0010109C"/>
    <w:rsid w:val="00101615"/>
    <w:rsid w:val="00101BE2"/>
    <w:rsid w:val="001022BE"/>
    <w:rsid w:val="0010230A"/>
    <w:rsid w:val="001023B9"/>
    <w:rsid w:val="00102798"/>
    <w:rsid w:val="001028B5"/>
    <w:rsid w:val="00102B08"/>
    <w:rsid w:val="00102C7E"/>
    <w:rsid w:val="001031A0"/>
    <w:rsid w:val="001039AC"/>
    <w:rsid w:val="00103F02"/>
    <w:rsid w:val="00104AFD"/>
    <w:rsid w:val="00104E67"/>
    <w:rsid w:val="001058FF"/>
    <w:rsid w:val="00105A9C"/>
    <w:rsid w:val="00105D5A"/>
    <w:rsid w:val="00105F23"/>
    <w:rsid w:val="001064C6"/>
    <w:rsid w:val="00106D24"/>
    <w:rsid w:val="00107901"/>
    <w:rsid w:val="00107B32"/>
    <w:rsid w:val="0011154E"/>
    <w:rsid w:val="00111817"/>
    <w:rsid w:val="00112739"/>
    <w:rsid w:val="001129D5"/>
    <w:rsid w:val="00112CC8"/>
    <w:rsid w:val="00113CCE"/>
    <w:rsid w:val="00113F89"/>
    <w:rsid w:val="001141BB"/>
    <w:rsid w:val="00114A52"/>
    <w:rsid w:val="00114C7A"/>
    <w:rsid w:val="00114E92"/>
    <w:rsid w:val="00115344"/>
    <w:rsid w:val="001158C3"/>
    <w:rsid w:val="00115B94"/>
    <w:rsid w:val="00115C77"/>
    <w:rsid w:val="00115F09"/>
    <w:rsid w:val="001162F4"/>
    <w:rsid w:val="00116365"/>
    <w:rsid w:val="00116888"/>
    <w:rsid w:val="0011692C"/>
    <w:rsid w:val="00116F54"/>
    <w:rsid w:val="00117547"/>
    <w:rsid w:val="0011782F"/>
    <w:rsid w:val="00117EAF"/>
    <w:rsid w:val="001200E4"/>
    <w:rsid w:val="001204B1"/>
    <w:rsid w:val="00120526"/>
    <w:rsid w:val="001213DF"/>
    <w:rsid w:val="001215E0"/>
    <w:rsid w:val="00121BC9"/>
    <w:rsid w:val="001220A1"/>
    <w:rsid w:val="001230E5"/>
    <w:rsid w:val="001231ED"/>
    <w:rsid w:val="00123315"/>
    <w:rsid w:val="0012352F"/>
    <w:rsid w:val="001240A0"/>
    <w:rsid w:val="00124321"/>
    <w:rsid w:val="0012437A"/>
    <w:rsid w:val="001247F5"/>
    <w:rsid w:val="001249B5"/>
    <w:rsid w:val="00125118"/>
    <w:rsid w:val="0012676A"/>
    <w:rsid w:val="001306A8"/>
    <w:rsid w:val="001315AE"/>
    <w:rsid w:val="00131FCF"/>
    <w:rsid w:val="001324AD"/>
    <w:rsid w:val="001328DF"/>
    <w:rsid w:val="00132959"/>
    <w:rsid w:val="00132BBE"/>
    <w:rsid w:val="00132CD3"/>
    <w:rsid w:val="00132F8F"/>
    <w:rsid w:val="0013304E"/>
    <w:rsid w:val="00133821"/>
    <w:rsid w:val="00133889"/>
    <w:rsid w:val="00134187"/>
    <w:rsid w:val="00134556"/>
    <w:rsid w:val="0013467C"/>
    <w:rsid w:val="00134772"/>
    <w:rsid w:val="001347AD"/>
    <w:rsid w:val="00134B40"/>
    <w:rsid w:val="00134D32"/>
    <w:rsid w:val="001351A5"/>
    <w:rsid w:val="00136374"/>
    <w:rsid w:val="0013709A"/>
    <w:rsid w:val="00137DDB"/>
    <w:rsid w:val="00137EC7"/>
    <w:rsid w:val="00141038"/>
    <w:rsid w:val="001410A5"/>
    <w:rsid w:val="00141475"/>
    <w:rsid w:val="00141A5B"/>
    <w:rsid w:val="00141E3E"/>
    <w:rsid w:val="001421FF"/>
    <w:rsid w:val="0014287D"/>
    <w:rsid w:val="00142CBF"/>
    <w:rsid w:val="00142F4B"/>
    <w:rsid w:val="001439D8"/>
    <w:rsid w:val="00143A75"/>
    <w:rsid w:val="001446F3"/>
    <w:rsid w:val="001448FA"/>
    <w:rsid w:val="00144DFE"/>
    <w:rsid w:val="00145A0F"/>
    <w:rsid w:val="00145DE6"/>
    <w:rsid w:val="0014638D"/>
    <w:rsid w:val="00146714"/>
    <w:rsid w:val="00146FB0"/>
    <w:rsid w:val="0014703E"/>
    <w:rsid w:val="00147D30"/>
    <w:rsid w:val="00147EBF"/>
    <w:rsid w:val="00150831"/>
    <w:rsid w:val="001508E9"/>
    <w:rsid w:val="00150A64"/>
    <w:rsid w:val="001513B8"/>
    <w:rsid w:val="001517DD"/>
    <w:rsid w:val="0015224F"/>
    <w:rsid w:val="001527A7"/>
    <w:rsid w:val="001533E5"/>
    <w:rsid w:val="00153458"/>
    <w:rsid w:val="001540BE"/>
    <w:rsid w:val="001541B8"/>
    <w:rsid w:val="001543A2"/>
    <w:rsid w:val="001545D3"/>
    <w:rsid w:val="001546DE"/>
    <w:rsid w:val="0015488B"/>
    <w:rsid w:val="001549DA"/>
    <w:rsid w:val="00154A7F"/>
    <w:rsid w:val="00154B36"/>
    <w:rsid w:val="0015693A"/>
    <w:rsid w:val="00156BA3"/>
    <w:rsid w:val="00156BD9"/>
    <w:rsid w:val="00156DFD"/>
    <w:rsid w:val="001574AE"/>
    <w:rsid w:val="00157E46"/>
    <w:rsid w:val="00157F21"/>
    <w:rsid w:val="00157FE8"/>
    <w:rsid w:val="00160DD1"/>
    <w:rsid w:val="00162993"/>
    <w:rsid w:val="00162C93"/>
    <w:rsid w:val="00162C95"/>
    <w:rsid w:val="00163B8E"/>
    <w:rsid w:val="00163BC5"/>
    <w:rsid w:val="00164F0D"/>
    <w:rsid w:val="00165284"/>
    <w:rsid w:val="00165478"/>
    <w:rsid w:val="00165A28"/>
    <w:rsid w:val="00165C5E"/>
    <w:rsid w:val="00166632"/>
    <w:rsid w:val="001667AE"/>
    <w:rsid w:val="001669C6"/>
    <w:rsid w:val="00166B97"/>
    <w:rsid w:val="00167812"/>
    <w:rsid w:val="00167892"/>
    <w:rsid w:val="001679A5"/>
    <w:rsid w:val="00167BD4"/>
    <w:rsid w:val="00167C9A"/>
    <w:rsid w:val="00167EDD"/>
    <w:rsid w:val="00167FFD"/>
    <w:rsid w:val="0017003A"/>
    <w:rsid w:val="0017042D"/>
    <w:rsid w:val="00170515"/>
    <w:rsid w:val="001707E0"/>
    <w:rsid w:val="00170D50"/>
    <w:rsid w:val="00171D3F"/>
    <w:rsid w:val="00172571"/>
    <w:rsid w:val="00172870"/>
    <w:rsid w:val="00172B9B"/>
    <w:rsid w:val="001731E1"/>
    <w:rsid w:val="001735B0"/>
    <w:rsid w:val="00173828"/>
    <w:rsid w:val="001745B5"/>
    <w:rsid w:val="001750EF"/>
    <w:rsid w:val="0017566B"/>
    <w:rsid w:val="0017573D"/>
    <w:rsid w:val="00175B4A"/>
    <w:rsid w:val="00175BB8"/>
    <w:rsid w:val="00176B28"/>
    <w:rsid w:val="00176B3C"/>
    <w:rsid w:val="00177080"/>
    <w:rsid w:val="001771D2"/>
    <w:rsid w:val="0017734F"/>
    <w:rsid w:val="00177901"/>
    <w:rsid w:val="00177ABF"/>
    <w:rsid w:val="001819D7"/>
    <w:rsid w:val="00181C39"/>
    <w:rsid w:val="00181CA1"/>
    <w:rsid w:val="00182D44"/>
    <w:rsid w:val="001830C3"/>
    <w:rsid w:val="001832B9"/>
    <w:rsid w:val="00183898"/>
    <w:rsid w:val="00183F4B"/>
    <w:rsid w:val="00183F84"/>
    <w:rsid w:val="00184039"/>
    <w:rsid w:val="00184DFD"/>
    <w:rsid w:val="001853EB"/>
    <w:rsid w:val="00185408"/>
    <w:rsid w:val="001857A2"/>
    <w:rsid w:val="00185C41"/>
    <w:rsid w:val="00186408"/>
    <w:rsid w:val="00187516"/>
    <w:rsid w:val="00187733"/>
    <w:rsid w:val="001901EE"/>
    <w:rsid w:val="001909FE"/>
    <w:rsid w:val="00190B78"/>
    <w:rsid w:val="00190B89"/>
    <w:rsid w:val="001914ED"/>
    <w:rsid w:val="001915F8"/>
    <w:rsid w:val="0019168C"/>
    <w:rsid w:val="00191AA1"/>
    <w:rsid w:val="00191FA6"/>
    <w:rsid w:val="00192345"/>
    <w:rsid w:val="00192556"/>
    <w:rsid w:val="00192B4E"/>
    <w:rsid w:val="00193AA4"/>
    <w:rsid w:val="00194192"/>
    <w:rsid w:val="00194394"/>
    <w:rsid w:val="00194707"/>
    <w:rsid w:val="001951B4"/>
    <w:rsid w:val="00195A49"/>
    <w:rsid w:val="00196493"/>
    <w:rsid w:val="001967E3"/>
    <w:rsid w:val="00197843"/>
    <w:rsid w:val="00197C91"/>
    <w:rsid w:val="001A00B7"/>
    <w:rsid w:val="001A0423"/>
    <w:rsid w:val="001A056A"/>
    <w:rsid w:val="001A05F9"/>
    <w:rsid w:val="001A11B4"/>
    <w:rsid w:val="001A1378"/>
    <w:rsid w:val="001A15FB"/>
    <w:rsid w:val="001A16AB"/>
    <w:rsid w:val="001A1CE8"/>
    <w:rsid w:val="001A1EDB"/>
    <w:rsid w:val="001A223E"/>
    <w:rsid w:val="001A24C8"/>
    <w:rsid w:val="001A2A35"/>
    <w:rsid w:val="001A3359"/>
    <w:rsid w:val="001A3BD5"/>
    <w:rsid w:val="001A3F91"/>
    <w:rsid w:val="001A401B"/>
    <w:rsid w:val="001A4460"/>
    <w:rsid w:val="001A4805"/>
    <w:rsid w:val="001A4DAD"/>
    <w:rsid w:val="001A4F3F"/>
    <w:rsid w:val="001A4FC4"/>
    <w:rsid w:val="001A50A5"/>
    <w:rsid w:val="001A5920"/>
    <w:rsid w:val="001A6598"/>
    <w:rsid w:val="001A6CA7"/>
    <w:rsid w:val="001A745A"/>
    <w:rsid w:val="001A74FC"/>
    <w:rsid w:val="001A7534"/>
    <w:rsid w:val="001A7A86"/>
    <w:rsid w:val="001A7F54"/>
    <w:rsid w:val="001B0848"/>
    <w:rsid w:val="001B2BA7"/>
    <w:rsid w:val="001B2E81"/>
    <w:rsid w:val="001B327A"/>
    <w:rsid w:val="001B3DB5"/>
    <w:rsid w:val="001B401D"/>
    <w:rsid w:val="001B4587"/>
    <w:rsid w:val="001B5A1F"/>
    <w:rsid w:val="001B6206"/>
    <w:rsid w:val="001B6606"/>
    <w:rsid w:val="001B6B17"/>
    <w:rsid w:val="001B6C2E"/>
    <w:rsid w:val="001B6D4E"/>
    <w:rsid w:val="001B70C5"/>
    <w:rsid w:val="001B7807"/>
    <w:rsid w:val="001B7F8A"/>
    <w:rsid w:val="001B7FCC"/>
    <w:rsid w:val="001C03BB"/>
    <w:rsid w:val="001C084E"/>
    <w:rsid w:val="001C0C5A"/>
    <w:rsid w:val="001C1289"/>
    <w:rsid w:val="001C1B8F"/>
    <w:rsid w:val="001C1C43"/>
    <w:rsid w:val="001C1D31"/>
    <w:rsid w:val="001C21C2"/>
    <w:rsid w:val="001C28B1"/>
    <w:rsid w:val="001C28EC"/>
    <w:rsid w:val="001C2B2B"/>
    <w:rsid w:val="001C3503"/>
    <w:rsid w:val="001C4886"/>
    <w:rsid w:val="001C51A1"/>
    <w:rsid w:val="001C52C0"/>
    <w:rsid w:val="001C5351"/>
    <w:rsid w:val="001C573E"/>
    <w:rsid w:val="001C59AE"/>
    <w:rsid w:val="001C5C2A"/>
    <w:rsid w:val="001C66CA"/>
    <w:rsid w:val="001C6A54"/>
    <w:rsid w:val="001C6C3A"/>
    <w:rsid w:val="001C6E88"/>
    <w:rsid w:val="001C70DD"/>
    <w:rsid w:val="001C7550"/>
    <w:rsid w:val="001C7A98"/>
    <w:rsid w:val="001D0DBD"/>
    <w:rsid w:val="001D10C5"/>
    <w:rsid w:val="001D163E"/>
    <w:rsid w:val="001D1C14"/>
    <w:rsid w:val="001D2562"/>
    <w:rsid w:val="001D28B2"/>
    <w:rsid w:val="001D3C93"/>
    <w:rsid w:val="001D4194"/>
    <w:rsid w:val="001D5CD7"/>
    <w:rsid w:val="001D5D23"/>
    <w:rsid w:val="001D5F4C"/>
    <w:rsid w:val="001D6498"/>
    <w:rsid w:val="001D7134"/>
    <w:rsid w:val="001D7367"/>
    <w:rsid w:val="001D7572"/>
    <w:rsid w:val="001D76E0"/>
    <w:rsid w:val="001D7759"/>
    <w:rsid w:val="001D7F4D"/>
    <w:rsid w:val="001E09D0"/>
    <w:rsid w:val="001E1381"/>
    <w:rsid w:val="001E1CC2"/>
    <w:rsid w:val="001E275C"/>
    <w:rsid w:val="001E2AF0"/>
    <w:rsid w:val="001E2D51"/>
    <w:rsid w:val="001E380B"/>
    <w:rsid w:val="001E3B7D"/>
    <w:rsid w:val="001E41A5"/>
    <w:rsid w:val="001E55E1"/>
    <w:rsid w:val="001E5FF5"/>
    <w:rsid w:val="001E6350"/>
    <w:rsid w:val="001E6778"/>
    <w:rsid w:val="001E69C7"/>
    <w:rsid w:val="001E6BE2"/>
    <w:rsid w:val="001E74E8"/>
    <w:rsid w:val="001E7593"/>
    <w:rsid w:val="001E76C0"/>
    <w:rsid w:val="001E77CB"/>
    <w:rsid w:val="001F00A8"/>
    <w:rsid w:val="001F0888"/>
    <w:rsid w:val="001F093F"/>
    <w:rsid w:val="001F0B42"/>
    <w:rsid w:val="001F1F8C"/>
    <w:rsid w:val="001F236B"/>
    <w:rsid w:val="001F35AB"/>
    <w:rsid w:val="001F36F0"/>
    <w:rsid w:val="001F3EDC"/>
    <w:rsid w:val="001F4143"/>
    <w:rsid w:val="001F48AA"/>
    <w:rsid w:val="001F5247"/>
    <w:rsid w:val="001F59F9"/>
    <w:rsid w:val="001F7299"/>
    <w:rsid w:val="001F7A72"/>
    <w:rsid w:val="001F7B7A"/>
    <w:rsid w:val="001F7ECC"/>
    <w:rsid w:val="00200937"/>
    <w:rsid w:val="00200C19"/>
    <w:rsid w:val="00200DA5"/>
    <w:rsid w:val="00200E71"/>
    <w:rsid w:val="00200F72"/>
    <w:rsid w:val="002011EB"/>
    <w:rsid w:val="00201858"/>
    <w:rsid w:val="00202DED"/>
    <w:rsid w:val="00203DB3"/>
    <w:rsid w:val="00203E09"/>
    <w:rsid w:val="00204B9A"/>
    <w:rsid w:val="00205712"/>
    <w:rsid w:val="002061C7"/>
    <w:rsid w:val="00206B82"/>
    <w:rsid w:val="00210213"/>
    <w:rsid w:val="002107E0"/>
    <w:rsid w:val="00210F3C"/>
    <w:rsid w:val="0021166F"/>
    <w:rsid w:val="0021178A"/>
    <w:rsid w:val="00211A36"/>
    <w:rsid w:val="0021286F"/>
    <w:rsid w:val="00213435"/>
    <w:rsid w:val="00213910"/>
    <w:rsid w:val="002139BF"/>
    <w:rsid w:val="00214AB1"/>
    <w:rsid w:val="00214EF5"/>
    <w:rsid w:val="002160D8"/>
    <w:rsid w:val="0021657D"/>
    <w:rsid w:val="00216ACD"/>
    <w:rsid w:val="00216FED"/>
    <w:rsid w:val="00216FF4"/>
    <w:rsid w:val="002175DA"/>
    <w:rsid w:val="002200CD"/>
    <w:rsid w:val="00220AFD"/>
    <w:rsid w:val="00220F41"/>
    <w:rsid w:val="00221890"/>
    <w:rsid w:val="00221AE8"/>
    <w:rsid w:val="00221BF6"/>
    <w:rsid w:val="00222782"/>
    <w:rsid w:val="002239DA"/>
    <w:rsid w:val="00224068"/>
    <w:rsid w:val="0022487C"/>
    <w:rsid w:val="00224CBD"/>
    <w:rsid w:val="00225B0B"/>
    <w:rsid w:val="00225BCB"/>
    <w:rsid w:val="00226F3B"/>
    <w:rsid w:val="0022765C"/>
    <w:rsid w:val="0023047D"/>
    <w:rsid w:val="00230E22"/>
    <w:rsid w:val="00230ECD"/>
    <w:rsid w:val="00231110"/>
    <w:rsid w:val="00231AAC"/>
    <w:rsid w:val="00231CFB"/>
    <w:rsid w:val="00232C00"/>
    <w:rsid w:val="00232D3C"/>
    <w:rsid w:val="00233B1F"/>
    <w:rsid w:val="00233BFE"/>
    <w:rsid w:val="00233C5C"/>
    <w:rsid w:val="00234C3C"/>
    <w:rsid w:val="00234CC8"/>
    <w:rsid w:val="00235188"/>
    <w:rsid w:val="00235341"/>
    <w:rsid w:val="00235585"/>
    <w:rsid w:val="002356ED"/>
    <w:rsid w:val="00236343"/>
    <w:rsid w:val="00237271"/>
    <w:rsid w:val="00240071"/>
    <w:rsid w:val="002400C4"/>
    <w:rsid w:val="0024024B"/>
    <w:rsid w:val="00240551"/>
    <w:rsid w:val="00240CFB"/>
    <w:rsid w:val="00240F9D"/>
    <w:rsid w:val="0024121B"/>
    <w:rsid w:val="00241326"/>
    <w:rsid w:val="00241484"/>
    <w:rsid w:val="002418D1"/>
    <w:rsid w:val="00242009"/>
    <w:rsid w:val="00242920"/>
    <w:rsid w:val="00242EFD"/>
    <w:rsid w:val="00245427"/>
    <w:rsid w:val="00245689"/>
    <w:rsid w:val="00245E96"/>
    <w:rsid w:val="002467BA"/>
    <w:rsid w:val="0024694C"/>
    <w:rsid w:val="00246B3D"/>
    <w:rsid w:val="00246CCC"/>
    <w:rsid w:val="00246ED7"/>
    <w:rsid w:val="00246F24"/>
    <w:rsid w:val="002471AB"/>
    <w:rsid w:val="00247458"/>
    <w:rsid w:val="002475E4"/>
    <w:rsid w:val="00251BBE"/>
    <w:rsid w:val="00252038"/>
    <w:rsid w:val="0025216F"/>
    <w:rsid w:val="002529B3"/>
    <w:rsid w:val="0025306F"/>
    <w:rsid w:val="00253441"/>
    <w:rsid w:val="002535A9"/>
    <w:rsid w:val="00255178"/>
    <w:rsid w:val="00255406"/>
    <w:rsid w:val="002558E6"/>
    <w:rsid w:val="002558F7"/>
    <w:rsid w:val="00256534"/>
    <w:rsid w:val="002566D4"/>
    <w:rsid w:val="00256E52"/>
    <w:rsid w:val="00257149"/>
    <w:rsid w:val="00260BF8"/>
    <w:rsid w:val="00261850"/>
    <w:rsid w:val="00261BB5"/>
    <w:rsid w:val="00262838"/>
    <w:rsid w:val="002629B8"/>
    <w:rsid w:val="00262D4C"/>
    <w:rsid w:val="00262DA7"/>
    <w:rsid w:val="002630AF"/>
    <w:rsid w:val="00263310"/>
    <w:rsid w:val="0026340B"/>
    <w:rsid w:val="00263BCC"/>
    <w:rsid w:val="0026430A"/>
    <w:rsid w:val="00264530"/>
    <w:rsid w:val="00265723"/>
    <w:rsid w:val="00265F1F"/>
    <w:rsid w:val="002660ED"/>
    <w:rsid w:val="00266A8F"/>
    <w:rsid w:val="00266B8E"/>
    <w:rsid w:val="00267033"/>
    <w:rsid w:val="00271008"/>
    <w:rsid w:val="002715A8"/>
    <w:rsid w:val="00271885"/>
    <w:rsid w:val="00271909"/>
    <w:rsid w:val="00272304"/>
    <w:rsid w:val="002728F4"/>
    <w:rsid w:val="00272A97"/>
    <w:rsid w:val="00272E47"/>
    <w:rsid w:val="0027386F"/>
    <w:rsid w:val="00273BDB"/>
    <w:rsid w:val="00273F76"/>
    <w:rsid w:val="0027400A"/>
    <w:rsid w:val="00274591"/>
    <w:rsid w:val="00274868"/>
    <w:rsid w:val="00275DF5"/>
    <w:rsid w:val="002763E2"/>
    <w:rsid w:val="00276A6B"/>
    <w:rsid w:val="00277248"/>
    <w:rsid w:val="00277D98"/>
    <w:rsid w:val="00280390"/>
    <w:rsid w:val="00281F30"/>
    <w:rsid w:val="002823EC"/>
    <w:rsid w:val="00282F16"/>
    <w:rsid w:val="002832CD"/>
    <w:rsid w:val="002833C7"/>
    <w:rsid w:val="002835FA"/>
    <w:rsid w:val="0028377B"/>
    <w:rsid w:val="002839D4"/>
    <w:rsid w:val="00283E52"/>
    <w:rsid w:val="00284697"/>
    <w:rsid w:val="00284EAE"/>
    <w:rsid w:val="00285C64"/>
    <w:rsid w:val="00285F39"/>
    <w:rsid w:val="00285F55"/>
    <w:rsid w:val="00286300"/>
    <w:rsid w:val="00286366"/>
    <w:rsid w:val="00286685"/>
    <w:rsid w:val="002867F6"/>
    <w:rsid w:val="002869E5"/>
    <w:rsid w:val="00286B75"/>
    <w:rsid w:val="00286BAC"/>
    <w:rsid w:val="00286DF5"/>
    <w:rsid w:val="00287E84"/>
    <w:rsid w:val="00287E85"/>
    <w:rsid w:val="002907E1"/>
    <w:rsid w:val="002908EF"/>
    <w:rsid w:val="002915BD"/>
    <w:rsid w:val="00291F03"/>
    <w:rsid w:val="00292255"/>
    <w:rsid w:val="00292B18"/>
    <w:rsid w:val="00292ED4"/>
    <w:rsid w:val="00293449"/>
    <w:rsid w:val="00293A83"/>
    <w:rsid w:val="00294074"/>
    <w:rsid w:val="0029407F"/>
    <w:rsid w:val="00294512"/>
    <w:rsid w:val="00294537"/>
    <w:rsid w:val="002946F6"/>
    <w:rsid w:val="00294881"/>
    <w:rsid w:val="0029491B"/>
    <w:rsid w:val="00294B6F"/>
    <w:rsid w:val="00294EFB"/>
    <w:rsid w:val="00295113"/>
    <w:rsid w:val="0029530C"/>
    <w:rsid w:val="00295623"/>
    <w:rsid w:val="00295EB3"/>
    <w:rsid w:val="002960D0"/>
    <w:rsid w:val="00296353"/>
    <w:rsid w:val="00296487"/>
    <w:rsid w:val="0029745F"/>
    <w:rsid w:val="00297894"/>
    <w:rsid w:val="00297CDA"/>
    <w:rsid w:val="002A186D"/>
    <w:rsid w:val="002A18B5"/>
    <w:rsid w:val="002A1A6D"/>
    <w:rsid w:val="002A2087"/>
    <w:rsid w:val="002A218E"/>
    <w:rsid w:val="002A283D"/>
    <w:rsid w:val="002A2F17"/>
    <w:rsid w:val="002A37B6"/>
    <w:rsid w:val="002A51ED"/>
    <w:rsid w:val="002A617D"/>
    <w:rsid w:val="002A660F"/>
    <w:rsid w:val="002A6835"/>
    <w:rsid w:val="002A6B53"/>
    <w:rsid w:val="002A6C03"/>
    <w:rsid w:val="002A6C9E"/>
    <w:rsid w:val="002A6D7F"/>
    <w:rsid w:val="002A6E8A"/>
    <w:rsid w:val="002A72B9"/>
    <w:rsid w:val="002A7619"/>
    <w:rsid w:val="002A777A"/>
    <w:rsid w:val="002B1306"/>
    <w:rsid w:val="002B1355"/>
    <w:rsid w:val="002B1C57"/>
    <w:rsid w:val="002B236C"/>
    <w:rsid w:val="002B2854"/>
    <w:rsid w:val="002B2865"/>
    <w:rsid w:val="002B3577"/>
    <w:rsid w:val="002B38E3"/>
    <w:rsid w:val="002B3990"/>
    <w:rsid w:val="002B3B35"/>
    <w:rsid w:val="002B439C"/>
    <w:rsid w:val="002B5781"/>
    <w:rsid w:val="002B58E9"/>
    <w:rsid w:val="002B5D79"/>
    <w:rsid w:val="002B5EED"/>
    <w:rsid w:val="002B6144"/>
    <w:rsid w:val="002B62BF"/>
    <w:rsid w:val="002B6C91"/>
    <w:rsid w:val="002B7694"/>
    <w:rsid w:val="002B7955"/>
    <w:rsid w:val="002B7C27"/>
    <w:rsid w:val="002B7D4F"/>
    <w:rsid w:val="002C0173"/>
    <w:rsid w:val="002C02D5"/>
    <w:rsid w:val="002C03E8"/>
    <w:rsid w:val="002C0CE6"/>
    <w:rsid w:val="002C1594"/>
    <w:rsid w:val="002C1859"/>
    <w:rsid w:val="002C31AB"/>
    <w:rsid w:val="002C3B6E"/>
    <w:rsid w:val="002C41DB"/>
    <w:rsid w:val="002C43B7"/>
    <w:rsid w:val="002C456E"/>
    <w:rsid w:val="002C4999"/>
    <w:rsid w:val="002C4EA2"/>
    <w:rsid w:val="002C560C"/>
    <w:rsid w:val="002C5ED7"/>
    <w:rsid w:val="002C6451"/>
    <w:rsid w:val="002C658C"/>
    <w:rsid w:val="002C7E7A"/>
    <w:rsid w:val="002D0C8B"/>
    <w:rsid w:val="002D0DF7"/>
    <w:rsid w:val="002D0F42"/>
    <w:rsid w:val="002D1A5A"/>
    <w:rsid w:val="002D2DBF"/>
    <w:rsid w:val="002D3B55"/>
    <w:rsid w:val="002D481A"/>
    <w:rsid w:val="002D48B8"/>
    <w:rsid w:val="002D5128"/>
    <w:rsid w:val="002D5277"/>
    <w:rsid w:val="002D63B3"/>
    <w:rsid w:val="002D67BC"/>
    <w:rsid w:val="002D68DC"/>
    <w:rsid w:val="002D76B3"/>
    <w:rsid w:val="002D7905"/>
    <w:rsid w:val="002D7A30"/>
    <w:rsid w:val="002D7A54"/>
    <w:rsid w:val="002D7A96"/>
    <w:rsid w:val="002D7B0B"/>
    <w:rsid w:val="002D7E00"/>
    <w:rsid w:val="002E0112"/>
    <w:rsid w:val="002E0E26"/>
    <w:rsid w:val="002E13A8"/>
    <w:rsid w:val="002E1CD5"/>
    <w:rsid w:val="002E1D37"/>
    <w:rsid w:val="002E24AA"/>
    <w:rsid w:val="002E278B"/>
    <w:rsid w:val="002E350B"/>
    <w:rsid w:val="002E35B7"/>
    <w:rsid w:val="002E3FE8"/>
    <w:rsid w:val="002E461B"/>
    <w:rsid w:val="002E484C"/>
    <w:rsid w:val="002E488A"/>
    <w:rsid w:val="002E4F43"/>
    <w:rsid w:val="002E5005"/>
    <w:rsid w:val="002E573C"/>
    <w:rsid w:val="002E57CD"/>
    <w:rsid w:val="002E6236"/>
    <w:rsid w:val="002E78C7"/>
    <w:rsid w:val="002E793B"/>
    <w:rsid w:val="002E7AE5"/>
    <w:rsid w:val="002F05D5"/>
    <w:rsid w:val="002F17D3"/>
    <w:rsid w:val="002F19E7"/>
    <w:rsid w:val="002F1D1A"/>
    <w:rsid w:val="002F2E72"/>
    <w:rsid w:val="002F440E"/>
    <w:rsid w:val="002F44DE"/>
    <w:rsid w:val="002F48B1"/>
    <w:rsid w:val="002F5333"/>
    <w:rsid w:val="002F62EF"/>
    <w:rsid w:val="002F660B"/>
    <w:rsid w:val="002F6B25"/>
    <w:rsid w:val="002F7233"/>
    <w:rsid w:val="002F746C"/>
    <w:rsid w:val="002F774B"/>
    <w:rsid w:val="00300496"/>
    <w:rsid w:val="0030072C"/>
    <w:rsid w:val="00300E2C"/>
    <w:rsid w:val="003011F9"/>
    <w:rsid w:val="00301712"/>
    <w:rsid w:val="0030267D"/>
    <w:rsid w:val="00303110"/>
    <w:rsid w:val="003037F5"/>
    <w:rsid w:val="00303BAE"/>
    <w:rsid w:val="003040BA"/>
    <w:rsid w:val="003044AC"/>
    <w:rsid w:val="00304650"/>
    <w:rsid w:val="003046CC"/>
    <w:rsid w:val="003049C9"/>
    <w:rsid w:val="00304F55"/>
    <w:rsid w:val="00305118"/>
    <w:rsid w:val="003052B4"/>
    <w:rsid w:val="0030651E"/>
    <w:rsid w:val="003066B9"/>
    <w:rsid w:val="0030681E"/>
    <w:rsid w:val="00306BB3"/>
    <w:rsid w:val="00306E12"/>
    <w:rsid w:val="003076AB"/>
    <w:rsid w:val="0030791F"/>
    <w:rsid w:val="003079F0"/>
    <w:rsid w:val="00307C64"/>
    <w:rsid w:val="00310000"/>
    <w:rsid w:val="0031092C"/>
    <w:rsid w:val="00310DE0"/>
    <w:rsid w:val="00311D8B"/>
    <w:rsid w:val="00312AC3"/>
    <w:rsid w:val="00312CEF"/>
    <w:rsid w:val="00313358"/>
    <w:rsid w:val="00313D0F"/>
    <w:rsid w:val="00313EE2"/>
    <w:rsid w:val="00314199"/>
    <w:rsid w:val="003144AC"/>
    <w:rsid w:val="00314E0B"/>
    <w:rsid w:val="003156A0"/>
    <w:rsid w:val="00315A11"/>
    <w:rsid w:val="00315DBD"/>
    <w:rsid w:val="00315E11"/>
    <w:rsid w:val="00316D76"/>
    <w:rsid w:val="00316F4B"/>
    <w:rsid w:val="003177A0"/>
    <w:rsid w:val="00317BB5"/>
    <w:rsid w:val="003200EC"/>
    <w:rsid w:val="003201AE"/>
    <w:rsid w:val="003205CF"/>
    <w:rsid w:val="00320C32"/>
    <w:rsid w:val="0032101B"/>
    <w:rsid w:val="003216B9"/>
    <w:rsid w:val="003217B4"/>
    <w:rsid w:val="00322062"/>
    <w:rsid w:val="00322383"/>
    <w:rsid w:val="003227BB"/>
    <w:rsid w:val="00322A18"/>
    <w:rsid w:val="00322F30"/>
    <w:rsid w:val="00323C79"/>
    <w:rsid w:val="00323F83"/>
    <w:rsid w:val="0032410C"/>
    <w:rsid w:val="00324316"/>
    <w:rsid w:val="003244FC"/>
    <w:rsid w:val="00324838"/>
    <w:rsid w:val="00325056"/>
    <w:rsid w:val="00325243"/>
    <w:rsid w:val="00325358"/>
    <w:rsid w:val="0032551B"/>
    <w:rsid w:val="00325F96"/>
    <w:rsid w:val="003262DD"/>
    <w:rsid w:val="00326FC9"/>
    <w:rsid w:val="00327846"/>
    <w:rsid w:val="00327955"/>
    <w:rsid w:val="003279B4"/>
    <w:rsid w:val="00327ABB"/>
    <w:rsid w:val="003301B8"/>
    <w:rsid w:val="0033027E"/>
    <w:rsid w:val="00330760"/>
    <w:rsid w:val="00331F8E"/>
    <w:rsid w:val="00333131"/>
    <w:rsid w:val="00333399"/>
    <w:rsid w:val="003339AE"/>
    <w:rsid w:val="0033454A"/>
    <w:rsid w:val="003355A0"/>
    <w:rsid w:val="00335668"/>
    <w:rsid w:val="003361F9"/>
    <w:rsid w:val="00337E92"/>
    <w:rsid w:val="0034090C"/>
    <w:rsid w:val="00340CC1"/>
    <w:rsid w:val="00340FBA"/>
    <w:rsid w:val="0034108B"/>
    <w:rsid w:val="0034114B"/>
    <w:rsid w:val="003412A4"/>
    <w:rsid w:val="00341956"/>
    <w:rsid w:val="003424CE"/>
    <w:rsid w:val="0034288D"/>
    <w:rsid w:val="00342957"/>
    <w:rsid w:val="00342B62"/>
    <w:rsid w:val="00342F4F"/>
    <w:rsid w:val="003433AF"/>
    <w:rsid w:val="00344486"/>
    <w:rsid w:val="00344834"/>
    <w:rsid w:val="003449E1"/>
    <w:rsid w:val="00345AC9"/>
    <w:rsid w:val="00346034"/>
    <w:rsid w:val="003460D1"/>
    <w:rsid w:val="00346206"/>
    <w:rsid w:val="0034639C"/>
    <w:rsid w:val="00346847"/>
    <w:rsid w:val="00346B87"/>
    <w:rsid w:val="00346F5E"/>
    <w:rsid w:val="0035097B"/>
    <w:rsid w:val="003513F4"/>
    <w:rsid w:val="00351B06"/>
    <w:rsid w:val="00351B5F"/>
    <w:rsid w:val="0035204F"/>
    <w:rsid w:val="00352100"/>
    <w:rsid w:val="0035252F"/>
    <w:rsid w:val="00352616"/>
    <w:rsid w:val="00352A4F"/>
    <w:rsid w:val="00352BEE"/>
    <w:rsid w:val="00353076"/>
    <w:rsid w:val="003535BB"/>
    <w:rsid w:val="003539A8"/>
    <w:rsid w:val="0035401A"/>
    <w:rsid w:val="003545AF"/>
    <w:rsid w:val="00354831"/>
    <w:rsid w:val="00355B51"/>
    <w:rsid w:val="00355B9B"/>
    <w:rsid w:val="003565FA"/>
    <w:rsid w:val="003566F3"/>
    <w:rsid w:val="00356B12"/>
    <w:rsid w:val="00356D8A"/>
    <w:rsid w:val="00361CBF"/>
    <w:rsid w:val="00361EAD"/>
    <w:rsid w:val="0036317A"/>
    <w:rsid w:val="003633BB"/>
    <w:rsid w:val="003635F7"/>
    <w:rsid w:val="00363D20"/>
    <w:rsid w:val="00363D42"/>
    <w:rsid w:val="00364771"/>
    <w:rsid w:val="00365042"/>
    <w:rsid w:val="0036599F"/>
    <w:rsid w:val="003661D5"/>
    <w:rsid w:val="0036633E"/>
    <w:rsid w:val="00366842"/>
    <w:rsid w:val="00366A32"/>
    <w:rsid w:val="00366F66"/>
    <w:rsid w:val="0036741E"/>
    <w:rsid w:val="0036775E"/>
    <w:rsid w:val="003677DE"/>
    <w:rsid w:val="00367DAB"/>
    <w:rsid w:val="003702AE"/>
    <w:rsid w:val="003703CA"/>
    <w:rsid w:val="003710A3"/>
    <w:rsid w:val="003711B7"/>
    <w:rsid w:val="003718C8"/>
    <w:rsid w:val="00371B54"/>
    <w:rsid w:val="00371C64"/>
    <w:rsid w:val="00371F3B"/>
    <w:rsid w:val="00371F66"/>
    <w:rsid w:val="0037232B"/>
    <w:rsid w:val="0037271B"/>
    <w:rsid w:val="003728E5"/>
    <w:rsid w:val="00373604"/>
    <w:rsid w:val="00373749"/>
    <w:rsid w:val="003738B1"/>
    <w:rsid w:val="00373A61"/>
    <w:rsid w:val="003741CA"/>
    <w:rsid w:val="00374AD3"/>
    <w:rsid w:val="00374C69"/>
    <w:rsid w:val="00374D78"/>
    <w:rsid w:val="00375ADC"/>
    <w:rsid w:val="00375B68"/>
    <w:rsid w:val="00375DE6"/>
    <w:rsid w:val="0037633D"/>
    <w:rsid w:val="003763AA"/>
    <w:rsid w:val="00376952"/>
    <w:rsid w:val="003772DD"/>
    <w:rsid w:val="00377A5A"/>
    <w:rsid w:val="00377A76"/>
    <w:rsid w:val="00377D45"/>
    <w:rsid w:val="00377D5C"/>
    <w:rsid w:val="00377E52"/>
    <w:rsid w:val="003800F9"/>
    <w:rsid w:val="00380CA2"/>
    <w:rsid w:val="003810A7"/>
    <w:rsid w:val="0038157D"/>
    <w:rsid w:val="00382122"/>
    <w:rsid w:val="00382362"/>
    <w:rsid w:val="00382E36"/>
    <w:rsid w:val="0038325A"/>
    <w:rsid w:val="003833BE"/>
    <w:rsid w:val="003839F7"/>
    <w:rsid w:val="00383B31"/>
    <w:rsid w:val="00383C30"/>
    <w:rsid w:val="00383CFE"/>
    <w:rsid w:val="00383D4A"/>
    <w:rsid w:val="00383E78"/>
    <w:rsid w:val="00383E80"/>
    <w:rsid w:val="00385371"/>
    <w:rsid w:val="003866F6"/>
    <w:rsid w:val="00386D22"/>
    <w:rsid w:val="00386E52"/>
    <w:rsid w:val="00386F84"/>
    <w:rsid w:val="003902C3"/>
    <w:rsid w:val="0039065A"/>
    <w:rsid w:val="00391289"/>
    <w:rsid w:val="003923B8"/>
    <w:rsid w:val="003929BD"/>
    <w:rsid w:val="00393467"/>
    <w:rsid w:val="00393790"/>
    <w:rsid w:val="0039389C"/>
    <w:rsid w:val="00393FF3"/>
    <w:rsid w:val="00394047"/>
    <w:rsid w:val="00394070"/>
    <w:rsid w:val="00395745"/>
    <w:rsid w:val="0039579A"/>
    <w:rsid w:val="00396381"/>
    <w:rsid w:val="0039654B"/>
    <w:rsid w:val="0039662A"/>
    <w:rsid w:val="0039673B"/>
    <w:rsid w:val="003968C3"/>
    <w:rsid w:val="003969DD"/>
    <w:rsid w:val="00396CCD"/>
    <w:rsid w:val="0039791C"/>
    <w:rsid w:val="003979B6"/>
    <w:rsid w:val="00397CD0"/>
    <w:rsid w:val="003A0980"/>
    <w:rsid w:val="003A1072"/>
    <w:rsid w:val="003A1DDA"/>
    <w:rsid w:val="003A222C"/>
    <w:rsid w:val="003A2755"/>
    <w:rsid w:val="003A2889"/>
    <w:rsid w:val="003A3040"/>
    <w:rsid w:val="003A30F7"/>
    <w:rsid w:val="003A34D2"/>
    <w:rsid w:val="003A41C9"/>
    <w:rsid w:val="003A4892"/>
    <w:rsid w:val="003A6BCE"/>
    <w:rsid w:val="003A7A84"/>
    <w:rsid w:val="003A7E80"/>
    <w:rsid w:val="003B07FF"/>
    <w:rsid w:val="003B080D"/>
    <w:rsid w:val="003B1BB0"/>
    <w:rsid w:val="003B1D15"/>
    <w:rsid w:val="003B20CA"/>
    <w:rsid w:val="003B3240"/>
    <w:rsid w:val="003B3BCF"/>
    <w:rsid w:val="003B4622"/>
    <w:rsid w:val="003B4926"/>
    <w:rsid w:val="003B4BE0"/>
    <w:rsid w:val="003B4D4B"/>
    <w:rsid w:val="003B53B4"/>
    <w:rsid w:val="003B62A4"/>
    <w:rsid w:val="003B6714"/>
    <w:rsid w:val="003B6F8B"/>
    <w:rsid w:val="003B6FB7"/>
    <w:rsid w:val="003B7842"/>
    <w:rsid w:val="003B7FE9"/>
    <w:rsid w:val="003C00D2"/>
    <w:rsid w:val="003C0AB3"/>
    <w:rsid w:val="003C0B55"/>
    <w:rsid w:val="003C1150"/>
    <w:rsid w:val="003C14C4"/>
    <w:rsid w:val="003C15D6"/>
    <w:rsid w:val="003C17D6"/>
    <w:rsid w:val="003C1A92"/>
    <w:rsid w:val="003C1AAB"/>
    <w:rsid w:val="003C235D"/>
    <w:rsid w:val="003C2413"/>
    <w:rsid w:val="003C2797"/>
    <w:rsid w:val="003C28D9"/>
    <w:rsid w:val="003C3202"/>
    <w:rsid w:val="003C36CF"/>
    <w:rsid w:val="003C4027"/>
    <w:rsid w:val="003C470D"/>
    <w:rsid w:val="003C4837"/>
    <w:rsid w:val="003C4E29"/>
    <w:rsid w:val="003C5132"/>
    <w:rsid w:val="003C5A96"/>
    <w:rsid w:val="003C62E2"/>
    <w:rsid w:val="003C6802"/>
    <w:rsid w:val="003C6903"/>
    <w:rsid w:val="003C6C74"/>
    <w:rsid w:val="003C7120"/>
    <w:rsid w:val="003C7456"/>
    <w:rsid w:val="003C75CE"/>
    <w:rsid w:val="003C782F"/>
    <w:rsid w:val="003C7C71"/>
    <w:rsid w:val="003D0029"/>
    <w:rsid w:val="003D0494"/>
    <w:rsid w:val="003D0510"/>
    <w:rsid w:val="003D0642"/>
    <w:rsid w:val="003D0643"/>
    <w:rsid w:val="003D11CB"/>
    <w:rsid w:val="003D1376"/>
    <w:rsid w:val="003D13A8"/>
    <w:rsid w:val="003D15EB"/>
    <w:rsid w:val="003D18AE"/>
    <w:rsid w:val="003D2383"/>
    <w:rsid w:val="003D2961"/>
    <w:rsid w:val="003D2BBA"/>
    <w:rsid w:val="003D2C65"/>
    <w:rsid w:val="003D32F3"/>
    <w:rsid w:val="003D3B73"/>
    <w:rsid w:val="003D3FD9"/>
    <w:rsid w:val="003D451C"/>
    <w:rsid w:val="003D4724"/>
    <w:rsid w:val="003D477D"/>
    <w:rsid w:val="003D4B8D"/>
    <w:rsid w:val="003D4D62"/>
    <w:rsid w:val="003D551A"/>
    <w:rsid w:val="003D6208"/>
    <w:rsid w:val="003D7852"/>
    <w:rsid w:val="003D7ECC"/>
    <w:rsid w:val="003E001C"/>
    <w:rsid w:val="003E0138"/>
    <w:rsid w:val="003E0254"/>
    <w:rsid w:val="003E0577"/>
    <w:rsid w:val="003E10BB"/>
    <w:rsid w:val="003E1157"/>
    <w:rsid w:val="003E129E"/>
    <w:rsid w:val="003E1821"/>
    <w:rsid w:val="003E1902"/>
    <w:rsid w:val="003E19E9"/>
    <w:rsid w:val="003E2B2B"/>
    <w:rsid w:val="003E327C"/>
    <w:rsid w:val="003E353C"/>
    <w:rsid w:val="003E3A51"/>
    <w:rsid w:val="003E3DB6"/>
    <w:rsid w:val="003E44C6"/>
    <w:rsid w:val="003E46CA"/>
    <w:rsid w:val="003E4895"/>
    <w:rsid w:val="003E4AD1"/>
    <w:rsid w:val="003E5001"/>
    <w:rsid w:val="003E55FD"/>
    <w:rsid w:val="003E6086"/>
    <w:rsid w:val="003E6256"/>
    <w:rsid w:val="003E6735"/>
    <w:rsid w:val="003E6DBC"/>
    <w:rsid w:val="003E6FC1"/>
    <w:rsid w:val="003E76B6"/>
    <w:rsid w:val="003E7807"/>
    <w:rsid w:val="003F010C"/>
    <w:rsid w:val="003F0399"/>
    <w:rsid w:val="003F0723"/>
    <w:rsid w:val="003F0901"/>
    <w:rsid w:val="003F09E3"/>
    <w:rsid w:val="003F1AC1"/>
    <w:rsid w:val="003F2A49"/>
    <w:rsid w:val="003F33C0"/>
    <w:rsid w:val="003F4357"/>
    <w:rsid w:val="003F45F6"/>
    <w:rsid w:val="003F4616"/>
    <w:rsid w:val="003F46E9"/>
    <w:rsid w:val="003F4A47"/>
    <w:rsid w:val="003F4F8D"/>
    <w:rsid w:val="003F50F5"/>
    <w:rsid w:val="003F56FC"/>
    <w:rsid w:val="003F68AB"/>
    <w:rsid w:val="003F6934"/>
    <w:rsid w:val="003F694D"/>
    <w:rsid w:val="003F6F9B"/>
    <w:rsid w:val="003F719D"/>
    <w:rsid w:val="003F78E4"/>
    <w:rsid w:val="003F79E8"/>
    <w:rsid w:val="0040073A"/>
    <w:rsid w:val="00400831"/>
    <w:rsid w:val="0040087F"/>
    <w:rsid w:val="0040090F"/>
    <w:rsid w:val="004010F3"/>
    <w:rsid w:val="0040174F"/>
    <w:rsid w:val="00401F19"/>
    <w:rsid w:val="00402693"/>
    <w:rsid w:val="004028F5"/>
    <w:rsid w:val="00402E44"/>
    <w:rsid w:val="00402FC7"/>
    <w:rsid w:val="004032AD"/>
    <w:rsid w:val="0040369B"/>
    <w:rsid w:val="00403C3F"/>
    <w:rsid w:val="00403FDD"/>
    <w:rsid w:val="004042CC"/>
    <w:rsid w:val="00405C75"/>
    <w:rsid w:val="00405EDD"/>
    <w:rsid w:val="00405FEA"/>
    <w:rsid w:val="004064DA"/>
    <w:rsid w:val="00406809"/>
    <w:rsid w:val="00406F85"/>
    <w:rsid w:val="00407742"/>
    <w:rsid w:val="00407E29"/>
    <w:rsid w:val="004106DE"/>
    <w:rsid w:val="0041194C"/>
    <w:rsid w:val="00412071"/>
    <w:rsid w:val="004122F8"/>
    <w:rsid w:val="00412B5D"/>
    <w:rsid w:val="00412C4B"/>
    <w:rsid w:val="00412D27"/>
    <w:rsid w:val="00412E3D"/>
    <w:rsid w:val="004134BA"/>
    <w:rsid w:val="00413C4B"/>
    <w:rsid w:val="00413D65"/>
    <w:rsid w:val="00414043"/>
    <w:rsid w:val="0041410F"/>
    <w:rsid w:val="00414274"/>
    <w:rsid w:val="004142E9"/>
    <w:rsid w:val="00416E74"/>
    <w:rsid w:val="00417184"/>
    <w:rsid w:val="00417262"/>
    <w:rsid w:val="004173E0"/>
    <w:rsid w:val="00417476"/>
    <w:rsid w:val="004174CD"/>
    <w:rsid w:val="0041760F"/>
    <w:rsid w:val="00417D2F"/>
    <w:rsid w:val="00417E3C"/>
    <w:rsid w:val="0042064C"/>
    <w:rsid w:val="00420A1E"/>
    <w:rsid w:val="00420DD8"/>
    <w:rsid w:val="00421256"/>
    <w:rsid w:val="00421744"/>
    <w:rsid w:val="00422726"/>
    <w:rsid w:val="00422962"/>
    <w:rsid w:val="00423C26"/>
    <w:rsid w:val="00423E81"/>
    <w:rsid w:val="00423E9A"/>
    <w:rsid w:val="00423F19"/>
    <w:rsid w:val="00424880"/>
    <w:rsid w:val="0042501E"/>
    <w:rsid w:val="004259B6"/>
    <w:rsid w:val="00426A8E"/>
    <w:rsid w:val="00427697"/>
    <w:rsid w:val="004300C4"/>
    <w:rsid w:val="00430212"/>
    <w:rsid w:val="004305EF"/>
    <w:rsid w:val="004318F5"/>
    <w:rsid w:val="00433282"/>
    <w:rsid w:val="0043366A"/>
    <w:rsid w:val="00433808"/>
    <w:rsid w:val="00433CB3"/>
    <w:rsid w:val="00433D48"/>
    <w:rsid w:val="004340EA"/>
    <w:rsid w:val="004342BB"/>
    <w:rsid w:val="0043485B"/>
    <w:rsid w:val="00434D88"/>
    <w:rsid w:val="004350CD"/>
    <w:rsid w:val="004355ED"/>
    <w:rsid w:val="00435C1A"/>
    <w:rsid w:val="00437085"/>
    <w:rsid w:val="0043753C"/>
    <w:rsid w:val="00437A87"/>
    <w:rsid w:val="0044006D"/>
    <w:rsid w:val="0044090B"/>
    <w:rsid w:val="00441161"/>
    <w:rsid w:val="00441A16"/>
    <w:rsid w:val="00441D1C"/>
    <w:rsid w:val="00442C7B"/>
    <w:rsid w:val="00442F42"/>
    <w:rsid w:val="0044304C"/>
    <w:rsid w:val="00443307"/>
    <w:rsid w:val="00443C60"/>
    <w:rsid w:val="00443CB6"/>
    <w:rsid w:val="00443FB7"/>
    <w:rsid w:val="004454BE"/>
    <w:rsid w:val="00445642"/>
    <w:rsid w:val="004456CE"/>
    <w:rsid w:val="0044585A"/>
    <w:rsid w:val="00445BD4"/>
    <w:rsid w:val="00446048"/>
    <w:rsid w:val="004463E7"/>
    <w:rsid w:val="004464DC"/>
    <w:rsid w:val="00446D79"/>
    <w:rsid w:val="00446F15"/>
    <w:rsid w:val="00447442"/>
    <w:rsid w:val="004475F3"/>
    <w:rsid w:val="00450019"/>
    <w:rsid w:val="004503AE"/>
    <w:rsid w:val="00450A81"/>
    <w:rsid w:val="00450D47"/>
    <w:rsid w:val="00450D6A"/>
    <w:rsid w:val="00450FF3"/>
    <w:rsid w:val="00451762"/>
    <w:rsid w:val="00451790"/>
    <w:rsid w:val="004518AE"/>
    <w:rsid w:val="00451F64"/>
    <w:rsid w:val="004526C8"/>
    <w:rsid w:val="00452D49"/>
    <w:rsid w:val="0045351B"/>
    <w:rsid w:val="00453A41"/>
    <w:rsid w:val="0045426B"/>
    <w:rsid w:val="00454409"/>
    <w:rsid w:val="0045448C"/>
    <w:rsid w:val="004554E6"/>
    <w:rsid w:val="00455B60"/>
    <w:rsid w:val="00455C51"/>
    <w:rsid w:val="00455E04"/>
    <w:rsid w:val="00456ACA"/>
    <w:rsid w:val="004576B3"/>
    <w:rsid w:val="00457B92"/>
    <w:rsid w:val="00460947"/>
    <w:rsid w:val="0046097A"/>
    <w:rsid w:val="00460CF6"/>
    <w:rsid w:val="00460DA9"/>
    <w:rsid w:val="00460F0C"/>
    <w:rsid w:val="00461172"/>
    <w:rsid w:val="004613D7"/>
    <w:rsid w:val="00461533"/>
    <w:rsid w:val="00461FB8"/>
    <w:rsid w:val="004621D2"/>
    <w:rsid w:val="004623BA"/>
    <w:rsid w:val="00462AB1"/>
    <w:rsid w:val="00463BFE"/>
    <w:rsid w:val="0046435D"/>
    <w:rsid w:val="004647A5"/>
    <w:rsid w:val="004649AF"/>
    <w:rsid w:val="00465679"/>
    <w:rsid w:val="00465B3D"/>
    <w:rsid w:val="00466A78"/>
    <w:rsid w:val="00466D22"/>
    <w:rsid w:val="004679FE"/>
    <w:rsid w:val="00467CD8"/>
    <w:rsid w:val="004708BA"/>
    <w:rsid w:val="00470E66"/>
    <w:rsid w:val="00470F89"/>
    <w:rsid w:val="00470FC9"/>
    <w:rsid w:val="0047102D"/>
    <w:rsid w:val="0047139C"/>
    <w:rsid w:val="004713BA"/>
    <w:rsid w:val="004714C7"/>
    <w:rsid w:val="004715DD"/>
    <w:rsid w:val="00471DA1"/>
    <w:rsid w:val="00472501"/>
    <w:rsid w:val="00472687"/>
    <w:rsid w:val="00472764"/>
    <w:rsid w:val="00472B45"/>
    <w:rsid w:val="00473B34"/>
    <w:rsid w:val="00474222"/>
    <w:rsid w:val="004742EC"/>
    <w:rsid w:val="00474303"/>
    <w:rsid w:val="0047471F"/>
    <w:rsid w:val="0047507F"/>
    <w:rsid w:val="0047523C"/>
    <w:rsid w:val="0047618E"/>
    <w:rsid w:val="004772A4"/>
    <w:rsid w:val="0048070F"/>
    <w:rsid w:val="004807CC"/>
    <w:rsid w:val="00481348"/>
    <w:rsid w:val="00481452"/>
    <w:rsid w:val="00481EE0"/>
    <w:rsid w:val="004822A9"/>
    <w:rsid w:val="00482369"/>
    <w:rsid w:val="0048271A"/>
    <w:rsid w:val="00482E43"/>
    <w:rsid w:val="004839B6"/>
    <w:rsid w:val="00483AF6"/>
    <w:rsid w:val="00483BCA"/>
    <w:rsid w:val="00484C67"/>
    <w:rsid w:val="004852B7"/>
    <w:rsid w:val="00485856"/>
    <w:rsid w:val="00485DFC"/>
    <w:rsid w:val="00486412"/>
    <w:rsid w:val="00486793"/>
    <w:rsid w:val="00486A65"/>
    <w:rsid w:val="00487005"/>
    <w:rsid w:val="00487303"/>
    <w:rsid w:val="00487418"/>
    <w:rsid w:val="0049023C"/>
    <w:rsid w:val="00491280"/>
    <w:rsid w:val="00491320"/>
    <w:rsid w:val="00491339"/>
    <w:rsid w:val="00491B2B"/>
    <w:rsid w:val="00491DF9"/>
    <w:rsid w:val="00491EE0"/>
    <w:rsid w:val="004924AD"/>
    <w:rsid w:val="004925F6"/>
    <w:rsid w:val="00492627"/>
    <w:rsid w:val="0049269B"/>
    <w:rsid w:val="0049277C"/>
    <w:rsid w:val="00492B9D"/>
    <w:rsid w:val="00493136"/>
    <w:rsid w:val="004944D1"/>
    <w:rsid w:val="00494C33"/>
    <w:rsid w:val="00495821"/>
    <w:rsid w:val="004961DC"/>
    <w:rsid w:val="00496606"/>
    <w:rsid w:val="004967EF"/>
    <w:rsid w:val="00496B9D"/>
    <w:rsid w:val="0049746E"/>
    <w:rsid w:val="00497821"/>
    <w:rsid w:val="00497F12"/>
    <w:rsid w:val="004A036D"/>
    <w:rsid w:val="004A04E6"/>
    <w:rsid w:val="004A0828"/>
    <w:rsid w:val="004A10B1"/>
    <w:rsid w:val="004A1912"/>
    <w:rsid w:val="004A212C"/>
    <w:rsid w:val="004A2485"/>
    <w:rsid w:val="004A2813"/>
    <w:rsid w:val="004A2976"/>
    <w:rsid w:val="004A2C81"/>
    <w:rsid w:val="004A2E6D"/>
    <w:rsid w:val="004A3915"/>
    <w:rsid w:val="004A3A41"/>
    <w:rsid w:val="004A3B8C"/>
    <w:rsid w:val="004A4658"/>
    <w:rsid w:val="004A4B8A"/>
    <w:rsid w:val="004A519D"/>
    <w:rsid w:val="004A54C4"/>
    <w:rsid w:val="004A5BA1"/>
    <w:rsid w:val="004A5D74"/>
    <w:rsid w:val="004A5EA1"/>
    <w:rsid w:val="004A6B69"/>
    <w:rsid w:val="004A6DF1"/>
    <w:rsid w:val="004B0EB0"/>
    <w:rsid w:val="004B1519"/>
    <w:rsid w:val="004B1C16"/>
    <w:rsid w:val="004B1C67"/>
    <w:rsid w:val="004B21E5"/>
    <w:rsid w:val="004B29C0"/>
    <w:rsid w:val="004B2A15"/>
    <w:rsid w:val="004B30AE"/>
    <w:rsid w:val="004B3344"/>
    <w:rsid w:val="004B35AB"/>
    <w:rsid w:val="004B391A"/>
    <w:rsid w:val="004B43CE"/>
    <w:rsid w:val="004B46CA"/>
    <w:rsid w:val="004B4BD2"/>
    <w:rsid w:val="004B542B"/>
    <w:rsid w:val="004B5762"/>
    <w:rsid w:val="004B5CAC"/>
    <w:rsid w:val="004B630A"/>
    <w:rsid w:val="004B681B"/>
    <w:rsid w:val="004B6A02"/>
    <w:rsid w:val="004B6CD0"/>
    <w:rsid w:val="004B6D9E"/>
    <w:rsid w:val="004B75E0"/>
    <w:rsid w:val="004B773E"/>
    <w:rsid w:val="004C02ED"/>
    <w:rsid w:val="004C0AEF"/>
    <w:rsid w:val="004C145D"/>
    <w:rsid w:val="004C1D08"/>
    <w:rsid w:val="004C241D"/>
    <w:rsid w:val="004C2EA9"/>
    <w:rsid w:val="004C3879"/>
    <w:rsid w:val="004C388A"/>
    <w:rsid w:val="004C3B10"/>
    <w:rsid w:val="004C3BB7"/>
    <w:rsid w:val="004C3CC7"/>
    <w:rsid w:val="004C3CD0"/>
    <w:rsid w:val="004C41D2"/>
    <w:rsid w:val="004C4567"/>
    <w:rsid w:val="004C46B4"/>
    <w:rsid w:val="004C484D"/>
    <w:rsid w:val="004C4FC5"/>
    <w:rsid w:val="004C519A"/>
    <w:rsid w:val="004C5334"/>
    <w:rsid w:val="004C540E"/>
    <w:rsid w:val="004C5485"/>
    <w:rsid w:val="004C6D16"/>
    <w:rsid w:val="004C7B26"/>
    <w:rsid w:val="004D0124"/>
    <w:rsid w:val="004D084E"/>
    <w:rsid w:val="004D08F0"/>
    <w:rsid w:val="004D11C7"/>
    <w:rsid w:val="004D192A"/>
    <w:rsid w:val="004D19A6"/>
    <w:rsid w:val="004D2261"/>
    <w:rsid w:val="004D278A"/>
    <w:rsid w:val="004D32B5"/>
    <w:rsid w:val="004D3C19"/>
    <w:rsid w:val="004D4142"/>
    <w:rsid w:val="004D435F"/>
    <w:rsid w:val="004D46F6"/>
    <w:rsid w:val="004D4AE0"/>
    <w:rsid w:val="004D6059"/>
    <w:rsid w:val="004D62BC"/>
    <w:rsid w:val="004D7DAF"/>
    <w:rsid w:val="004D7F23"/>
    <w:rsid w:val="004E0346"/>
    <w:rsid w:val="004E077F"/>
    <w:rsid w:val="004E14D5"/>
    <w:rsid w:val="004E1876"/>
    <w:rsid w:val="004E1E3D"/>
    <w:rsid w:val="004E20FD"/>
    <w:rsid w:val="004E281C"/>
    <w:rsid w:val="004E282A"/>
    <w:rsid w:val="004E3104"/>
    <w:rsid w:val="004E3897"/>
    <w:rsid w:val="004E4580"/>
    <w:rsid w:val="004E499F"/>
    <w:rsid w:val="004E539D"/>
    <w:rsid w:val="004E54CA"/>
    <w:rsid w:val="004E55CD"/>
    <w:rsid w:val="004E5BA0"/>
    <w:rsid w:val="004E5EB9"/>
    <w:rsid w:val="004E674B"/>
    <w:rsid w:val="004E6DBE"/>
    <w:rsid w:val="004E6F83"/>
    <w:rsid w:val="004E76AA"/>
    <w:rsid w:val="004E7991"/>
    <w:rsid w:val="004E7BAF"/>
    <w:rsid w:val="004E7E60"/>
    <w:rsid w:val="004F043F"/>
    <w:rsid w:val="004F0C5B"/>
    <w:rsid w:val="004F16D4"/>
    <w:rsid w:val="004F1999"/>
    <w:rsid w:val="004F1D31"/>
    <w:rsid w:val="004F26F2"/>
    <w:rsid w:val="004F32EB"/>
    <w:rsid w:val="004F4108"/>
    <w:rsid w:val="004F4487"/>
    <w:rsid w:val="004F4B40"/>
    <w:rsid w:val="004F4C69"/>
    <w:rsid w:val="004F5FBA"/>
    <w:rsid w:val="004F6900"/>
    <w:rsid w:val="004F6AD7"/>
    <w:rsid w:val="004F79B1"/>
    <w:rsid w:val="004F7A2D"/>
    <w:rsid w:val="004F7A36"/>
    <w:rsid w:val="0050010B"/>
    <w:rsid w:val="00500D18"/>
    <w:rsid w:val="00500D9F"/>
    <w:rsid w:val="00500EF3"/>
    <w:rsid w:val="005011DC"/>
    <w:rsid w:val="0050196E"/>
    <w:rsid w:val="00501FA8"/>
    <w:rsid w:val="005020FA"/>
    <w:rsid w:val="005039E5"/>
    <w:rsid w:val="00503E32"/>
    <w:rsid w:val="00504744"/>
    <w:rsid w:val="00504AE9"/>
    <w:rsid w:val="00504C41"/>
    <w:rsid w:val="00505268"/>
    <w:rsid w:val="00505BC9"/>
    <w:rsid w:val="00505C35"/>
    <w:rsid w:val="00505C8D"/>
    <w:rsid w:val="00506149"/>
    <w:rsid w:val="005074C9"/>
    <w:rsid w:val="0050778C"/>
    <w:rsid w:val="00507D38"/>
    <w:rsid w:val="00507F0B"/>
    <w:rsid w:val="0051123A"/>
    <w:rsid w:val="0051141A"/>
    <w:rsid w:val="0051159B"/>
    <w:rsid w:val="0051249C"/>
    <w:rsid w:val="005127EA"/>
    <w:rsid w:val="00513296"/>
    <w:rsid w:val="00514BC4"/>
    <w:rsid w:val="00514D24"/>
    <w:rsid w:val="00515093"/>
    <w:rsid w:val="005156E8"/>
    <w:rsid w:val="00515D47"/>
    <w:rsid w:val="00516370"/>
    <w:rsid w:val="005163DC"/>
    <w:rsid w:val="005163FE"/>
    <w:rsid w:val="00516470"/>
    <w:rsid w:val="00517634"/>
    <w:rsid w:val="00517F24"/>
    <w:rsid w:val="00517F8E"/>
    <w:rsid w:val="00520333"/>
    <w:rsid w:val="005204BA"/>
    <w:rsid w:val="0052088A"/>
    <w:rsid w:val="00521748"/>
    <w:rsid w:val="00521821"/>
    <w:rsid w:val="00521853"/>
    <w:rsid w:val="00521A21"/>
    <w:rsid w:val="00521D35"/>
    <w:rsid w:val="00521E49"/>
    <w:rsid w:val="00521E8D"/>
    <w:rsid w:val="0052280F"/>
    <w:rsid w:val="00522F26"/>
    <w:rsid w:val="0052358E"/>
    <w:rsid w:val="0052372B"/>
    <w:rsid w:val="0052373D"/>
    <w:rsid w:val="00523CAC"/>
    <w:rsid w:val="00524136"/>
    <w:rsid w:val="005243E0"/>
    <w:rsid w:val="005247B2"/>
    <w:rsid w:val="005253E6"/>
    <w:rsid w:val="00526C00"/>
    <w:rsid w:val="00527081"/>
    <w:rsid w:val="00527102"/>
    <w:rsid w:val="00527730"/>
    <w:rsid w:val="00527CAE"/>
    <w:rsid w:val="00527F51"/>
    <w:rsid w:val="00530919"/>
    <w:rsid w:val="005326AC"/>
    <w:rsid w:val="00533205"/>
    <w:rsid w:val="00533661"/>
    <w:rsid w:val="00533D83"/>
    <w:rsid w:val="00534150"/>
    <w:rsid w:val="005345B6"/>
    <w:rsid w:val="005349D4"/>
    <w:rsid w:val="00534D1C"/>
    <w:rsid w:val="00535457"/>
    <w:rsid w:val="0053552E"/>
    <w:rsid w:val="00535B42"/>
    <w:rsid w:val="00536624"/>
    <w:rsid w:val="005367F4"/>
    <w:rsid w:val="005370BE"/>
    <w:rsid w:val="00537244"/>
    <w:rsid w:val="005372E1"/>
    <w:rsid w:val="005414E8"/>
    <w:rsid w:val="005422AF"/>
    <w:rsid w:val="00542327"/>
    <w:rsid w:val="005428B7"/>
    <w:rsid w:val="005434AA"/>
    <w:rsid w:val="00543B47"/>
    <w:rsid w:val="00543CD7"/>
    <w:rsid w:val="00543E57"/>
    <w:rsid w:val="00543F72"/>
    <w:rsid w:val="005443F5"/>
    <w:rsid w:val="005456F0"/>
    <w:rsid w:val="00546873"/>
    <w:rsid w:val="00546C95"/>
    <w:rsid w:val="0054753B"/>
    <w:rsid w:val="0054778D"/>
    <w:rsid w:val="00547C3F"/>
    <w:rsid w:val="00547D39"/>
    <w:rsid w:val="00550017"/>
    <w:rsid w:val="0055019B"/>
    <w:rsid w:val="005504A1"/>
    <w:rsid w:val="00550D82"/>
    <w:rsid w:val="00551A5A"/>
    <w:rsid w:val="00551CC9"/>
    <w:rsid w:val="00552CB2"/>
    <w:rsid w:val="00552E6B"/>
    <w:rsid w:val="00553096"/>
    <w:rsid w:val="00553EC0"/>
    <w:rsid w:val="00554970"/>
    <w:rsid w:val="0055500F"/>
    <w:rsid w:val="005552C6"/>
    <w:rsid w:val="00555398"/>
    <w:rsid w:val="0055539B"/>
    <w:rsid w:val="005559CE"/>
    <w:rsid w:val="0055612D"/>
    <w:rsid w:val="00556340"/>
    <w:rsid w:val="0055685F"/>
    <w:rsid w:val="00556A2F"/>
    <w:rsid w:val="00557B67"/>
    <w:rsid w:val="00557D3A"/>
    <w:rsid w:val="0056016D"/>
    <w:rsid w:val="005606C6"/>
    <w:rsid w:val="00560970"/>
    <w:rsid w:val="00560D2A"/>
    <w:rsid w:val="00561608"/>
    <w:rsid w:val="00561796"/>
    <w:rsid w:val="00561A7E"/>
    <w:rsid w:val="005624E9"/>
    <w:rsid w:val="0056444A"/>
    <w:rsid w:val="00564A2F"/>
    <w:rsid w:val="00564C66"/>
    <w:rsid w:val="0056560E"/>
    <w:rsid w:val="005658C2"/>
    <w:rsid w:val="00566B30"/>
    <w:rsid w:val="00566F47"/>
    <w:rsid w:val="00567020"/>
    <w:rsid w:val="00567593"/>
    <w:rsid w:val="00567772"/>
    <w:rsid w:val="005678A9"/>
    <w:rsid w:val="0057021F"/>
    <w:rsid w:val="00570979"/>
    <w:rsid w:val="00570A5F"/>
    <w:rsid w:val="00570E31"/>
    <w:rsid w:val="00571957"/>
    <w:rsid w:val="005723E8"/>
    <w:rsid w:val="005725EB"/>
    <w:rsid w:val="00572EFD"/>
    <w:rsid w:val="00573374"/>
    <w:rsid w:val="00573F12"/>
    <w:rsid w:val="00573FE1"/>
    <w:rsid w:val="00574383"/>
    <w:rsid w:val="0057451F"/>
    <w:rsid w:val="00574792"/>
    <w:rsid w:val="00574AC6"/>
    <w:rsid w:val="00574EEE"/>
    <w:rsid w:val="0057641D"/>
    <w:rsid w:val="005768E0"/>
    <w:rsid w:val="00576D16"/>
    <w:rsid w:val="00576D9E"/>
    <w:rsid w:val="00576F51"/>
    <w:rsid w:val="0057784A"/>
    <w:rsid w:val="00577F9B"/>
    <w:rsid w:val="005800A3"/>
    <w:rsid w:val="0058069D"/>
    <w:rsid w:val="00580A5A"/>
    <w:rsid w:val="00580E3F"/>
    <w:rsid w:val="00580E8B"/>
    <w:rsid w:val="005814AE"/>
    <w:rsid w:val="00582205"/>
    <w:rsid w:val="005824BB"/>
    <w:rsid w:val="00583B57"/>
    <w:rsid w:val="00583C2A"/>
    <w:rsid w:val="00584215"/>
    <w:rsid w:val="0058459D"/>
    <w:rsid w:val="00585433"/>
    <w:rsid w:val="00585605"/>
    <w:rsid w:val="00585A2D"/>
    <w:rsid w:val="00585B01"/>
    <w:rsid w:val="00585CBB"/>
    <w:rsid w:val="0058627E"/>
    <w:rsid w:val="00586280"/>
    <w:rsid w:val="00586390"/>
    <w:rsid w:val="00586820"/>
    <w:rsid w:val="00586CFD"/>
    <w:rsid w:val="00586DB9"/>
    <w:rsid w:val="0059039C"/>
    <w:rsid w:val="005903A2"/>
    <w:rsid w:val="0059050E"/>
    <w:rsid w:val="00590E0D"/>
    <w:rsid w:val="0059121B"/>
    <w:rsid w:val="00591628"/>
    <w:rsid w:val="005917CD"/>
    <w:rsid w:val="00592175"/>
    <w:rsid w:val="005921E1"/>
    <w:rsid w:val="00592948"/>
    <w:rsid w:val="00592D6E"/>
    <w:rsid w:val="00592E4F"/>
    <w:rsid w:val="0059318C"/>
    <w:rsid w:val="00593333"/>
    <w:rsid w:val="00593A95"/>
    <w:rsid w:val="00593BE2"/>
    <w:rsid w:val="00593FDE"/>
    <w:rsid w:val="0059438E"/>
    <w:rsid w:val="005944FB"/>
    <w:rsid w:val="00595040"/>
    <w:rsid w:val="005951A8"/>
    <w:rsid w:val="005955D3"/>
    <w:rsid w:val="00595D1A"/>
    <w:rsid w:val="00596C2E"/>
    <w:rsid w:val="00597251"/>
    <w:rsid w:val="0059735C"/>
    <w:rsid w:val="00597768"/>
    <w:rsid w:val="005979AE"/>
    <w:rsid w:val="00597E9E"/>
    <w:rsid w:val="005A0276"/>
    <w:rsid w:val="005A0F3C"/>
    <w:rsid w:val="005A10F4"/>
    <w:rsid w:val="005A1382"/>
    <w:rsid w:val="005A18D2"/>
    <w:rsid w:val="005A1BE4"/>
    <w:rsid w:val="005A2575"/>
    <w:rsid w:val="005A28E5"/>
    <w:rsid w:val="005A3355"/>
    <w:rsid w:val="005A33D4"/>
    <w:rsid w:val="005A3998"/>
    <w:rsid w:val="005A3D71"/>
    <w:rsid w:val="005A3F43"/>
    <w:rsid w:val="005A3FB6"/>
    <w:rsid w:val="005A4438"/>
    <w:rsid w:val="005A46DC"/>
    <w:rsid w:val="005A5700"/>
    <w:rsid w:val="005A59C2"/>
    <w:rsid w:val="005A5BA2"/>
    <w:rsid w:val="005A6750"/>
    <w:rsid w:val="005A6E94"/>
    <w:rsid w:val="005A6F7D"/>
    <w:rsid w:val="005A72DE"/>
    <w:rsid w:val="005B009B"/>
    <w:rsid w:val="005B010F"/>
    <w:rsid w:val="005B0149"/>
    <w:rsid w:val="005B2853"/>
    <w:rsid w:val="005B3916"/>
    <w:rsid w:val="005B40A9"/>
    <w:rsid w:val="005B4234"/>
    <w:rsid w:val="005B541C"/>
    <w:rsid w:val="005B5AF4"/>
    <w:rsid w:val="005B5DB0"/>
    <w:rsid w:val="005B5F5C"/>
    <w:rsid w:val="005B7343"/>
    <w:rsid w:val="005B7775"/>
    <w:rsid w:val="005B7C6D"/>
    <w:rsid w:val="005B7DC3"/>
    <w:rsid w:val="005C03DE"/>
    <w:rsid w:val="005C063F"/>
    <w:rsid w:val="005C08EE"/>
    <w:rsid w:val="005C0B64"/>
    <w:rsid w:val="005C1594"/>
    <w:rsid w:val="005C1B27"/>
    <w:rsid w:val="005C1B54"/>
    <w:rsid w:val="005C1DCD"/>
    <w:rsid w:val="005C1F40"/>
    <w:rsid w:val="005C2560"/>
    <w:rsid w:val="005C28FA"/>
    <w:rsid w:val="005C316A"/>
    <w:rsid w:val="005C3AB3"/>
    <w:rsid w:val="005C3C8A"/>
    <w:rsid w:val="005C3D79"/>
    <w:rsid w:val="005C48DA"/>
    <w:rsid w:val="005C532E"/>
    <w:rsid w:val="005C5949"/>
    <w:rsid w:val="005C5BBF"/>
    <w:rsid w:val="005C5D17"/>
    <w:rsid w:val="005C5DDE"/>
    <w:rsid w:val="005C6C0A"/>
    <w:rsid w:val="005C6D09"/>
    <w:rsid w:val="005C6FE4"/>
    <w:rsid w:val="005C7324"/>
    <w:rsid w:val="005C7395"/>
    <w:rsid w:val="005C76C0"/>
    <w:rsid w:val="005C7CF8"/>
    <w:rsid w:val="005C7ED3"/>
    <w:rsid w:val="005D0175"/>
    <w:rsid w:val="005D10A7"/>
    <w:rsid w:val="005D1923"/>
    <w:rsid w:val="005D2626"/>
    <w:rsid w:val="005D2ED5"/>
    <w:rsid w:val="005D3481"/>
    <w:rsid w:val="005D4611"/>
    <w:rsid w:val="005D46ED"/>
    <w:rsid w:val="005D4E9E"/>
    <w:rsid w:val="005D52F4"/>
    <w:rsid w:val="005D5308"/>
    <w:rsid w:val="005D5456"/>
    <w:rsid w:val="005D5F8B"/>
    <w:rsid w:val="005D6602"/>
    <w:rsid w:val="005D6856"/>
    <w:rsid w:val="005D6C35"/>
    <w:rsid w:val="005D785F"/>
    <w:rsid w:val="005D7BAC"/>
    <w:rsid w:val="005D7C03"/>
    <w:rsid w:val="005E0A4E"/>
    <w:rsid w:val="005E0C4A"/>
    <w:rsid w:val="005E1798"/>
    <w:rsid w:val="005E1D94"/>
    <w:rsid w:val="005E1F24"/>
    <w:rsid w:val="005E2003"/>
    <w:rsid w:val="005E297E"/>
    <w:rsid w:val="005E3517"/>
    <w:rsid w:val="005E38E5"/>
    <w:rsid w:val="005E38E7"/>
    <w:rsid w:val="005E3937"/>
    <w:rsid w:val="005E3E00"/>
    <w:rsid w:val="005E3F66"/>
    <w:rsid w:val="005E3FFB"/>
    <w:rsid w:val="005E43D0"/>
    <w:rsid w:val="005E459C"/>
    <w:rsid w:val="005E4AFF"/>
    <w:rsid w:val="005E4B7B"/>
    <w:rsid w:val="005E566E"/>
    <w:rsid w:val="005E573D"/>
    <w:rsid w:val="005E6B2C"/>
    <w:rsid w:val="005E6F8B"/>
    <w:rsid w:val="005E76D1"/>
    <w:rsid w:val="005E795E"/>
    <w:rsid w:val="005E7EF7"/>
    <w:rsid w:val="005E7F10"/>
    <w:rsid w:val="005F0599"/>
    <w:rsid w:val="005F0C3C"/>
    <w:rsid w:val="005F0D8A"/>
    <w:rsid w:val="005F13AC"/>
    <w:rsid w:val="005F1887"/>
    <w:rsid w:val="005F1E25"/>
    <w:rsid w:val="005F1F16"/>
    <w:rsid w:val="005F21C2"/>
    <w:rsid w:val="005F24FD"/>
    <w:rsid w:val="005F3155"/>
    <w:rsid w:val="005F31B9"/>
    <w:rsid w:val="005F4226"/>
    <w:rsid w:val="005F4DEC"/>
    <w:rsid w:val="005F50E6"/>
    <w:rsid w:val="005F55F1"/>
    <w:rsid w:val="005F579C"/>
    <w:rsid w:val="005F5B22"/>
    <w:rsid w:val="005F5B2F"/>
    <w:rsid w:val="005F5D10"/>
    <w:rsid w:val="005F5E88"/>
    <w:rsid w:val="005F61EE"/>
    <w:rsid w:val="005F625F"/>
    <w:rsid w:val="005F6E01"/>
    <w:rsid w:val="005F6F51"/>
    <w:rsid w:val="005F71AB"/>
    <w:rsid w:val="005F720F"/>
    <w:rsid w:val="005F7604"/>
    <w:rsid w:val="005F7626"/>
    <w:rsid w:val="005F7D03"/>
    <w:rsid w:val="005F7DFE"/>
    <w:rsid w:val="005F7E3C"/>
    <w:rsid w:val="005F7E56"/>
    <w:rsid w:val="00600521"/>
    <w:rsid w:val="0060058A"/>
    <w:rsid w:val="006018B9"/>
    <w:rsid w:val="006024E3"/>
    <w:rsid w:val="00602E5D"/>
    <w:rsid w:val="00603028"/>
    <w:rsid w:val="0060319D"/>
    <w:rsid w:val="006033AC"/>
    <w:rsid w:val="00603A77"/>
    <w:rsid w:val="00604326"/>
    <w:rsid w:val="006045E9"/>
    <w:rsid w:val="00604B49"/>
    <w:rsid w:val="00604C73"/>
    <w:rsid w:val="006056F6"/>
    <w:rsid w:val="00605775"/>
    <w:rsid w:val="00605BA8"/>
    <w:rsid w:val="00605EEB"/>
    <w:rsid w:val="00606013"/>
    <w:rsid w:val="00606615"/>
    <w:rsid w:val="0060680B"/>
    <w:rsid w:val="00607059"/>
    <w:rsid w:val="00607064"/>
    <w:rsid w:val="0060710D"/>
    <w:rsid w:val="00607259"/>
    <w:rsid w:val="00607386"/>
    <w:rsid w:val="006074EE"/>
    <w:rsid w:val="00607C5A"/>
    <w:rsid w:val="0061009A"/>
    <w:rsid w:val="00610768"/>
    <w:rsid w:val="00610F8D"/>
    <w:rsid w:val="006116ED"/>
    <w:rsid w:val="00611A26"/>
    <w:rsid w:val="00611CA3"/>
    <w:rsid w:val="0061294D"/>
    <w:rsid w:val="00612E1E"/>
    <w:rsid w:val="00612E2E"/>
    <w:rsid w:val="00612FEB"/>
    <w:rsid w:val="00613D0E"/>
    <w:rsid w:val="006141A4"/>
    <w:rsid w:val="006151C7"/>
    <w:rsid w:val="006152C2"/>
    <w:rsid w:val="006154C0"/>
    <w:rsid w:val="006166FC"/>
    <w:rsid w:val="006168E0"/>
    <w:rsid w:val="006172F5"/>
    <w:rsid w:val="0061759D"/>
    <w:rsid w:val="006176A4"/>
    <w:rsid w:val="006203AF"/>
    <w:rsid w:val="00622AD9"/>
    <w:rsid w:val="00624382"/>
    <w:rsid w:val="00624474"/>
    <w:rsid w:val="00624CFA"/>
    <w:rsid w:val="0062507A"/>
    <w:rsid w:val="0062552D"/>
    <w:rsid w:val="00626272"/>
    <w:rsid w:val="00626C21"/>
    <w:rsid w:val="00626F28"/>
    <w:rsid w:val="00627C80"/>
    <w:rsid w:val="00627E1D"/>
    <w:rsid w:val="00630B84"/>
    <w:rsid w:val="00630F09"/>
    <w:rsid w:val="00631191"/>
    <w:rsid w:val="00631710"/>
    <w:rsid w:val="00631CEE"/>
    <w:rsid w:val="006325D3"/>
    <w:rsid w:val="0063270A"/>
    <w:rsid w:val="00632BC8"/>
    <w:rsid w:val="00632C82"/>
    <w:rsid w:val="006333A6"/>
    <w:rsid w:val="00633660"/>
    <w:rsid w:val="00634466"/>
    <w:rsid w:val="00634F25"/>
    <w:rsid w:val="0063567B"/>
    <w:rsid w:val="0063577A"/>
    <w:rsid w:val="006358C7"/>
    <w:rsid w:val="006363BA"/>
    <w:rsid w:val="00636B9A"/>
    <w:rsid w:val="00636FA3"/>
    <w:rsid w:val="00637013"/>
    <w:rsid w:val="006373A0"/>
    <w:rsid w:val="006373DA"/>
    <w:rsid w:val="006379D2"/>
    <w:rsid w:val="00640182"/>
    <w:rsid w:val="00640375"/>
    <w:rsid w:val="006403D3"/>
    <w:rsid w:val="0064057C"/>
    <w:rsid w:val="00640C93"/>
    <w:rsid w:val="006413E5"/>
    <w:rsid w:val="00641E76"/>
    <w:rsid w:val="00642083"/>
    <w:rsid w:val="00642AD8"/>
    <w:rsid w:val="00642DD9"/>
    <w:rsid w:val="00643487"/>
    <w:rsid w:val="006436F3"/>
    <w:rsid w:val="00643770"/>
    <w:rsid w:val="00643B66"/>
    <w:rsid w:val="00643BE9"/>
    <w:rsid w:val="006447CF"/>
    <w:rsid w:val="00644F43"/>
    <w:rsid w:val="00645115"/>
    <w:rsid w:val="00645D04"/>
    <w:rsid w:val="00645F5F"/>
    <w:rsid w:val="006461FB"/>
    <w:rsid w:val="00646768"/>
    <w:rsid w:val="00647776"/>
    <w:rsid w:val="00647831"/>
    <w:rsid w:val="006478B5"/>
    <w:rsid w:val="00652B9C"/>
    <w:rsid w:val="00652FC2"/>
    <w:rsid w:val="00653258"/>
    <w:rsid w:val="00653477"/>
    <w:rsid w:val="0065384F"/>
    <w:rsid w:val="006538A6"/>
    <w:rsid w:val="006544E2"/>
    <w:rsid w:val="0065481E"/>
    <w:rsid w:val="00654DFF"/>
    <w:rsid w:val="006563CA"/>
    <w:rsid w:val="006566D0"/>
    <w:rsid w:val="00657DA6"/>
    <w:rsid w:val="0066099D"/>
    <w:rsid w:val="00660E9D"/>
    <w:rsid w:val="006618B9"/>
    <w:rsid w:val="00662165"/>
    <w:rsid w:val="0066235D"/>
    <w:rsid w:val="006633A8"/>
    <w:rsid w:val="00663667"/>
    <w:rsid w:val="00663989"/>
    <w:rsid w:val="00664D5F"/>
    <w:rsid w:val="0066556B"/>
    <w:rsid w:val="006659DB"/>
    <w:rsid w:val="0066661C"/>
    <w:rsid w:val="00666932"/>
    <w:rsid w:val="00666EEF"/>
    <w:rsid w:val="006671C0"/>
    <w:rsid w:val="006671D6"/>
    <w:rsid w:val="00667ABC"/>
    <w:rsid w:val="00670475"/>
    <w:rsid w:val="00670A3C"/>
    <w:rsid w:val="00671772"/>
    <w:rsid w:val="00671B0E"/>
    <w:rsid w:val="006728BF"/>
    <w:rsid w:val="00672900"/>
    <w:rsid w:val="00672B86"/>
    <w:rsid w:val="0067372E"/>
    <w:rsid w:val="00673E9C"/>
    <w:rsid w:val="00674086"/>
    <w:rsid w:val="00674118"/>
    <w:rsid w:val="00674A92"/>
    <w:rsid w:val="006750E1"/>
    <w:rsid w:val="00675B6A"/>
    <w:rsid w:val="00676309"/>
    <w:rsid w:val="006767EB"/>
    <w:rsid w:val="00677491"/>
    <w:rsid w:val="00677E74"/>
    <w:rsid w:val="0068076B"/>
    <w:rsid w:val="00680D75"/>
    <w:rsid w:val="006812C2"/>
    <w:rsid w:val="00681548"/>
    <w:rsid w:val="00681C7D"/>
    <w:rsid w:val="00682158"/>
    <w:rsid w:val="006829B0"/>
    <w:rsid w:val="00682E05"/>
    <w:rsid w:val="00683390"/>
    <w:rsid w:val="00683B1F"/>
    <w:rsid w:val="00685B08"/>
    <w:rsid w:val="00685B0D"/>
    <w:rsid w:val="006866A5"/>
    <w:rsid w:val="006866BB"/>
    <w:rsid w:val="006868D8"/>
    <w:rsid w:val="00687A11"/>
    <w:rsid w:val="00690163"/>
    <w:rsid w:val="0069033D"/>
    <w:rsid w:val="0069114E"/>
    <w:rsid w:val="00691C9F"/>
    <w:rsid w:val="006923C2"/>
    <w:rsid w:val="00692572"/>
    <w:rsid w:val="006926BE"/>
    <w:rsid w:val="00692711"/>
    <w:rsid w:val="00692DD5"/>
    <w:rsid w:val="0069321E"/>
    <w:rsid w:val="00693F60"/>
    <w:rsid w:val="00694087"/>
    <w:rsid w:val="006943A0"/>
    <w:rsid w:val="00694750"/>
    <w:rsid w:val="00694800"/>
    <w:rsid w:val="00694855"/>
    <w:rsid w:val="006948A6"/>
    <w:rsid w:val="00695517"/>
    <w:rsid w:val="006959A0"/>
    <w:rsid w:val="00695C62"/>
    <w:rsid w:val="00695D17"/>
    <w:rsid w:val="00695D31"/>
    <w:rsid w:val="00695DB6"/>
    <w:rsid w:val="006965D8"/>
    <w:rsid w:val="0069675A"/>
    <w:rsid w:val="006A03A9"/>
    <w:rsid w:val="006A046E"/>
    <w:rsid w:val="006A1452"/>
    <w:rsid w:val="006A15E0"/>
    <w:rsid w:val="006A2E65"/>
    <w:rsid w:val="006A38ED"/>
    <w:rsid w:val="006A3B2A"/>
    <w:rsid w:val="006A46E2"/>
    <w:rsid w:val="006A4B0F"/>
    <w:rsid w:val="006A5024"/>
    <w:rsid w:val="006A5662"/>
    <w:rsid w:val="006A61BF"/>
    <w:rsid w:val="006A64EC"/>
    <w:rsid w:val="006A6740"/>
    <w:rsid w:val="006A6B12"/>
    <w:rsid w:val="006A7078"/>
    <w:rsid w:val="006A7A02"/>
    <w:rsid w:val="006A7D67"/>
    <w:rsid w:val="006B0321"/>
    <w:rsid w:val="006B0744"/>
    <w:rsid w:val="006B0A71"/>
    <w:rsid w:val="006B1158"/>
    <w:rsid w:val="006B15D7"/>
    <w:rsid w:val="006B1707"/>
    <w:rsid w:val="006B17F1"/>
    <w:rsid w:val="006B1A8E"/>
    <w:rsid w:val="006B1C20"/>
    <w:rsid w:val="006B1D75"/>
    <w:rsid w:val="006B251E"/>
    <w:rsid w:val="006B272E"/>
    <w:rsid w:val="006B27C8"/>
    <w:rsid w:val="006B2D3E"/>
    <w:rsid w:val="006B2E7D"/>
    <w:rsid w:val="006B2E91"/>
    <w:rsid w:val="006B30BE"/>
    <w:rsid w:val="006B39B9"/>
    <w:rsid w:val="006B3C6E"/>
    <w:rsid w:val="006B3DD0"/>
    <w:rsid w:val="006B437C"/>
    <w:rsid w:val="006B44ED"/>
    <w:rsid w:val="006B522B"/>
    <w:rsid w:val="006B5307"/>
    <w:rsid w:val="006B56F7"/>
    <w:rsid w:val="006B651A"/>
    <w:rsid w:val="006B74DC"/>
    <w:rsid w:val="006B7FA3"/>
    <w:rsid w:val="006C0410"/>
    <w:rsid w:val="006C0BF7"/>
    <w:rsid w:val="006C1370"/>
    <w:rsid w:val="006C1530"/>
    <w:rsid w:val="006C1917"/>
    <w:rsid w:val="006C19B4"/>
    <w:rsid w:val="006C2308"/>
    <w:rsid w:val="006C24F7"/>
    <w:rsid w:val="006C29DE"/>
    <w:rsid w:val="006C3136"/>
    <w:rsid w:val="006C3284"/>
    <w:rsid w:val="006C3BA2"/>
    <w:rsid w:val="006C3BCC"/>
    <w:rsid w:val="006C3F7F"/>
    <w:rsid w:val="006C48CB"/>
    <w:rsid w:val="006C4B64"/>
    <w:rsid w:val="006C4C7B"/>
    <w:rsid w:val="006C4FA6"/>
    <w:rsid w:val="006C51A0"/>
    <w:rsid w:val="006C51D1"/>
    <w:rsid w:val="006C5492"/>
    <w:rsid w:val="006C57DF"/>
    <w:rsid w:val="006C60DD"/>
    <w:rsid w:val="006C6266"/>
    <w:rsid w:val="006C6388"/>
    <w:rsid w:val="006C650F"/>
    <w:rsid w:val="006C7350"/>
    <w:rsid w:val="006C7445"/>
    <w:rsid w:val="006C7734"/>
    <w:rsid w:val="006D031B"/>
    <w:rsid w:val="006D0727"/>
    <w:rsid w:val="006D0998"/>
    <w:rsid w:val="006D0A4D"/>
    <w:rsid w:val="006D0A7C"/>
    <w:rsid w:val="006D1379"/>
    <w:rsid w:val="006D2DF1"/>
    <w:rsid w:val="006D33B6"/>
    <w:rsid w:val="006D3D05"/>
    <w:rsid w:val="006D507D"/>
    <w:rsid w:val="006D5648"/>
    <w:rsid w:val="006D564A"/>
    <w:rsid w:val="006D5664"/>
    <w:rsid w:val="006D5BF9"/>
    <w:rsid w:val="006D5E67"/>
    <w:rsid w:val="006D6227"/>
    <w:rsid w:val="006D6F57"/>
    <w:rsid w:val="006D6F9F"/>
    <w:rsid w:val="006D7334"/>
    <w:rsid w:val="006D770C"/>
    <w:rsid w:val="006D7F11"/>
    <w:rsid w:val="006E0139"/>
    <w:rsid w:val="006E06BF"/>
    <w:rsid w:val="006E06DB"/>
    <w:rsid w:val="006E0A34"/>
    <w:rsid w:val="006E0F12"/>
    <w:rsid w:val="006E0F44"/>
    <w:rsid w:val="006E10F6"/>
    <w:rsid w:val="006E11C4"/>
    <w:rsid w:val="006E2259"/>
    <w:rsid w:val="006E2FD7"/>
    <w:rsid w:val="006E3044"/>
    <w:rsid w:val="006E3588"/>
    <w:rsid w:val="006E3810"/>
    <w:rsid w:val="006E3B5F"/>
    <w:rsid w:val="006E464A"/>
    <w:rsid w:val="006E4A9B"/>
    <w:rsid w:val="006E4E7D"/>
    <w:rsid w:val="006E55B7"/>
    <w:rsid w:val="006E5A78"/>
    <w:rsid w:val="006E5D14"/>
    <w:rsid w:val="006E5EFF"/>
    <w:rsid w:val="006E7129"/>
    <w:rsid w:val="006E718D"/>
    <w:rsid w:val="006E7721"/>
    <w:rsid w:val="006E791F"/>
    <w:rsid w:val="006E79B9"/>
    <w:rsid w:val="006F06FA"/>
    <w:rsid w:val="006F0800"/>
    <w:rsid w:val="006F09B6"/>
    <w:rsid w:val="006F0D24"/>
    <w:rsid w:val="006F10DD"/>
    <w:rsid w:val="006F145B"/>
    <w:rsid w:val="006F1789"/>
    <w:rsid w:val="006F1981"/>
    <w:rsid w:val="006F2095"/>
    <w:rsid w:val="006F27C3"/>
    <w:rsid w:val="006F2976"/>
    <w:rsid w:val="006F2D2D"/>
    <w:rsid w:val="006F2D43"/>
    <w:rsid w:val="006F35BD"/>
    <w:rsid w:val="006F5038"/>
    <w:rsid w:val="006F569E"/>
    <w:rsid w:val="006F6000"/>
    <w:rsid w:val="006F63DE"/>
    <w:rsid w:val="006F64EE"/>
    <w:rsid w:val="006F67E1"/>
    <w:rsid w:val="006F6CDB"/>
    <w:rsid w:val="006F6D0B"/>
    <w:rsid w:val="006F6FEF"/>
    <w:rsid w:val="006F74E8"/>
    <w:rsid w:val="007000C1"/>
    <w:rsid w:val="00700D00"/>
    <w:rsid w:val="007011D5"/>
    <w:rsid w:val="007014C6"/>
    <w:rsid w:val="007016DD"/>
    <w:rsid w:val="007016E5"/>
    <w:rsid w:val="007017E2"/>
    <w:rsid w:val="00701D85"/>
    <w:rsid w:val="007025C8"/>
    <w:rsid w:val="00702B4F"/>
    <w:rsid w:val="00702B76"/>
    <w:rsid w:val="007038B6"/>
    <w:rsid w:val="00703C3A"/>
    <w:rsid w:val="007042CE"/>
    <w:rsid w:val="007049E6"/>
    <w:rsid w:val="00705768"/>
    <w:rsid w:val="007058BD"/>
    <w:rsid w:val="00705CBD"/>
    <w:rsid w:val="0070628C"/>
    <w:rsid w:val="00706673"/>
    <w:rsid w:val="00706D55"/>
    <w:rsid w:val="00707129"/>
    <w:rsid w:val="0070729A"/>
    <w:rsid w:val="007074B5"/>
    <w:rsid w:val="00707CE6"/>
    <w:rsid w:val="00707DFC"/>
    <w:rsid w:val="007103F6"/>
    <w:rsid w:val="007119E1"/>
    <w:rsid w:val="00711B9E"/>
    <w:rsid w:val="0071202E"/>
    <w:rsid w:val="00712B46"/>
    <w:rsid w:val="0071343C"/>
    <w:rsid w:val="00713B4A"/>
    <w:rsid w:val="00713ECA"/>
    <w:rsid w:val="0071420A"/>
    <w:rsid w:val="00714EF0"/>
    <w:rsid w:val="00715150"/>
    <w:rsid w:val="00715176"/>
    <w:rsid w:val="00715A30"/>
    <w:rsid w:val="00715AE4"/>
    <w:rsid w:val="007161A3"/>
    <w:rsid w:val="007163FD"/>
    <w:rsid w:val="007169B7"/>
    <w:rsid w:val="00716F29"/>
    <w:rsid w:val="0071742E"/>
    <w:rsid w:val="007178C0"/>
    <w:rsid w:val="00717A70"/>
    <w:rsid w:val="007206CC"/>
    <w:rsid w:val="007207A8"/>
    <w:rsid w:val="00720A9D"/>
    <w:rsid w:val="00720DA3"/>
    <w:rsid w:val="00721485"/>
    <w:rsid w:val="00722C31"/>
    <w:rsid w:val="007233AA"/>
    <w:rsid w:val="0072387A"/>
    <w:rsid w:val="00724D7D"/>
    <w:rsid w:val="007250D1"/>
    <w:rsid w:val="00725773"/>
    <w:rsid w:val="00725BF9"/>
    <w:rsid w:val="00725D2C"/>
    <w:rsid w:val="007264CC"/>
    <w:rsid w:val="00726850"/>
    <w:rsid w:val="00727C14"/>
    <w:rsid w:val="00727E75"/>
    <w:rsid w:val="00730011"/>
    <w:rsid w:val="0073011B"/>
    <w:rsid w:val="00730296"/>
    <w:rsid w:val="00730536"/>
    <w:rsid w:val="007306DC"/>
    <w:rsid w:val="00730767"/>
    <w:rsid w:val="0073088A"/>
    <w:rsid w:val="00730975"/>
    <w:rsid w:val="00730FDC"/>
    <w:rsid w:val="00731E0A"/>
    <w:rsid w:val="0073217D"/>
    <w:rsid w:val="007326D2"/>
    <w:rsid w:val="00732A7E"/>
    <w:rsid w:val="00733443"/>
    <w:rsid w:val="0073404E"/>
    <w:rsid w:val="007346C8"/>
    <w:rsid w:val="00734C14"/>
    <w:rsid w:val="007355C6"/>
    <w:rsid w:val="00735C7F"/>
    <w:rsid w:val="00735EFE"/>
    <w:rsid w:val="00736015"/>
    <w:rsid w:val="00736424"/>
    <w:rsid w:val="00736459"/>
    <w:rsid w:val="00736DA1"/>
    <w:rsid w:val="00737782"/>
    <w:rsid w:val="00737983"/>
    <w:rsid w:val="00737DB1"/>
    <w:rsid w:val="00740342"/>
    <w:rsid w:val="007407DF"/>
    <w:rsid w:val="007408C2"/>
    <w:rsid w:val="00740CAF"/>
    <w:rsid w:val="00741606"/>
    <w:rsid w:val="00742338"/>
    <w:rsid w:val="0074242A"/>
    <w:rsid w:val="007427D8"/>
    <w:rsid w:val="0074291F"/>
    <w:rsid w:val="00743F61"/>
    <w:rsid w:val="00744667"/>
    <w:rsid w:val="00744C4E"/>
    <w:rsid w:val="00744DFB"/>
    <w:rsid w:val="00744E27"/>
    <w:rsid w:val="00744E48"/>
    <w:rsid w:val="00745163"/>
    <w:rsid w:val="007453F3"/>
    <w:rsid w:val="00745D6B"/>
    <w:rsid w:val="0074685D"/>
    <w:rsid w:val="007472CD"/>
    <w:rsid w:val="00747883"/>
    <w:rsid w:val="00747B9B"/>
    <w:rsid w:val="0075006F"/>
    <w:rsid w:val="007500A5"/>
    <w:rsid w:val="0075010F"/>
    <w:rsid w:val="00750A79"/>
    <w:rsid w:val="00750B1E"/>
    <w:rsid w:val="00751542"/>
    <w:rsid w:val="00751764"/>
    <w:rsid w:val="00752C62"/>
    <w:rsid w:val="00752D8A"/>
    <w:rsid w:val="00752E93"/>
    <w:rsid w:val="00753B70"/>
    <w:rsid w:val="0075415E"/>
    <w:rsid w:val="007542CE"/>
    <w:rsid w:val="00754D89"/>
    <w:rsid w:val="0075558C"/>
    <w:rsid w:val="00755778"/>
    <w:rsid w:val="007559AE"/>
    <w:rsid w:val="00756994"/>
    <w:rsid w:val="007571A2"/>
    <w:rsid w:val="007576D1"/>
    <w:rsid w:val="00757C4A"/>
    <w:rsid w:val="00757E76"/>
    <w:rsid w:val="0076029F"/>
    <w:rsid w:val="007602DE"/>
    <w:rsid w:val="007607C1"/>
    <w:rsid w:val="00760BFD"/>
    <w:rsid w:val="00760EB2"/>
    <w:rsid w:val="00760F99"/>
    <w:rsid w:val="007612F5"/>
    <w:rsid w:val="0076146A"/>
    <w:rsid w:val="007628FA"/>
    <w:rsid w:val="00763274"/>
    <w:rsid w:val="00763304"/>
    <w:rsid w:val="00763896"/>
    <w:rsid w:val="007645B8"/>
    <w:rsid w:val="00764812"/>
    <w:rsid w:val="00764A41"/>
    <w:rsid w:val="00764B3C"/>
    <w:rsid w:val="007651EC"/>
    <w:rsid w:val="00765CB0"/>
    <w:rsid w:val="0076623A"/>
    <w:rsid w:val="00766815"/>
    <w:rsid w:val="0076689B"/>
    <w:rsid w:val="0076700A"/>
    <w:rsid w:val="00767160"/>
    <w:rsid w:val="00770EA0"/>
    <w:rsid w:val="00771AF4"/>
    <w:rsid w:val="007728D2"/>
    <w:rsid w:val="00772DB8"/>
    <w:rsid w:val="00772E14"/>
    <w:rsid w:val="007731AC"/>
    <w:rsid w:val="007732C0"/>
    <w:rsid w:val="0077336C"/>
    <w:rsid w:val="007743C4"/>
    <w:rsid w:val="007743E6"/>
    <w:rsid w:val="00774417"/>
    <w:rsid w:val="007749ED"/>
    <w:rsid w:val="007762DF"/>
    <w:rsid w:val="00776573"/>
    <w:rsid w:val="00776C43"/>
    <w:rsid w:val="00776E5E"/>
    <w:rsid w:val="007771C0"/>
    <w:rsid w:val="0077745B"/>
    <w:rsid w:val="0077745E"/>
    <w:rsid w:val="0077746F"/>
    <w:rsid w:val="007779F0"/>
    <w:rsid w:val="00780052"/>
    <w:rsid w:val="00782297"/>
    <w:rsid w:val="007825CA"/>
    <w:rsid w:val="00782843"/>
    <w:rsid w:val="00782BAC"/>
    <w:rsid w:val="007830BD"/>
    <w:rsid w:val="007832BB"/>
    <w:rsid w:val="0078353F"/>
    <w:rsid w:val="00783626"/>
    <w:rsid w:val="007837E6"/>
    <w:rsid w:val="00783CAC"/>
    <w:rsid w:val="0078410F"/>
    <w:rsid w:val="007845E0"/>
    <w:rsid w:val="007849E4"/>
    <w:rsid w:val="00785066"/>
    <w:rsid w:val="00785B8B"/>
    <w:rsid w:val="00785F95"/>
    <w:rsid w:val="007866ED"/>
    <w:rsid w:val="00786897"/>
    <w:rsid w:val="00786CE5"/>
    <w:rsid w:val="007872C2"/>
    <w:rsid w:val="00787304"/>
    <w:rsid w:val="00787C07"/>
    <w:rsid w:val="0079056E"/>
    <w:rsid w:val="00790F72"/>
    <w:rsid w:val="00790FA7"/>
    <w:rsid w:val="0079140F"/>
    <w:rsid w:val="00791DB9"/>
    <w:rsid w:val="00792330"/>
    <w:rsid w:val="00792A38"/>
    <w:rsid w:val="00792ACC"/>
    <w:rsid w:val="00792C1F"/>
    <w:rsid w:val="00792D57"/>
    <w:rsid w:val="00793661"/>
    <w:rsid w:val="00793754"/>
    <w:rsid w:val="00793949"/>
    <w:rsid w:val="00793A60"/>
    <w:rsid w:val="007943F1"/>
    <w:rsid w:val="00794832"/>
    <w:rsid w:val="00794842"/>
    <w:rsid w:val="00794CDA"/>
    <w:rsid w:val="00794D69"/>
    <w:rsid w:val="0079537E"/>
    <w:rsid w:val="0079549B"/>
    <w:rsid w:val="0079554D"/>
    <w:rsid w:val="007957D9"/>
    <w:rsid w:val="007957E8"/>
    <w:rsid w:val="00795FD9"/>
    <w:rsid w:val="00796217"/>
    <w:rsid w:val="0079673C"/>
    <w:rsid w:val="00796821"/>
    <w:rsid w:val="00796D0F"/>
    <w:rsid w:val="007A034E"/>
    <w:rsid w:val="007A0AF8"/>
    <w:rsid w:val="007A1056"/>
    <w:rsid w:val="007A1ECC"/>
    <w:rsid w:val="007A21E6"/>
    <w:rsid w:val="007A2543"/>
    <w:rsid w:val="007A2937"/>
    <w:rsid w:val="007A2EB2"/>
    <w:rsid w:val="007A316A"/>
    <w:rsid w:val="007A363B"/>
    <w:rsid w:val="007A389C"/>
    <w:rsid w:val="007A38F1"/>
    <w:rsid w:val="007A39F5"/>
    <w:rsid w:val="007A3B18"/>
    <w:rsid w:val="007A4E54"/>
    <w:rsid w:val="007A5227"/>
    <w:rsid w:val="007A55BE"/>
    <w:rsid w:val="007A6882"/>
    <w:rsid w:val="007A6A33"/>
    <w:rsid w:val="007A6FCC"/>
    <w:rsid w:val="007A7160"/>
    <w:rsid w:val="007A71BE"/>
    <w:rsid w:val="007A736E"/>
    <w:rsid w:val="007A7386"/>
    <w:rsid w:val="007A739B"/>
    <w:rsid w:val="007A7423"/>
    <w:rsid w:val="007A7BB1"/>
    <w:rsid w:val="007B01A6"/>
    <w:rsid w:val="007B0381"/>
    <w:rsid w:val="007B03B7"/>
    <w:rsid w:val="007B1557"/>
    <w:rsid w:val="007B1BF3"/>
    <w:rsid w:val="007B1BFF"/>
    <w:rsid w:val="007B1ED9"/>
    <w:rsid w:val="007B29EF"/>
    <w:rsid w:val="007B2D04"/>
    <w:rsid w:val="007B3238"/>
    <w:rsid w:val="007B3318"/>
    <w:rsid w:val="007B34D6"/>
    <w:rsid w:val="007B41BB"/>
    <w:rsid w:val="007B46B4"/>
    <w:rsid w:val="007B4A22"/>
    <w:rsid w:val="007B5060"/>
    <w:rsid w:val="007B590A"/>
    <w:rsid w:val="007B59D3"/>
    <w:rsid w:val="007B5C4A"/>
    <w:rsid w:val="007B64EC"/>
    <w:rsid w:val="007B7AD0"/>
    <w:rsid w:val="007B7C99"/>
    <w:rsid w:val="007C07C7"/>
    <w:rsid w:val="007C0871"/>
    <w:rsid w:val="007C0D00"/>
    <w:rsid w:val="007C111C"/>
    <w:rsid w:val="007C19A6"/>
    <w:rsid w:val="007C1BC1"/>
    <w:rsid w:val="007C1DAF"/>
    <w:rsid w:val="007C1F93"/>
    <w:rsid w:val="007C210C"/>
    <w:rsid w:val="007C2D47"/>
    <w:rsid w:val="007C3782"/>
    <w:rsid w:val="007C3A2E"/>
    <w:rsid w:val="007C4478"/>
    <w:rsid w:val="007C4813"/>
    <w:rsid w:val="007C4F2E"/>
    <w:rsid w:val="007C702D"/>
    <w:rsid w:val="007C7883"/>
    <w:rsid w:val="007D01FC"/>
    <w:rsid w:val="007D0838"/>
    <w:rsid w:val="007D0EC6"/>
    <w:rsid w:val="007D1007"/>
    <w:rsid w:val="007D2611"/>
    <w:rsid w:val="007D4CE9"/>
    <w:rsid w:val="007D4D3C"/>
    <w:rsid w:val="007D6CBF"/>
    <w:rsid w:val="007D6D12"/>
    <w:rsid w:val="007D76DA"/>
    <w:rsid w:val="007D7DCA"/>
    <w:rsid w:val="007E0657"/>
    <w:rsid w:val="007E072A"/>
    <w:rsid w:val="007E0752"/>
    <w:rsid w:val="007E0B6E"/>
    <w:rsid w:val="007E108E"/>
    <w:rsid w:val="007E1155"/>
    <w:rsid w:val="007E1600"/>
    <w:rsid w:val="007E1B4E"/>
    <w:rsid w:val="007E21CC"/>
    <w:rsid w:val="007E224C"/>
    <w:rsid w:val="007E2A38"/>
    <w:rsid w:val="007E3012"/>
    <w:rsid w:val="007E313F"/>
    <w:rsid w:val="007E3433"/>
    <w:rsid w:val="007E35FF"/>
    <w:rsid w:val="007E37E7"/>
    <w:rsid w:val="007E3AEA"/>
    <w:rsid w:val="007E3DA6"/>
    <w:rsid w:val="007E42A6"/>
    <w:rsid w:val="007E50B7"/>
    <w:rsid w:val="007E6B30"/>
    <w:rsid w:val="007E6C07"/>
    <w:rsid w:val="007E6D29"/>
    <w:rsid w:val="007E7830"/>
    <w:rsid w:val="007E7A90"/>
    <w:rsid w:val="007E7ACD"/>
    <w:rsid w:val="007F02E7"/>
    <w:rsid w:val="007F1539"/>
    <w:rsid w:val="007F1589"/>
    <w:rsid w:val="007F1625"/>
    <w:rsid w:val="007F1849"/>
    <w:rsid w:val="007F1AF3"/>
    <w:rsid w:val="007F2014"/>
    <w:rsid w:val="007F27AD"/>
    <w:rsid w:val="007F2FA3"/>
    <w:rsid w:val="007F3236"/>
    <w:rsid w:val="007F339F"/>
    <w:rsid w:val="007F4479"/>
    <w:rsid w:val="007F45F0"/>
    <w:rsid w:val="007F47E8"/>
    <w:rsid w:val="007F4CF9"/>
    <w:rsid w:val="007F4DA9"/>
    <w:rsid w:val="007F5696"/>
    <w:rsid w:val="007F5887"/>
    <w:rsid w:val="007F684E"/>
    <w:rsid w:val="007F6C1C"/>
    <w:rsid w:val="007F6DFA"/>
    <w:rsid w:val="007F7368"/>
    <w:rsid w:val="007F7A5A"/>
    <w:rsid w:val="00800645"/>
    <w:rsid w:val="00800688"/>
    <w:rsid w:val="00800A6B"/>
    <w:rsid w:val="00800AEC"/>
    <w:rsid w:val="008022F3"/>
    <w:rsid w:val="008029E9"/>
    <w:rsid w:val="00802FAE"/>
    <w:rsid w:val="00803360"/>
    <w:rsid w:val="008033B3"/>
    <w:rsid w:val="00803BEC"/>
    <w:rsid w:val="00804319"/>
    <w:rsid w:val="00804627"/>
    <w:rsid w:val="008050A5"/>
    <w:rsid w:val="00805978"/>
    <w:rsid w:val="00805AEE"/>
    <w:rsid w:val="008061E0"/>
    <w:rsid w:val="008062ED"/>
    <w:rsid w:val="00806632"/>
    <w:rsid w:val="008071FB"/>
    <w:rsid w:val="0080751B"/>
    <w:rsid w:val="00807541"/>
    <w:rsid w:val="008104A7"/>
    <w:rsid w:val="008106C2"/>
    <w:rsid w:val="00810853"/>
    <w:rsid w:val="008108CF"/>
    <w:rsid w:val="00810AED"/>
    <w:rsid w:val="00810B8E"/>
    <w:rsid w:val="00810FF9"/>
    <w:rsid w:val="00811844"/>
    <w:rsid w:val="0081287F"/>
    <w:rsid w:val="00812E93"/>
    <w:rsid w:val="00812FD5"/>
    <w:rsid w:val="008134D3"/>
    <w:rsid w:val="00813823"/>
    <w:rsid w:val="00813FE2"/>
    <w:rsid w:val="00814195"/>
    <w:rsid w:val="0081441E"/>
    <w:rsid w:val="00814545"/>
    <w:rsid w:val="00814593"/>
    <w:rsid w:val="008145B7"/>
    <w:rsid w:val="00814C89"/>
    <w:rsid w:val="0081519A"/>
    <w:rsid w:val="00815219"/>
    <w:rsid w:val="00817811"/>
    <w:rsid w:val="00817986"/>
    <w:rsid w:val="008179CF"/>
    <w:rsid w:val="00817DFF"/>
    <w:rsid w:val="00817E52"/>
    <w:rsid w:val="00820879"/>
    <w:rsid w:val="008209BD"/>
    <w:rsid w:val="00820C09"/>
    <w:rsid w:val="00820E85"/>
    <w:rsid w:val="00820F91"/>
    <w:rsid w:val="00821C5A"/>
    <w:rsid w:val="008228F9"/>
    <w:rsid w:val="00822D67"/>
    <w:rsid w:val="008233DC"/>
    <w:rsid w:val="00823BF6"/>
    <w:rsid w:val="00823C83"/>
    <w:rsid w:val="00823E4B"/>
    <w:rsid w:val="00824185"/>
    <w:rsid w:val="008245DD"/>
    <w:rsid w:val="00824C2F"/>
    <w:rsid w:val="00824C5B"/>
    <w:rsid w:val="00824CDB"/>
    <w:rsid w:val="008252DC"/>
    <w:rsid w:val="008254F7"/>
    <w:rsid w:val="00825648"/>
    <w:rsid w:val="00826675"/>
    <w:rsid w:val="008271FA"/>
    <w:rsid w:val="008273D1"/>
    <w:rsid w:val="00827475"/>
    <w:rsid w:val="00827B86"/>
    <w:rsid w:val="00827CE6"/>
    <w:rsid w:val="0083037B"/>
    <w:rsid w:val="008305CF"/>
    <w:rsid w:val="008308A7"/>
    <w:rsid w:val="00830B39"/>
    <w:rsid w:val="008313B8"/>
    <w:rsid w:val="008314A6"/>
    <w:rsid w:val="008315EE"/>
    <w:rsid w:val="00831A67"/>
    <w:rsid w:val="00831FC3"/>
    <w:rsid w:val="00832FCF"/>
    <w:rsid w:val="0083323E"/>
    <w:rsid w:val="00833526"/>
    <w:rsid w:val="008338FC"/>
    <w:rsid w:val="00834157"/>
    <w:rsid w:val="008344CE"/>
    <w:rsid w:val="008344EE"/>
    <w:rsid w:val="00834827"/>
    <w:rsid w:val="0083517B"/>
    <w:rsid w:val="00835238"/>
    <w:rsid w:val="008354E7"/>
    <w:rsid w:val="0083592F"/>
    <w:rsid w:val="00835990"/>
    <w:rsid w:val="00835DA7"/>
    <w:rsid w:val="0083674B"/>
    <w:rsid w:val="008368E9"/>
    <w:rsid w:val="00836C01"/>
    <w:rsid w:val="00837048"/>
    <w:rsid w:val="00837573"/>
    <w:rsid w:val="00840147"/>
    <w:rsid w:val="00840812"/>
    <w:rsid w:val="008408EB"/>
    <w:rsid w:val="00840BB9"/>
    <w:rsid w:val="00840F42"/>
    <w:rsid w:val="008411EC"/>
    <w:rsid w:val="008413EE"/>
    <w:rsid w:val="00841411"/>
    <w:rsid w:val="00841519"/>
    <w:rsid w:val="00841B0F"/>
    <w:rsid w:val="0084250D"/>
    <w:rsid w:val="00842765"/>
    <w:rsid w:val="0084289C"/>
    <w:rsid w:val="0084367B"/>
    <w:rsid w:val="00844706"/>
    <w:rsid w:val="008449EF"/>
    <w:rsid w:val="00845307"/>
    <w:rsid w:val="0084636B"/>
    <w:rsid w:val="00846FEB"/>
    <w:rsid w:val="00847713"/>
    <w:rsid w:val="00847AE6"/>
    <w:rsid w:val="00847BA4"/>
    <w:rsid w:val="0085025A"/>
    <w:rsid w:val="008502A1"/>
    <w:rsid w:val="0085101F"/>
    <w:rsid w:val="0085113B"/>
    <w:rsid w:val="008518C2"/>
    <w:rsid w:val="00852AF1"/>
    <w:rsid w:val="00852C28"/>
    <w:rsid w:val="008538C9"/>
    <w:rsid w:val="00853A41"/>
    <w:rsid w:val="00854AD5"/>
    <w:rsid w:val="0085531F"/>
    <w:rsid w:val="008559C0"/>
    <w:rsid w:val="00856441"/>
    <w:rsid w:val="008565FB"/>
    <w:rsid w:val="00856844"/>
    <w:rsid w:val="008574C0"/>
    <w:rsid w:val="008577B1"/>
    <w:rsid w:val="0085791C"/>
    <w:rsid w:val="008579A7"/>
    <w:rsid w:val="00857FD9"/>
    <w:rsid w:val="00860760"/>
    <w:rsid w:val="00861409"/>
    <w:rsid w:val="008618DC"/>
    <w:rsid w:val="00861E4D"/>
    <w:rsid w:val="00862BCB"/>
    <w:rsid w:val="00862D8B"/>
    <w:rsid w:val="00862EFA"/>
    <w:rsid w:val="00863283"/>
    <w:rsid w:val="008632C7"/>
    <w:rsid w:val="00864068"/>
    <w:rsid w:val="00864374"/>
    <w:rsid w:val="00864E54"/>
    <w:rsid w:val="0086505E"/>
    <w:rsid w:val="0086529B"/>
    <w:rsid w:val="00865308"/>
    <w:rsid w:val="0086577A"/>
    <w:rsid w:val="00865924"/>
    <w:rsid w:val="00865C28"/>
    <w:rsid w:val="00865FF3"/>
    <w:rsid w:val="008662E7"/>
    <w:rsid w:val="00866334"/>
    <w:rsid w:val="0086709D"/>
    <w:rsid w:val="008675FB"/>
    <w:rsid w:val="0086766A"/>
    <w:rsid w:val="00867909"/>
    <w:rsid w:val="00867AD5"/>
    <w:rsid w:val="00867E3E"/>
    <w:rsid w:val="0087065B"/>
    <w:rsid w:val="00870D5B"/>
    <w:rsid w:val="008725D8"/>
    <w:rsid w:val="0087290B"/>
    <w:rsid w:val="00872A1B"/>
    <w:rsid w:val="00872B43"/>
    <w:rsid w:val="00872D53"/>
    <w:rsid w:val="00872E21"/>
    <w:rsid w:val="008737BE"/>
    <w:rsid w:val="00873B02"/>
    <w:rsid w:val="00874066"/>
    <w:rsid w:val="0087473C"/>
    <w:rsid w:val="00874D86"/>
    <w:rsid w:val="00874DA0"/>
    <w:rsid w:val="00874FE4"/>
    <w:rsid w:val="00875024"/>
    <w:rsid w:val="00875572"/>
    <w:rsid w:val="00875751"/>
    <w:rsid w:val="00875950"/>
    <w:rsid w:val="00875D87"/>
    <w:rsid w:val="00876861"/>
    <w:rsid w:val="00876902"/>
    <w:rsid w:val="00876ECB"/>
    <w:rsid w:val="008770C6"/>
    <w:rsid w:val="0087715C"/>
    <w:rsid w:val="008771FE"/>
    <w:rsid w:val="00877C26"/>
    <w:rsid w:val="00880675"/>
    <w:rsid w:val="00880791"/>
    <w:rsid w:val="008808A4"/>
    <w:rsid w:val="008818CC"/>
    <w:rsid w:val="00881E6A"/>
    <w:rsid w:val="008825BB"/>
    <w:rsid w:val="008836B1"/>
    <w:rsid w:val="00883F8D"/>
    <w:rsid w:val="008844B3"/>
    <w:rsid w:val="008849E7"/>
    <w:rsid w:val="00884CC0"/>
    <w:rsid w:val="00885279"/>
    <w:rsid w:val="00885807"/>
    <w:rsid w:val="00885A71"/>
    <w:rsid w:val="00885E27"/>
    <w:rsid w:val="00885E9F"/>
    <w:rsid w:val="00886480"/>
    <w:rsid w:val="00886A00"/>
    <w:rsid w:val="00886CC3"/>
    <w:rsid w:val="00886E5B"/>
    <w:rsid w:val="008871A6"/>
    <w:rsid w:val="008873D8"/>
    <w:rsid w:val="008876CB"/>
    <w:rsid w:val="0089014A"/>
    <w:rsid w:val="0089028B"/>
    <w:rsid w:val="008909E6"/>
    <w:rsid w:val="008912B4"/>
    <w:rsid w:val="008912F0"/>
    <w:rsid w:val="008924E9"/>
    <w:rsid w:val="008926C1"/>
    <w:rsid w:val="008927BF"/>
    <w:rsid w:val="00893214"/>
    <w:rsid w:val="00893EDE"/>
    <w:rsid w:val="008942D8"/>
    <w:rsid w:val="00894A78"/>
    <w:rsid w:val="00894B71"/>
    <w:rsid w:val="00895028"/>
    <w:rsid w:val="00895264"/>
    <w:rsid w:val="00895FB9"/>
    <w:rsid w:val="00896767"/>
    <w:rsid w:val="0089689D"/>
    <w:rsid w:val="00897A79"/>
    <w:rsid w:val="008A01E3"/>
    <w:rsid w:val="008A054E"/>
    <w:rsid w:val="008A0952"/>
    <w:rsid w:val="008A0B6C"/>
    <w:rsid w:val="008A0DFF"/>
    <w:rsid w:val="008A133C"/>
    <w:rsid w:val="008A135F"/>
    <w:rsid w:val="008A1369"/>
    <w:rsid w:val="008A1980"/>
    <w:rsid w:val="008A235F"/>
    <w:rsid w:val="008A25E9"/>
    <w:rsid w:val="008A26B4"/>
    <w:rsid w:val="008A2CAA"/>
    <w:rsid w:val="008A2CEE"/>
    <w:rsid w:val="008A34BE"/>
    <w:rsid w:val="008A373F"/>
    <w:rsid w:val="008A388A"/>
    <w:rsid w:val="008A39AE"/>
    <w:rsid w:val="008A3FD9"/>
    <w:rsid w:val="008A4BF8"/>
    <w:rsid w:val="008A5EB0"/>
    <w:rsid w:val="008A66ED"/>
    <w:rsid w:val="008A694C"/>
    <w:rsid w:val="008A69F0"/>
    <w:rsid w:val="008A7031"/>
    <w:rsid w:val="008A7303"/>
    <w:rsid w:val="008B02AC"/>
    <w:rsid w:val="008B0730"/>
    <w:rsid w:val="008B0804"/>
    <w:rsid w:val="008B0C3A"/>
    <w:rsid w:val="008B0E0E"/>
    <w:rsid w:val="008B0E26"/>
    <w:rsid w:val="008B0EE4"/>
    <w:rsid w:val="008B12B0"/>
    <w:rsid w:val="008B1582"/>
    <w:rsid w:val="008B1DDB"/>
    <w:rsid w:val="008B1FB5"/>
    <w:rsid w:val="008B2C3A"/>
    <w:rsid w:val="008B3189"/>
    <w:rsid w:val="008B3ED2"/>
    <w:rsid w:val="008B42E4"/>
    <w:rsid w:val="008B4ED7"/>
    <w:rsid w:val="008B5083"/>
    <w:rsid w:val="008B5A5D"/>
    <w:rsid w:val="008B6650"/>
    <w:rsid w:val="008B6E82"/>
    <w:rsid w:val="008B6E83"/>
    <w:rsid w:val="008B731C"/>
    <w:rsid w:val="008B7E87"/>
    <w:rsid w:val="008C019E"/>
    <w:rsid w:val="008C05AA"/>
    <w:rsid w:val="008C08FF"/>
    <w:rsid w:val="008C0992"/>
    <w:rsid w:val="008C0AFC"/>
    <w:rsid w:val="008C16CE"/>
    <w:rsid w:val="008C1D63"/>
    <w:rsid w:val="008C2229"/>
    <w:rsid w:val="008C22FB"/>
    <w:rsid w:val="008C2350"/>
    <w:rsid w:val="008C2EA5"/>
    <w:rsid w:val="008C326D"/>
    <w:rsid w:val="008C3282"/>
    <w:rsid w:val="008C3339"/>
    <w:rsid w:val="008C3941"/>
    <w:rsid w:val="008C3B7E"/>
    <w:rsid w:val="008C3BE7"/>
    <w:rsid w:val="008C4164"/>
    <w:rsid w:val="008C445C"/>
    <w:rsid w:val="008C48FC"/>
    <w:rsid w:val="008C4AD8"/>
    <w:rsid w:val="008C4B29"/>
    <w:rsid w:val="008C4BB2"/>
    <w:rsid w:val="008C4C2B"/>
    <w:rsid w:val="008C4D32"/>
    <w:rsid w:val="008C4F0F"/>
    <w:rsid w:val="008C56FD"/>
    <w:rsid w:val="008C5A5C"/>
    <w:rsid w:val="008C606B"/>
    <w:rsid w:val="008C6071"/>
    <w:rsid w:val="008C6BB4"/>
    <w:rsid w:val="008C6CD7"/>
    <w:rsid w:val="008C6D1E"/>
    <w:rsid w:val="008C703E"/>
    <w:rsid w:val="008C752E"/>
    <w:rsid w:val="008C78E0"/>
    <w:rsid w:val="008C79B2"/>
    <w:rsid w:val="008D11FC"/>
    <w:rsid w:val="008D21DE"/>
    <w:rsid w:val="008D2BFB"/>
    <w:rsid w:val="008D3440"/>
    <w:rsid w:val="008D393D"/>
    <w:rsid w:val="008D4371"/>
    <w:rsid w:val="008D4440"/>
    <w:rsid w:val="008D60E5"/>
    <w:rsid w:val="008D6202"/>
    <w:rsid w:val="008D724A"/>
    <w:rsid w:val="008D7AB2"/>
    <w:rsid w:val="008D7E3F"/>
    <w:rsid w:val="008E1297"/>
    <w:rsid w:val="008E2275"/>
    <w:rsid w:val="008E24FD"/>
    <w:rsid w:val="008E365B"/>
    <w:rsid w:val="008E4252"/>
    <w:rsid w:val="008E452B"/>
    <w:rsid w:val="008E468B"/>
    <w:rsid w:val="008E4C7B"/>
    <w:rsid w:val="008E4C94"/>
    <w:rsid w:val="008E4F0E"/>
    <w:rsid w:val="008E510F"/>
    <w:rsid w:val="008E54FB"/>
    <w:rsid w:val="008E596C"/>
    <w:rsid w:val="008E6A77"/>
    <w:rsid w:val="008E6AA6"/>
    <w:rsid w:val="008E74D9"/>
    <w:rsid w:val="008E770D"/>
    <w:rsid w:val="008E7BEE"/>
    <w:rsid w:val="008E7DCC"/>
    <w:rsid w:val="008F009D"/>
    <w:rsid w:val="008F0948"/>
    <w:rsid w:val="008F0E3E"/>
    <w:rsid w:val="008F187A"/>
    <w:rsid w:val="008F1B79"/>
    <w:rsid w:val="008F1E64"/>
    <w:rsid w:val="008F24A3"/>
    <w:rsid w:val="008F26F0"/>
    <w:rsid w:val="008F27B1"/>
    <w:rsid w:val="008F285C"/>
    <w:rsid w:val="008F37B9"/>
    <w:rsid w:val="008F3D27"/>
    <w:rsid w:val="008F3E3F"/>
    <w:rsid w:val="008F4643"/>
    <w:rsid w:val="008F48A6"/>
    <w:rsid w:val="008F4EC5"/>
    <w:rsid w:val="008F4EE1"/>
    <w:rsid w:val="008F5492"/>
    <w:rsid w:val="008F55F8"/>
    <w:rsid w:val="008F5ABA"/>
    <w:rsid w:val="008F61E6"/>
    <w:rsid w:val="008F6485"/>
    <w:rsid w:val="008F6563"/>
    <w:rsid w:val="008F777B"/>
    <w:rsid w:val="009007B8"/>
    <w:rsid w:val="009015D9"/>
    <w:rsid w:val="00901A1A"/>
    <w:rsid w:val="00903174"/>
    <w:rsid w:val="00903BD9"/>
    <w:rsid w:val="00903D0E"/>
    <w:rsid w:val="00905205"/>
    <w:rsid w:val="009052A1"/>
    <w:rsid w:val="00905390"/>
    <w:rsid w:val="00905662"/>
    <w:rsid w:val="00905E87"/>
    <w:rsid w:val="00906A13"/>
    <w:rsid w:val="00906B91"/>
    <w:rsid w:val="00906EB2"/>
    <w:rsid w:val="00907300"/>
    <w:rsid w:val="00907377"/>
    <w:rsid w:val="00907745"/>
    <w:rsid w:val="00907795"/>
    <w:rsid w:val="00907DB4"/>
    <w:rsid w:val="0091034A"/>
    <w:rsid w:val="00910B31"/>
    <w:rsid w:val="009110A5"/>
    <w:rsid w:val="00911168"/>
    <w:rsid w:val="00911486"/>
    <w:rsid w:val="009118D1"/>
    <w:rsid w:val="00911CA1"/>
    <w:rsid w:val="00912647"/>
    <w:rsid w:val="00912E03"/>
    <w:rsid w:val="00912F00"/>
    <w:rsid w:val="00913654"/>
    <w:rsid w:val="009138E1"/>
    <w:rsid w:val="00913E87"/>
    <w:rsid w:val="00914C3C"/>
    <w:rsid w:val="00914F56"/>
    <w:rsid w:val="00915899"/>
    <w:rsid w:val="00915A4B"/>
    <w:rsid w:val="009161EC"/>
    <w:rsid w:val="009164BF"/>
    <w:rsid w:val="00916D41"/>
    <w:rsid w:val="00916F10"/>
    <w:rsid w:val="00917A63"/>
    <w:rsid w:val="00917F83"/>
    <w:rsid w:val="00920356"/>
    <w:rsid w:val="009211B9"/>
    <w:rsid w:val="00921430"/>
    <w:rsid w:val="00921BC5"/>
    <w:rsid w:val="00921C03"/>
    <w:rsid w:val="00921DAE"/>
    <w:rsid w:val="009220FC"/>
    <w:rsid w:val="00922897"/>
    <w:rsid w:val="00922898"/>
    <w:rsid w:val="009233D5"/>
    <w:rsid w:val="0092385C"/>
    <w:rsid w:val="00923BBC"/>
    <w:rsid w:val="00924753"/>
    <w:rsid w:val="00924CD8"/>
    <w:rsid w:val="00924F97"/>
    <w:rsid w:val="00925806"/>
    <w:rsid w:val="00925A2A"/>
    <w:rsid w:val="00925B75"/>
    <w:rsid w:val="00925D79"/>
    <w:rsid w:val="00926267"/>
    <w:rsid w:val="00926470"/>
    <w:rsid w:val="00926839"/>
    <w:rsid w:val="00926A07"/>
    <w:rsid w:val="00926B47"/>
    <w:rsid w:val="00926D72"/>
    <w:rsid w:val="00927119"/>
    <w:rsid w:val="009275A6"/>
    <w:rsid w:val="009276C2"/>
    <w:rsid w:val="009278EF"/>
    <w:rsid w:val="00927C8B"/>
    <w:rsid w:val="009300BD"/>
    <w:rsid w:val="0093010A"/>
    <w:rsid w:val="0093021B"/>
    <w:rsid w:val="00930802"/>
    <w:rsid w:val="00930836"/>
    <w:rsid w:val="00930939"/>
    <w:rsid w:val="0093165E"/>
    <w:rsid w:val="009322EB"/>
    <w:rsid w:val="0093290F"/>
    <w:rsid w:val="00932C6B"/>
    <w:rsid w:val="00933036"/>
    <w:rsid w:val="0093340A"/>
    <w:rsid w:val="00933D5C"/>
    <w:rsid w:val="00933E2A"/>
    <w:rsid w:val="00933E32"/>
    <w:rsid w:val="00934021"/>
    <w:rsid w:val="00934FD8"/>
    <w:rsid w:val="00936A79"/>
    <w:rsid w:val="0093741C"/>
    <w:rsid w:val="00940C22"/>
    <w:rsid w:val="00940CBF"/>
    <w:rsid w:val="00941420"/>
    <w:rsid w:val="00941833"/>
    <w:rsid w:val="00942DAA"/>
    <w:rsid w:val="0094329F"/>
    <w:rsid w:val="00943716"/>
    <w:rsid w:val="00943D30"/>
    <w:rsid w:val="00943DEA"/>
    <w:rsid w:val="00943EE8"/>
    <w:rsid w:val="009441FC"/>
    <w:rsid w:val="00944AE6"/>
    <w:rsid w:val="00946300"/>
    <w:rsid w:val="00947182"/>
    <w:rsid w:val="0094743C"/>
    <w:rsid w:val="00950BE1"/>
    <w:rsid w:val="00950C6E"/>
    <w:rsid w:val="009513AB"/>
    <w:rsid w:val="0095158C"/>
    <w:rsid w:val="00951640"/>
    <w:rsid w:val="00951703"/>
    <w:rsid w:val="009517CA"/>
    <w:rsid w:val="00951AD1"/>
    <w:rsid w:val="00951B5B"/>
    <w:rsid w:val="00952347"/>
    <w:rsid w:val="00952741"/>
    <w:rsid w:val="00952D48"/>
    <w:rsid w:val="00953D1F"/>
    <w:rsid w:val="009542C6"/>
    <w:rsid w:val="009552AE"/>
    <w:rsid w:val="00955C8B"/>
    <w:rsid w:val="00956847"/>
    <w:rsid w:val="00956BA3"/>
    <w:rsid w:val="00956D1F"/>
    <w:rsid w:val="0095716F"/>
    <w:rsid w:val="00957350"/>
    <w:rsid w:val="009606D1"/>
    <w:rsid w:val="00960726"/>
    <w:rsid w:val="009608BB"/>
    <w:rsid w:val="00960CEC"/>
    <w:rsid w:val="009613C1"/>
    <w:rsid w:val="009615D6"/>
    <w:rsid w:val="00961AC6"/>
    <w:rsid w:val="00962970"/>
    <w:rsid w:val="009633D2"/>
    <w:rsid w:val="00963E72"/>
    <w:rsid w:val="00964284"/>
    <w:rsid w:val="0096516C"/>
    <w:rsid w:val="00965DF8"/>
    <w:rsid w:val="00965FB7"/>
    <w:rsid w:val="0096608D"/>
    <w:rsid w:val="009666DA"/>
    <w:rsid w:val="00966A79"/>
    <w:rsid w:val="00967188"/>
    <w:rsid w:val="00967C49"/>
    <w:rsid w:val="00967C90"/>
    <w:rsid w:val="00970239"/>
    <w:rsid w:val="009705F5"/>
    <w:rsid w:val="00970AEB"/>
    <w:rsid w:val="00970DAB"/>
    <w:rsid w:val="009710B2"/>
    <w:rsid w:val="00971657"/>
    <w:rsid w:val="00971695"/>
    <w:rsid w:val="009727DD"/>
    <w:rsid w:val="0097285F"/>
    <w:rsid w:val="00972CE4"/>
    <w:rsid w:val="00973200"/>
    <w:rsid w:val="00973589"/>
    <w:rsid w:val="00973703"/>
    <w:rsid w:val="0097459F"/>
    <w:rsid w:val="009746E2"/>
    <w:rsid w:val="00974FDD"/>
    <w:rsid w:val="00975CDD"/>
    <w:rsid w:val="0097606F"/>
    <w:rsid w:val="00976BFD"/>
    <w:rsid w:val="00976EBF"/>
    <w:rsid w:val="00977791"/>
    <w:rsid w:val="009777FD"/>
    <w:rsid w:val="00977C8D"/>
    <w:rsid w:val="00980535"/>
    <w:rsid w:val="00980A75"/>
    <w:rsid w:val="00980CBD"/>
    <w:rsid w:val="009814EF"/>
    <w:rsid w:val="00981E09"/>
    <w:rsid w:val="00982037"/>
    <w:rsid w:val="0098292F"/>
    <w:rsid w:val="00982A14"/>
    <w:rsid w:val="00983243"/>
    <w:rsid w:val="009834D2"/>
    <w:rsid w:val="009842EB"/>
    <w:rsid w:val="00985DB8"/>
    <w:rsid w:val="009866DF"/>
    <w:rsid w:val="00987BB7"/>
    <w:rsid w:val="00987DAE"/>
    <w:rsid w:val="00987E9B"/>
    <w:rsid w:val="00990919"/>
    <w:rsid w:val="00990C11"/>
    <w:rsid w:val="00992910"/>
    <w:rsid w:val="009933A5"/>
    <w:rsid w:val="00993A66"/>
    <w:rsid w:val="00993BA8"/>
    <w:rsid w:val="009946A9"/>
    <w:rsid w:val="00994E37"/>
    <w:rsid w:val="009950F3"/>
    <w:rsid w:val="009962CD"/>
    <w:rsid w:val="00996CD4"/>
    <w:rsid w:val="00997009"/>
    <w:rsid w:val="009A0732"/>
    <w:rsid w:val="009A084F"/>
    <w:rsid w:val="009A08FE"/>
    <w:rsid w:val="009A0D3D"/>
    <w:rsid w:val="009A10D2"/>
    <w:rsid w:val="009A192A"/>
    <w:rsid w:val="009A1967"/>
    <w:rsid w:val="009A1A2F"/>
    <w:rsid w:val="009A1C9D"/>
    <w:rsid w:val="009A1D1D"/>
    <w:rsid w:val="009A2969"/>
    <w:rsid w:val="009A2A85"/>
    <w:rsid w:val="009A2CED"/>
    <w:rsid w:val="009A3B5E"/>
    <w:rsid w:val="009A3B86"/>
    <w:rsid w:val="009A4541"/>
    <w:rsid w:val="009A454E"/>
    <w:rsid w:val="009A4BE0"/>
    <w:rsid w:val="009A4D12"/>
    <w:rsid w:val="009A523C"/>
    <w:rsid w:val="009A533C"/>
    <w:rsid w:val="009A6052"/>
    <w:rsid w:val="009A631C"/>
    <w:rsid w:val="009A6B32"/>
    <w:rsid w:val="009A7FA0"/>
    <w:rsid w:val="009B09B2"/>
    <w:rsid w:val="009B0E42"/>
    <w:rsid w:val="009B106B"/>
    <w:rsid w:val="009B1605"/>
    <w:rsid w:val="009B16CC"/>
    <w:rsid w:val="009B1B2E"/>
    <w:rsid w:val="009B2010"/>
    <w:rsid w:val="009B2B83"/>
    <w:rsid w:val="009B301B"/>
    <w:rsid w:val="009B30A9"/>
    <w:rsid w:val="009B3184"/>
    <w:rsid w:val="009B3865"/>
    <w:rsid w:val="009B3CFB"/>
    <w:rsid w:val="009B4CF8"/>
    <w:rsid w:val="009B4E71"/>
    <w:rsid w:val="009B5142"/>
    <w:rsid w:val="009C04B7"/>
    <w:rsid w:val="009C0579"/>
    <w:rsid w:val="009C1418"/>
    <w:rsid w:val="009C1820"/>
    <w:rsid w:val="009C1F0B"/>
    <w:rsid w:val="009C2431"/>
    <w:rsid w:val="009C24CC"/>
    <w:rsid w:val="009C3355"/>
    <w:rsid w:val="009C3936"/>
    <w:rsid w:val="009C3FD5"/>
    <w:rsid w:val="009C53A0"/>
    <w:rsid w:val="009C544A"/>
    <w:rsid w:val="009C5F19"/>
    <w:rsid w:val="009C6533"/>
    <w:rsid w:val="009C7F4C"/>
    <w:rsid w:val="009D032C"/>
    <w:rsid w:val="009D1323"/>
    <w:rsid w:val="009D137E"/>
    <w:rsid w:val="009D14AD"/>
    <w:rsid w:val="009D178E"/>
    <w:rsid w:val="009D1DA3"/>
    <w:rsid w:val="009D2603"/>
    <w:rsid w:val="009D29DA"/>
    <w:rsid w:val="009D2D4D"/>
    <w:rsid w:val="009D3A90"/>
    <w:rsid w:val="009D3F2E"/>
    <w:rsid w:val="009D46ED"/>
    <w:rsid w:val="009D4983"/>
    <w:rsid w:val="009D4F98"/>
    <w:rsid w:val="009D51E0"/>
    <w:rsid w:val="009D5EA7"/>
    <w:rsid w:val="009D6374"/>
    <w:rsid w:val="009D646E"/>
    <w:rsid w:val="009D6760"/>
    <w:rsid w:val="009D6767"/>
    <w:rsid w:val="009D75AE"/>
    <w:rsid w:val="009D7D22"/>
    <w:rsid w:val="009E0C1E"/>
    <w:rsid w:val="009E122C"/>
    <w:rsid w:val="009E1ACC"/>
    <w:rsid w:val="009E1E9D"/>
    <w:rsid w:val="009E3480"/>
    <w:rsid w:val="009E3B44"/>
    <w:rsid w:val="009E4098"/>
    <w:rsid w:val="009E4A97"/>
    <w:rsid w:val="009E580E"/>
    <w:rsid w:val="009F0CCE"/>
    <w:rsid w:val="009F11C0"/>
    <w:rsid w:val="009F12E5"/>
    <w:rsid w:val="009F162B"/>
    <w:rsid w:val="009F1774"/>
    <w:rsid w:val="009F2172"/>
    <w:rsid w:val="009F2540"/>
    <w:rsid w:val="009F2764"/>
    <w:rsid w:val="009F316F"/>
    <w:rsid w:val="009F330E"/>
    <w:rsid w:val="009F3572"/>
    <w:rsid w:val="009F3B08"/>
    <w:rsid w:val="009F3D0C"/>
    <w:rsid w:val="009F4297"/>
    <w:rsid w:val="009F43A3"/>
    <w:rsid w:val="009F46A1"/>
    <w:rsid w:val="009F4E13"/>
    <w:rsid w:val="009F5785"/>
    <w:rsid w:val="009F5816"/>
    <w:rsid w:val="009F61E0"/>
    <w:rsid w:val="009F67CA"/>
    <w:rsid w:val="009F6F61"/>
    <w:rsid w:val="009F7074"/>
    <w:rsid w:val="00A00771"/>
    <w:rsid w:val="00A0142F"/>
    <w:rsid w:val="00A01564"/>
    <w:rsid w:val="00A01595"/>
    <w:rsid w:val="00A016BF"/>
    <w:rsid w:val="00A01BC4"/>
    <w:rsid w:val="00A01EFA"/>
    <w:rsid w:val="00A027A5"/>
    <w:rsid w:val="00A02E38"/>
    <w:rsid w:val="00A03796"/>
    <w:rsid w:val="00A03BB2"/>
    <w:rsid w:val="00A03DC6"/>
    <w:rsid w:val="00A03F3E"/>
    <w:rsid w:val="00A0492E"/>
    <w:rsid w:val="00A054DB"/>
    <w:rsid w:val="00A058FC"/>
    <w:rsid w:val="00A05A9F"/>
    <w:rsid w:val="00A05F17"/>
    <w:rsid w:val="00A05FCC"/>
    <w:rsid w:val="00A06095"/>
    <w:rsid w:val="00A068EE"/>
    <w:rsid w:val="00A069AC"/>
    <w:rsid w:val="00A07535"/>
    <w:rsid w:val="00A07874"/>
    <w:rsid w:val="00A07C9D"/>
    <w:rsid w:val="00A10A82"/>
    <w:rsid w:val="00A1123F"/>
    <w:rsid w:val="00A11874"/>
    <w:rsid w:val="00A11963"/>
    <w:rsid w:val="00A11F07"/>
    <w:rsid w:val="00A12077"/>
    <w:rsid w:val="00A129B9"/>
    <w:rsid w:val="00A12FE0"/>
    <w:rsid w:val="00A12FE9"/>
    <w:rsid w:val="00A12FED"/>
    <w:rsid w:val="00A1317F"/>
    <w:rsid w:val="00A1345D"/>
    <w:rsid w:val="00A144B6"/>
    <w:rsid w:val="00A14658"/>
    <w:rsid w:val="00A14776"/>
    <w:rsid w:val="00A147A9"/>
    <w:rsid w:val="00A14B40"/>
    <w:rsid w:val="00A15300"/>
    <w:rsid w:val="00A153B0"/>
    <w:rsid w:val="00A15CB0"/>
    <w:rsid w:val="00A15DB9"/>
    <w:rsid w:val="00A17152"/>
    <w:rsid w:val="00A17662"/>
    <w:rsid w:val="00A17C6A"/>
    <w:rsid w:val="00A2016A"/>
    <w:rsid w:val="00A2062A"/>
    <w:rsid w:val="00A20B98"/>
    <w:rsid w:val="00A21452"/>
    <w:rsid w:val="00A21918"/>
    <w:rsid w:val="00A22162"/>
    <w:rsid w:val="00A22835"/>
    <w:rsid w:val="00A23249"/>
    <w:rsid w:val="00A2384C"/>
    <w:rsid w:val="00A238DF"/>
    <w:rsid w:val="00A23FAD"/>
    <w:rsid w:val="00A24B55"/>
    <w:rsid w:val="00A24BFB"/>
    <w:rsid w:val="00A2561A"/>
    <w:rsid w:val="00A260B3"/>
    <w:rsid w:val="00A261FF"/>
    <w:rsid w:val="00A26244"/>
    <w:rsid w:val="00A2638A"/>
    <w:rsid w:val="00A263EB"/>
    <w:rsid w:val="00A26616"/>
    <w:rsid w:val="00A26D1C"/>
    <w:rsid w:val="00A26F15"/>
    <w:rsid w:val="00A27248"/>
    <w:rsid w:val="00A2755F"/>
    <w:rsid w:val="00A27D31"/>
    <w:rsid w:val="00A30557"/>
    <w:rsid w:val="00A308CA"/>
    <w:rsid w:val="00A30E12"/>
    <w:rsid w:val="00A3115F"/>
    <w:rsid w:val="00A3186F"/>
    <w:rsid w:val="00A32008"/>
    <w:rsid w:val="00A323EA"/>
    <w:rsid w:val="00A32568"/>
    <w:rsid w:val="00A32EA7"/>
    <w:rsid w:val="00A334B6"/>
    <w:rsid w:val="00A33D11"/>
    <w:rsid w:val="00A34277"/>
    <w:rsid w:val="00A34357"/>
    <w:rsid w:val="00A3439D"/>
    <w:rsid w:val="00A352DA"/>
    <w:rsid w:val="00A35728"/>
    <w:rsid w:val="00A35FCE"/>
    <w:rsid w:val="00A3705C"/>
    <w:rsid w:val="00A37C61"/>
    <w:rsid w:val="00A4015D"/>
    <w:rsid w:val="00A40454"/>
    <w:rsid w:val="00A40818"/>
    <w:rsid w:val="00A40A26"/>
    <w:rsid w:val="00A40E8C"/>
    <w:rsid w:val="00A41830"/>
    <w:rsid w:val="00A418F9"/>
    <w:rsid w:val="00A41C36"/>
    <w:rsid w:val="00A42646"/>
    <w:rsid w:val="00A42C24"/>
    <w:rsid w:val="00A42DAE"/>
    <w:rsid w:val="00A42DBE"/>
    <w:rsid w:val="00A42FA3"/>
    <w:rsid w:val="00A4361D"/>
    <w:rsid w:val="00A44EE8"/>
    <w:rsid w:val="00A45329"/>
    <w:rsid w:val="00A45777"/>
    <w:rsid w:val="00A457A4"/>
    <w:rsid w:val="00A46069"/>
    <w:rsid w:val="00A46A8B"/>
    <w:rsid w:val="00A46E46"/>
    <w:rsid w:val="00A47316"/>
    <w:rsid w:val="00A478B8"/>
    <w:rsid w:val="00A50B63"/>
    <w:rsid w:val="00A51850"/>
    <w:rsid w:val="00A51B12"/>
    <w:rsid w:val="00A536EE"/>
    <w:rsid w:val="00A53A03"/>
    <w:rsid w:val="00A5559B"/>
    <w:rsid w:val="00A55C3B"/>
    <w:rsid w:val="00A56E40"/>
    <w:rsid w:val="00A57488"/>
    <w:rsid w:val="00A57BEA"/>
    <w:rsid w:val="00A601C0"/>
    <w:rsid w:val="00A60D57"/>
    <w:rsid w:val="00A60DFB"/>
    <w:rsid w:val="00A61115"/>
    <w:rsid w:val="00A61DFC"/>
    <w:rsid w:val="00A6216C"/>
    <w:rsid w:val="00A627F5"/>
    <w:rsid w:val="00A63677"/>
    <w:rsid w:val="00A63B3B"/>
    <w:rsid w:val="00A64E39"/>
    <w:rsid w:val="00A65C25"/>
    <w:rsid w:val="00A66617"/>
    <w:rsid w:val="00A66BE3"/>
    <w:rsid w:val="00A66DC7"/>
    <w:rsid w:val="00A6732D"/>
    <w:rsid w:val="00A674ED"/>
    <w:rsid w:val="00A677B7"/>
    <w:rsid w:val="00A67C34"/>
    <w:rsid w:val="00A67E23"/>
    <w:rsid w:val="00A7004F"/>
    <w:rsid w:val="00A709E2"/>
    <w:rsid w:val="00A71ABB"/>
    <w:rsid w:val="00A71C06"/>
    <w:rsid w:val="00A722F2"/>
    <w:rsid w:val="00A72396"/>
    <w:rsid w:val="00A72F30"/>
    <w:rsid w:val="00A72F3E"/>
    <w:rsid w:val="00A72FDA"/>
    <w:rsid w:val="00A743DC"/>
    <w:rsid w:val="00A74509"/>
    <w:rsid w:val="00A74883"/>
    <w:rsid w:val="00A75345"/>
    <w:rsid w:val="00A75F5E"/>
    <w:rsid w:val="00A76374"/>
    <w:rsid w:val="00A7658D"/>
    <w:rsid w:val="00A76C47"/>
    <w:rsid w:val="00A77C18"/>
    <w:rsid w:val="00A802EA"/>
    <w:rsid w:val="00A80D6B"/>
    <w:rsid w:val="00A80E35"/>
    <w:rsid w:val="00A8146D"/>
    <w:rsid w:val="00A81490"/>
    <w:rsid w:val="00A81898"/>
    <w:rsid w:val="00A81B0D"/>
    <w:rsid w:val="00A81F6F"/>
    <w:rsid w:val="00A82243"/>
    <w:rsid w:val="00A82E33"/>
    <w:rsid w:val="00A83332"/>
    <w:rsid w:val="00A83E6D"/>
    <w:rsid w:val="00A84504"/>
    <w:rsid w:val="00A84B66"/>
    <w:rsid w:val="00A850E6"/>
    <w:rsid w:val="00A86790"/>
    <w:rsid w:val="00A8685C"/>
    <w:rsid w:val="00A8687A"/>
    <w:rsid w:val="00A868D6"/>
    <w:rsid w:val="00A8742E"/>
    <w:rsid w:val="00A8788F"/>
    <w:rsid w:val="00A87AC5"/>
    <w:rsid w:val="00A9050B"/>
    <w:rsid w:val="00A90587"/>
    <w:rsid w:val="00A90BB7"/>
    <w:rsid w:val="00A90CEA"/>
    <w:rsid w:val="00A926A0"/>
    <w:rsid w:val="00A92755"/>
    <w:rsid w:val="00A92A3B"/>
    <w:rsid w:val="00A938F0"/>
    <w:rsid w:val="00A93D6F"/>
    <w:rsid w:val="00A9417F"/>
    <w:rsid w:val="00A94282"/>
    <w:rsid w:val="00A94854"/>
    <w:rsid w:val="00A95846"/>
    <w:rsid w:val="00A96E2B"/>
    <w:rsid w:val="00A96F02"/>
    <w:rsid w:val="00A971B9"/>
    <w:rsid w:val="00A978BF"/>
    <w:rsid w:val="00A97FE7"/>
    <w:rsid w:val="00AA0877"/>
    <w:rsid w:val="00AA0BF1"/>
    <w:rsid w:val="00AA0C6D"/>
    <w:rsid w:val="00AA112E"/>
    <w:rsid w:val="00AA1310"/>
    <w:rsid w:val="00AA1BCD"/>
    <w:rsid w:val="00AA2323"/>
    <w:rsid w:val="00AA2C13"/>
    <w:rsid w:val="00AA2C9A"/>
    <w:rsid w:val="00AA2D8F"/>
    <w:rsid w:val="00AA38DF"/>
    <w:rsid w:val="00AA39D8"/>
    <w:rsid w:val="00AA3BF4"/>
    <w:rsid w:val="00AA480F"/>
    <w:rsid w:val="00AA4FB5"/>
    <w:rsid w:val="00AA53C2"/>
    <w:rsid w:val="00AA5477"/>
    <w:rsid w:val="00AA5766"/>
    <w:rsid w:val="00AA5BC4"/>
    <w:rsid w:val="00AA5F68"/>
    <w:rsid w:val="00AA6446"/>
    <w:rsid w:val="00AA6AAB"/>
    <w:rsid w:val="00AA6CC4"/>
    <w:rsid w:val="00AA7285"/>
    <w:rsid w:val="00AA742A"/>
    <w:rsid w:val="00AA7517"/>
    <w:rsid w:val="00AA7FA0"/>
    <w:rsid w:val="00AB03CC"/>
    <w:rsid w:val="00AB061D"/>
    <w:rsid w:val="00AB0B9E"/>
    <w:rsid w:val="00AB0BE9"/>
    <w:rsid w:val="00AB236F"/>
    <w:rsid w:val="00AB253E"/>
    <w:rsid w:val="00AB34C2"/>
    <w:rsid w:val="00AB3AE1"/>
    <w:rsid w:val="00AB3C2B"/>
    <w:rsid w:val="00AB3E4D"/>
    <w:rsid w:val="00AB3E89"/>
    <w:rsid w:val="00AB3F7B"/>
    <w:rsid w:val="00AB4C8E"/>
    <w:rsid w:val="00AB5786"/>
    <w:rsid w:val="00AB57DE"/>
    <w:rsid w:val="00AB5C48"/>
    <w:rsid w:val="00AB5CEB"/>
    <w:rsid w:val="00AB6035"/>
    <w:rsid w:val="00AB656D"/>
    <w:rsid w:val="00AB6797"/>
    <w:rsid w:val="00AB6B0C"/>
    <w:rsid w:val="00AB71BA"/>
    <w:rsid w:val="00AB7E13"/>
    <w:rsid w:val="00AC034A"/>
    <w:rsid w:val="00AC13FA"/>
    <w:rsid w:val="00AC20F4"/>
    <w:rsid w:val="00AC25F4"/>
    <w:rsid w:val="00AC2E44"/>
    <w:rsid w:val="00AC334E"/>
    <w:rsid w:val="00AC464E"/>
    <w:rsid w:val="00AC4B0E"/>
    <w:rsid w:val="00AC4C84"/>
    <w:rsid w:val="00AC5831"/>
    <w:rsid w:val="00AC58CC"/>
    <w:rsid w:val="00AC698C"/>
    <w:rsid w:val="00AC6A66"/>
    <w:rsid w:val="00AC7F5B"/>
    <w:rsid w:val="00AD0252"/>
    <w:rsid w:val="00AD1219"/>
    <w:rsid w:val="00AD2053"/>
    <w:rsid w:val="00AD22AF"/>
    <w:rsid w:val="00AD26B1"/>
    <w:rsid w:val="00AD2A7E"/>
    <w:rsid w:val="00AD2E21"/>
    <w:rsid w:val="00AD302F"/>
    <w:rsid w:val="00AD3359"/>
    <w:rsid w:val="00AD355B"/>
    <w:rsid w:val="00AD36AC"/>
    <w:rsid w:val="00AD3773"/>
    <w:rsid w:val="00AD4336"/>
    <w:rsid w:val="00AD4ACB"/>
    <w:rsid w:val="00AD4E72"/>
    <w:rsid w:val="00AD5556"/>
    <w:rsid w:val="00AD55D7"/>
    <w:rsid w:val="00AD5644"/>
    <w:rsid w:val="00AD5858"/>
    <w:rsid w:val="00AD6208"/>
    <w:rsid w:val="00AD78EB"/>
    <w:rsid w:val="00AE03CD"/>
    <w:rsid w:val="00AE08BD"/>
    <w:rsid w:val="00AE0EE0"/>
    <w:rsid w:val="00AE123C"/>
    <w:rsid w:val="00AE1602"/>
    <w:rsid w:val="00AE1965"/>
    <w:rsid w:val="00AE2036"/>
    <w:rsid w:val="00AE22E2"/>
    <w:rsid w:val="00AE2865"/>
    <w:rsid w:val="00AE2DE0"/>
    <w:rsid w:val="00AE2F9E"/>
    <w:rsid w:val="00AE3235"/>
    <w:rsid w:val="00AE4488"/>
    <w:rsid w:val="00AE46FA"/>
    <w:rsid w:val="00AE4F9B"/>
    <w:rsid w:val="00AE56E4"/>
    <w:rsid w:val="00AE59A1"/>
    <w:rsid w:val="00AE5A28"/>
    <w:rsid w:val="00AE6F11"/>
    <w:rsid w:val="00AE7649"/>
    <w:rsid w:val="00AE7C80"/>
    <w:rsid w:val="00AF00F9"/>
    <w:rsid w:val="00AF0382"/>
    <w:rsid w:val="00AF0B0E"/>
    <w:rsid w:val="00AF14D2"/>
    <w:rsid w:val="00AF1935"/>
    <w:rsid w:val="00AF19CD"/>
    <w:rsid w:val="00AF1A6B"/>
    <w:rsid w:val="00AF212A"/>
    <w:rsid w:val="00AF238B"/>
    <w:rsid w:val="00AF2E1F"/>
    <w:rsid w:val="00AF31D8"/>
    <w:rsid w:val="00AF31E4"/>
    <w:rsid w:val="00AF3297"/>
    <w:rsid w:val="00AF3D91"/>
    <w:rsid w:val="00AF4A4A"/>
    <w:rsid w:val="00AF4B14"/>
    <w:rsid w:val="00AF4D4D"/>
    <w:rsid w:val="00AF5371"/>
    <w:rsid w:val="00AF58FF"/>
    <w:rsid w:val="00AF59E9"/>
    <w:rsid w:val="00AF5FC5"/>
    <w:rsid w:val="00AF6197"/>
    <w:rsid w:val="00AF636A"/>
    <w:rsid w:val="00AF78BB"/>
    <w:rsid w:val="00AF79A6"/>
    <w:rsid w:val="00AF7B19"/>
    <w:rsid w:val="00B00B36"/>
    <w:rsid w:val="00B00C98"/>
    <w:rsid w:val="00B01471"/>
    <w:rsid w:val="00B0147F"/>
    <w:rsid w:val="00B01BCF"/>
    <w:rsid w:val="00B02716"/>
    <w:rsid w:val="00B028D4"/>
    <w:rsid w:val="00B02C95"/>
    <w:rsid w:val="00B02F5D"/>
    <w:rsid w:val="00B031B8"/>
    <w:rsid w:val="00B0335E"/>
    <w:rsid w:val="00B0351B"/>
    <w:rsid w:val="00B04C36"/>
    <w:rsid w:val="00B0527E"/>
    <w:rsid w:val="00B05321"/>
    <w:rsid w:val="00B05469"/>
    <w:rsid w:val="00B06F96"/>
    <w:rsid w:val="00B074E1"/>
    <w:rsid w:val="00B07A0E"/>
    <w:rsid w:val="00B07E81"/>
    <w:rsid w:val="00B104AF"/>
    <w:rsid w:val="00B114CD"/>
    <w:rsid w:val="00B11B16"/>
    <w:rsid w:val="00B11DB2"/>
    <w:rsid w:val="00B11F47"/>
    <w:rsid w:val="00B121BF"/>
    <w:rsid w:val="00B122C3"/>
    <w:rsid w:val="00B1242B"/>
    <w:rsid w:val="00B12B59"/>
    <w:rsid w:val="00B12E16"/>
    <w:rsid w:val="00B12F1E"/>
    <w:rsid w:val="00B136EB"/>
    <w:rsid w:val="00B13825"/>
    <w:rsid w:val="00B147AE"/>
    <w:rsid w:val="00B14A2A"/>
    <w:rsid w:val="00B14AB1"/>
    <w:rsid w:val="00B151CC"/>
    <w:rsid w:val="00B154A1"/>
    <w:rsid w:val="00B157F3"/>
    <w:rsid w:val="00B15A18"/>
    <w:rsid w:val="00B15A68"/>
    <w:rsid w:val="00B15BB4"/>
    <w:rsid w:val="00B163E5"/>
    <w:rsid w:val="00B16590"/>
    <w:rsid w:val="00B165BA"/>
    <w:rsid w:val="00B166BA"/>
    <w:rsid w:val="00B174F4"/>
    <w:rsid w:val="00B175DE"/>
    <w:rsid w:val="00B200AB"/>
    <w:rsid w:val="00B208A2"/>
    <w:rsid w:val="00B20FEF"/>
    <w:rsid w:val="00B21BB6"/>
    <w:rsid w:val="00B22444"/>
    <w:rsid w:val="00B22C84"/>
    <w:rsid w:val="00B23535"/>
    <w:rsid w:val="00B23966"/>
    <w:rsid w:val="00B23EB8"/>
    <w:rsid w:val="00B244AE"/>
    <w:rsid w:val="00B24731"/>
    <w:rsid w:val="00B25561"/>
    <w:rsid w:val="00B25DEC"/>
    <w:rsid w:val="00B26B7A"/>
    <w:rsid w:val="00B26D90"/>
    <w:rsid w:val="00B26DED"/>
    <w:rsid w:val="00B26E8D"/>
    <w:rsid w:val="00B26F5C"/>
    <w:rsid w:val="00B2704B"/>
    <w:rsid w:val="00B27A31"/>
    <w:rsid w:val="00B27D40"/>
    <w:rsid w:val="00B311A4"/>
    <w:rsid w:val="00B32007"/>
    <w:rsid w:val="00B32A81"/>
    <w:rsid w:val="00B32B7F"/>
    <w:rsid w:val="00B32D48"/>
    <w:rsid w:val="00B32FE6"/>
    <w:rsid w:val="00B330F5"/>
    <w:rsid w:val="00B334BF"/>
    <w:rsid w:val="00B344EF"/>
    <w:rsid w:val="00B34864"/>
    <w:rsid w:val="00B34983"/>
    <w:rsid w:val="00B349F4"/>
    <w:rsid w:val="00B34A38"/>
    <w:rsid w:val="00B34B31"/>
    <w:rsid w:val="00B34EC6"/>
    <w:rsid w:val="00B3528F"/>
    <w:rsid w:val="00B35330"/>
    <w:rsid w:val="00B3539E"/>
    <w:rsid w:val="00B35621"/>
    <w:rsid w:val="00B359C2"/>
    <w:rsid w:val="00B360E9"/>
    <w:rsid w:val="00B36199"/>
    <w:rsid w:val="00B36586"/>
    <w:rsid w:val="00B40119"/>
    <w:rsid w:val="00B40673"/>
    <w:rsid w:val="00B40E6E"/>
    <w:rsid w:val="00B40FCB"/>
    <w:rsid w:val="00B41526"/>
    <w:rsid w:val="00B41EA4"/>
    <w:rsid w:val="00B42CFD"/>
    <w:rsid w:val="00B42DFC"/>
    <w:rsid w:val="00B43586"/>
    <w:rsid w:val="00B43890"/>
    <w:rsid w:val="00B43F13"/>
    <w:rsid w:val="00B44628"/>
    <w:rsid w:val="00B44B5E"/>
    <w:rsid w:val="00B45006"/>
    <w:rsid w:val="00B455E2"/>
    <w:rsid w:val="00B456CA"/>
    <w:rsid w:val="00B45F44"/>
    <w:rsid w:val="00B45FE5"/>
    <w:rsid w:val="00B46C74"/>
    <w:rsid w:val="00B47949"/>
    <w:rsid w:val="00B50295"/>
    <w:rsid w:val="00B50420"/>
    <w:rsid w:val="00B50946"/>
    <w:rsid w:val="00B509F9"/>
    <w:rsid w:val="00B50B5E"/>
    <w:rsid w:val="00B5195A"/>
    <w:rsid w:val="00B52877"/>
    <w:rsid w:val="00B52902"/>
    <w:rsid w:val="00B52A8F"/>
    <w:rsid w:val="00B533E6"/>
    <w:rsid w:val="00B539EE"/>
    <w:rsid w:val="00B53D57"/>
    <w:rsid w:val="00B53DA9"/>
    <w:rsid w:val="00B54892"/>
    <w:rsid w:val="00B549AA"/>
    <w:rsid w:val="00B55BF7"/>
    <w:rsid w:val="00B55DDA"/>
    <w:rsid w:val="00B564E2"/>
    <w:rsid w:val="00B56CD5"/>
    <w:rsid w:val="00B603C8"/>
    <w:rsid w:val="00B60F9C"/>
    <w:rsid w:val="00B6149F"/>
    <w:rsid w:val="00B6183F"/>
    <w:rsid w:val="00B61AB6"/>
    <w:rsid w:val="00B61BEF"/>
    <w:rsid w:val="00B6204E"/>
    <w:rsid w:val="00B62487"/>
    <w:rsid w:val="00B625F5"/>
    <w:rsid w:val="00B6288F"/>
    <w:rsid w:val="00B63034"/>
    <w:rsid w:val="00B66429"/>
    <w:rsid w:val="00B66D96"/>
    <w:rsid w:val="00B6703D"/>
    <w:rsid w:val="00B6743E"/>
    <w:rsid w:val="00B6781B"/>
    <w:rsid w:val="00B67E13"/>
    <w:rsid w:val="00B70CD8"/>
    <w:rsid w:val="00B712E9"/>
    <w:rsid w:val="00B71729"/>
    <w:rsid w:val="00B71B49"/>
    <w:rsid w:val="00B72025"/>
    <w:rsid w:val="00B7216C"/>
    <w:rsid w:val="00B73367"/>
    <w:rsid w:val="00B733C3"/>
    <w:rsid w:val="00B75B52"/>
    <w:rsid w:val="00B762AE"/>
    <w:rsid w:val="00B765A2"/>
    <w:rsid w:val="00B76662"/>
    <w:rsid w:val="00B769DF"/>
    <w:rsid w:val="00B77E2E"/>
    <w:rsid w:val="00B8092D"/>
    <w:rsid w:val="00B80B09"/>
    <w:rsid w:val="00B80C07"/>
    <w:rsid w:val="00B8155E"/>
    <w:rsid w:val="00B81746"/>
    <w:rsid w:val="00B818C2"/>
    <w:rsid w:val="00B82105"/>
    <w:rsid w:val="00B8212B"/>
    <w:rsid w:val="00B82130"/>
    <w:rsid w:val="00B82830"/>
    <w:rsid w:val="00B82A0D"/>
    <w:rsid w:val="00B82BE3"/>
    <w:rsid w:val="00B836BB"/>
    <w:rsid w:val="00B83CD4"/>
    <w:rsid w:val="00B8400A"/>
    <w:rsid w:val="00B840B2"/>
    <w:rsid w:val="00B8425D"/>
    <w:rsid w:val="00B8454A"/>
    <w:rsid w:val="00B845E8"/>
    <w:rsid w:val="00B8462B"/>
    <w:rsid w:val="00B849D9"/>
    <w:rsid w:val="00B85132"/>
    <w:rsid w:val="00B851A5"/>
    <w:rsid w:val="00B85481"/>
    <w:rsid w:val="00B863CE"/>
    <w:rsid w:val="00B865F1"/>
    <w:rsid w:val="00B866EA"/>
    <w:rsid w:val="00B86DA4"/>
    <w:rsid w:val="00B87557"/>
    <w:rsid w:val="00B903B4"/>
    <w:rsid w:val="00B90D22"/>
    <w:rsid w:val="00B915BB"/>
    <w:rsid w:val="00B915E8"/>
    <w:rsid w:val="00B918CA"/>
    <w:rsid w:val="00B9205B"/>
    <w:rsid w:val="00B92910"/>
    <w:rsid w:val="00B92BBA"/>
    <w:rsid w:val="00B932F1"/>
    <w:rsid w:val="00B937C0"/>
    <w:rsid w:val="00B93B2C"/>
    <w:rsid w:val="00B94233"/>
    <w:rsid w:val="00B944ED"/>
    <w:rsid w:val="00B9455E"/>
    <w:rsid w:val="00B949F2"/>
    <w:rsid w:val="00B94F5B"/>
    <w:rsid w:val="00B957CB"/>
    <w:rsid w:val="00B958C2"/>
    <w:rsid w:val="00B96287"/>
    <w:rsid w:val="00B96489"/>
    <w:rsid w:val="00B96A84"/>
    <w:rsid w:val="00B96DA4"/>
    <w:rsid w:val="00B97040"/>
    <w:rsid w:val="00B97433"/>
    <w:rsid w:val="00B9744C"/>
    <w:rsid w:val="00B97B26"/>
    <w:rsid w:val="00B97CE7"/>
    <w:rsid w:val="00BA01BE"/>
    <w:rsid w:val="00BA0728"/>
    <w:rsid w:val="00BA10D4"/>
    <w:rsid w:val="00BA155D"/>
    <w:rsid w:val="00BA173C"/>
    <w:rsid w:val="00BA193E"/>
    <w:rsid w:val="00BA2304"/>
    <w:rsid w:val="00BA2601"/>
    <w:rsid w:val="00BA2A05"/>
    <w:rsid w:val="00BA3236"/>
    <w:rsid w:val="00BA3336"/>
    <w:rsid w:val="00BA3431"/>
    <w:rsid w:val="00BA37C9"/>
    <w:rsid w:val="00BA3D4A"/>
    <w:rsid w:val="00BA4073"/>
    <w:rsid w:val="00BA49AE"/>
    <w:rsid w:val="00BA4BBC"/>
    <w:rsid w:val="00BA4C80"/>
    <w:rsid w:val="00BA4EEC"/>
    <w:rsid w:val="00BA5576"/>
    <w:rsid w:val="00BA5D6C"/>
    <w:rsid w:val="00BA6010"/>
    <w:rsid w:val="00BA61C9"/>
    <w:rsid w:val="00BA63B7"/>
    <w:rsid w:val="00BA699C"/>
    <w:rsid w:val="00BA7374"/>
    <w:rsid w:val="00BA7A44"/>
    <w:rsid w:val="00BA7EDE"/>
    <w:rsid w:val="00BB0056"/>
    <w:rsid w:val="00BB0BCB"/>
    <w:rsid w:val="00BB0D5E"/>
    <w:rsid w:val="00BB0E5C"/>
    <w:rsid w:val="00BB1403"/>
    <w:rsid w:val="00BB1487"/>
    <w:rsid w:val="00BB185B"/>
    <w:rsid w:val="00BB1EE2"/>
    <w:rsid w:val="00BB2409"/>
    <w:rsid w:val="00BB372D"/>
    <w:rsid w:val="00BB3A62"/>
    <w:rsid w:val="00BB4C17"/>
    <w:rsid w:val="00BB4F92"/>
    <w:rsid w:val="00BB6129"/>
    <w:rsid w:val="00BB6557"/>
    <w:rsid w:val="00BB6FFE"/>
    <w:rsid w:val="00BB764E"/>
    <w:rsid w:val="00BB76AF"/>
    <w:rsid w:val="00BB7DBB"/>
    <w:rsid w:val="00BC0664"/>
    <w:rsid w:val="00BC0700"/>
    <w:rsid w:val="00BC0C94"/>
    <w:rsid w:val="00BC12E4"/>
    <w:rsid w:val="00BC18AB"/>
    <w:rsid w:val="00BC1DA2"/>
    <w:rsid w:val="00BC31DE"/>
    <w:rsid w:val="00BC3A70"/>
    <w:rsid w:val="00BC3F78"/>
    <w:rsid w:val="00BC48B0"/>
    <w:rsid w:val="00BC4FCB"/>
    <w:rsid w:val="00BC549B"/>
    <w:rsid w:val="00BC54F0"/>
    <w:rsid w:val="00BC5B78"/>
    <w:rsid w:val="00BC5C88"/>
    <w:rsid w:val="00BC5DAA"/>
    <w:rsid w:val="00BC6DAE"/>
    <w:rsid w:val="00BC6E8D"/>
    <w:rsid w:val="00BC7B0A"/>
    <w:rsid w:val="00BC7C0A"/>
    <w:rsid w:val="00BD0C52"/>
    <w:rsid w:val="00BD0E02"/>
    <w:rsid w:val="00BD228C"/>
    <w:rsid w:val="00BD2A44"/>
    <w:rsid w:val="00BD2F78"/>
    <w:rsid w:val="00BD3157"/>
    <w:rsid w:val="00BD3889"/>
    <w:rsid w:val="00BD3B2C"/>
    <w:rsid w:val="00BD3C5C"/>
    <w:rsid w:val="00BD557F"/>
    <w:rsid w:val="00BD62B8"/>
    <w:rsid w:val="00BD63E4"/>
    <w:rsid w:val="00BD688C"/>
    <w:rsid w:val="00BD692F"/>
    <w:rsid w:val="00BD7451"/>
    <w:rsid w:val="00BE047B"/>
    <w:rsid w:val="00BE0939"/>
    <w:rsid w:val="00BE0BAF"/>
    <w:rsid w:val="00BE0F07"/>
    <w:rsid w:val="00BE1343"/>
    <w:rsid w:val="00BE175A"/>
    <w:rsid w:val="00BE2254"/>
    <w:rsid w:val="00BE230B"/>
    <w:rsid w:val="00BE25FA"/>
    <w:rsid w:val="00BE2B66"/>
    <w:rsid w:val="00BE2C73"/>
    <w:rsid w:val="00BE2F46"/>
    <w:rsid w:val="00BE32E0"/>
    <w:rsid w:val="00BE390B"/>
    <w:rsid w:val="00BE3A54"/>
    <w:rsid w:val="00BE4002"/>
    <w:rsid w:val="00BE43D8"/>
    <w:rsid w:val="00BE4858"/>
    <w:rsid w:val="00BE55D8"/>
    <w:rsid w:val="00BE5E7B"/>
    <w:rsid w:val="00BE5E84"/>
    <w:rsid w:val="00BE642D"/>
    <w:rsid w:val="00BE6A5F"/>
    <w:rsid w:val="00BE6B47"/>
    <w:rsid w:val="00BE7E3E"/>
    <w:rsid w:val="00BF1038"/>
    <w:rsid w:val="00BF156D"/>
    <w:rsid w:val="00BF1C30"/>
    <w:rsid w:val="00BF20EF"/>
    <w:rsid w:val="00BF2940"/>
    <w:rsid w:val="00BF38EC"/>
    <w:rsid w:val="00BF3A7B"/>
    <w:rsid w:val="00BF4662"/>
    <w:rsid w:val="00BF482A"/>
    <w:rsid w:val="00BF503A"/>
    <w:rsid w:val="00BF53E8"/>
    <w:rsid w:val="00BF548F"/>
    <w:rsid w:val="00BF5C44"/>
    <w:rsid w:val="00BF5E41"/>
    <w:rsid w:val="00BF66A3"/>
    <w:rsid w:val="00BF6A89"/>
    <w:rsid w:val="00BF729B"/>
    <w:rsid w:val="00BF72FB"/>
    <w:rsid w:val="00BF73D1"/>
    <w:rsid w:val="00BF74F2"/>
    <w:rsid w:val="00BF76E4"/>
    <w:rsid w:val="00C00492"/>
    <w:rsid w:val="00C0058C"/>
    <w:rsid w:val="00C0073B"/>
    <w:rsid w:val="00C01480"/>
    <w:rsid w:val="00C018F9"/>
    <w:rsid w:val="00C020BA"/>
    <w:rsid w:val="00C02A1F"/>
    <w:rsid w:val="00C036D4"/>
    <w:rsid w:val="00C03F5A"/>
    <w:rsid w:val="00C04CC7"/>
    <w:rsid w:val="00C05577"/>
    <w:rsid w:val="00C06783"/>
    <w:rsid w:val="00C0680A"/>
    <w:rsid w:val="00C06FE6"/>
    <w:rsid w:val="00C07368"/>
    <w:rsid w:val="00C103A7"/>
    <w:rsid w:val="00C10C62"/>
    <w:rsid w:val="00C1164B"/>
    <w:rsid w:val="00C117AC"/>
    <w:rsid w:val="00C12145"/>
    <w:rsid w:val="00C13275"/>
    <w:rsid w:val="00C134E2"/>
    <w:rsid w:val="00C142AB"/>
    <w:rsid w:val="00C147F7"/>
    <w:rsid w:val="00C14D63"/>
    <w:rsid w:val="00C155D7"/>
    <w:rsid w:val="00C156B7"/>
    <w:rsid w:val="00C15860"/>
    <w:rsid w:val="00C16413"/>
    <w:rsid w:val="00C1663D"/>
    <w:rsid w:val="00C16CBE"/>
    <w:rsid w:val="00C16D9D"/>
    <w:rsid w:val="00C170F9"/>
    <w:rsid w:val="00C20303"/>
    <w:rsid w:val="00C20729"/>
    <w:rsid w:val="00C20757"/>
    <w:rsid w:val="00C209EA"/>
    <w:rsid w:val="00C20B37"/>
    <w:rsid w:val="00C20F1A"/>
    <w:rsid w:val="00C20FC3"/>
    <w:rsid w:val="00C226C8"/>
    <w:rsid w:val="00C23810"/>
    <w:rsid w:val="00C23816"/>
    <w:rsid w:val="00C23886"/>
    <w:rsid w:val="00C239D6"/>
    <w:rsid w:val="00C23A84"/>
    <w:rsid w:val="00C23B03"/>
    <w:rsid w:val="00C23CC5"/>
    <w:rsid w:val="00C24679"/>
    <w:rsid w:val="00C260BE"/>
    <w:rsid w:val="00C262D0"/>
    <w:rsid w:val="00C262E2"/>
    <w:rsid w:val="00C27030"/>
    <w:rsid w:val="00C273A7"/>
    <w:rsid w:val="00C27942"/>
    <w:rsid w:val="00C30433"/>
    <w:rsid w:val="00C309B8"/>
    <w:rsid w:val="00C30E1C"/>
    <w:rsid w:val="00C30F9A"/>
    <w:rsid w:val="00C31C74"/>
    <w:rsid w:val="00C31F03"/>
    <w:rsid w:val="00C322B7"/>
    <w:rsid w:val="00C32B95"/>
    <w:rsid w:val="00C32C72"/>
    <w:rsid w:val="00C3332E"/>
    <w:rsid w:val="00C33C31"/>
    <w:rsid w:val="00C34569"/>
    <w:rsid w:val="00C345A3"/>
    <w:rsid w:val="00C35033"/>
    <w:rsid w:val="00C35474"/>
    <w:rsid w:val="00C354E0"/>
    <w:rsid w:val="00C35DEF"/>
    <w:rsid w:val="00C35EE3"/>
    <w:rsid w:val="00C35FA3"/>
    <w:rsid w:val="00C366DB"/>
    <w:rsid w:val="00C36925"/>
    <w:rsid w:val="00C36D11"/>
    <w:rsid w:val="00C37ABF"/>
    <w:rsid w:val="00C37CDA"/>
    <w:rsid w:val="00C402C8"/>
    <w:rsid w:val="00C40327"/>
    <w:rsid w:val="00C41933"/>
    <w:rsid w:val="00C41F39"/>
    <w:rsid w:val="00C42142"/>
    <w:rsid w:val="00C42A9D"/>
    <w:rsid w:val="00C42D2C"/>
    <w:rsid w:val="00C4308D"/>
    <w:rsid w:val="00C431DC"/>
    <w:rsid w:val="00C43317"/>
    <w:rsid w:val="00C43479"/>
    <w:rsid w:val="00C43B8D"/>
    <w:rsid w:val="00C43D0C"/>
    <w:rsid w:val="00C4480E"/>
    <w:rsid w:val="00C4526D"/>
    <w:rsid w:val="00C45284"/>
    <w:rsid w:val="00C4567C"/>
    <w:rsid w:val="00C4570F"/>
    <w:rsid w:val="00C45B98"/>
    <w:rsid w:val="00C45BF2"/>
    <w:rsid w:val="00C46A8D"/>
    <w:rsid w:val="00C47577"/>
    <w:rsid w:val="00C476D1"/>
    <w:rsid w:val="00C47775"/>
    <w:rsid w:val="00C50F62"/>
    <w:rsid w:val="00C51ECF"/>
    <w:rsid w:val="00C51F70"/>
    <w:rsid w:val="00C52BA9"/>
    <w:rsid w:val="00C52C6C"/>
    <w:rsid w:val="00C53100"/>
    <w:rsid w:val="00C541CA"/>
    <w:rsid w:val="00C549BE"/>
    <w:rsid w:val="00C54BD2"/>
    <w:rsid w:val="00C55002"/>
    <w:rsid w:val="00C55275"/>
    <w:rsid w:val="00C5561C"/>
    <w:rsid w:val="00C55EB7"/>
    <w:rsid w:val="00C5743C"/>
    <w:rsid w:val="00C576B9"/>
    <w:rsid w:val="00C578C8"/>
    <w:rsid w:val="00C6011E"/>
    <w:rsid w:val="00C60148"/>
    <w:rsid w:val="00C603A0"/>
    <w:rsid w:val="00C60968"/>
    <w:rsid w:val="00C60A7C"/>
    <w:rsid w:val="00C60E50"/>
    <w:rsid w:val="00C611B9"/>
    <w:rsid w:val="00C613B9"/>
    <w:rsid w:val="00C614F7"/>
    <w:rsid w:val="00C61668"/>
    <w:rsid w:val="00C61795"/>
    <w:rsid w:val="00C61E4E"/>
    <w:rsid w:val="00C61EA0"/>
    <w:rsid w:val="00C62398"/>
    <w:rsid w:val="00C626C7"/>
    <w:rsid w:val="00C62A27"/>
    <w:rsid w:val="00C6302F"/>
    <w:rsid w:val="00C63389"/>
    <w:rsid w:val="00C63C0C"/>
    <w:rsid w:val="00C63CF4"/>
    <w:rsid w:val="00C63D6E"/>
    <w:rsid w:val="00C64659"/>
    <w:rsid w:val="00C65029"/>
    <w:rsid w:val="00C65273"/>
    <w:rsid w:val="00C6529C"/>
    <w:rsid w:val="00C65706"/>
    <w:rsid w:val="00C65C6F"/>
    <w:rsid w:val="00C66083"/>
    <w:rsid w:val="00C66087"/>
    <w:rsid w:val="00C66318"/>
    <w:rsid w:val="00C6681F"/>
    <w:rsid w:val="00C673BF"/>
    <w:rsid w:val="00C71080"/>
    <w:rsid w:val="00C72066"/>
    <w:rsid w:val="00C72D30"/>
    <w:rsid w:val="00C733E3"/>
    <w:rsid w:val="00C735C5"/>
    <w:rsid w:val="00C73BB6"/>
    <w:rsid w:val="00C74162"/>
    <w:rsid w:val="00C74A0B"/>
    <w:rsid w:val="00C74A95"/>
    <w:rsid w:val="00C74AA3"/>
    <w:rsid w:val="00C75651"/>
    <w:rsid w:val="00C770DE"/>
    <w:rsid w:val="00C776ED"/>
    <w:rsid w:val="00C77891"/>
    <w:rsid w:val="00C80048"/>
    <w:rsid w:val="00C80068"/>
    <w:rsid w:val="00C801EF"/>
    <w:rsid w:val="00C80479"/>
    <w:rsid w:val="00C81960"/>
    <w:rsid w:val="00C81D50"/>
    <w:rsid w:val="00C81ECD"/>
    <w:rsid w:val="00C82061"/>
    <w:rsid w:val="00C82AAF"/>
    <w:rsid w:val="00C82CC5"/>
    <w:rsid w:val="00C8362B"/>
    <w:rsid w:val="00C8366B"/>
    <w:rsid w:val="00C8379D"/>
    <w:rsid w:val="00C83B1C"/>
    <w:rsid w:val="00C83B33"/>
    <w:rsid w:val="00C84828"/>
    <w:rsid w:val="00C84852"/>
    <w:rsid w:val="00C84EB8"/>
    <w:rsid w:val="00C8568D"/>
    <w:rsid w:val="00C86106"/>
    <w:rsid w:val="00C86370"/>
    <w:rsid w:val="00C872DB"/>
    <w:rsid w:val="00C875C8"/>
    <w:rsid w:val="00C876FE"/>
    <w:rsid w:val="00C87706"/>
    <w:rsid w:val="00C87BF8"/>
    <w:rsid w:val="00C87F5D"/>
    <w:rsid w:val="00C900F9"/>
    <w:rsid w:val="00C90B8B"/>
    <w:rsid w:val="00C91186"/>
    <w:rsid w:val="00C91236"/>
    <w:rsid w:val="00C91308"/>
    <w:rsid w:val="00C914AA"/>
    <w:rsid w:val="00C91604"/>
    <w:rsid w:val="00C91FC1"/>
    <w:rsid w:val="00C921BD"/>
    <w:rsid w:val="00C921FD"/>
    <w:rsid w:val="00C9238D"/>
    <w:rsid w:val="00C928E2"/>
    <w:rsid w:val="00C92BC4"/>
    <w:rsid w:val="00C95A63"/>
    <w:rsid w:val="00C96081"/>
    <w:rsid w:val="00C96942"/>
    <w:rsid w:val="00C96FB1"/>
    <w:rsid w:val="00C9701D"/>
    <w:rsid w:val="00C977C1"/>
    <w:rsid w:val="00C9783A"/>
    <w:rsid w:val="00C9795C"/>
    <w:rsid w:val="00CA1441"/>
    <w:rsid w:val="00CA14C7"/>
    <w:rsid w:val="00CA16A1"/>
    <w:rsid w:val="00CA1728"/>
    <w:rsid w:val="00CA1AD9"/>
    <w:rsid w:val="00CA3B19"/>
    <w:rsid w:val="00CA3F0D"/>
    <w:rsid w:val="00CA4510"/>
    <w:rsid w:val="00CA478C"/>
    <w:rsid w:val="00CA4E8A"/>
    <w:rsid w:val="00CA589A"/>
    <w:rsid w:val="00CA593B"/>
    <w:rsid w:val="00CA5A2A"/>
    <w:rsid w:val="00CA5EBE"/>
    <w:rsid w:val="00CA6002"/>
    <w:rsid w:val="00CA6A9D"/>
    <w:rsid w:val="00CA6BD7"/>
    <w:rsid w:val="00CA71F7"/>
    <w:rsid w:val="00CA7713"/>
    <w:rsid w:val="00CB0231"/>
    <w:rsid w:val="00CB02C3"/>
    <w:rsid w:val="00CB037E"/>
    <w:rsid w:val="00CB0C7C"/>
    <w:rsid w:val="00CB0F65"/>
    <w:rsid w:val="00CB12B1"/>
    <w:rsid w:val="00CB1348"/>
    <w:rsid w:val="00CB19BC"/>
    <w:rsid w:val="00CB216C"/>
    <w:rsid w:val="00CB313D"/>
    <w:rsid w:val="00CB3D84"/>
    <w:rsid w:val="00CB4359"/>
    <w:rsid w:val="00CB578C"/>
    <w:rsid w:val="00CB5BDB"/>
    <w:rsid w:val="00CB5D9D"/>
    <w:rsid w:val="00CB60F0"/>
    <w:rsid w:val="00CB6302"/>
    <w:rsid w:val="00CB667F"/>
    <w:rsid w:val="00CB7189"/>
    <w:rsid w:val="00CB74FF"/>
    <w:rsid w:val="00CB7ED3"/>
    <w:rsid w:val="00CC0292"/>
    <w:rsid w:val="00CC04A0"/>
    <w:rsid w:val="00CC065E"/>
    <w:rsid w:val="00CC08B6"/>
    <w:rsid w:val="00CC0A90"/>
    <w:rsid w:val="00CC0EEE"/>
    <w:rsid w:val="00CC10E3"/>
    <w:rsid w:val="00CC11A6"/>
    <w:rsid w:val="00CC1EC1"/>
    <w:rsid w:val="00CC206A"/>
    <w:rsid w:val="00CC2133"/>
    <w:rsid w:val="00CC29C2"/>
    <w:rsid w:val="00CC33F4"/>
    <w:rsid w:val="00CC3DAA"/>
    <w:rsid w:val="00CC4180"/>
    <w:rsid w:val="00CC423E"/>
    <w:rsid w:val="00CC42DE"/>
    <w:rsid w:val="00CC468A"/>
    <w:rsid w:val="00CC4CFB"/>
    <w:rsid w:val="00CC5124"/>
    <w:rsid w:val="00CC55AE"/>
    <w:rsid w:val="00CC57D9"/>
    <w:rsid w:val="00CC635F"/>
    <w:rsid w:val="00CC6553"/>
    <w:rsid w:val="00CC6911"/>
    <w:rsid w:val="00CC6C4C"/>
    <w:rsid w:val="00CC6C94"/>
    <w:rsid w:val="00CC7564"/>
    <w:rsid w:val="00CC7716"/>
    <w:rsid w:val="00CC7D0C"/>
    <w:rsid w:val="00CD01F8"/>
    <w:rsid w:val="00CD078F"/>
    <w:rsid w:val="00CD0C0D"/>
    <w:rsid w:val="00CD1F61"/>
    <w:rsid w:val="00CD2D25"/>
    <w:rsid w:val="00CD2D47"/>
    <w:rsid w:val="00CD2F3A"/>
    <w:rsid w:val="00CD3064"/>
    <w:rsid w:val="00CD3BDA"/>
    <w:rsid w:val="00CD3D3D"/>
    <w:rsid w:val="00CD4204"/>
    <w:rsid w:val="00CD4479"/>
    <w:rsid w:val="00CD4FDA"/>
    <w:rsid w:val="00CD54AA"/>
    <w:rsid w:val="00CD630E"/>
    <w:rsid w:val="00CD6A25"/>
    <w:rsid w:val="00CD6AA9"/>
    <w:rsid w:val="00CD6FFA"/>
    <w:rsid w:val="00CD795F"/>
    <w:rsid w:val="00CD7B6E"/>
    <w:rsid w:val="00CD7FE5"/>
    <w:rsid w:val="00CE0112"/>
    <w:rsid w:val="00CE016D"/>
    <w:rsid w:val="00CE0361"/>
    <w:rsid w:val="00CE0687"/>
    <w:rsid w:val="00CE06D2"/>
    <w:rsid w:val="00CE08DB"/>
    <w:rsid w:val="00CE0BFD"/>
    <w:rsid w:val="00CE0D37"/>
    <w:rsid w:val="00CE0F01"/>
    <w:rsid w:val="00CE1348"/>
    <w:rsid w:val="00CE15F0"/>
    <w:rsid w:val="00CE1750"/>
    <w:rsid w:val="00CE18E5"/>
    <w:rsid w:val="00CE1D59"/>
    <w:rsid w:val="00CE2101"/>
    <w:rsid w:val="00CE214E"/>
    <w:rsid w:val="00CE2533"/>
    <w:rsid w:val="00CE27C4"/>
    <w:rsid w:val="00CE2A07"/>
    <w:rsid w:val="00CE2A24"/>
    <w:rsid w:val="00CE2E19"/>
    <w:rsid w:val="00CE3D52"/>
    <w:rsid w:val="00CE4489"/>
    <w:rsid w:val="00CE472C"/>
    <w:rsid w:val="00CE4AA4"/>
    <w:rsid w:val="00CE4F85"/>
    <w:rsid w:val="00CE527E"/>
    <w:rsid w:val="00CE5934"/>
    <w:rsid w:val="00CE6FF9"/>
    <w:rsid w:val="00CE7BD3"/>
    <w:rsid w:val="00CF06FE"/>
    <w:rsid w:val="00CF0843"/>
    <w:rsid w:val="00CF1222"/>
    <w:rsid w:val="00CF18EC"/>
    <w:rsid w:val="00CF1FD6"/>
    <w:rsid w:val="00CF21F2"/>
    <w:rsid w:val="00CF28E3"/>
    <w:rsid w:val="00CF2B72"/>
    <w:rsid w:val="00CF3FB0"/>
    <w:rsid w:val="00CF472C"/>
    <w:rsid w:val="00CF4DDE"/>
    <w:rsid w:val="00CF4F60"/>
    <w:rsid w:val="00CF5316"/>
    <w:rsid w:val="00CF57AE"/>
    <w:rsid w:val="00CF5BCC"/>
    <w:rsid w:val="00CF643A"/>
    <w:rsid w:val="00CF6589"/>
    <w:rsid w:val="00CF65D8"/>
    <w:rsid w:val="00CF6A2F"/>
    <w:rsid w:val="00CF6B31"/>
    <w:rsid w:val="00CF7220"/>
    <w:rsid w:val="00CF75CD"/>
    <w:rsid w:val="00CF7F57"/>
    <w:rsid w:val="00D00283"/>
    <w:rsid w:val="00D00895"/>
    <w:rsid w:val="00D00A57"/>
    <w:rsid w:val="00D010B2"/>
    <w:rsid w:val="00D01612"/>
    <w:rsid w:val="00D022DD"/>
    <w:rsid w:val="00D02945"/>
    <w:rsid w:val="00D03480"/>
    <w:rsid w:val="00D037B7"/>
    <w:rsid w:val="00D03F95"/>
    <w:rsid w:val="00D04DC4"/>
    <w:rsid w:val="00D04DC8"/>
    <w:rsid w:val="00D05463"/>
    <w:rsid w:val="00D05541"/>
    <w:rsid w:val="00D0586D"/>
    <w:rsid w:val="00D05AA1"/>
    <w:rsid w:val="00D05C0E"/>
    <w:rsid w:val="00D07F29"/>
    <w:rsid w:val="00D07F62"/>
    <w:rsid w:val="00D10327"/>
    <w:rsid w:val="00D10D4C"/>
    <w:rsid w:val="00D1122C"/>
    <w:rsid w:val="00D119D5"/>
    <w:rsid w:val="00D12100"/>
    <w:rsid w:val="00D122EF"/>
    <w:rsid w:val="00D12AD3"/>
    <w:rsid w:val="00D13269"/>
    <w:rsid w:val="00D13CD6"/>
    <w:rsid w:val="00D1575C"/>
    <w:rsid w:val="00D15AD6"/>
    <w:rsid w:val="00D15EE3"/>
    <w:rsid w:val="00D16493"/>
    <w:rsid w:val="00D16639"/>
    <w:rsid w:val="00D1760A"/>
    <w:rsid w:val="00D176B3"/>
    <w:rsid w:val="00D17BE4"/>
    <w:rsid w:val="00D20BDE"/>
    <w:rsid w:val="00D21004"/>
    <w:rsid w:val="00D21170"/>
    <w:rsid w:val="00D21B3D"/>
    <w:rsid w:val="00D21BE2"/>
    <w:rsid w:val="00D21F8B"/>
    <w:rsid w:val="00D22671"/>
    <w:rsid w:val="00D22797"/>
    <w:rsid w:val="00D22DF8"/>
    <w:rsid w:val="00D235EA"/>
    <w:rsid w:val="00D23B33"/>
    <w:rsid w:val="00D23B6D"/>
    <w:rsid w:val="00D241DE"/>
    <w:rsid w:val="00D249ED"/>
    <w:rsid w:val="00D24D1E"/>
    <w:rsid w:val="00D250B3"/>
    <w:rsid w:val="00D254D5"/>
    <w:rsid w:val="00D26E64"/>
    <w:rsid w:val="00D2780F"/>
    <w:rsid w:val="00D27B66"/>
    <w:rsid w:val="00D302F7"/>
    <w:rsid w:val="00D30404"/>
    <w:rsid w:val="00D30AF2"/>
    <w:rsid w:val="00D30FDC"/>
    <w:rsid w:val="00D31907"/>
    <w:rsid w:val="00D31C6E"/>
    <w:rsid w:val="00D32080"/>
    <w:rsid w:val="00D3217B"/>
    <w:rsid w:val="00D3242E"/>
    <w:rsid w:val="00D32A64"/>
    <w:rsid w:val="00D337C8"/>
    <w:rsid w:val="00D34CD6"/>
    <w:rsid w:val="00D34EE1"/>
    <w:rsid w:val="00D34F22"/>
    <w:rsid w:val="00D35412"/>
    <w:rsid w:val="00D355C5"/>
    <w:rsid w:val="00D35E83"/>
    <w:rsid w:val="00D36523"/>
    <w:rsid w:val="00D36970"/>
    <w:rsid w:val="00D36A5C"/>
    <w:rsid w:val="00D37895"/>
    <w:rsid w:val="00D37A2F"/>
    <w:rsid w:val="00D37AB1"/>
    <w:rsid w:val="00D37DE0"/>
    <w:rsid w:val="00D4134E"/>
    <w:rsid w:val="00D4135B"/>
    <w:rsid w:val="00D41626"/>
    <w:rsid w:val="00D416C8"/>
    <w:rsid w:val="00D41EEB"/>
    <w:rsid w:val="00D42EDF"/>
    <w:rsid w:val="00D432F6"/>
    <w:rsid w:val="00D434BC"/>
    <w:rsid w:val="00D434FB"/>
    <w:rsid w:val="00D43DD7"/>
    <w:rsid w:val="00D4438F"/>
    <w:rsid w:val="00D443B4"/>
    <w:rsid w:val="00D445C7"/>
    <w:rsid w:val="00D451CA"/>
    <w:rsid w:val="00D45355"/>
    <w:rsid w:val="00D45479"/>
    <w:rsid w:val="00D45650"/>
    <w:rsid w:val="00D45812"/>
    <w:rsid w:val="00D4594B"/>
    <w:rsid w:val="00D45A95"/>
    <w:rsid w:val="00D45C1C"/>
    <w:rsid w:val="00D45C4B"/>
    <w:rsid w:val="00D46187"/>
    <w:rsid w:val="00D46DC1"/>
    <w:rsid w:val="00D47299"/>
    <w:rsid w:val="00D47F49"/>
    <w:rsid w:val="00D47FD7"/>
    <w:rsid w:val="00D47FFD"/>
    <w:rsid w:val="00D5090E"/>
    <w:rsid w:val="00D50BFA"/>
    <w:rsid w:val="00D51B05"/>
    <w:rsid w:val="00D51EC1"/>
    <w:rsid w:val="00D52038"/>
    <w:rsid w:val="00D532F2"/>
    <w:rsid w:val="00D53E7E"/>
    <w:rsid w:val="00D53F1A"/>
    <w:rsid w:val="00D54410"/>
    <w:rsid w:val="00D55427"/>
    <w:rsid w:val="00D56C0D"/>
    <w:rsid w:val="00D57199"/>
    <w:rsid w:val="00D575B0"/>
    <w:rsid w:val="00D57660"/>
    <w:rsid w:val="00D57862"/>
    <w:rsid w:val="00D57EDB"/>
    <w:rsid w:val="00D60766"/>
    <w:rsid w:val="00D60A29"/>
    <w:rsid w:val="00D61A5E"/>
    <w:rsid w:val="00D61B7D"/>
    <w:rsid w:val="00D62406"/>
    <w:rsid w:val="00D62901"/>
    <w:rsid w:val="00D62954"/>
    <w:rsid w:val="00D62F2C"/>
    <w:rsid w:val="00D6331F"/>
    <w:rsid w:val="00D633BC"/>
    <w:rsid w:val="00D637B7"/>
    <w:rsid w:val="00D63DC6"/>
    <w:rsid w:val="00D63EAC"/>
    <w:rsid w:val="00D65111"/>
    <w:rsid w:val="00D65324"/>
    <w:rsid w:val="00D6540B"/>
    <w:rsid w:val="00D655D7"/>
    <w:rsid w:val="00D65A3D"/>
    <w:rsid w:val="00D65B77"/>
    <w:rsid w:val="00D668EF"/>
    <w:rsid w:val="00D66EB3"/>
    <w:rsid w:val="00D66FD5"/>
    <w:rsid w:val="00D67595"/>
    <w:rsid w:val="00D67981"/>
    <w:rsid w:val="00D7078E"/>
    <w:rsid w:val="00D708CB"/>
    <w:rsid w:val="00D7164C"/>
    <w:rsid w:val="00D717BB"/>
    <w:rsid w:val="00D71EC4"/>
    <w:rsid w:val="00D7289A"/>
    <w:rsid w:val="00D72E19"/>
    <w:rsid w:val="00D72E68"/>
    <w:rsid w:val="00D74009"/>
    <w:rsid w:val="00D74467"/>
    <w:rsid w:val="00D74C9A"/>
    <w:rsid w:val="00D74D30"/>
    <w:rsid w:val="00D75193"/>
    <w:rsid w:val="00D7547D"/>
    <w:rsid w:val="00D75EAB"/>
    <w:rsid w:val="00D76C15"/>
    <w:rsid w:val="00D772B4"/>
    <w:rsid w:val="00D7789E"/>
    <w:rsid w:val="00D77E75"/>
    <w:rsid w:val="00D80938"/>
    <w:rsid w:val="00D809EE"/>
    <w:rsid w:val="00D8117E"/>
    <w:rsid w:val="00D81818"/>
    <w:rsid w:val="00D81BD6"/>
    <w:rsid w:val="00D81CEB"/>
    <w:rsid w:val="00D822A2"/>
    <w:rsid w:val="00D82632"/>
    <w:rsid w:val="00D828AC"/>
    <w:rsid w:val="00D82F97"/>
    <w:rsid w:val="00D83362"/>
    <w:rsid w:val="00D83844"/>
    <w:rsid w:val="00D83EAB"/>
    <w:rsid w:val="00D8402C"/>
    <w:rsid w:val="00D8408C"/>
    <w:rsid w:val="00D84104"/>
    <w:rsid w:val="00D8479D"/>
    <w:rsid w:val="00D84F02"/>
    <w:rsid w:val="00D853BC"/>
    <w:rsid w:val="00D859C5"/>
    <w:rsid w:val="00D859D0"/>
    <w:rsid w:val="00D85FF2"/>
    <w:rsid w:val="00D86100"/>
    <w:rsid w:val="00D86335"/>
    <w:rsid w:val="00D86B93"/>
    <w:rsid w:val="00D86EF2"/>
    <w:rsid w:val="00D87109"/>
    <w:rsid w:val="00D87AAA"/>
    <w:rsid w:val="00D90079"/>
    <w:rsid w:val="00D90623"/>
    <w:rsid w:val="00D90C6A"/>
    <w:rsid w:val="00D91B09"/>
    <w:rsid w:val="00D91BFF"/>
    <w:rsid w:val="00D91FE6"/>
    <w:rsid w:val="00D926BA"/>
    <w:rsid w:val="00D9294D"/>
    <w:rsid w:val="00D9377A"/>
    <w:rsid w:val="00D93958"/>
    <w:rsid w:val="00D93A06"/>
    <w:rsid w:val="00D9430E"/>
    <w:rsid w:val="00D944F9"/>
    <w:rsid w:val="00D94F94"/>
    <w:rsid w:val="00D95FFF"/>
    <w:rsid w:val="00D968D1"/>
    <w:rsid w:val="00D969CF"/>
    <w:rsid w:val="00D96AA7"/>
    <w:rsid w:val="00D9742D"/>
    <w:rsid w:val="00D97F10"/>
    <w:rsid w:val="00DA0792"/>
    <w:rsid w:val="00DA07E6"/>
    <w:rsid w:val="00DA15F8"/>
    <w:rsid w:val="00DA1788"/>
    <w:rsid w:val="00DA21EC"/>
    <w:rsid w:val="00DA27B8"/>
    <w:rsid w:val="00DA28F3"/>
    <w:rsid w:val="00DA2A76"/>
    <w:rsid w:val="00DA2DA0"/>
    <w:rsid w:val="00DA32F1"/>
    <w:rsid w:val="00DA33E8"/>
    <w:rsid w:val="00DA3776"/>
    <w:rsid w:val="00DA39CE"/>
    <w:rsid w:val="00DA3BD0"/>
    <w:rsid w:val="00DA481E"/>
    <w:rsid w:val="00DA4A20"/>
    <w:rsid w:val="00DA4C6C"/>
    <w:rsid w:val="00DA52AB"/>
    <w:rsid w:val="00DA5AB6"/>
    <w:rsid w:val="00DA5D6B"/>
    <w:rsid w:val="00DA65D2"/>
    <w:rsid w:val="00DA6D4A"/>
    <w:rsid w:val="00DA6DCA"/>
    <w:rsid w:val="00DA71FB"/>
    <w:rsid w:val="00DA7308"/>
    <w:rsid w:val="00DA73D8"/>
    <w:rsid w:val="00DA75A6"/>
    <w:rsid w:val="00DA7D45"/>
    <w:rsid w:val="00DA7E95"/>
    <w:rsid w:val="00DB027F"/>
    <w:rsid w:val="00DB0598"/>
    <w:rsid w:val="00DB0745"/>
    <w:rsid w:val="00DB08F9"/>
    <w:rsid w:val="00DB0B4D"/>
    <w:rsid w:val="00DB1453"/>
    <w:rsid w:val="00DB19A5"/>
    <w:rsid w:val="00DB1AF9"/>
    <w:rsid w:val="00DB1F81"/>
    <w:rsid w:val="00DB2168"/>
    <w:rsid w:val="00DB24CF"/>
    <w:rsid w:val="00DB2D9C"/>
    <w:rsid w:val="00DB30AA"/>
    <w:rsid w:val="00DB30AC"/>
    <w:rsid w:val="00DB34E5"/>
    <w:rsid w:val="00DB3BF4"/>
    <w:rsid w:val="00DB4291"/>
    <w:rsid w:val="00DB4B66"/>
    <w:rsid w:val="00DB558D"/>
    <w:rsid w:val="00DB57A8"/>
    <w:rsid w:val="00DB6158"/>
    <w:rsid w:val="00DC0150"/>
    <w:rsid w:val="00DC0E0D"/>
    <w:rsid w:val="00DC11DB"/>
    <w:rsid w:val="00DC182D"/>
    <w:rsid w:val="00DC29F3"/>
    <w:rsid w:val="00DC2D8A"/>
    <w:rsid w:val="00DC31DA"/>
    <w:rsid w:val="00DC347B"/>
    <w:rsid w:val="00DC34AE"/>
    <w:rsid w:val="00DC3948"/>
    <w:rsid w:val="00DC3BBE"/>
    <w:rsid w:val="00DC3FCC"/>
    <w:rsid w:val="00DC3FDA"/>
    <w:rsid w:val="00DC4320"/>
    <w:rsid w:val="00DC43EA"/>
    <w:rsid w:val="00DC45C8"/>
    <w:rsid w:val="00DC5920"/>
    <w:rsid w:val="00DC60F3"/>
    <w:rsid w:val="00DC67FF"/>
    <w:rsid w:val="00DC6999"/>
    <w:rsid w:val="00DC6CB1"/>
    <w:rsid w:val="00DC6D1A"/>
    <w:rsid w:val="00DC6EC0"/>
    <w:rsid w:val="00DC70B2"/>
    <w:rsid w:val="00DC7174"/>
    <w:rsid w:val="00DC7235"/>
    <w:rsid w:val="00DC74C4"/>
    <w:rsid w:val="00DD018A"/>
    <w:rsid w:val="00DD09BF"/>
    <w:rsid w:val="00DD0B09"/>
    <w:rsid w:val="00DD0F69"/>
    <w:rsid w:val="00DD120F"/>
    <w:rsid w:val="00DD1241"/>
    <w:rsid w:val="00DD1528"/>
    <w:rsid w:val="00DD1BEC"/>
    <w:rsid w:val="00DD30B5"/>
    <w:rsid w:val="00DD3E03"/>
    <w:rsid w:val="00DD4070"/>
    <w:rsid w:val="00DD42A7"/>
    <w:rsid w:val="00DD4802"/>
    <w:rsid w:val="00DD4A2B"/>
    <w:rsid w:val="00DD5794"/>
    <w:rsid w:val="00DD6393"/>
    <w:rsid w:val="00DD69D9"/>
    <w:rsid w:val="00DD6B55"/>
    <w:rsid w:val="00DD71F9"/>
    <w:rsid w:val="00DD77BE"/>
    <w:rsid w:val="00DE05D5"/>
    <w:rsid w:val="00DE08FA"/>
    <w:rsid w:val="00DE108A"/>
    <w:rsid w:val="00DE1B2C"/>
    <w:rsid w:val="00DE2179"/>
    <w:rsid w:val="00DE2FEC"/>
    <w:rsid w:val="00DE3158"/>
    <w:rsid w:val="00DE3C31"/>
    <w:rsid w:val="00DE3D21"/>
    <w:rsid w:val="00DE3F61"/>
    <w:rsid w:val="00DE4136"/>
    <w:rsid w:val="00DE4176"/>
    <w:rsid w:val="00DE44D2"/>
    <w:rsid w:val="00DE4B56"/>
    <w:rsid w:val="00DE4D2B"/>
    <w:rsid w:val="00DE4D4D"/>
    <w:rsid w:val="00DE5C6F"/>
    <w:rsid w:val="00DE626A"/>
    <w:rsid w:val="00DE628B"/>
    <w:rsid w:val="00DE65D9"/>
    <w:rsid w:val="00DE6EF2"/>
    <w:rsid w:val="00DE74BE"/>
    <w:rsid w:val="00DE75C8"/>
    <w:rsid w:val="00DE78ED"/>
    <w:rsid w:val="00DE7994"/>
    <w:rsid w:val="00DE79D3"/>
    <w:rsid w:val="00DF0A3E"/>
    <w:rsid w:val="00DF0A88"/>
    <w:rsid w:val="00DF0D13"/>
    <w:rsid w:val="00DF134C"/>
    <w:rsid w:val="00DF174C"/>
    <w:rsid w:val="00DF19DA"/>
    <w:rsid w:val="00DF1A19"/>
    <w:rsid w:val="00DF24C7"/>
    <w:rsid w:val="00DF291D"/>
    <w:rsid w:val="00DF2E10"/>
    <w:rsid w:val="00DF320A"/>
    <w:rsid w:val="00DF34D9"/>
    <w:rsid w:val="00DF3B9E"/>
    <w:rsid w:val="00DF3CB2"/>
    <w:rsid w:val="00DF3D28"/>
    <w:rsid w:val="00DF497C"/>
    <w:rsid w:val="00DF5479"/>
    <w:rsid w:val="00DF6124"/>
    <w:rsid w:val="00DF65E9"/>
    <w:rsid w:val="00DF6638"/>
    <w:rsid w:val="00DF6835"/>
    <w:rsid w:val="00DF754E"/>
    <w:rsid w:val="00DF7C8C"/>
    <w:rsid w:val="00DF7F57"/>
    <w:rsid w:val="00E00A4D"/>
    <w:rsid w:val="00E02277"/>
    <w:rsid w:val="00E02C73"/>
    <w:rsid w:val="00E03027"/>
    <w:rsid w:val="00E0377B"/>
    <w:rsid w:val="00E03846"/>
    <w:rsid w:val="00E03C34"/>
    <w:rsid w:val="00E04E96"/>
    <w:rsid w:val="00E04F6C"/>
    <w:rsid w:val="00E05172"/>
    <w:rsid w:val="00E05489"/>
    <w:rsid w:val="00E05634"/>
    <w:rsid w:val="00E059F6"/>
    <w:rsid w:val="00E06494"/>
    <w:rsid w:val="00E064D2"/>
    <w:rsid w:val="00E06F6C"/>
    <w:rsid w:val="00E078B6"/>
    <w:rsid w:val="00E07A53"/>
    <w:rsid w:val="00E07B63"/>
    <w:rsid w:val="00E10D0D"/>
    <w:rsid w:val="00E10E58"/>
    <w:rsid w:val="00E112CB"/>
    <w:rsid w:val="00E1157A"/>
    <w:rsid w:val="00E11B6F"/>
    <w:rsid w:val="00E12A38"/>
    <w:rsid w:val="00E12A6E"/>
    <w:rsid w:val="00E12E1F"/>
    <w:rsid w:val="00E13334"/>
    <w:rsid w:val="00E13798"/>
    <w:rsid w:val="00E13CA2"/>
    <w:rsid w:val="00E13F27"/>
    <w:rsid w:val="00E1427A"/>
    <w:rsid w:val="00E14508"/>
    <w:rsid w:val="00E147BE"/>
    <w:rsid w:val="00E14DF3"/>
    <w:rsid w:val="00E15A47"/>
    <w:rsid w:val="00E15D1C"/>
    <w:rsid w:val="00E16582"/>
    <w:rsid w:val="00E168F0"/>
    <w:rsid w:val="00E169A5"/>
    <w:rsid w:val="00E17648"/>
    <w:rsid w:val="00E1795E"/>
    <w:rsid w:val="00E17D09"/>
    <w:rsid w:val="00E2025A"/>
    <w:rsid w:val="00E20767"/>
    <w:rsid w:val="00E20E5F"/>
    <w:rsid w:val="00E2145E"/>
    <w:rsid w:val="00E21610"/>
    <w:rsid w:val="00E21A00"/>
    <w:rsid w:val="00E2251A"/>
    <w:rsid w:val="00E22894"/>
    <w:rsid w:val="00E22B08"/>
    <w:rsid w:val="00E23971"/>
    <w:rsid w:val="00E23B0B"/>
    <w:rsid w:val="00E24B41"/>
    <w:rsid w:val="00E24FE5"/>
    <w:rsid w:val="00E260D2"/>
    <w:rsid w:val="00E26368"/>
    <w:rsid w:val="00E266D3"/>
    <w:rsid w:val="00E26C51"/>
    <w:rsid w:val="00E26F7B"/>
    <w:rsid w:val="00E30CC6"/>
    <w:rsid w:val="00E30E38"/>
    <w:rsid w:val="00E316FD"/>
    <w:rsid w:val="00E31B51"/>
    <w:rsid w:val="00E32083"/>
    <w:rsid w:val="00E32284"/>
    <w:rsid w:val="00E32F13"/>
    <w:rsid w:val="00E330C2"/>
    <w:rsid w:val="00E33382"/>
    <w:rsid w:val="00E3443B"/>
    <w:rsid w:val="00E35362"/>
    <w:rsid w:val="00E36028"/>
    <w:rsid w:val="00E3607B"/>
    <w:rsid w:val="00E364B4"/>
    <w:rsid w:val="00E37115"/>
    <w:rsid w:val="00E3716F"/>
    <w:rsid w:val="00E37363"/>
    <w:rsid w:val="00E37F78"/>
    <w:rsid w:val="00E4017B"/>
    <w:rsid w:val="00E40236"/>
    <w:rsid w:val="00E40AF4"/>
    <w:rsid w:val="00E40C29"/>
    <w:rsid w:val="00E41AE5"/>
    <w:rsid w:val="00E4269F"/>
    <w:rsid w:val="00E42AFA"/>
    <w:rsid w:val="00E42D4A"/>
    <w:rsid w:val="00E430C0"/>
    <w:rsid w:val="00E43365"/>
    <w:rsid w:val="00E43EA4"/>
    <w:rsid w:val="00E44269"/>
    <w:rsid w:val="00E44455"/>
    <w:rsid w:val="00E44B98"/>
    <w:rsid w:val="00E45A1B"/>
    <w:rsid w:val="00E45C83"/>
    <w:rsid w:val="00E45CB8"/>
    <w:rsid w:val="00E46356"/>
    <w:rsid w:val="00E46600"/>
    <w:rsid w:val="00E46804"/>
    <w:rsid w:val="00E46CEC"/>
    <w:rsid w:val="00E471D1"/>
    <w:rsid w:val="00E4761C"/>
    <w:rsid w:val="00E505F2"/>
    <w:rsid w:val="00E51B9F"/>
    <w:rsid w:val="00E51ECF"/>
    <w:rsid w:val="00E52330"/>
    <w:rsid w:val="00E52578"/>
    <w:rsid w:val="00E52599"/>
    <w:rsid w:val="00E5263E"/>
    <w:rsid w:val="00E534E9"/>
    <w:rsid w:val="00E53D2D"/>
    <w:rsid w:val="00E53F92"/>
    <w:rsid w:val="00E5434D"/>
    <w:rsid w:val="00E55089"/>
    <w:rsid w:val="00E55BBB"/>
    <w:rsid w:val="00E5609E"/>
    <w:rsid w:val="00E56DEC"/>
    <w:rsid w:val="00E6003E"/>
    <w:rsid w:val="00E60DAB"/>
    <w:rsid w:val="00E60E50"/>
    <w:rsid w:val="00E6163B"/>
    <w:rsid w:val="00E620BB"/>
    <w:rsid w:val="00E62315"/>
    <w:rsid w:val="00E62E28"/>
    <w:rsid w:val="00E62F33"/>
    <w:rsid w:val="00E6354C"/>
    <w:rsid w:val="00E644F9"/>
    <w:rsid w:val="00E64E28"/>
    <w:rsid w:val="00E65FCE"/>
    <w:rsid w:val="00E66864"/>
    <w:rsid w:val="00E66BF4"/>
    <w:rsid w:val="00E66CDE"/>
    <w:rsid w:val="00E677CA"/>
    <w:rsid w:val="00E677FC"/>
    <w:rsid w:val="00E7138F"/>
    <w:rsid w:val="00E71436"/>
    <w:rsid w:val="00E71EA7"/>
    <w:rsid w:val="00E7218D"/>
    <w:rsid w:val="00E72480"/>
    <w:rsid w:val="00E72AAC"/>
    <w:rsid w:val="00E72BA4"/>
    <w:rsid w:val="00E730F6"/>
    <w:rsid w:val="00E731F4"/>
    <w:rsid w:val="00E734E4"/>
    <w:rsid w:val="00E7396F"/>
    <w:rsid w:val="00E73F09"/>
    <w:rsid w:val="00E74CAF"/>
    <w:rsid w:val="00E75429"/>
    <w:rsid w:val="00E75ACB"/>
    <w:rsid w:val="00E75DA7"/>
    <w:rsid w:val="00E761CC"/>
    <w:rsid w:val="00E7630B"/>
    <w:rsid w:val="00E767AA"/>
    <w:rsid w:val="00E7681A"/>
    <w:rsid w:val="00E76E05"/>
    <w:rsid w:val="00E77AC7"/>
    <w:rsid w:val="00E77B2C"/>
    <w:rsid w:val="00E801A1"/>
    <w:rsid w:val="00E8038D"/>
    <w:rsid w:val="00E80451"/>
    <w:rsid w:val="00E8082C"/>
    <w:rsid w:val="00E80919"/>
    <w:rsid w:val="00E8174D"/>
    <w:rsid w:val="00E81FB5"/>
    <w:rsid w:val="00E823A4"/>
    <w:rsid w:val="00E82E56"/>
    <w:rsid w:val="00E82FAC"/>
    <w:rsid w:val="00E835B0"/>
    <w:rsid w:val="00E839B9"/>
    <w:rsid w:val="00E83A6F"/>
    <w:rsid w:val="00E83B99"/>
    <w:rsid w:val="00E83C52"/>
    <w:rsid w:val="00E843F6"/>
    <w:rsid w:val="00E84633"/>
    <w:rsid w:val="00E85755"/>
    <w:rsid w:val="00E85C81"/>
    <w:rsid w:val="00E85F6C"/>
    <w:rsid w:val="00E86BC7"/>
    <w:rsid w:val="00E8714D"/>
    <w:rsid w:val="00E874E4"/>
    <w:rsid w:val="00E87584"/>
    <w:rsid w:val="00E879CB"/>
    <w:rsid w:val="00E903E8"/>
    <w:rsid w:val="00E90711"/>
    <w:rsid w:val="00E90B4D"/>
    <w:rsid w:val="00E90BFC"/>
    <w:rsid w:val="00E90D1F"/>
    <w:rsid w:val="00E9109B"/>
    <w:rsid w:val="00E911E7"/>
    <w:rsid w:val="00E9128B"/>
    <w:rsid w:val="00E91855"/>
    <w:rsid w:val="00E91DF0"/>
    <w:rsid w:val="00E928BB"/>
    <w:rsid w:val="00E92A87"/>
    <w:rsid w:val="00E932B7"/>
    <w:rsid w:val="00E93E33"/>
    <w:rsid w:val="00E954AA"/>
    <w:rsid w:val="00E95BB4"/>
    <w:rsid w:val="00E960A1"/>
    <w:rsid w:val="00E962CA"/>
    <w:rsid w:val="00E96BA8"/>
    <w:rsid w:val="00E96F94"/>
    <w:rsid w:val="00E97049"/>
    <w:rsid w:val="00E9768C"/>
    <w:rsid w:val="00E97F84"/>
    <w:rsid w:val="00EA09E5"/>
    <w:rsid w:val="00EA0B96"/>
    <w:rsid w:val="00EA0EA8"/>
    <w:rsid w:val="00EA1401"/>
    <w:rsid w:val="00EA16B6"/>
    <w:rsid w:val="00EA1E63"/>
    <w:rsid w:val="00EA21D7"/>
    <w:rsid w:val="00EA2683"/>
    <w:rsid w:val="00EA27CF"/>
    <w:rsid w:val="00EA3F93"/>
    <w:rsid w:val="00EA4C81"/>
    <w:rsid w:val="00EA508A"/>
    <w:rsid w:val="00EA52D2"/>
    <w:rsid w:val="00EA76F5"/>
    <w:rsid w:val="00EA7C07"/>
    <w:rsid w:val="00EB02B1"/>
    <w:rsid w:val="00EB0633"/>
    <w:rsid w:val="00EB06DE"/>
    <w:rsid w:val="00EB1BCE"/>
    <w:rsid w:val="00EB2193"/>
    <w:rsid w:val="00EB23BD"/>
    <w:rsid w:val="00EB2B84"/>
    <w:rsid w:val="00EB33CA"/>
    <w:rsid w:val="00EB54FF"/>
    <w:rsid w:val="00EB5BD5"/>
    <w:rsid w:val="00EB62B3"/>
    <w:rsid w:val="00EB6710"/>
    <w:rsid w:val="00EB728B"/>
    <w:rsid w:val="00EB7683"/>
    <w:rsid w:val="00EB7904"/>
    <w:rsid w:val="00EB7E00"/>
    <w:rsid w:val="00EB7F07"/>
    <w:rsid w:val="00EC0A58"/>
    <w:rsid w:val="00EC1D5B"/>
    <w:rsid w:val="00EC24A0"/>
    <w:rsid w:val="00EC37F9"/>
    <w:rsid w:val="00EC3C31"/>
    <w:rsid w:val="00EC465F"/>
    <w:rsid w:val="00EC53F1"/>
    <w:rsid w:val="00EC5F36"/>
    <w:rsid w:val="00EC6047"/>
    <w:rsid w:val="00EC62DE"/>
    <w:rsid w:val="00EC6A01"/>
    <w:rsid w:val="00EC6EC7"/>
    <w:rsid w:val="00EC6ECE"/>
    <w:rsid w:val="00EC7069"/>
    <w:rsid w:val="00EC7474"/>
    <w:rsid w:val="00EC75B1"/>
    <w:rsid w:val="00EC772B"/>
    <w:rsid w:val="00EC7C54"/>
    <w:rsid w:val="00ED001B"/>
    <w:rsid w:val="00ED0289"/>
    <w:rsid w:val="00ED0378"/>
    <w:rsid w:val="00ED07B4"/>
    <w:rsid w:val="00ED07D4"/>
    <w:rsid w:val="00ED08A8"/>
    <w:rsid w:val="00ED13DE"/>
    <w:rsid w:val="00ED1EC9"/>
    <w:rsid w:val="00ED2AC8"/>
    <w:rsid w:val="00ED3198"/>
    <w:rsid w:val="00ED35C4"/>
    <w:rsid w:val="00ED37B1"/>
    <w:rsid w:val="00ED3836"/>
    <w:rsid w:val="00ED3858"/>
    <w:rsid w:val="00ED3ACA"/>
    <w:rsid w:val="00ED4434"/>
    <w:rsid w:val="00ED46D3"/>
    <w:rsid w:val="00ED54EA"/>
    <w:rsid w:val="00ED5E8F"/>
    <w:rsid w:val="00ED6020"/>
    <w:rsid w:val="00ED7030"/>
    <w:rsid w:val="00ED7E44"/>
    <w:rsid w:val="00EE02CE"/>
    <w:rsid w:val="00EE0DDD"/>
    <w:rsid w:val="00EE0EC0"/>
    <w:rsid w:val="00EE0EF3"/>
    <w:rsid w:val="00EE1254"/>
    <w:rsid w:val="00EE1917"/>
    <w:rsid w:val="00EE1CE5"/>
    <w:rsid w:val="00EE1F5F"/>
    <w:rsid w:val="00EE2963"/>
    <w:rsid w:val="00EE2A28"/>
    <w:rsid w:val="00EE354D"/>
    <w:rsid w:val="00EE3F6D"/>
    <w:rsid w:val="00EE3FFB"/>
    <w:rsid w:val="00EE4949"/>
    <w:rsid w:val="00EE49FF"/>
    <w:rsid w:val="00EE4AB8"/>
    <w:rsid w:val="00EE52EC"/>
    <w:rsid w:val="00EE53A4"/>
    <w:rsid w:val="00EE71DA"/>
    <w:rsid w:val="00EE7340"/>
    <w:rsid w:val="00EE7B48"/>
    <w:rsid w:val="00EE7C8D"/>
    <w:rsid w:val="00EE7EB0"/>
    <w:rsid w:val="00EF04C9"/>
    <w:rsid w:val="00EF1007"/>
    <w:rsid w:val="00EF1435"/>
    <w:rsid w:val="00EF18BD"/>
    <w:rsid w:val="00EF23CE"/>
    <w:rsid w:val="00EF2860"/>
    <w:rsid w:val="00EF34CA"/>
    <w:rsid w:val="00EF3620"/>
    <w:rsid w:val="00EF4021"/>
    <w:rsid w:val="00EF40FC"/>
    <w:rsid w:val="00EF4146"/>
    <w:rsid w:val="00EF4A67"/>
    <w:rsid w:val="00EF4AA1"/>
    <w:rsid w:val="00EF4C58"/>
    <w:rsid w:val="00EF5046"/>
    <w:rsid w:val="00EF519B"/>
    <w:rsid w:val="00EF5AC2"/>
    <w:rsid w:val="00EF5F41"/>
    <w:rsid w:val="00EF5F54"/>
    <w:rsid w:val="00EF6351"/>
    <w:rsid w:val="00EF6B88"/>
    <w:rsid w:val="00EF79A2"/>
    <w:rsid w:val="00F00598"/>
    <w:rsid w:val="00F00B94"/>
    <w:rsid w:val="00F00BF4"/>
    <w:rsid w:val="00F0133A"/>
    <w:rsid w:val="00F01808"/>
    <w:rsid w:val="00F02147"/>
    <w:rsid w:val="00F0234A"/>
    <w:rsid w:val="00F02C3C"/>
    <w:rsid w:val="00F0319A"/>
    <w:rsid w:val="00F0321B"/>
    <w:rsid w:val="00F03303"/>
    <w:rsid w:val="00F03690"/>
    <w:rsid w:val="00F038CD"/>
    <w:rsid w:val="00F05127"/>
    <w:rsid w:val="00F0540B"/>
    <w:rsid w:val="00F055E0"/>
    <w:rsid w:val="00F05CE2"/>
    <w:rsid w:val="00F06318"/>
    <w:rsid w:val="00F06437"/>
    <w:rsid w:val="00F065B7"/>
    <w:rsid w:val="00F06987"/>
    <w:rsid w:val="00F06AB3"/>
    <w:rsid w:val="00F075BA"/>
    <w:rsid w:val="00F1000B"/>
    <w:rsid w:val="00F10559"/>
    <w:rsid w:val="00F10AD3"/>
    <w:rsid w:val="00F10B5F"/>
    <w:rsid w:val="00F10DBE"/>
    <w:rsid w:val="00F11040"/>
    <w:rsid w:val="00F11D9A"/>
    <w:rsid w:val="00F11DA1"/>
    <w:rsid w:val="00F11FF2"/>
    <w:rsid w:val="00F1221F"/>
    <w:rsid w:val="00F12D8F"/>
    <w:rsid w:val="00F12F28"/>
    <w:rsid w:val="00F136ED"/>
    <w:rsid w:val="00F137B6"/>
    <w:rsid w:val="00F1384B"/>
    <w:rsid w:val="00F13D25"/>
    <w:rsid w:val="00F149CB"/>
    <w:rsid w:val="00F14E87"/>
    <w:rsid w:val="00F14FE4"/>
    <w:rsid w:val="00F150AB"/>
    <w:rsid w:val="00F151E2"/>
    <w:rsid w:val="00F15A48"/>
    <w:rsid w:val="00F15FC4"/>
    <w:rsid w:val="00F16833"/>
    <w:rsid w:val="00F1744C"/>
    <w:rsid w:val="00F17566"/>
    <w:rsid w:val="00F2008E"/>
    <w:rsid w:val="00F2065D"/>
    <w:rsid w:val="00F206BC"/>
    <w:rsid w:val="00F20F8A"/>
    <w:rsid w:val="00F2155A"/>
    <w:rsid w:val="00F2168B"/>
    <w:rsid w:val="00F218CE"/>
    <w:rsid w:val="00F21A01"/>
    <w:rsid w:val="00F2291B"/>
    <w:rsid w:val="00F233BE"/>
    <w:rsid w:val="00F233EA"/>
    <w:rsid w:val="00F235E2"/>
    <w:rsid w:val="00F23997"/>
    <w:rsid w:val="00F23DEE"/>
    <w:rsid w:val="00F24861"/>
    <w:rsid w:val="00F24AB8"/>
    <w:rsid w:val="00F24EB9"/>
    <w:rsid w:val="00F25809"/>
    <w:rsid w:val="00F25861"/>
    <w:rsid w:val="00F25FC2"/>
    <w:rsid w:val="00F25FFA"/>
    <w:rsid w:val="00F26237"/>
    <w:rsid w:val="00F26559"/>
    <w:rsid w:val="00F27454"/>
    <w:rsid w:val="00F30BA7"/>
    <w:rsid w:val="00F3180A"/>
    <w:rsid w:val="00F31E0E"/>
    <w:rsid w:val="00F3246F"/>
    <w:rsid w:val="00F3267B"/>
    <w:rsid w:val="00F33759"/>
    <w:rsid w:val="00F339E7"/>
    <w:rsid w:val="00F33A54"/>
    <w:rsid w:val="00F33A5B"/>
    <w:rsid w:val="00F33E93"/>
    <w:rsid w:val="00F34395"/>
    <w:rsid w:val="00F34543"/>
    <w:rsid w:val="00F346EE"/>
    <w:rsid w:val="00F34936"/>
    <w:rsid w:val="00F35168"/>
    <w:rsid w:val="00F35A5D"/>
    <w:rsid w:val="00F3628E"/>
    <w:rsid w:val="00F3649F"/>
    <w:rsid w:val="00F36E35"/>
    <w:rsid w:val="00F37476"/>
    <w:rsid w:val="00F3799E"/>
    <w:rsid w:val="00F408E4"/>
    <w:rsid w:val="00F40E15"/>
    <w:rsid w:val="00F41134"/>
    <w:rsid w:val="00F41616"/>
    <w:rsid w:val="00F41E7D"/>
    <w:rsid w:val="00F41EB8"/>
    <w:rsid w:val="00F420DA"/>
    <w:rsid w:val="00F426B8"/>
    <w:rsid w:val="00F42B03"/>
    <w:rsid w:val="00F43FEB"/>
    <w:rsid w:val="00F44D8E"/>
    <w:rsid w:val="00F457C1"/>
    <w:rsid w:val="00F45A41"/>
    <w:rsid w:val="00F45B09"/>
    <w:rsid w:val="00F46A4B"/>
    <w:rsid w:val="00F46BE4"/>
    <w:rsid w:val="00F46C1C"/>
    <w:rsid w:val="00F46ED4"/>
    <w:rsid w:val="00F46EE5"/>
    <w:rsid w:val="00F476BF"/>
    <w:rsid w:val="00F47ABF"/>
    <w:rsid w:val="00F47C1B"/>
    <w:rsid w:val="00F47FB7"/>
    <w:rsid w:val="00F50068"/>
    <w:rsid w:val="00F507B1"/>
    <w:rsid w:val="00F50A44"/>
    <w:rsid w:val="00F510E3"/>
    <w:rsid w:val="00F51336"/>
    <w:rsid w:val="00F52453"/>
    <w:rsid w:val="00F52F8C"/>
    <w:rsid w:val="00F5361E"/>
    <w:rsid w:val="00F53BF6"/>
    <w:rsid w:val="00F53E45"/>
    <w:rsid w:val="00F540A2"/>
    <w:rsid w:val="00F542C0"/>
    <w:rsid w:val="00F54367"/>
    <w:rsid w:val="00F544D2"/>
    <w:rsid w:val="00F54BE4"/>
    <w:rsid w:val="00F55893"/>
    <w:rsid w:val="00F55C5E"/>
    <w:rsid w:val="00F55CEF"/>
    <w:rsid w:val="00F5630D"/>
    <w:rsid w:val="00F56BEF"/>
    <w:rsid w:val="00F57815"/>
    <w:rsid w:val="00F60A13"/>
    <w:rsid w:val="00F61596"/>
    <w:rsid w:val="00F615D6"/>
    <w:rsid w:val="00F61633"/>
    <w:rsid w:val="00F618A8"/>
    <w:rsid w:val="00F62573"/>
    <w:rsid w:val="00F626C3"/>
    <w:rsid w:val="00F62D70"/>
    <w:rsid w:val="00F634EB"/>
    <w:rsid w:val="00F64119"/>
    <w:rsid w:val="00F64F01"/>
    <w:rsid w:val="00F65F09"/>
    <w:rsid w:val="00F66559"/>
    <w:rsid w:val="00F66F8A"/>
    <w:rsid w:val="00F671C7"/>
    <w:rsid w:val="00F67678"/>
    <w:rsid w:val="00F678E4"/>
    <w:rsid w:val="00F67BE8"/>
    <w:rsid w:val="00F67C86"/>
    <w:rsid w:val="00F706DA"/>
    <w:rsid w:val="00F71168"/>
    <w:rsid w:val="00F71EE4"/>
    <w:rsid w:val="00F72610"/>
    <w:rsid w:val="00F73240"/>
    <w:rsid w:val="00F73364"/>
    <w:rsid w:val="00F73A81"/>
    <w:rsid w:val="00F73B2E"/>
    <w:rsid w:val="00F73F1E"/>
    <w:rsid w:val="00F741E9"/>
    <w:rsid w:val="00F74407"/>
    <w:rsid w:val="00F74AD9"/>
    <w:rsid w:val="00F74ED0"/>
    <w:rsid w:val="00F759F5"/>
    <w:rsid w:val="00F75B7D"/>
    <w:rsid w:val="00F766F7"/>
    <w:rsid w:val="00F7691D"/>
    <w:rsid w:val="00F769B1"/>
    <w:rsid w:val="00F7725C"/>
    <w:rsid w:val="00F777FF"/>
    <w:rsid w:val="00F77C73"/>
    <w:rsid w:val="00F77C81"/>
    <w:rsid w:val="00F77D62"/>
    <w:rsid w:val="00F800E6"/>
    <w:rsid w:val="00F80421"/>
    <w:rsid w:val="00F807EB"/>
    <w:rsid w:val="00F80D47"/>
    <w:rsid w:val="00F81203"/>
    <w:rsid w:val="00F81600"/>
    <w:rsid w:val="00F82161"/>
    <w:rsid w:val="00F82F23"/>
    <w:rsid w:val="00F83A9D"/>
    <w:rsid w:val="00F83B86"/>
    <w:rsid w:val="00F84B51"/>
    <w:rsid w:val="00F85BB8"/>
    <w:rsid w:val="00F8638C"/>
    <w:rsid w:val="00F87364"/>
    <w:rsid w:val="00F87AB2"/>
    <w:rsid w:val="00F902DF"/>
    <w:rsid w:val="00F90698"/>
    <w:rsid w:val="00F908EA"/>
    <w:rsid w:val="00F90B9F"/>
    <w:rsid w:val="00F91B3C"/>
    <w:rsid w:val="00F91ED6"/>
    <w:rsid w:val="00F92014"/>
    <w:rsid w:val="00F925D4"/>
    <w:rsid w:val="00F925DA"/>
    <w:rsid w:val="00F92A48"/>
    <w:rsid w:val="00F92B7C"/>
    <w:rsid w:val="00F92C7E"/>
    <w:rsid w:val="00F92DCB"/>
    <w:rsid w:val="00F93508"/>
    <w:rsid w:val="00F935BD"/>
    <w:rsid w:val="00F937FA"/>
    <w:rsid w:val="00F9401C"/>
    <w:rsid w:val="00F944F6"/>
    <w:rsid w:val="00F94634"/>
    <w:rsid w:val="00F94928"/>
    <w:rsid w:val="00F94C21"/>
    <w:rsid w:val="00F94F72"/>
    <w:rsid w:val="00F95437"/>
    <w:rsid w:val="00F95580"/>
    <w:rsid w:val="00F95D2A"/>
    <w:rsid w:val="00F961F6"/>
    <w:rsid w:val="00F966AC"/>
    <w:rsid w:val="00F96C6D"/>
    <w:rsid w:val="00F96E70"/>
    <w:rsid w:val="00F971AE"/>
    <w:rsid w:val="00FA0A17"/>
    <w:rsid w:val="00FA0CC1"/>
    <w:rsid w:val="00FA1FC2"/>
    <w:rsid w:val="00FA2201"/>
    <w:rsid w:val="00FA2297"/>
    <w:rsid w:val="00FA23BD"/>
    <w:rsid w:val="00FA2785"/>
    <w:rsid w:val="00FA29FB"/>
    <w:rsid w:val="00FA2A8C"/>
    <w:rsid w:val="00FA3130"/>
    <w:rsid w:val="00FA325E"/>
    <w:rsid w:val="00FA38B4"/>
    <w:rsid w:val="00FA38F4"/>
    <w:rsid w:val="00FA3966"/>
    <w:rsid w:val="00FA3A3B"/>
    <w:rsid w:val="00FA3CA8"/>
    <w:rsid w:val="00FA3EB6"/>
    <w:rsid w:val="00FA4874"/>
    <w:rsid w:val="00FA4DB9"/>
    <w:rsid w:val="00FA566F"/>
    <w:rsid w:val="00FA5EB5"/>
    <w:rsid w:val="00FA627B"/>
    <w:rsid w:val="00FA649D"/>
    <w:rsid w:val="00FA69F1"/>
    <w:rsid w:val="00FA6EDC"/>
    <w:rsid w:val="00FA7330"/>
    <w:rsid w:val="00FA7546"/>
    <w:rsid w:val="00FA76BA"/>
    <w:rsid w:val="00FA7A6F"/>
    <w:rsid w:val="00FA7D2C"/>
    <w:rsid w:val="00FA7EAA"/>
    <w:rsid w:val="00FA7F62"/>
    <w:rsid w:val="00FB0D93"/>
    <w:rsid w:val="00FB1127"/>
    <w:rsid w:val="00FB126A"/>
    <w:rsid w:val="00FB19B4"/>
    <w:rsid w:val="00FB19BE"/>
    <w:rsid w:val="00FB1AA3"/>
    <w:rsid w:val="00FB2457"/>
    <w:rsid w:val="00FB2FFA"/>
    <w:rsid w:val="00FB3006"/>
    <w:rsid w:val="00FB3AE6"/>
    <w:rsid w:val="00FB3CF5"/>
    <w:rsid w:val="00FB3FD5"/>
    <w:rsid w:val="00FB4070"/>
    <w:rsid w:val="00FB407D"/>
    <w:rsid w:val="00FB41F1"/>
    <w:rsid w:val="00FB4957"/>
    <w:rsid w:val="00FB544D"/>
    <w:rsid w:val="00FB56F8"/>
    <w:rsid w:val="00FB6196"/>
    <w:rsid w:val="00FB6A42"/>
    <w:rsid w:val="00FB6E2C"/>
    <w:rsid w:val="00FB706F"/>
    <w:rsid w:val="00FC0D66"/>
    <w:rsid w:val="00FC10D0"/>
    <w:rsid w:val="00FC11A2"/>
    <w:rsid w:val="00FC1DC9"/>
    <w:rsid w:val="00FC1E26"/>
    <w:rsid w:val="00FC263A"/>
    <w:rsid w:val="00FC3A9E"/>
    <w:rsid w:val="00FC441A"/>
    <w:rsid w:val="00FC46DF"/>
    <w:rsid w:val="00FC48AF"/>
    <w:rsid w:val="00FC51F2"/>
    <w:rsid w:val="00FC537F"/>
    <w:rsid w:val="00FC5EA3"/>
    <w:rsid w:val="00FC6588"/>
    <w:rsid w:val="00FC73FB"/>
    <w:rsid w:val="00FC74F3"/>
    <w:rsid w:val="00FC797E"/>
    <w:rsid w:val="00FC7B65"/>
    <w:rsid w:val="00FC7FFA"/>
    <w:rsid w:val="00FD011E"/>
    <w:rsid w:val="00FD0180"/>
    <w:rsid w:val="00FD0550"/>
    <w:rsid w:val="00FD1342"/>
    <w:rsid w:val="00FD16E8"/>
    <w:rsid w:val="00FD1890"/>
    <w:rsid w:val="00FD25D8"/>
    <w:rsid w:val="00FD2E6C"/>
    <w:rsid w:val="00FD2E95"/>
    <w:rsid w:val="00FD3006"/>
    <w:rsid w:val="00FD3804"/>
    <w:rsid w:val="00FD3A07"/>
    <w:rsid w:val="00FD3C2B"/>
    <w:rsid w:val="00FD3C77"/>
    <w:rsid w:val="00FD4860"/>
    <w:rsid w:val="00FD4C42"/>
    <w:rsid w:val="00FD62AC"/>
    <w:rsid w:val="00FD64A8"/>
    <w:rsid w:val="00FD6E42"/>
    <w:rsid w:val="00FD7140"/>
    <w:rsid w:val="00FD74EA"/>
    <w:rsid w:val="00FD7519"/>
    <w:rsid w:val="00FD7B67"/>
    <w:rsid w:val="00FE08D8"/>
    <w:rsid w:val="00FE0E39"/>
    <w:rsid w:val="00FE1BB3"/>
    <w:rsid w:val="00FE1BD5"/>
    <w:rsid w:val="00FE1FBD"/>
    <w:rsid w:val="00FE26BC"/>
    <w:rsid w:val="00FE2AE0"/>
    <w:rsid w:val="00FE2CC8"/>
    <w:rsid w:val="00FE41E2"/>
    <w:rsid w:val="00FE453E"/>
    <w:rsid w:val="00FE4610"/>
    <w:rsid w:val="00FE4A22"/>
    <w:rsid w:val="00FE4F95"/>
    <w:rsid w:val="00FE5001"/>
    <w:rsid w:val="00FE56CB"/>
    <w:rsid w:val="00FE6439"/>
    <w:rsid w:val="00FE64FE"/>
    <w:rsid w:val="00FE6594"/>
    <w:rsid w:val="00FE6AD2"/>
    <w:rsid w:val="00FE6C69"/>
    <w:rsid w:val="00FE6CC1"/>
    <w:rsid w:val="00FE6CD3"/>
    <w:rsid w:val="00FE6E92"/>
    <w:rsid w:val="00FE732D"/>
    <w:rsid w:val="00FE7602"/>
    <w:rsid w:val="00FE7AF1"/>
    <w:rsid w:val="00FF04F3"/>
    <w:rsid w:val="00FF105D"/>
    <w:rsid w:val="00FF18E3"/>
    <w:rsid w:val="00FF2716"/>
    <w:rsid w:val="00FF2D71"/>
    <w:rsid w:val="00FF3855"/>
    <w:rsid w:val="00FF3B44"/>
    <w:rsid w:val="00FF411C"/>
    <w:rsid w:val="00FF4996"/>
    <w:rsid w:val="00FF4C5F"/>
    <w:rsid w:val="00FF507B"/>
    <w:rsid w:val="00FF5A8E"/>
    <w:rsid w:val="00FF63E5"/>
    <w:rsid w:val="00FF6A94"/>
    <w:rsid w:val="00FF7337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  <o:colormru v:ext="edit" colors="#fbd4b4,red"/>
    </o:shapedefaults>
    <o:shapelayout v:ext="edit">
      <o:idmap v:ext="edit" data="2"/>
    </o:shapelayout>
  </w:shapeDefaults>
  <w:decimalSymbol w:val="."/>
  <w:listSeparator w:val=","/>
  <w14:docId w14:val="5076A6A0"/>
  <w15:chartTrackingRefBased/>
  <w15:docId w15:val="{B08C2AA1-4673-421E-BE15-8C444BAC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9673C"/>
    <w:pPr>
      <w:widowControl w:val="0"/>
      <w:adjustRightInd w:val="0"/>
      <w:spacing w:line="300" w:lineRule="atLeast"/>
      <w:jc w:val="both"/>
      <w:textAlignment w:val="baseline"/>
    </w:pPr>
    <w:rPr>
      <w:rFonts w:eastAsia="ＭＳ 明朝"/>
      <w:sz w:val="21"/>
      <w:szCs w:val="21"/>
    </w:rPr>
  </w:style>
  <w:style w:type="paragraph" w:styleId="1">
    <w:name w:val="heading 1"/>
    <w:basedOn w:val="a0"/>
    <w:next w:val="a0"/>
    <w:link w:val="10"/>
    <w:qFormat/>
    <w:pPr>
      <w:keepNext/>
      <w:spacing w:line="240" w:lineRule="atLeast"/>
      <w:ind w:right="50"/>
      <w:outlineLvl w:val="0"/>
    </w:pPr>
    <w:rPr>
      <w:rFonts w:ascii="ＭＳ ゴシック"/>
    </w:rPr>
  </w:style>
  <w:style w:type="paragraph" w:styleId="21">
    <w:name w:val="heading 2"/>
    <w:basedOn w:val="a0"/>
    <w:next w:val="a1"/>
    <w:qFormat/>
    <w:pPr>
      <w:keepNext/>
      <w:tabs>
        <w:tab w:val="left" w:pos="1571"/>
      </w:tabs>
      <w:outlineLvl w:val="1"/>
    </w:pPr>
    <w:rPr>
      <w:rFonts w:ascii="ＭＳ ゴシック"/>
    </w:rPr>
  </w:style>
  <w:style w:type="paragraph" w:styleId="31">
    <w:name w:val="heading 3"/>
    <w:basedOn w:val="a0"/>
    <w:next w:val="a0"/>
    <w:qFormat/>
    <w:pPr>
      <w:keepNext/>
      <w:outlineLvl w:val="2"/>
    </w:pPr>
    <w:rPr>
      <w:rFonts w:ascii="Arial" w:hAnsi="Arial"/>
    </w:rPr>
  </w:style>
  <w:style w:type="paragraph" w:styleId="41">
    <w:name w:val="heading 4"/>
    <w:basedOn w:val="a0"/>
    <w:next w:val="a0"/>
    <w:qFormat/>
    <w:pPr>
      <w:keepNext/>
      <w:outlineLvl w:val="3"/>
    </w:pPr>
    <w:rPr>
      <w:b/>
      <w:bCs/>
    </w:rPr>
  </w:style>
  <w:style w:type="paragraph" w:styleId="51">
    <w:name w:val="heading 5"/>
    <w:basedOn w:val="a0"/>
    <w:next w:val="a0"/>
    <w:qFormat/>
    <w:rsid w:val="00D36A5C"/>
    <w:pPr>
      <w:keepNext/>
      <w:ind w:leftChars="800" w:left="800"/>
      <w:outlineLvl w:val="4"/>
    </w:pPr>
    <w:rPr>
      <w:rFonts w:ascii="Arial" w:eastAsia="ＭＳ ゴシック" w:hAnsi="Arial"/>
    </w:rPr>
  </w:style>
  <w:style w:type="paragraph" w:styleId="6">
    <w:name w:val="heading 6"/>
    <w:basedOn w:val="a0"/>
    <w:next w:val="a0"/>
    <w:qFormat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D36A5C"/>
    <w:pPr>
      <w:keepNext/>
      <w:ind w:leftChars="800" w:left="800"/>
      <w:outlineLvl w:val="6"/>
    </w:pPr>
  </w:style>
  <w:style w:type="paragraph" w:styleId="8">
    <w:name w:val="heading 8"/>
    <w:basedOn w:val="a0"/>
    <w:next w:val="a0"/>
    <w:qFormat/>
    <w:rsid w:val="00D36A5C"/>
    <w:pPr>
      <w:keepNext/>
      <w:ind w:leftChars="1200" w:left="1200"/>
      <w:outlineLvl w:val="7"/>
    </w:pPr>
  </w:style>
  <w:style w:type="paragraph" w:styleId="9">
    <w:name w:val="heading 9"/>
    <w:basedOn w:val="a0"/>
    <w:next w:val="a0"/>
    <w:qFormat/>
    <w:rsid w:val="001328DF"/>
    <w:pPr>
      <w:keepNext/>
      <w:ind w:leftChars="1200" w:left="12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semiHidden/>
    <w:pPr>
      <w:ind w:left="851"/>
    </w:pPr>
  </w:style>
  <w:style w:type="paragraph" w:styleId="a5">
    <w:name w:val="header"/>
    <w:basedOn w:val="a0"/>
    <w:semiHidden/>
    <w:pPr>
      <w:tabs>
        <w:tab w:val="center" w:pos="4252"/>
        <w:tab w:val="right" w:pos="8504"/>
      </w:tabs>
    </w:pPr>
  </w:style>
  <w:style w:type="paragraph" w:styleId="a6">
    <w:name w:val="footer"/>
    <w:basedOn w:val="a0"/>
    <w:semiHidden/>
    <w:pPr>
      <w:tabs>
        <w:tab w:val="center" w:pos="4252"/>
        <w:tab w:val="right" w:pos="8504"/>
      </w:tabs>
    </w:pPr>
  </w:style>
  <w:style w:type="character" w:styleId="a7">
    <w:name w:val="page number"/>
    <w:basedOn w:val="a2"/>
    <w:semiHidden/>
  </w:style>
  <w:style w:type="character" w:styleId="a8">
    <w:name w:val="annotation reference"/>
    <w:semiHidden/>
    <w:rPr>
      <w:sz w:val="18"/>
      <w:szCs w:val="18"/>
    </w:rPr>
  </w:style>
  <w:style w:type="paragraph" w:styleId="a9">
    <w:name w:val="annotation text"/>
    <w:basedOn w:val="a0"/>
    <w:semiHidden/>
    <w:pPr>
      <w:jc w:val="left"/>
    </w:pPr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Body Text"/>
    <w:basedOn w:val="a0"/>
    <w:semiHidden/>
    <w:rPr>
      <w:sz w:val="18"/>
    </w:rPr>
  </w:style>
  <w:style w:type="paragraph" w:styleId="ac">
    <w:name w:val="Body Text Indent"/>
    <w:basedOn w:val="a0"/>
    <w:semiHidden/>
    <w:pPr>
      <w:ind w:left="1247"/>
      <w:jc w:val="left"/>
      <w:textAlignment w:val="center"/>
    </w:pPr>
    <w:rPr>
      <w:rFonts w:ascii="ＭＳ 明朝"/>
      <w:sz w:val="18"/>
    </w:rPr>
  </w:style>
  <w:style w:type="paragraph" w:styleId="22">
    <w:name w:val="Body Text 2"/>
    <w:basedOn w:val="a0"/>
    <w:semiHidden/>
    <w:rPr>
      <w:color w:val="FF0000"/>
    </w:rPr>
  </w:style>
  <w:style w:type="paragraph" w:styleId="ad">
    <w:name w:val="caption"/>
    <w:basedOn w:val="a0"/>
    <w:next w:val="a0"/>
    <w:qFormat/>
    <w:pPr>
      <w:adjustRightInd/>
      <w:spacing w:line="240" w:lineRule="auto"/>
      <w:textAlignment w:val="auto"/>
    </w:pPr>
    <w:rPr>
      <w:rFonts w:eastAsia="ＭＳ Ｐ明朝"/>
      <w:kern w:val="2"/>
      <w:sz w:val="20"/>
    </w:rPr>
  </w:style>
  <w:style w:type="paragraph" w:customStyle="1" w:styleId="11">
    <w:name w:val="本文1"/>
    <w:basedOn w:val="a0"/>
    <w:pPr>
      <w:adjustRightInd/>
      <w:spacing w:line="240" w:lineRule="auto"/>
      <w:ind w:left="210" w:firstLine="227"/>
      <w:textAlignment w:val="auto"/>
    </w:pPr>
    <w:rPr>
      <w:rFonts w:ascii="ＭＳ 明朝"/>
      <w:kern w:val="2"/>
    </w:rPr>
  </w:style>
  <w:style w:type="paragraph" w:customStyle="1" w:styleId="32">
    <w:name w:val="本文3"/>
    <w:basedOn w:val="a0"/>
    <w:pPr>
      <w:adjustRightInd/>
      <w:spacing w:line="240" w:lineRule="auto"/>
      <w:ind w:left="652" w:firstLine="227"/>
      <w:textAlignment w:val="auto"/>
    </w:pPr>
    <w:rPr>
      <w:rFonts w:ascii="ＭＳ 明朝"/>
      <w:kern w:val="2"/>
    </w:rPr>
  </w:style>
  <w:style w:type="character" w:styleId="ae">
    <w:name w:val="FollowedHyperlink"/>
    <w:semiHidden/>
    <w:rPr>
      <w:color w:val="800080"/>
      <w:u w:val="single"/>
    </w:rPr>
  </w:style>
  <w:style w:type="paragraph" w:customStyle="1" w:styleId="15pt">
    <w:name w:val="スタイル (日) ＭＳ 明朝 黒 左揃え 行間 :  最小値 15 pt"/>
    <w:basedOn w:val="a0"/>
    <w:pPr>
      <w:ind w:leftChars="475" w:left="475" w:rightChars="75" w:right="75" w:firstLineChars="50" w:firstLine="50"/>
      <w:jc w:val="left"/>
    </w:pPr>
    <w:rPr>
      <w:rFonts w:cs="ＭＳ 明朝"/>
      <w:color w:val="000000"/>
    </w:rPr>
  </w:style>
  <w:style w:type="paragraph" w:customStyle="1" w:styleId="10mm15pt1">
    <w:name w:val="スタイル 見出し 1 + 右 :  0 mm 行間 :  最小値 15 pt1"/>
    <w:basedOn w:val="1"/>
    <w:pPr>
      <w:tabs>
        <w:tab w:val="left" w:pos="1284"/>
      </w:tabs>
      <w:spacing w:line="300" w:lineRule="atLeast"/>
      <w:ind w:left="1305" w:right="0" w:hanging="454"/>
    </w:pPr>
    <w:rPr>
      <w:rFonts w:ascii="Century" w:cs="ＭＳ 明朝"/>
    </w:rPr>
  </w:style>
  <w:style w:type="paragraph" w:customStyle="1" w:styleId="1Century0mm">
    <w:name w:val="スタイル 本文1 + Century 黒 左 :  0 mm"/>
    <w:basedOn w:val="11"/>
    <w:pPr>
      <w:spacing w:line="300" w:lineRule="atLeast"/>
      <w:ind w:leftChars="800" w:left="800" w:firstLine="0"/>
    </w:pPr>
    <w:rPr>
      <w:rFonts w:ascii="Century" w:cs="ＭＳ 明朝"/>
      <w:color w:val="000000"/>
    </w:rPr>
  </w:style>
  <w:style w:type="paragraph" w:customStyle="1" w:styleId="1Century0mm8">
    <w:name w:val="スタイル スタイル 本文1 + Century 黒 左 :  0 mm + 左 :  8 字"/>
    <w:basedOn w:val="1Century0mm"/>
  </w:style>
  <w:style w:type="paragraph" w:styleId="af">
    <w:name w:val="Block Text"/>
    <w:basedOn w:val="a0"/>
    <w:semiHidden/>
    <w:pPr>
      <w:autoSpaceDE w:val="0"/>
      <w:autoSpaceDN w:val="0"/>
      <w:spacing w:line="240" w:lineRule="auto"/>
      <w:ind w:leftChars="596" w:left="1273" w:rightChars="153" w:right="327"/>
      <w:jc w:val="left"/>
      <w:textAlignment w:val="auto"/>
    </w:pPr>
    <w:rPr>
      <w:rFonts w:ascii="ＭＳ 明朝" w:hAnsi="ＭＳ 明朝"/>
    </w:rPr>
  </w:style>
  <w:style w:type="paragraph" w:styleId="23">
    <w:name w:val="Body Text Indent 2"/>
    <w:basedOn w:val="a0"/>
    <w:semiHidden/>
    <w:pPr>
      <w:autoSpaceDE w:val="0"/>
      <w:autoSpaceDN w:val="0"/>
      <w:spacing w:line="240" w:lineRule="auto"/>
      <w:ind w:leftChars="529" w:left="1130"/>
      <w:jc w:val="left"/>
      <w:textAlignment w:val="auto"/>
    </w:pPr>
    <w:rPr>
      <w:rFonts w:ascii="ＭＳ 明朝" w:hAnsi="ＭＳ 明朝"/>
    </w:rPr>
  </w:style>
  <w:style w:type="paragraph" w:styleId="33">
    <w:name w:val="Body Text Indent 3"/>
    <w:basedOn w:val="a0"/>
    <w:semiHidden/>
    <w:pPr>
      <w:autoSpaceDE w:val="0"/>
      <w:autoSpaceDN w:val="0"/>
      <w:spacing w:line="240" w:lineRule="auto"/>
      <w:ind w:leftChars="794" w:left="1696" w:firstLineChars="66" w:firstLine="141"/>
      <w:jc w:val="left"/>
      <w:textAlignment w:val="auto"/>
    </w:pPr>
    <w:rPr>
      <w:rFonts w:ascii="ＭＳ 明朝" w:hAnsi="ＭＳ 明朝"/>
    </w:rPr>
  </w:style>
  <w:style w:type="character" w:customStyle="1" w:styleId="af0">
    <w:name w:val="フッター (文字)"/>
    <w:rPr>
      <w:rFonts w:eastAsia="ＭＳ 明朝"/>
      <w:sz w:val="21"/>
      <w:szCs w:val="21"/>
    </w:rPr>
  </w:style>
  <w:style w:type="paragraph" w:styleId="af1">
    <w:name w:val="List Paragraph"/>
    <w:basedOn w:val="a0"/>
    <w:qFormat/>
    <w:pPr>
      <w:ind w:leftChars="400" w:left="840"/>
    </w:pPr>
  </w:style>
  <w:style w:type="paragraph" w:styleId="af2">
    <w:name w:val="Balloon Text"/>
    <w:basedOn w:val="a0"/>
    <w:semiHidden/>
    <w:unhideWhenUsed/>
    <w:pPr>
      <w:spacing w:line="240" w:lineRule="auto"/>
    </w:pPr>
    <w:rPr>
      <w:rFonts w:ascii="Arial" w:eastAsia="ＭＳ ゴシック" w:hAnsi="Arial"/>
      <w:sz w:val="18"/>
      <w:szCs w:val="18"/>
    </w:rPr>
  </w:style>
  <w:style w:type="character" w:customStyle="1" w:styleId="af3">
    <w:name w:val="吹き出し (文字)"/>
    <w:semiHidden/>
    <w:rPr>
      <w:rFonts w:ascii="Arial" w:eastAsia="ＭＳ ゴシック" w:hAnsi="Arial" w:cs="Times New Roman"/>
      <w:sz w:val="18"/>
      <w:szCs w:val="18"/>
    </w:rPr>
  </w:style>
  <w:style w:type="table" w:styleId="af4">
    <w:name w:val="Table Grid"/>
    <w:basedOn w:val="a3"/>
    <w:uiPriority w:val="59"/>
    <w:rsid w:val="00D87A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2">
    <w:name w:val="Light Shading Accent 5"/>
    <w:basedOn w:val="a3"/>
    <w:uiPriority w:val="60"/>
    <w:rsid w:val="00D87AAA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13">
    <w:name w:val="toc 1"/>
    <w:basedOn w:val="a0"/>
    <w:next w:val="a0"/>
    <w:autoRedefine/>
    <w:uiPriority w:val="39"/>
    <w:rsid w:val="00674118"/>
    <w:pPr>
      <w:tabs>
        <w:tab w:val="left" w:pos="1276"/>
        <w:tab w:val="right" w:leader="dot" w:pos="10490"/>
      </w:tabs>
      <w:ind w:leftChars="100" w:left="214" w:rightChars="-21" w:right="-45"/>
    </w:pPr>
  </w:style>
  <w:style w:type="paragraph" w:styleId="24">
    <w:name w:val="toc 2"/>
    <w:basedOn w:val="a0"/>
    <w:next w:val="a0"/>
    <w:autoRedefine/>
    <w:uiPriority w:val="39"/>
    <w:rsid w:val="00B52A8F"/>
    <w:pPr>
      <w:tabs>
        <w:tab w:val="left" w:pos="1701"/>
        <w:tab w:val="right" w:leader="dot" w:pos="10667"/>
      </w:tabs>
      <w:ind w:leftChars="331" w:left="707" w:firstLineChars="1" w:firstLine="2"/>
    </w:pPr>
  </w:style>
  <w:style w:type="paragraph" w:styleId="34">
    <w:name w:val="toc 3"/>
    <w:basedOn w:val="a0"/>
    <w:next w:val="a0"/>
    <w:autoRedefine/>
    <w:uiPriority w:val="39"/>
    <w:rsid w:val="002418D1"/>
    <w:pPr>
      <w:tabs>
        <w:tab w:val="left" w:pos="2268"/>
        <w:tab w:val="right" w:leader="dot" w:pos="10667"/>
      </w:tabs>
      <w:ind w:leftChars="595" w:left="1271" w:firstLine="5"/>
    </w:pPr>
  </w:style>
  <w:style w:type="paragraph" w:styleId="af5">
    <w:name w:val="List Bullet"/>
    <w:aliases w:val="Symbol (記号),9 pt,左 :  111.8 mm,ぶら下げインデント :  4.2 字"/>
    <w:basedOn w:val="a0"/>
    <w:autoRedefine/>
    <w:rsid w:val="006F1981"/>
    <w:pPr>
      <w:tabs>
        <w:tab w:val="num" w:pos="420"/>
      </w:tabs>
      <w:adjustRightInd/>
      <w:spacing w:line="240" w:lineRule="auto"/>
      <w:ind w:left="420" w:hanging="420"/>
      <w:textAlignment w:val="auto"/>
    </w:pPr>
    <w:rPr>
      <w:rFonts w:ascii="ＭＳ Ｐゴシック" w:eastAsia="ＭＳ Ｐゴシック" w:hAnsi="ＭＳ Ｐゴシック"/>
      <w:kern w:val="2"/>
      <w:szCs w:val="20"/>
    </w:rPr>
  </w:style>
  <w:style w:type="table" w:styleId="af6">
    <w:name w:val="Table Professional"/>
    <w:basedOn w:val="a3"/>
    <w:rsid w:val="006F1981"/>
    <w:pPr>
      <w:widowControl w:val="0"/>
      <w:jc w:val="both"/>
    </w:pPr>
    <w:rPr>
      <w:rFonts w:eastAsia="ＭＳ 明朝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7">
    <w:name w:val="Date"/>
    <w:basedOn w:val="a0"/>
    <w:next w:val="a0"/>
    <w:rsid w:val="006F1981"/>
    <w:pPr>
      <w:adjustRightInd/>
      <w:spacing w:line="240" w:lineRule="auto"/>
      <w:textAlignment w:val="auto"/>
    </w:pPr>
    <w:rPr>
      <w:rFonts w:ascii="ＭＳ Ｐゴシック" w:eastAsia="ＭＳ Ｐゴシック" w:hAnsi="ＭＳ Ｐゴシック"/>
      <w:kern w:val="2"/>
      <w:szCs w:val="20"/>
    </w:rPr>
  </w:style>
  <w:style w:type="paragraph" w:styleId="35">
    <w:name w:val="Body Text 3"/>
    <w:basedOn w:val="a0"/>
    <w:rsid w:val="006F1981"/>
    <w:pPr>
      <w:autoSpaceDE w:val="0"/>
      <w:autoSpaceDN w:val="0"/>
      <w:spacing w:line="240" w:lineRule="auto"/>
      <w:textAlignment w:val="auto"/>
    </w:pPr>
    <w:rPr>
      <w:rFonts w:ascii="Times New Roman" w:eastAsia="ＭＳ Ｐ明朝" w:hAnsi="Times New Roman"/>
      <w:color w:val="000000"/>
      <w:kern w:val="2"/>
      <w:szCs w:val="20"/>
    </w:rPr>
  </w:style>
  <w:style w:type="paragraph" w:styleId="af8">
    <w:name w:val="Document Map"/>
    <w:basedOn w:val="a0"/>
    <w:semiHidden/>
    <w:rsid w:val="006F1981"/>
    <w:pPr>
      <w:shd w:val="clear" w:color="auto" w:fill="000080"/>
      <w:adjustRightInd/>
      <w:spacing w:line="240" w:lineRule="auto"/>
      <w:textAlignment w:val="auto"/>
    </w:pPr>
    <w:rPr>
      <w:rFonts w:ascii="Arial" w:eastAsia="ＭＳ ゴシック" w:hAnsi="Arial"/>
      <w:kern w:val="2"/>
      <w:szCs w:val="20"/>
    </w:rPr>
  </w:style>
  <w:style w:type="paragraph" w:styleId="HTML">
    <w:name w:val="HTML Address"/>
    <w:basedOn w:val="a0"/>
    <w:rsid w:val="00D36A5C"/>
    <w:rPr>
      <w:i/>
      <w:iCs/>
    </w:rPr>
  </w:style>
  <w:style w:type="paragraph" w:styleId="af9">
    <w:name w:val="table of figures"/>
    <w:basedOn w:val="a0"/>
    <w:next w:val="a0"/>
    <w:semiHidden/>
    <w:rsid w:val="004342BB"/>
    <w:pPr>
      <w:ind w:leftChars="200" w:left="200" w:hangingChars="200" w:hanging="200"/>
    </w:pPr>
  </w:style>
  <w:style w:type="paragraph" w:styleId="HTML0">
    <w:name w:val="HTML Preformatted"/>
    <w:basedOn w:val="a0"/>
    <w:rsid w:val="00D36A5C"/>
    <w:rPr>
      <w:rFonts w:ascii="Courier New" w:hAnsi="Courier New" w:cs="Courier New"/>
      <w:sz w:val="20"/>
      <w:szCs w:val="20"/>
    </w:rPr>
  </w:style>
  <w:style w:type="paragraph" w:styleId="afa">
    <w:name w:val="annotation subject"/>
    <w:basedOn w:val="a9"/>
    <w:next w:val="a9"/>
    <w:semiHidden/>
    <w:rsid w:val="00D36A5C"/>
    <w:rPr>
      <w:b/>
      <w:bCs/>
    </w:rPr>
  </w:style>
  <w:style w:type="paragraph" w:styleId="afb">
    <w:name w:val="macro"/>
    <w:semiHidden/>
    <w:rsid w:val="00D36A5C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eastAsia="ＭＳ 明朝" w:hAnsi="Courier New" w:cs="Courier New"/>
      <w:sz w:val="18"/>
      <w:szCs w:val="18"/>
    </w:rPr>
  </w:style>
  <w:style w:type="paragraph" w:styleId="afc">
    <w:name w:val="Message Header"/>
    <w:basedOn w:val="a0"/>
    <w:rsid w:val="00D36A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  <w:szCs w:val="24"/>
    </w:rPr>
  </w:style>
  <w:style w:type="paragraph" w:styleId="afd">
    <w:name w:val="Salutation"/>
    <w:basedOn w:val="a0"/>
    <w:next w:val="a0"/>
    <w:rsid w:val="00D36A5C"/>
  </w:style>
  <w:style w:type="paragraph" w:styleId="afe">
    <w:name w:val="envelope address"/>
    <w:basedOn w:val="a0"/>
    <w:rsid w:val="00D36A5C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f">
    <w:name w:val="List"/>
    <w:basedOn w:val="a0"/>
    <w:rsid w:val="00D36A5C"/>
    <w:pPr>
      <w:ind w:left="200" w:hangingChars="200" w:hanging="200"/>
    </w:pPr>
  </w:style>
  <w:style w:type="paragraph" w:styleId="25">
    <w:name w:val="List 2"/>
    <w:basedOn w:val="a0"/>
    <w:rsid w:val="00D36A5C"/>
    <w:pPr>
      <w:ind w:leftChars="200" w:left="100" w:hangingChars="200" w:hanging="200"/>
    </w:pPr>
  </w:style>
  <w:style w:type="paragraph" w:styleId="36">
    <w:name w:val="List 3"/>
    <w:basedOn w:val="a0"/>
    <w:rsid w:val="00D36A5C"/>
    <w:pPr>
      <w:ind w:leftChars="400" w:left="100" w:hangingChars="200" w:hanging="200"/>
    </w:pPr>
  </w:style>
  <w:style w:type="paragraph" w:styleId="42">
    <w:name w:val="List 4"/>
    <w:basedOn w:val="a0"/>
    <w:rsid w:val="00D36A5C"/>
    <w:pPr>
      <w:ind w:leftChars="600" w:left="100" w:hangingChars="200" w:hanging="200"/>
    </w:pPr>
  </w:style>
  <w:style w:type="paragraph" w:styleId="52">
    <w:name w:val="List 5"/>
    <w:basedOn w:val="a0"/>
    <w:rsid w:val="00D36A5C"/>
    <w:pPr>
      <w:ind w:leftChars="800" w:left="100" w:hangingChars="200" w:hanging="200"/>
    </w:pPr>
  </w:style>
  <w:style w:type="paragraph" w:styleId="aff0">
    <w:name w:val="table of authorities"/>
    <w:basedOn w:val="a0"/>
    <w:next w:val="a0"/>
    <w:semiHidden/>
    <w:rsid w:val="00D36A5C"/>
    <w:pPr>
      <w:ind w:left="210" w:hangingChars="100" w:hanging="210"/>
    </w:pPr>
  </w:style>
  <w:style w:type="paragraph" w:styleId="aff1">
    <w:name w:val="toa heading"/>
    <w:basedOn w:val="a0"/>
    <w:next w:val="a0"/>
    <w:semiHidden/>
    <w:rsid w:val="00D36A5C"/>
    <w:pPr>
      <w:spacing w:before="180"/>
    </w:pPr>
    <w:rPr>
      <w:rFonts w:ascii="Arial" w:eastAsia="ＭＳ ゴシック" w:hAnsi="Arial" w:cs="Arial"/>
      <w:sz w:val="24"/>
      <w:szCs w:val="24"/>
    </w:rPr>
  </w:style>
  <w:style w:type="paragraph" w:styleId="20">
    <w:name w:val="List Bullet 2"/>
    <w:basedOn w:val="a0"/>
    <w:rsid w:val="00D36A5C"/>
    <w:pPr>
      <w:numPr>
        <w:numId w:val="2"/>
      </w:numPr>
    </w:pPr>
  </w:style>
  <w:style w:type="paragraph" w:styleId="30">
    <w:name w:val="List Bullet 3"/>
    <w:basedOn w:val="a0"/>
    <w:rsid w:val="00D36A5C"/>
    <w:pPr>
      <w:numPr>
        <w:numId w:val="3"/>
      </w:numPr>
    </w:pPr>
  </w:style>
  <w:style w:type="paragraph" w:styleId="40">
    <w:name w:val="List Bullet 4"/>
    <w:basedOn w:val="a0"/>
    <w:rsid w:val="00D36A5C"/>
    <w:pPr>
      <w:numPr>
        <w:numId w:val="4"/>
      </w:numPr>
    </w:pPr>
  </w:style>
  <w:style w:type="paragraph" w:styleId="50">
    <w:name w:val="List Bullet 5"/>
    <w:basedOn w:val="a0"/>
    <w:rsid w:val="00D36A5C"/>
    <w:pPr>
      <w:numPr>
        <w:numId w:val="5"/>
      </w:numPr>
    </w:pPr>
  </w:style>
  <w:style w:type="paragraph" w:styleId="aff2">
    <w:name w:val="List Continue"/>
    <w:basedOn w:val="a0"/>
    <w:rsid w:val="00D36A5C"/>
    <w:pPr>
      <w:spacing w:after="180"/>
      <w:ind w:leftChars="200" w:left="425"/>
    </w:pPr>
  </w:style>
  <w:style w:type="paragraph" w:styleId="26">
    <w:name w:val="List Continue 2"/>
    <w:basedOn w:val="a0"/>
    <w:rsid w:val="00D36A5C"/>
    <w:pPr>
      <w:spacing w:after="180"/>
      <w:ind w:leftChars="400" w:left="850"/>
    </w:pPr>
  </w:style>
  <w:style w:type="paragraph" w:styleId="37">
    <w:name w:val="List Continue 3"/>
    <w:basedOn w:val="a0"/>
    <w:rsid w:val="00D36A5C"/>
    <w:pPr>
      <w:spacing w:after="180"/>
      <w:ind w:leftChars="600" w:left="1275"/>
    </w:pPr>
  </w:style>
  <w:style w:type="paragraph" w:styleId="43">
    <w:name w:val="List Continue 4"/>
    <w:basedOn w:val="a0"/>
    <w:rsid w:val="00D36A5C"/>
    <w:pPr>
      <w:spacing w:after="180"/>
      <w:ind w:leftChars="800" w:left="1700"/>
    </w:pPr>
  </w:style>
  <w:style w:type="paragraph" w:styleId="53">
    <w:name w:val="List Continue 5"/>
    <w:basedOn w:val="a0"/>
    <w:rsid w:val="00D36A5C"/>
    <w:pPr>
      <w:spacing w:after="180"/>
      <w:ind w:leftChars="1000" w:left="2125"/>
    </w:pPr>
  </w:style>
  <w:style w:type="paragraph" w:styleId="aff3">
    <w:name w:val="Note Heading"/>
    <w:basedOn w:val="a0"/>
    <w:next w:val="a0"/>
    <w:rsid w:val="00D36A5C"/>
    <w:pPr>
      <w:jc w:val="center"/>
    </w:pPr>
  </w:style>
  <w:style w:type="paragraph" w:styleId="aff4">
    <w:name w:val="footnote text"/>
    <w:basedOn w:val="a0"/>
    <w:semiHidden/>
    <w:rsid w:val="00D36A5C"/>
    <w:pPr>
      <w:snapToGrid w:val="0"/>
      <w:jc w:val="left"/>
    </w:pPr>
  </w:style>
  <w:style w:type="paragraph" w:styleId="aff5">
    <w:name w:val="Closing"/>
    <w:basedOn w:val="a0"/>
    <w:rsid w:val="00D36A5C"/>
    <w:pPr>
      <w:jc w:val="right"/>
    </w:pPr>
  </w:style>
  <w:style w:type="paragraph" w:styleId="aff6">
    <w:name w:val="envelope return"/>
    <w:basedOn w:val="a0"/>
    <w:rsid w:val="00D36A5C"/>
    <w:pPr>
      <w:snapToGrid w:val="0"/>
    </w:pPr>
    <w:rPr>
      <w:rFonts w:ascii="Arial" w:hAnsi="Arial" w:cs="Arial"/>
    </w:rPr>
  </w:style>
  <w:style w:type="paragraph" w:styleId="14">
    <w:name w:val="index 1"/>
    <w:basedOn w:val="a0"/>
    <w:next w:val="a0"/>
    <w:autoRedefine/>
    <w:semiHidden/>
    <w:rsid w:val="00D36A5C"/>
    <w:pPr>
      <w:ind w:left="210" w:hangingChars="100" w:hanging="210"/>
    </w:pPr>
  </w:style>
  <w:style w:type="paragraph" w:styleId="27">
    <w:name w:val="index 2"/>
    <w:basedOn w:val="a0"/>
    <w:next w:val="a0"/>
    <w:autoRedefine/>
    <w:semiHidden/>
    <w:rsid w:val="00D36A5C"/>
    <w:pPr>
      <w:ind w:leftChars="100" w:left="100" w:hangingChars="100" w:hanging="210"/>
    </w:pPr>
  </w:style>
  <w:style w:type="paragraph" w:styleId="38">
    <w:name w:val="index 3"/>
    <w:basedOn w:val="a0"/>
    <w:next w:val="a0"/>
    <w:autoRedefine/>
    <w:semiHidden/>
    <w:rsid w:val="00D36A5C"/>
    <w:pPr>
      <w:ind w:leftChars="200" w:left="200" w:hangingChars="100" w:hanging="210"/>
    </w:pPr>
  </w:style>
  <w:style w:type="paragraph" w:styleId="44">
    <w:name w:val="index 4"/>
    <w:basedOn w:val="a0"/>
    <w:next w:val="a0"/>
    <w:autoRedefine/>
    <w:semiHidden/>
    <w:rsid w:val="00D36A5C"/>
    <w:pPr>
      <w:ind w:leftChars="300" w:left="300" w:hangingChars="100" w:hanging="210"/>
    </w:pPr>
  </w:style>
  <w:style w:type="paragraph" w:styleId="54">
    <w:name w:val="index 5"/>
    <w:basedOn w:val="a0"/>
    <w:next w:val="a0"/>
    <w:autoRedefine/>
    <w:semiHidden/>
    <w:rsid w:val="00D36A5C"/>
    <w:pPr>
      <w:ind w:leftChars="400" w:left="400" w:hangingChars="100" w:hanging="210"/>
    </w:pPr>
  </w:style>
  <w:style w:type="paragraph" w:styleId="60">
    <w:name w:val="index 6"/>
    <w:basedOn w:val="a0"/>
    <w:next w:val="a0"/>
    <w:autoRedefine/>
    <w:semiHidden/>
    <w:rsid w:val="00D36A5C"/>
    <w:pPr>
      <w:ind w:leftChars="500" w:left="500" w:hangingChars="100" w:hanging="210"/>
    </w:pPr>
  </w:style>
  <w:style w:type="paragraph" w:styleId="70">
    <w:name w:val="index 7"/>
    <w:basedOn w:val="a0"/>
    <w:next w:val="a0"/>
    <w:autoRedefine/>
    <w:semiHidden/>
    <w:rsid w:val="00D36A5C"/>
    <w:pPr>
      <w:ind w:leftChars="600" w:left="600" w:hangingChars="100" w:hanging="210"/>
    </w:pPr>
  </w:style>
  <w:style w:type="paragraph" w:styleId="80">
    <w:name w:val="index 8"/>
    <w:basedOn w:val="a0"/>
    <w:next w:val="a0"/>
    <w:autoRedefine/>
    <w:semiHidden/>
    <w:rsid w:val="00D36A5C"/>
    <w:pPr>
      <w:ind w:leftChars="700" w:left="700" w:hangingChars="100" w:hanging="210"/>
    </w:pPr>
  </w:style>
  <w:style w:type="paragraph" w:styleId="90">
    <w:name w:val="index 9"/>
    <w:basedOn w:val="a0"/>
    <w:next w:val="a0"/>
    <w:autoRedefine/>
    <w:semiHidden/>
    <w:rsid w:val="00D36A5C"/>
    <w:pPr>
      <w:ind w:leftChars="800" w:left="800" w:hangingChars="100" w:hanging="210"/>
    </w:pPr>
  </w:style>
  <w:style w:type="paragraph" w:styleId="aff7">
    <w:name w:val="index heading"/>
    <w:basedOn w:val="a0"/>
    <w:next w:val="14"/>
    <w:semiHidden/>
    <w:rsid w:val="00D36A5C"/>
    <w:rPr>
      <w:rFonts w:ascii="Arial" w:hAnsi="Arial" w:cs="Arial"/>
      <w:b/>
      <w:bCs/>
    </w:rPr>
  </w:style>
  <w:style w:type="paragraph" w:styleId="aff8">
    <w:name w:val="Signature"/>
    <w:basedOn w:val="a0"/>
    <w:rsid w:val="00D36A5C"/>
    <w:pPr>
      <w:jc w:val="right"/>
    </w:pPr>
  </w:style>
  <w:style w:type="paragraph" w:styleId="aff9">
    <w:name w:val="Plain Text"/>
    <w:basedOn w:val="a0"/>
    <w:link w:val="affa"/>
    <w:uiPriority w:val="99"/>
    <w:rsid w:val="00D36A5C"/>
    <w:rPr>
      <w:rFonts w:ascii="ＭＳ 明朝" w:hAnsi="Courier New" w:cs="Courier New"/>
    </w:rPr>
  </w:style>
  <w:style w:type="paragraph" w:styleId="a">
    <w:name w:val="List Number"/>
    <w:basedOn w:val="a0"/>
    <w:rsid w:val="00D36A5C"/>
    <w:pPr>
      <w:numPr>
        <w:numId w:val="6"/>
      </w:numPr>
    </w:pPr>
  </w:style>
  <w:style w:type="paragraph" w:styleId="2">
    <w:name w:val="List Number 2"/>
    <w:basedOn w:val="a0"/>
    <w:rsid w:val="00D36A5C"/>
    <w:pPr>
      <w:numPr>
        <w:numId w:val="7"/>
      </w:numPr>
    </w:pPr>
  </w:style>
  <w:style w:type="paragraph" w:styleId="3">
    <w:name w:val="List Number 3"/>
    <w:basedOn w:val="a0"/>
    <w:rsid w:val="00D36A5C"/>
    <w:pPr>
      <w:numPr>
        <w:numId w:val="8"/>
      </w:numPr>
    </w:pPr>
  </w:style>
  <w:style w:type="paragraph" w:styleId="4">
    <w:name w:val="List Number 4"/>
    <w:basedOn w:val="a0"/>
    <w:rsid w:val="00D36A5C"/>
    <w:pPr>
      <w:numPr>
        <w:numId w:val="9"/>
      </w:numPr>
    </w:pPr>
  </w:style>
  <w:style w:type="paragraph" w:styleId="5">
    <w:name w:val="List Number 5"/>
    <w:basedOn w:val="a0"/>
    <w:rsid w:val="00D36A5C"/>
    <w:pPr>
      <w:numPr>
        <w:numId w:val="10"/>
      </w:numPr>
    </w:pPr>
  </w:style>
  <w:style w:type="paragraph" w:styleId="affb">
    <w:name w:val="E-mail Signature"/>
    <w:basedOn w:val="a0"/>
    <w:rsid w:val="00D36A5C"/>
  </w:style>
  <w:style w:type="paragraph" w:styleId="Web">
    <w:name w:val="Normal (Web)"/>
    <w:basedOn w:val="a0"/>
    <w:uiPriority w:val="99"/>
    <w:rsid w:val="00D36A5C"/>
    <w:rPr>
      <w:rFonts w:ascii="Times New Roman" w:hAnsi="Times New Roman"/>
      <w:sz w:val="24"/>
      <w:szCs w:val="24"/>
    </w:rPr>
  </w:style>
  <w:style w:type="paragraph" w:styleId="affc">
    <w:name w:val="Title"/>
    <w:basedOn w:val="a0"/>
    <w:qFormat/>
    <w:rsid w:val="00D36A5C"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ffd">
    <w:name w:val="Subtitle"/>
    <w:basedOn w:val="a0"/>
    <w:qFormat/>
    <w:rsid w:val="00D36A5C"/>
    <w:pPr>
      <w:jc w:val="center"/>
      <w:outlineLvl w:val="1"/>
    </w:pPr>
    <w:rPr>
      <w:rFonts w:ascii="Arial" w:eastAsia="ＭＳ ゴシック" w:hAnsi="Arial" w:cs="Arial"/>
      <w:sz w:val="24"/>
      <w:szCs w:val="24"/>
    </w:rPr>
  </w:style>
  <w:style w:type="paragraph" w:styleId="affe">
    <w:name w:val="endnote text"/>
    <w:basedOn w:val="a0"/>
    <w:semiHidden/>
    <w:rsid w:val="00D36A5C"/>
    <w:pPr>
      <w:snapToGrid w:val="0"/>
      <w:jc w:val="left"/>
    </w:pPr>
  </w:style>
  <w:style w:type="paragraph" w:styleId="afff">
    <w:name w:val="Body Text First Indent"/>
    <w:basedOn w:val="ab"/>
    <w:rsid w:val="00D36A5C"/>
    <w:pPr>
      <w:ind w:firstLineChars="100" w:firstLine="210"/>
    </w:pPr>
    <w:rPr>
      <w:sz w:val="21"/>
    </w:rPr>
  </w:style>
  <w:style w:type="paragraph" w:styleId="28">
    <w:name w:val="Body Text First Indent 2"/>
    <w:basedOn w:val="ac"/>
    <w:rsid w:val="00D36A5C"/>
    <w:pPr>
      <w:ind w:leftChars="400" w:left="851" w:firstLineChars="100" w:firstLine="210"/>
      <w:jc w:val="both"/>
      <w:textAlignment w:val="baseline"/>
    </w:pPr>
    <w:rPr>
      <w:rFonts w:ascii="Century"/>
      <w:sz w:val="21"/>
    </w:rPr>
  </w:style>
  <w:style w:type="paragraph" w:styleId="45">
    <w:name w:val="toc 4"/>
    <w:basedOn w:val="a0"/>
    <w:next w:val="a0"/>
    <w:autoRedefine/>
    <w:semiHidden/>
    <w:rsid w:val="00D36A5C"/>
    <w:pPr>
      <w:ind w:leftChars="300" w:left="630"/>
    </w:pPr>
  </w:style>
  <w:style w:type="paragraph" w:styleId="55">
    <w:name w:val="toc 5"/>
    <w:basedOn w:val="a0"/>
    <w:next w:val="a0"/>
    <w:autoRedefine/>
    <w:semiHidden/>
    <w:rsid w:val="00D36A5C"/>
    <w:pPr>
      <w:ind w:leftChars="400" w:left="840"/>
    </w:pPr>
  </w:style>
  <w:style w:type="paragraph" w:styleId="61">
    <w:name w:val="toc 6"/>
    <w:basedOn w:val="a0"/>
    <w:next w:val="a0"/>
    <w:autoRedefine/>
    <w:semiHidden/>
    <w:rsid w:val="00D36A5C"/>
    <w:pPr>
      <w:ind w:leftChars="500" w:left="1050"/>
    </w:pPr>
  </w:style>
  <w:style w:type="paragraph" w:styleId="71">
    <w:name w:val="toc 7"/>
    <w:basedOn w:val="a0"/>
    <w:next w:val="a0"/>
    <w:autoRedefine/>
    <w:semiHidden/>
    <w:rsid w:val="00D36A5C"/>
    <w:pPr>
      <w:ind w:leftChars="600" w:left="1260"/>
    </w:pPr>
  </w:style>
  <w:style w:type="paragraph" w:styleId="81">
    <w:name w:val="toc 8"/>
    <w:basedOn w:val="a0"/>
    <w:next w:val="a0"/>
    <w:autoRedefine/>
    <w:semiHidden/>
    <w:rsid w:val="00D36A5C"/>
    <w:pPr>
      <w:ind w:leftChars="700" w:left="1470"/>
    </w:pPr>
  </w:style>
  <w:style w:type="paragraph" w:styleId="91">
    <w:name w:val="toc 9"/>
    <w:basedOn w:val="a0"/>
    <w:next w:val="a0"/>
    <w:autoRedefine/>
    <w:semiHidden/>
    <w:rsid w:val="00D36A5C"/>
    <w:pPr>
      <w:ind w:leftChars="800" w:left="1680"/>
    </w:pPr>
  </w:style>
  <w:style w:type="character" w:customStyle="1" w:styleId="st1">
    <w:name w:val="st1"/>
    <w:rsid w:val="002F440E"/>
  </w:style>
  <w:style w:type="character" w:customStyle="1" w:styleId="10">
    <w:name w:val="見出し 1 (文字)"/>
    <w:link w:val="1"/>
    <w:rsid w:val="001F59F9"/>
    <w:rPr>
      <w:rFonts w:ascii="ＭＳ ゴシック" w:eastAsia="ＭＳ 明朝"/>
      <w:sz w:val="21"/>
      <w:szCs w:val="21"/>
    </w:rPr>
  </w:style>
  <w:style w:type="character" w:styleId="afff0">
    <w:name w:val="Emphasis"/>
    <w:qFormat/>
    <w:rsid w:val="002F44DE"/>
    <w:rPr>
      <w:i/>
      <w:iCs/>
    </w:rPr>
  </w:style>
  <w:style w:type="table" w:styleId="afff1">
    <w:name w:val="Table Elegant"/>
    <w:basedOn w:val="a3"/>
    <w:rsid w:val="00997009"/>
    <w:pPr>
      <w:widowControl w:val="0"/>
      <w:adjustRightInd w:val="0"/>
      <w:spacing w:line="300" w:lineRule="atLeast"/>
      <w:jc w:val="both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rsid w:val="00561A7E"/>
    <w:pPr>
      <w:widowControl w:val="0"/>
      <w:adjustRightInd w:val="0"/>
      <w:spacing w:line="300" w:lineRule="atLeas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39">
    <w:name w:val="Table Grid 3"/>
    <w:basedOn w:val="a3"/>
    <w:rsid w:val="00BE2F46"/>
    <w:pPr>
      <w:widowControl w:val="0"/>
      <w:adjustRightInd w:val="0"/>
      <w:spacing w:line="300" w:lineRule="atLeast"/>
      <w:jc w:val="both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styleId="afff2">
    <w:name w:val="Unresolved Mention"/>
    <w:uiPriority w:val="99"/>
    <w:semiHidden/>
    <w:unhideWhenUsed/>
    <w:rsid w:val="0081519A"/>
    <w:rPr>
      <w:color w:val="605E5C"/>
      <w:shd w:val="clear" w:color="auto" w:fill="E1DFDD"/>
    </w:rPr>
  </w:style>
  <w:style w:type="table" w:styleId="72">
    <w:name w:val="Table Grid 7"/>
    <w:basedOn w:val="a3"/>
    <w:rsid w:val="00141A5B"/>
    <w:pPr>
      <w:widowControl w:val="0"/>
      <w:adjustRightInd w:val="0"/>
      <w:spacing w:line="300" w:lineRule="atLeast"/>
      <w:jc w:val="both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affa">
    <w:name w:val="書式なし (文字)"/>
    <w:link w:val="aff9"/>
    <w:uiPriority w:val="99"/>
    <w:rsid w:val="003A34D2"/>
    <w:rPr>
      <w:rFonts w:ascii="ＭＳ 明朝" w:eastAsia="ＭＳ 明朝" w:hAnsi="Courier New" w:cs="Courier New"/>
      <w:sz w:val="21"/>
      <w:szCs w:val="21"/>
    </w:rPr>
  </w:style>
  <w:style w:type="paragraph" w:customStyle="1" w:styleId="msonormal0">
    <w:name w:val="msonormal"/>
    <w:basedOn w:val="a0"/>
    <w:rsid w:val="003D1376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ＭＳ Ｐゴシック" w:eastAsia="ＭＳ Ｐゴシック" w:hAnsi="ＭＳ Ｐゴシック" w:cs="ＭＳ Ｐゴシック"/>
      <w:sz w:val="24"/>
      <w:szCs w:val="24"/>
    </w:rPr>
  </w:style>
  <w:style w:type="table" w:styleId="4-1">
    <w:name w:val="Grid Table 4 Accent 1"/>
    <w:basedOn w:val="a3"/>
    <w:uiPriority w:val="49"/>
    <w:rsid w:val="008C4B2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hdphoto" Target="media/hdphoto2.wdp"/><Relationship Id="rId20" Type="http://schemas.microsoft.com/office/2007/relationships/hdphoto" Target="media/hdphoto3.wdp"/><Relationship Id="rId29" Type="http://schemas.openxmlformats.org/officeDocument/2006/relationships/hyperlink" Target="https://learn.microsoft.com/ja-jp/dotnet/standard/base-types/standard-date-and-time-format-string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hyperlink" Target="https://learn.microsoft.com/ja-jp/dotnet/standard/base-types/custom-numeric-format-string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hyperlink" Target="https://learn.microsoft.com/ja-jp/dotnet/standard/base-types/custom-date-and-time-format-strings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yperlink" Target="https://learn.microsoft.com/ja-jp/dotnet/standard/base-types/standard-numeric-format-string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microsoft.com/office/2007/relationships/hdphoto" Target="media/hdphoto4.wdp"/><Relationship Id="rId27" Type="http://schemas.openxmlformats.org/officeDocument/2006/relationships/image" Target="media/image13.png"/><Relationship Id="rId30" Type="http://schemas.openxmlformats.org/officeDocument/2006/relationships/hyperlink" Target="https://learn.microsoft.com/ja-jp/dotnet/standard/base-types/custom-date-and-time-format-strings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&#35215;&#26684;&#65297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D6F9CA62F17C445852F235CA01E6A17" ma:contentTypeVersion="9" ma:contentTypeDescription="新しいドキュメントを作成します。" ma:contentTypeScope="" ma:versionID="b0fb132ba860683e9b6ea8da623054b8">
  <xsd:schema xmlns:xsd="http://www.w3.org/2001/XMLSchema" xmlns:xs="http://www.w3.org/2001/XMLSchema" xmlns:p="http://schemas.microsoft.com/office/2006/metadata/properties" xmlns:ns3="75f2e36c-f98b-4a9f-93d7-a7d306f971d7" xmlns:ns4="0fd35fe6-8ddc-43c7-830a-45c8538c324a" targetNamespace="http://schemas.microsoft.com/office/2006/metadata/properties" ma:root="true" ma:fieldsID="141f0f2ad5fbbbce4a9b0446eb01328e" ns3:_="" ns4:_="">
    <xsd:import namespace="75f2e36c-f98b-4a9f-93d7-a7d306f971d7"/>
    <xsd:import namespace="0fd35fe6-8ddc-43c7-830a-45c8538c32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2e36c-f98b-4a9f-93d7-a7d306f971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d35fe6-8ddc-43c7-830a-45c8538c32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E17E1B-F1B3-4893-A8B4-6E5E75CB65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f2e36c-f98b-4a9f-93d7-a7d306f971d7"/>
    <ds:schemaRef ds:uri="0fd35fe6-8ddc-43c7-830a-45c8538c32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5A3E5E-012C-419D-90EA-A44068C48E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2ED287-593C-4ECE-A264-A4493B26AF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B50C98F-A90E-44C3-89B8-3E3A707CF5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規格１.DOT</Template>
  <TotalTime>3</TotalTime>
  <Pages>11</Pages>
  <Words>3198</Words>
  <Characters>6422</Characters>
  <Application>Microsoft Office Word</Application>
  <DocSecurity>0</DocSecurity>
  <Lines>53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i-Reporter自動帳票作成ソフトウェア外部仕様書</vt:lpstr>
    </vt:vector>
  </TitlesOfParts>
  <Company/>
  <LinksUpToDate>false</LinksUpToDate>
  <CharactersWithSpaces>9601</CharactersWithSpaces>
  <SharedDoc>false</SharedDoc>
  <HLinks>
    <vt:vector size="132" baseType="variant">
      <vt:variant>
        <vt:i4>65544</vt:i4>
      </vt:variant>
      <vt:variant>
        <vt:i4>117</vt:i4>
      </vt:variant>
      <vt:variant>
        <vt:i4>0</vt:i4>
      </vt:variant>
      <vt:variant>
        <vt:i4>5</vt:i4>
      </vt:variant>
      <vt:variant>
        <vt:lpwstr>https://katdgcst001.sgn.suntory.co.jp/xcent/</vt:lpwstr>
      </vt:variant>
      <vt:variant>
        <vt:lpwstr/>
      </vt:variant>
      <vt:variant>
        <vt:i4>65544</vt:i4>
      </vt:variant>
      <vt:variant>
        <vt:i4>114</vt:i4>
      </vt:variant>
      <vt:variant>
        <vt:i4>0</vt:i4>
      </vt:variant>
      <vt:variant>
        <vt:i4>5</vt:i4>
      </vt:variant>
      <vt:variant>
        <vt:lpwstr>https://katdgcst001.sgn.suntory.co.jp/xcent/</vt:lpwstr>
      </vt:variant>
      <vt:variant>
        <vt:lpwstr/>
      </vt:variant>
      <vt:variant>
        <vt:i4>65544</vt:i4>
      </vt:variant>
      <vt:variant>
        <vt:i4>111</vt:i4>
      </vt:variant>
      <vt:variant>
        <vt:i4>0</vt:i4>
      </vt:variant>
      <vt:variant>
        <vt:i4>5</vt:i4>
      </vt:variant>
      <vt:variant>
        <vt:lpwstr>https://katdgcst001.sgn.suntory.co.jp/xcent/</vt:lpwstr>
      </vt:variant>
      <vt:variant>
        <vt:lpwstr/>
      </vt:variant>
      <vt:variant>
        <vt:i4>65544</vt:i4>
      </vt:variant>
      <vt:variant>
        <vt:i4>108</vt:i4>
      </vt:variant>
      <vt:variant>
        <vt:i4>0</vt:i4>
      </vt:variant>
      <vt:variant>
        <vt:i4>5</vt:i4>
      </vt:variant>
      <vt:variant>
        <vt:lpwstr>https://katdgcst001.sgn.suntory.co.jp/xcent/</vt:lpwstr>
      </vt:variant>
      <vt:variant>
        <vt:lpwstr/>
      </vt:variant>
      <vt:variant>
        <vt:i4>65544</vt:i4>
      </vt:variant>
      <vt:variant>
        <vt:i4>105</vt:i4>
      </vt:variant>
      <vt:variant>
        <vt:i4>0</vt:i4>
      </vt:variant>
      <vt:variant>
        <vt:i4>5</vt:i4>
      </vt:variant>
      <vt:variant>
        <vt:lpwstr>https://katdgcst001.sgn.suntory.co.jp/xcent/</vt:lpwstr>
      </vt:variant>
      <vt:variant>
        <vt:lpwstr/>
      </vt:variant>
      <vt:variant>
        <vt:i4>5570641</vt:i4>
      </vt:variant>
      <vt:variant>
        <vt:i4>99</vt:i4>
      </vt:variant>
      <vt:variant>
        <vt:i4>0</vt:i4>
      </vt:variant>
      <vt:variant>
        <vt:i4>5</vt:i4>
      </vt:variant>
      <vt:variant>
        <vt:lpwstr>https://katdgcst001.sgn.suntory.co.jp/xc_sb/process_select</vt:lpwstr>
      </vt:variant>
      <vt:variant>
        <vt:lpwstr/>
      </vt:variant>
      <vt:variant>
        <vt:i4>1572916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_Toc106876415</vt:lpwstr>
      </vt:variant>
      <vt:variant>
        <vt:i4>1572916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_Toc106876414</vt:lpwstr>
      </vt:variant>
      <vt:variant>
        <vt:i4>1572916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_Toc106876413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_Toc106876412</vt:lpwstr>
      </vt:variant>
      <vt:variant>
        <vt:i4>1572916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_Toc106876411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_Toc106876410</vt:lpwstr>
      </vt:variant>
      <vt:variant>
        <vt:i4>1638452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_Toc106876409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_Toc106876408</vt:lpwstr>
      </vt:variant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_Toc106876407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_Toc106876406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_Toc106876405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_Toc106876404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_Toc106876403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_Toc106876402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_Toc106876401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_Toc106876400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i-Reporter自動帳票作成ソフトウェア外部仕様書</dc:title>
  <dc:subject/>
  <dc:creator>TC神田</dc:creator>
  <cp:keywords/>
  <dc:description/>
  <cp:lastModifiedBy>神田 修</cp:lastModifiedBy>
  <cp:revision>3</cp:revision>
  <cp:lastPrinted>2023-05-22T08:53:00Z</cp:lastPrinted>
  <dcterms:created xsi:type="dcterms:W3CDTF">2025-04-24T04:00:00Z</dcterms:created>
  <dcterms:modified xsi:type="dcterms:W3CDTF">2025-04-24T04:01:00Z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0x010100ED6F9CA62F17C445852F235CA01E6A17</vt:lpwstr>
  </property>
</Properties>
</file>